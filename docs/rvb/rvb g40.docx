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67BEB" w14:textId="414AE9F2" w:rsidR="00F2321B" w:rsidRPr="00753145" w:rsidRDefault="00523755" w:rsidP="0032341C">
      <w:pPr>
        <w:pStyle w:val="Coverpagetop"/>
      </w:pPr>
      <w:r>
        <w:rPr>
          <w:lang w:val="pt-PT"/>
        </w:rPr>
        <w:drawing>
          <wp:inline distT="0" distB="0" distL="0" distR="0" wp14:anchorId="72DA8C80" wp14:editId="71FDC0F4">
            <wp:extent cx="1980000" cy="1184275"/>
            <wp:effectExtent l="0" t="0" r="127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SEL_principal_150dpi.jpg"/>
                    <pic:cNvPicPr/>
                  </pic:nvPicPr>
                  <pic:blipFill rotWithShape="1">
                    <a:blip r:embed="rId8">
                      <a:extLst>
                        <a:ext uri="{28A0092B-C50C-407E-A947-70E740481C1C}">
                          <a14:useLocalDpi xmlns:a14="http://schemas.microsoft.com/office/drawing/2010/main" val="0"/>
                        </a:ext>
                      </a:extLst>
                    </a:blip>
                    <a:srcRect l="12493" t="18230" r="12493" b="18237"/>
                    <a:stretch/>
                  </pic:blipFill>
                  <pic:spPr bwMode="auto">
                    <a:xfrm>
                      <a:off x="0" y="0"/>
                      <a:ext cx="2008563" cy="1201359"/>
                    </a:xfrm>
                    <a:prstGeom prst="rect">
                      <a:avLst/>
                    </a:prstGeom>
                    <a:ln>
                      <a:noFill/>
                    </a:ln>
                    <a:extLst>
                      <a:ext uri="{53640926-AAD7-44D8-BBD7-CCE9431645EC}">
                        <a14:shadowObscured xmlns:a14="http://schemas.microsoft.com/office/drawing/2010/main"/>
                      </a:ext>
                    </a:extLst>
                  </pic:spPr>
                </pic:pic>
              </a:graphicData>
            </a:graphic>
          </wp:inline>
        </w:drawing>
      </w:r>
    </w:p>
    <w:p w14:paraId="7A2CD928" w14:textId="77777777" w:rsidR="00F2321B" w:rsidRPr="00393052" w:rsidRDefault="00AC2372" w:rsidP="00557BDC">
      <w:pPr>
        <w:pStyle w:val="CoverPagetitle"/>
        <w:rPr>
          <w:lang w:val="pt-PT"/>
        </w:rPr>
      </w:pPr>
      <w:r w:rsidRPr="00393052">
        <w:rPr>
          <w:lang w:val="pt-PT"/>
        </w:rPr>
        <w:t>Tertúlias</w:t>
      </w:r>
    </w:p>
    <w:p w14:paraId="2593DE3A" w14:textId="77777777" w:rsidR="00F2321B" w:rsidRPr="001C5A96" w:rsidRDefault="00AC2372" w:rsidP="00B4116B">
      <w:pPr>
        <w:pStyle w:val="CoverPageauthor"/>
        <w:rPr>
          <w:lang w:val="pt-PT"/>
        </w:rPr>
      </w:pPr>
      <w:r w:rsidRPr="001C5A96">
        <w:rPr>
          <w:lang w:val="pt-PT"/>
        </w:rPr>
        <w:t>António Borba da Silva</w:t>
      </w:r>
    </w:p>
    <w:p w14:paraId="34C112F0" w14:textId="77777777" w:rsidR="00B4116B" w:rsidRPr="001C5A96" w:rsidRDefault="00B4116B" w:rsidP="00B4116B">
      <w:pPr>
        <w:pStyle w:val="CoverPageauthor"/>
        <w:rPr>
          <w:lang w:val="pt-PT"/>
        </w:rPr>
      </w:pPr>
    </w:p>
    <w:p w14:paraId="6E00600B" w14:textId="77777777" w:rsidR="00B4116B" w:rsidRPr="001C5A96" w:rsidRDefault="00B4116B" w:rsidP="00B4116B">
      <w:pPr>
        <w:pStyle w:val="CoverPageauthor"/>
        <w:rPr>
          <w:lang w:val="pt-PT"/>
        </w:rPr>
      </w:pPr>
    </w:p>
    <w:p w14:paraId="1F71848D" w14:textId="77777777" w:rsidR="00450922" w:rsidRPr="00393052" w:rsidRDefault="00AC2372" w:rsidP="00753145">
      <w:pPr>
        <w:pStyle w:val="CoverPageclient"/>
      </w:pPr>
      <w:r w:rsidRPr="001C5A96">
        <w:rPr>
          <w:lang w:val="pt-PT"/>
        </w:rPr>
        <w:t>Supervisors</w:t>
      </w:r>
      <w:r w:rsidR="00B4116B" w:rsidRPr="001C5A96">
        <w:rPr>
          <w:lang w:val="pt-PT"/>
        </w:rPr>
        <w:t>:</w:t>
      </w:r>
      <w:r w:rsidR="00B4116B" w:rsidRPr="001C5A96">
        <w:rPr>
          <w:lang w:val="pt-PT"/>
        </w:rPr>
        <w:tab/>
      </w:r>
      <w:r w:rsidR="00753145" w:rsidRPr="001C5A96">
        <w:rPr>
          <w:lang w:val="pt-PT"/>
        </w:rPr>
        <w:t xml:space="preserve">Eng. </w:t>
      </w:r>
      <w:r w:rsidR="00753145" w:rsidRPr="00393052">
        <w:t>Pedro Miguel Henriques Santos Félix</w:t>
      </w:r>
    </w:p>
    <w:p w14:paraId="60F6E71E" w14:textId="77777777" w:rsidR="00B4116B" w:rsidRPr="00393052" w:rsidRDefault="00AC2372" w:rsidP="00665D4E">
      <w:pPr>
        <w:pStyle w:val="CoverPageclient"/>
      </w:pPr>
      <w:r w:rsidRPr="00393052">
        <w:tab/>
      </w:r>
    </w:p>
    <w:p w14:paraId="7B0D5831" w14:textId="77777777" w:rsidR="00AC2372" w:rsidRPr="00D26C67" w:rsidRDefault="00D26C67" w:rsidP="00507FCC">
      <w:pPr>
        <w:pStyle w:val="CoverPagescope"/>
        <w:rPr>
          <w:noProof/>
        </w:rPr>
      </w:pPr>
      <w:r w:rsidRPr="00D26C67">
        <w:t>Project</w:t>
      </w:r>
      <w:r w:rsidR="00AC2372" w:rsidRPr="00D26C67">
        <w:t xml:space="preserve"> report </w:t>
      </w:r>
      <w:r w:rsidRPr="00D26C67">
        <w:t xml:space="preserve">– Beta version – </w:t>
      </w:r>
      <w:r w:rsidR="00AC2372" w:rsidRPr="00D26C67">
        <w:t>within the scope of Project and Seminar</w:t>
      </w:r>
      <w:r w:rsidR="00AC2372" w:rsidRPr="00D26C67">
        <w:br/>
      </w:r>
      <w:r w:rsidRPr="00D26C67">
        <w:rPr>
          <w:noProof/>
        </w:rPr>
        <w:t>Computer Science and Computer Engineering</w:t>
      </w:r>
    </w:p>
    <w:p w14:paraId="49FD3807" w14:textId="77777777" w:rsidR="00450922" w:rsidRPr="00393052" w:rsidRDefault="00AC2372" w:rsidP="00507FCC">
      <w:pPr>
        <w:pStyle w:val="CoverPagescope"/>
        <w:rPr>
          <w:lang w:val="pt-PT"/>
        </w:rPr>
      </w:pPr>
      <w:r w:rsidRPr="00393052">
        <w:rPr>
          <w:lang w:val="pt-PT"/>
        </w:rPr>
        <w:t>Summer semester 2015/2016</w:t>
      </w:r>
    </w:p>
    <w:p w14:paraId="125B317F" w14:textId="77777777" w:rsidR="00450922" w:rsidRPr="00393052" w:rsidRDefault="00D26C67" w:rsidP="00507FCC">
      <w:pPr>
        <w:pStyle w:val="CoverPagedate"/>
        <w:rPr>
          <w:lang w:val="pt-PT"/>
        </w:rPr>
      </w:pPr>
      <w:r w:rsidRPr="00393052">
        <w:rPr>
          <w:lang w:val="pt-PT"/>
        </w:rPr>
        <w:t>June</w:t>
      </w:r>
      <w:r w:rsidR="00AC2372" w:rsidRPr="00393052">
        <w:rPr>
          <w:lang w:val="pt-PT"/>
        </w:rPr>
        <w:t xml:space="preserve"> 2016</w:t>
      </w:r>
    </w:p>
    <w:p w14:paraId="4F869D84" w14:textId="77777777" w:rsidR="00F9476D" w:rsidRPr="001C5A96" w:rsidRDefault="00F9476D" w:rsidP="00665D4E">
      <w:pPr>
        <w:rPr>
          <w:lang w:val="pt-PT"/>
        </w:rPr>
      </w:pPr>
    </w:p>
    <w:p w14:paraId="7A55BC9F" w14:textId="77777777" w:rsidR="00F9476D" w:rsidRPr="001C5A96" w:rsidRDefault="00F9476D" w:rsidP="00665D4E">
      <w:pPr>
        <w:rPr>
          <w:lang w:val="pt-PT"/>
        </w:rPr>
        <w:sectPr w:rsidR="00F9476D" w:rsidRPr="001C5A96" w:rsidSect="00557BDC">
          <w:footerReference w:type="default" r:id="rId9"/>
          <w:type w:val="oddPage"/>
          <w:pgSz w:w="11906" w:h="16838"/>
          <w:pgMar w:top="1418" w:right="1701" w:bottom="1418" w:left="1701" w:header="709" w:footer="709" w:gutter="0"/>
          <w:pgNumType w:fmt="lowerRoman" w:start="1"/>
          <w:cols w:space="708"/>
          <w:docGrid w:linePitch="360"/>
        </w:sectPr>
      </w:pPr>
    </w:p>
    <w:p w14:paraId="463220A3" w14:textId="77777777" w:rsidR="00557BDC" w:rsidRPr="001C5A96" w:rsidRDefault="00557BDC" w:rsidP="00557BDC">
      <w:pPr>
        <w:rPr>
          <w:lang w:val="pt-PT"/>
        </w:rPr>
      </w:pPr>
    </w:p>
    <w:p w14:paraId="0C1AF73E" w14:textId="77777777" w:rsidR="00E06497" w:rsidRPr="001C5A96" w:rsidRDefault="00D20820" w:rsidP="00507FCC">
      <w:pPr>
        <w:pStyle w:val="FirstPagetop"/>
        <w:rPr>
          <w:rStyle w:val="FirstPagetopChar"/>
          <w:b/>
          <w:lang w:val="pt-PT"/>
        </w:rPr>
      </w:pPr>
      <w:r w:rsidRPr="001C5A96">
        <w:rPr>
          <w:rStyle w:val="FirstPagetopChar"/>
          <w:b/>
          <w:lang w:val="pt-PT"/>
        </w:rPr>
        <w:lastRenderedPageBreak/>
        <w:t>Instituto Superior de Engenharia de Lisb</w:t>
      </w:r>
      <w:r w:rsidR="004C306A" w:rsidRPr="001C5A96">
        <w:rPr>
          <w:rStyle w:val="FirstPagetopChar"/>
          <w:b/>
          <w:lang w:val="pt-PT"/>
        </w:rPr>
        <w:t>oa</w:t>
      </w:r>
    </w:p>
    <w:p w14:paraId="018BB9D4" w14:textId="77777777" w:rsidR="00D20820" w:rsidRPr="00393052" w:rsidRDefault="00D26C67" w:rsidP="00507FCC">
      <w:pPr>
        <w:pStyle w:val="FirstPagetop2"/>
        <w:rPr>
          <w:lang w:val="en-US"/>
        </w:rPr>
      </w:pPr>
      <w:r w:rsidRPr="00393052">
        <w:rPr>
          <w:rStyle w:val="FirstPagetop2Char"/>
          <w:lang w:val="en-US"/>
        </w:rPr>
        <w:t>Computer Science and Computer Engineering</w:t>
      </w:r>
    </w:p>
    <w:p w14:paraId="6864A53F" w14:textId="77777777" w:rsidR="00D20820" w:rsidRPr="001C5A96" w:rsidRDefault="00F84993" w:rsidP="00F84993">
      <w:pPr>
        <w:pStyle w:val="CoverPagetitle"/>
      </w:pPr>
      <w:r w:rsidRPr="001C5A96">
        <w:t>Tertúlias</w:t>
      </w:r>
    </w:p>
    <w:p w14:paraId="78245AAB" w14:textId="77777777" w:rsidR="00D20820" w:rsidRPr="001C5A96" w:rsidRDefault="00F84993" w:rsidP="003A3C88">
      <w:pPr>
        <w:pStyle w:val="FirstPageauthor"/>
        <w:rPr>
          <w:lang w:val="pt-PT"/>
        </w:rPr>
      </w:pPr>
      <w:r w:rsidRPr="001C5A96">
        <w:rPr>
          <w:lang w:val="pt-PT"/>
        </w:rPr>
        <w:t>22908</w:t>
      </w:r>
      <w:r w:rsidR="00E06497" w:rsidRPr="001C5A96">
        <w:rPr>
          <w:lang w:val="pt-PT"/>
        </w:rPr>
        <w:tab/>
      </w:r>
      <w:r w:rsidRPr="001C5A96">
        <w:rPr>
          <w:lang w:val="pt-PT"/>
        </w:rPr>
        <w:t>António Manuel Peres Celorico Borba da Silva</w:t>
      </w:r>
    </w:p>
    <w:p w14:paraId="25B7564C" w14:textId="77777777" w:rsidR="003A3C88" w:rsidRPr="001C5A96" w:rsidRDefault="003A3C88" w:rsidP="003A3C88">
      <w:pPr>
        <w:pStyle w:val="FirstPageauthor"/>
        <w:rPr>
          <w:lang w:val="pt-PT"/>
        </w:rPr>
      </w:pPr>
    </w:p>
    <w:p w14:paraId="057664F9" w14:textId="77777777" w:rsidR="00F84993" w:rsidRPr="001C5A96" w:rsidRDefault="00F84993" w:rsidP="003A3C88">
      <w:pPr>
        <w:pStyle w:val="FirstPageauthor"/>
        <w:rPr>
          <w:lang w:val="pt-PT"/>
        </w:rPr>
      </w:pPr>
    </w:p>
    <w:p w14:paraId="2A0C6340" w14:textId="77777777" w:rsidR="00156623" w:rsidRPr="00753145" w:rsidRDefault="00F84993" w:rsidP="009965EA">
      <w:pPr>
        <w:pStyle w:val="CoverPageclient"/>
        <w:rPr>
          <w:lang w:val="pt-PT"/>
        </w:rPr>
      </w:pPr>
      <w:r w:rsidRPr="001C5A96">
        <w:rPr>
          <w:lang w:val="pt-PT"/>
        </w:rPr>
        <w:t>Supervisor</w:t>
      </w:r>
      <w:r w:rsidR="003A3C88" w:rsidRPr="001C5A96">
        <w:rPr>
          <w:lang w:val="pt-PT"/>
        </w:rPr>
        <w:t>:</w:t>
      </w:r>
      <w:r w:rsidR="003A3C88" w:rsidRPr="001C5A96">
        <w:rPr>
          <w:lang w:val="pt-PT"/>
        </w:rPr>
        <w:tab/>
      </w:r>
      <w:r w:rsidRPr="001C5A96">
        <w:rPr>
          <w:lang w:val="pt-PT"/>
        </w:rPr>
        <w:t xml:space="preserve">Eng. </w:t>
      </w:r>
      <w:r w:rsidRPr="00753145">
        <w:rPr>
          <w:lang w:val="pt-PT"/>
        </w:rPr>
        <w:t xml:space="preserve">Pedro </w:t>
      </w:r>
      <w:r w:rsidR="00753145" w:rsidRPr="00753145">
        <w:rPr>
          <w:lang w:val="pt-PT"/>
        </w:rPr>
        <w:t xml:space="preserve">Miguel Henriques Santos </w:t>
      </w:r>
      <w:r w:rsidRPr="00753145">
        <w:rPr>
          <w:lang w:val="pt-PT"/>
        </w:rPr>
        <w:t>Félix</w:t>
      </w:r>
    </w:p>
    <w:p w14:paraId="384849F8" w14:textId="77777777" w:rsidR="003A3C88" w:rsidRPr="00753145" w:rsidRDefault="003A3C88" w:rsidP="009965EA">
      <w:pPr>
        <w:pStyle w:val="CoverPageclient"/>
        <w:rPr>
          <w:lang w:val="pt-PT"/>
        </w:rPr>
      </w:pPr>
    </w:p>
    <w:p w14:paraId="484A8004" w14:textId="77777777" w:rsidR="00D26C67" w:rsidRPr="00D26C67" w:rsidRDefault="00D26C67" w:rsidP="00D26C67">
      <w:pPr>
        <w:pStyle w:val="CoverPagescope"/>
      </w:pPr>
      <w:r w:rsidRPr="00D26C67">
        <w:t>Project report – Beta version – within the scope of Project and Seminar</w:t>
      </w:r>
    </w:p>
    <w:p w14:paraId="6D1DF9E2" w14:textId="77777777" w:rsidR="00D26C67" w:rsidRPr="00D26C67" w:rsidRDefault="00D26C67" w:rsidP="00D26C67">
      <w:pPr>
        <w:pStyle w:val="CoverPagescope"/>
      </w:pPr>
      <w:r w:rsidRPr="00D26C67">
        <w:t>Computer Science and Computer Engineering</w:t>
      </w:r>
    </w:p>
    <w:p w14:paraId="32084A8A" w14:textId="77777777" w:rsidR="00F84993" w:rsidRPr="00D26C67" w:rsidRDefault="00D26C67" w:rsidP="00D26C67">
      <w:pPr>
        <w:pStyle w:val="CoverPagescope"/>
      </w:pPr>
      <w:r w:rsidRPr="00D26C67">
        <w:t>Summer semester 2015/2016</w:t>
      </w:r>
    </w:p>
    <w:p w14:paraId="0320584B" w14:textId="77777777" w:rsidR="00F84993" w:rsidRPr="00753145" w:rsidRDefault="00D26C67" w:rsidP="00F84993">
      <w:pPr>
        <w:pStyle w:val="CoverPagedate"/>
      </w:pPr>
      <w:r>
        <w:t>June</w:t>
      </w:r>
      <w:r w:rsidR="00F84993" w:rsidRPr="00753145">
        <w:t xml:space="preserve"> 2016</w:t>
      </w:r>
    </w:p>
    <w:p w14:paraId="0AE7E5A7" w14:textId="77777777" w:rsidR="008B1462" w:rsidRPr="00753145" w:rsidRDefault="008B1462" w:rsidP="008B1462"/>
    <w:p w14:paraId="7D61F82E" w14:textId="77777777" w:rsidR="008B1462" w:rsidRPr="00753145" w:rsidRDefault="008B1462" w:rsidP="008B1462">
      <w:pPr>
        <w:sectPr w:rsidR="008B1462" w:rsidRPr="00753145" w:rsidSect="00557BDC">
          <w:footerReference w:type="first" r:id="rId10"/>
          <w:type w:val="oddPage"/>
          <w:pgSz w:w="11906" w:h="16838" w:code="9"/>
          <w:pgMar w:top="1418" w:right="1701" w:bottom="1418" w:left="1701" w:header="709" w:footer="709" w:gutter="0"/>
          <w:pgNumType w:fmt="lowerRoman" w:start="3"/>
          <w:cols w:space="708"/>
          <w:docGrid w:linePitch="360"/>
        </w:sectPr>
      </w:pPr>
    </w:p>
    <w:p w14:paraId="327AFC9B" w14:textId="77777777" w:rsidR="008D392A" w:rsidRPr="00753145" w:rsidRDefault="008D392A" w:rsidP="008D392A"/>
    <w:p w14:paraId="33399343" w14:textId="77777777" w:rsidR="002179FC" w:rsidRPr="00753145" w:rsidRDefault="002179FC" w:rsidP="00F41F8F">
      <w:pPr>
        <w:pStyle w:val="Abstracttop"/>
      </w:pPr>
      <w:bookmarkStart w:id="0" w:name="_Toc449908288"/>
      <w:r w:rsidRPr="00753145">
        <w:lastRenderedPageBreak/>
        <w:t>Abstract</w:t>
      </w:r>
      <w:bookmarkEnd w:id="0"/>
    </w:p>
    <w:p w14:paraId="42D339B9" w14:textId="77777777" w:rsidR="002E153F" w:rsidRPr="00753145" w:rsidRDefault="002E153F" w:rsidP="002E153F">
      <w:pPr>
        <w:rPr>
          <w:rStyle w:val="Emphasis"/>
        </w:rPr>
      </w:pPr>
      <w:r w:rsidRPr="00753145">
        <w:rPr>
          <w:rStyle w:val="Emphasis"/>
        </w:rPr>
        <w:t>“A tertúlia is a social gathering with literary or artistic overtones, especially in Iberia or in Latin America. Tertúlia also means an informal meeting of people to talk about current affairs, arts, etc. The word is originally Spanish (borrowed by Catalan and Portuguese), but it has only moderate currency in English, used mainly in describing Latin cultural contexts.”</w:t>
      </w:r>
    </w:p>
    <w:p w14:paraId="3C5A3384" w14:textId="77777777" w:rsidR="002E153F" w:rsidRPr="00753145" w:rsidRDefault="002E153F" w:rsidP="002E153F">
      <w:pPr>
        <w:pStyle w:val="Caption"/>
      </w:pPr>
      <w:r w:rsidRPr="00753145">
        <w:t>(</w:t>
      </w:r>
      <w:r w:rsidR="00B25F0A" w:rsidRPr="00B25F0A">
        <w:t>Wikipedia – the free encyclopedia. Available at: &lt;https://en.wikipedia.org/wiki/Tertu</w:t>
      </w:r>
      <w:r w:rsidR="00B25F0A">
        <w:t>lia&gt;. Accessed on: 2016/06/10</w:t>
      </w:r>
      <w:r w:rsidRPr="00753145">
        <w:t>)</w:t>
      </w:r>
    </w:p>
    <w:p w14:paraId="723C058E" w14:textId="08F4BE2C" w:rsidR="0091035D" w:rsidRDefault="0091035D" w:rsidP="002E153F">
      <w:r>
        <w:t>This project is the implementation of a system for managing recurring events using an App developed for Android (KitKat) devices –</w:t>
      </w:r>
      <w:r w:rsidR="00162249">
        <w:t xml:space="preserve"> with </w:t>
      </w:r>
      <w:r>
        <w:t>a twist for “Tertulias” events.</w:t>
      </w:r>
    </w:p>
    <w:p w14:paraId="42B0EFCD" w14:textId="77777777" w:rsidR="0091035D" w:rsidRDefault="0091035D" w:rsidP="002E153F"/>
    <w:p w14:paraId="6B772977" w14:textId="3B1365FA" w:rsidR="002E153F" w:rsidRPr="00753145" w:rsidRDefault="002E153F" w:rsidP="002E153F">
      <w:r w:rsidRPr="00753145">
        <w:t xml:space="preserve">The motivation for </w:t>
      </w:r>
      <w:r w:rsidR="00DE7BD2" w:rsidRPr="00753145">
        <w:t xml:space="preserve">addressing this </w:t>
      </w:r>
      <w:r w:rsidR="00B25F0A">
        <w:t>project is two</w:t>
      </w:r>
      <w:r w:rsidR="00E37D11" w:rsidRPr="00753145">
        <w:t>fold</w:t>
      </w:r>
      <w:r w:rsidRPr="00753145">
        <w:t>:</w:t>
      </w:r>
    </w:p>
    <w:p w14:paraId="557EA441" w14:textId="77777777" w:rsidR="002E153F" w:rsidRPr="00753145" w:rsidRDefault="002E153F" w:rsidP="002E153F">
      <w:pPr>
        <w:pStyle w:val="ListParagraph"/>
        <w:numPr>
          <w:ilvl w:val="0"/>
          <w:numId w:val="7"/>
        </w:numPr>
      </w:pPr>
      <w:r w:rsidRPr="00753145">
        <w:t xml:space="preserve">On one side, </w:t>
      </w:r>
      <w:r w:rsidR="00DE7BD2" w:rsidRPr="00753145">
        <w:t xml:space="preserve">and </w:t>
      </w:r>
      <w:r w:rsidRPr="00753145">
        <w:t xml:space="preserve">irrespective of the number of applications </w:t>
      </w:r>
      <w:r w:rsidR="00DE7BD2" w:rsidRPr="00753145">
        <w:t xml:space="preserve">available </w:t>
      </w:r>
      <w:r w:rsidRPr="00753145">
        <w:t xml:space="preserve">in the market targeting activity scheduling, we haven’t found one targeting this specific </w:t>
      </w:r>
      <w:r w:rsidR="00DE7BD2" w:rsidRPr="00753145">
        <w:t xml:space="preserve">and </w:t>
      </w:r>
      <w:r w:rsidRPr="00753145">
        <w:t xml:space="preserve">important social and cultural habit </w:t>
      </w:r>
      <w:r w:rsidR="00DE7BD2" w:rsidRPr="00753145">
        <w:t xml:space="preserve">of periodic gathering of groups of people, </w:t>
      </w:r>
      <w:r w:rsidRPr="00753145">
        <w:t xml:space="preserve">which has been cherished by communities for centuries. As such, we find that there must be </w:t>
      </w:r>
      <w:r w:rsidR="00DE7BD2" w:rsidRPr="00753145">
        <w:t xml:space="preserve">a large </w:t>
      </w:r>
      <w:r w:rsidRPr="00753145">
        <w:t xml:space="preserve">number of citizens </w:t>
      </w:r>
      <w:r w:rsidR="00DE7BD2" w:rsidRPr="00753145">
        <w:t>to whom this technology might be worth to use.</w:t>
      </w:r>
    </w:p>
    <w:p w14:paraId="76702C59" w14:textId="77777777" w:rsidR="002179FC" w:rsidRPr="00753145" w:rsidRDefault="002E153F" w:rsidP="002E153F">
      <w:pPr>
        <w:pStyle w:val="ListParagraph"/>
        <w:numPr>
          <w:ilvl w:val="0"/>
          <w:numId w:val="7"/>
        </w:numPr>
      </w:pPr>
      <w:r w:rsidRPr="00753145">
        <w:t xml:space="preserve">On the other side, we have a great </w:t>
      </w:r>
      <w:r w:rsidR="00DE7BD2" w:rsidRPr="00753145">
        <w:t xml:space="preserve">deal of </w:t>
      </w:r>
      <w:r w:rsidRPr="00753145">
        <w:t xml:space="preserve">interest in the domain of technology applications to enable social interaction and crowd mobilization, taking advantage of </w:t>
      </w:r>
      <w:r w:rsidR="00DE7BD2" w:rsidRPr="00753145">
        <w:t>this recent</w:t>
      </w:r>
      <w:r w:rsidRPr="00753145">
        <w:t xml:space="preserve"> context built around affordable mobile devices, data communications and cloud </w:t>
      </w:r>
      <w:r w:rsidR="00DE7BD2" w:rsidRPr="00753145">
        <w:t xml:space="preserve">based persistence </w:t>
      </w:r>
      <w:r w:rsidRPr="00753145">
        <w:t>and notification services</w:t>
      </w:r>
      <w:r w:rsidR="00F33308" w:rsidRPr="00753145">
        <w:t>.</w:t>
      </w:r>
    </w:p>
    <w:p w14:paraId="48625143" w14:textId="77777777" w:rsidR="00C10C54" w:rsidRPr="00753145" w:rsidRDefault="00DE7BD2" w:rsidP="00DE7BD2">
      <w:r w:rsidRPr="00753145">
        <w:t xml:space="preserve">With the completion of this project we </w:t>
      </w:r>
      <w:r w:rsidR="00C10C54" w:rsidRPr="00753145">
        <w:t>are taking</w:t>
      </w:r>
      <w:r w:rsidRPr="00753145">
        <w:t xml:space="preserve"> for ourselves the experience of </w:t>
      </w:r>
      <w:r w:rsidR="00C143F5" w:rsidRPr="00753145">
        <w:t>designing</w:t>
      </w:r>
      <w:r w:rsidR="00C10C54" w:rsidRPr="00753145">
        <w:t>, implementing and making available</w:t>
      </w:r>
      <w:r w:rsidR="00C143F5" w:rsidRPr="00753145">
        <w:t xml:space="preserve"> a cloud based </w:t>
      </w:r>
      <w:r w:rsidR="00C10C54" w:rsidRPr="00753145">
        <w:t>service</w:t>
      </w:r>
      <w:r w:rsidR="00446A99">
        <w:t xml:space="preserve"> aiming to scale</w:t>
      </w:r>
      <w:r w:rsidR="008376EE">
        <w:t xml:space="preserve"> according to usage demand</w:t>
      </w:r>
      <w:r w:rsidR="00C10C54" w:rsidRPr="00753145">
        <w:t xml:space="preserve">. We achieve these goals by </w:t>
      </w:r>
      <w:r w:rsidRPr="00753145">
        <w:t xml:space="preserve">putting in practice </w:t>
      </w:r>
      <w:r w:rsidR="00CA6348" w:rsidRPr="00753145">
        <w:t>the knowledge learned along the course</w:t>
      </w:r>
      <w:r w:rsidR="00C10C54" w:rsidRPr="00753145">
        <w:t>,</w:t>
      </w:r>
      <w:r w:rsidR="00CA6348" w:rsidRPr="00753145">
        <w:t xml:space="preserve"> </w:t>
      </w:r>
      <w:r w:rsidR="00C10C54" w:rsidRPr="00753145">
        <w:t xml:space="preserve">covering </w:t>
      </w:r>
      <w:r w:rsidR="00CA6348" w:rsidRPr="00753145">
        <w:t xml:space="preserve">a substantial </w:t>
      </w:r>
      <w:r w:rsidRPr="00753145">
        <w:t xml:space="preserve">range of </w:t>
      </w:r>
      <w:r w:rsidR="00CA6348" w:rsidRPr="00753145">
        <w:t>software areas</w:t>
      </w:r>
      <w:r w:rsidRPr="00753145">
        <w:t xml:space="preserve">, </w:t>
      </w:r>
      <w:r w:rsidR="00CA6348" w:rsidRPr="00753145">
        <w:t xml:space="preserve">applied in a real world complex </w:t>
      </w:r>
      <w:r w:rsidR="00327EA5" w:rsidRPr="00753145">
        <w:t xml:space="preserve">internet </w:t>
      </w:r>
      <w:r w:rsidR="00CA6348" w:rsidRPr="00753145">
        <w:t xml:space="preserve">environment </w:t>
      </w:r>
      <w:r w:rsidR="00327EA5" w:rsidRPr="00753145">
        <w:t>that includes</w:t>
      </w:r>
      <w:r w:rsidR="00C10C54" w:rsidRPr="00753145">
        <w:t>:</w:t>
      </w:r>
    </w:p>
    <w:p w14:paraId="7ED445C9" w14:textId="77777777" w:rsidR="00C10C54" w:rsidRPr="00753145" w:rsidRDefault="00CA6348" w:rsidP="00C10C54">
      <w:pPr>
        <w:pStyle w:val="ListParagraph"/>
        <w:numPr>
          <w:ilvl w:val="0"/>
          <w:numId w:val="7"/>
        </w:numPr>
      </w:pPr>
      <w:r w:rsidRPr="00753145">
        <w:t>a mobile application made available in an app store,</w:t>
      </w:r>
    </w:p>
    <w:p w14:paraId="3086370B" w14:textId="77777777" w:rsidR="00C10C54" w:rsidRPr="00753145" w:rsidRDefault="00CA6348" w:rsidP="00C10C54">
      <w:pPr>
        <w:pStyle w:val="ListParagraph"/>
        <w:numPr>
          <w:ilvl w:val="0"/>
          <w:numId w:val="7"/>
        </w:numPr>
      </w:pPr>
      <w:r w:rsidRPr="00753145">
        <w:t xml:space="preserve">users </w:t>
      </w:r>
      <w:r w:rsidR="0063525D" w:rsidRPr="00753145">
        <w:t xml:space="preserve">being </w:t>
      </w:r>
      <w:r w:rsidRPr="00753145">
        <w:t xml:space="preserve">authenticated </w:t>
      </w:r>
      <w:r w:rsidR="00327EA5" w:rsidRPr="00753145">
        <w:t xml:space="preserve">by </w:t>
      </w:r>
      <w:r w:rsidR="0063525D" w:rsidRPr="00753145">
        <w:t xml:space="preserve">independent </w:t>
      </w:r>
      <w:r w:rsidR="00D26C67">
        <w:t>a social service provider</w:t>
      </w:r>
      <w:r w:rsidR="00327EA5" w:rsidRPr="00753145">
        <w:t>,</w:t>
      </w:r>
    </w:p>
    <w:p w14:paraId="27FA60C3" w14:textId="77777777" w:rsidR="001130C3" w:rsidRPr="00753145" w:rsidRDefault="00327EA5" w:rsidP="00C10C54">
      <w:pPr>
        <w:pStyle w:val="ListParagraph"/>
        <w:numPr>
          <w:ilvl w:val="0"/>
          <w:numId w:val="7"/>
        </w:numPr>
      </w:pPr>
      <w:r w:rsidRPr="00753145">
        <w:t>synchronization with a cloud based server service</w:t>
      </w:r>
      <w:r w:rsidR="0063525D" w:rsidRPr="00753145">
        <w:t xml:space="preserve"> via </w:t>
      </w:r>
      <w:r w:rsidRPr="00753145">
        <w:t>custom API</w:t>
      </w:r>
      <w:r w:rsidR="0063525D" w:rsidRPr="00753145">
        <w:t>s</w:t>
      </w:r>
      <w:r w:rsidRPr="00753145">
        <w:t>,</w:t>
      </w:r>
    </w:p>
    <w:p w14:paraId="4B5EE26B" w14:textId="77777777" w:rsidR="001130C3" w:rsidRPr="00753145" w:rsidRDefault="00327EA5" w:rsidP="00C10C54">
      <w:pPr>
        <w:pStyle w:val="ListParagraph"/>
        <w:numPr>
          <w:ilvl w:val="0"/>
          <w:numId w:val="7"/>
        </w:numPr>
      </w:pPr>
      <w:r w:rsidRPr="00753145">
        <w:t>data persistence in a cloud hosted relational database and</w:t>
      </w:r>
    </w:p>
    <w:p w14:paraId="12210AF3" w14:textId="77777777" w:rsidR="001130C3" w:rsidRPr="00753145" w:rsidRDefault="0063525D" w:rsidP="00C10C54">
      <w:pPr>
        <w:pStyle w:val="ListParagraph"/>
        <w:numPr>
          <w:ilvl w:val="0"/>
          <w:numId w:val="7"/>
        </w:numPr>
      </w:pPr>
      <w:r w:rsidRPr="00753145">
        <w:t xml:space="preserve">direct device </w:t>
      </w:r>
      <w:r w:rsidR="00327EA5" w:rsidRPr="00753145">
        <w:t xml:space="preserve">notifications </w:t>
      </w:r>
      <w:r w:rsidRPr="00753145">
        <w:t>being pushed by a notification</w:t>
      </w:r>
      <w:r w:rsidR="001130C3" w:rsidRPr="00753145">
        <w:t xml:space="preserve"> service.</w:t>
      </w:r>
    </w:p>
    <w:p w14:paraId="18ADCB38" w14:textId="77777777" w:rsidR="0063525D" w:rsidRPr="00753145" w:rsidRDefault="00327EA5" w:rsidP="00DE7BD2">
      <w:r w:rsidRPr="00753145">
        <w:t xml:space="preserve">For this we </w:t>
      </w:r>
      <w:r w:rsidR="00C143F5" w:rsidRPr="00753145">
        <w:t>are making</w:t>
      </w:r>
      <w:r w:rsidRPr="00753145">
        <w:t xml:space="preserve"> use </w:t>
      </w:r>
      <w:r w:rsidR="00C143F5" w:rsidRPr="00753145">
        <w:t xml:space="preserve">of </w:t>
      </w:r>
      <w:r w:rsidRPr="00753145">
        <w:t xml:space="preserve">diverse technologies </w:t>
      </w:r>
      <w:r w:rsidR="00B25F0A">
        <w:t>including the Java</w:t>
      </w:r>
      <w:r w:rsidR="00C143F5" w:rsidRPr="00753145">
        <w:t xml:space="preserve"> based Android development framework, Node</w:t>
      </w:r>
      <w:r w:rsidR="00B25F0A">
        <w:t>JS</w:t>
      </w:r>
      <w:r w:rsidR="00C143F5" w:rsidRPr="00753145">
        <w:t xml:space="preserve"> javascript</w:t>
      </w:r>
      <w:r w:rsidR="00B25F0A">
        <w:t>,</w:t>
      </w:r>
      <w:r w:rsidR="00C143F5" w:rsidRPr="00753145">
        <w:t xml:space="preserve"> </w:t>
      </w:r>
      <w:r w:rsidR="00B25F0A">
        <w:t>Microsof</w:t>
      </w:r>
      <w:r w:rsidR="00C143F5" w:rsidRPr="00753145">
        <w:t xml:space="preserve"> TSQL</w:t>
      </w:r>
      <w:r w:rsidR="001130C3" w:rsidRPr="00753145">
        <w:t xml:space="preserve">, </w:t>
      </w:r>
      <w:r w:rsidR="00D26C67">
        <w:t>OAuth 2.0 based authentication delegation, OpenId Connect user identification and push notifications service</w:t>
      </w:r>
      <w:r w:rsidR="00B25F0A">
        <w:t xml:space="preserve">. The final result is </w:t>
      </w:r>
      <w:r w:rsidR="0063525D" w:rsidRPr="00753145">
        <w:t xml:space="preserve">a working </w:t>
      </w:r>
      <w:r w:rsidR="00B25F0A">
        <w:lastRenderedPageBreak/>
        <w:t xml:space="preserve">client </w:t>
      </w:r>
      <w:r w:rsidR="0063525D" w:rsidRPr="00753145">
        <w:t xml:space="preserve">app for </w:t>
      </w:r>
      <w:r w:rsidR="00B25F0A">
        <w:t xml:space="preserve">the </w:t>
      </w:r>
      <w:r w:rsidR="0063525D" w:rsidRPr="00753145">
        <w:t xml:space="preserve">Android, with </w:t>
      </w:r>
      <w:r w:rsidR="00B25F0A">
        <w:t xml:space="preserve">a </w:t>
      </w:r>
      <w:r w:rsidR="0063525D" w:rsidRPr="00753145">
        <w:t>documented API allow</w:t>
      </w:r>
      <w:r w:rsidR="00B25F0A">
        <w:t>ing</w:t>
      </w:r>
      <w:r w:rsidR="0063525D" w:rsidRPr="00753145">
        <w:t xml:space="preserve"> development </w:t>
      </w:r>
      <w:r w:rsidR="00B25F0A">
        <w:t>for</w:t>
      </w:r>
      <w:r w:rsidR="0063525D" w:rsidRPr="00753145">
        <w:t xml:space="preserve"> other mobile or browser based platforms or </w:t>
      </w:r>
      <w:r w:rsidR="001130C3" w:rsidRPr="00753145">
        <w:t xml:space="preserve">for </w:t>
      </w:r>
      <w:r w:rsidR="0063525D" w:rsidRPr="00753145">
        <w:t>integration with third party applications.</w:t>
      </w:r>
    </w:p>
    <w:p w14:paraId="5E59ECFF" w14:textId="77777777" w:rsidR="008D392A" w:rsidRPr="008376EE" w:rsidRDefault="002179FC" w:rsidP="008376EE">
      <w:pPr>
        <w:pStyle w:val="Abstractkeywords"/>
      </w:pPr>
      <w:r w:rsidRPr="008376EE">
        <w:rPr>
          <w:rStyle w:val="Strong"/>
        </w:rPr>
        <w:t>Keywords:</w:t>
      </w:r>
      <w:r w:rsidRPr="008376EE">
        <w:t xml:space="preserve"> </w:t>
      </w:r>
      <w:r w:rsidR="00597397" w:rsidRPr="008376EE">
        <w:t>mobile; social; notifications</w:t>
      </w:r>
      <w:r w:rsidRPr="008376EE">
        <w:t>.</w:t>
      </w:r>
    </w:p>
    <w:p w14:paraId="3AE5E1AE" w14:textId="77777777" w:rsidR="00C05A8F" w:rsidRPr="00753145" w:rsidRDefault="00C05A8F" w:rsidP="00C05A8F">
      <w:bookmarkStart w:id="1" w:name="_Toc417073314"/>
      <w:bookmarkStart w:id="2" w:name="_Toc417484057"/>
    </w:p>
    <w:p w14:paraId="200FB165" w14:textId="77777777" w:rsidR="00C05A8F" w:rsidRPr="00753145" w:rsidRDefault="00C05A8F" w:rsidP="00C05A8F">
      <w:pPr>
        <w:pStyle w:val="ListParagraph"/>
        <w:numPr>
          <w:ilvl w:val="0"/>
          <w:numId w:val="7"/>
        </w:numPr>
        <w:sectPr w:rsidR="00C05A8F" w:rsidRPr="00753145" w:rsidSect="00557BDC">
          <w:footerReference w:type="first" r:id="rId11"/>
          <w:type w:val="oddPage"/>
          <w:pgSz w:w="11906" w:h="16838" w:code="9"/>
          <w:pgMar w:top="1418" w:right="1701" w:bottom="1418" w:left="1701" w:header="709" w:footer="709" w:gutter="0"/>
          <w:pgNumType w:fmt="lowerRoman" w:start="3"/>
          <w:cols w:space="708"/>
          <w:docGrid w:linePitch="360"/>
        </w:sectPr>
      </w:pPr>
    </w:p>
    <w:bookmarkEnd w:id="1"/>
    <w:bookmarkEnd w:id="2"/>
    <w:p w14:paraId="151539B9" w14:textId="77777777" w:rsidR="006F7351" w:rsidRPr="00753145" w:rsidRDefault="00E052BE" w:rsidP="004C37DC">
      <w:pPr>
        <w:pStyle w:val="Abstracttop"/>
      </w:pPr>
      <w:r w:rsidRPr="00753145">
        <w:lastRenderedPageBreak/>
        <w:t>Table of Contents</w:t>
      </w:r>
    </w:p>
    <w:sdt>
      <w:sdtPr>
        <w:rPr>
          <w:b w:val="0"/>
          <w:bCs w:val="0"/>
          <w:caps w:val="0"/>
          <w:sz w:val="22"/>
          <w:szCs w:val="22"/>
        </w:rPr>
        <w:id w:val="-1898352897"/>
        <w:docPartObj>
          <w:docPartGallery w:val="Table of Contents"/>
          <w:docPartUnique/>
        </w:docPartObj>
      </w:sdtPr>
      <w:sdtEndPr>
        <w:rPr>
          <w:noProof/>
        </w:rPr>
      </w:sdtEndPr>
      <w:sdtContent>
        <w:p w14:paraId="710C1775" w14:textId="485215E7" w:rsidR="00D60F5E" w:rsidRDefault="00E052BE">
          <w:pPr>
            <w:pStyle w:val="TOC1"/>
            <w:tabs>
              <w:tab w:val="left" w:pos="440"/>
              <w:tab w:val="right" w:pos="8494"/>
            </w:tabs>
            <w:rPr>
              <w:rFonts w:asciiTheme="minorHAnsi" w:eastAsiaTheme="minorEastAsia" w:hAnsiTheme="minorHAnsi"/>
              <w:b w:val="0"/>
              <w:bCs w:val="0"/>
              <w:caps w:val="0"/>
              <w:noProof/>
              <w:sz w:val="22"/>
              <w:szCs w:val="22"/>
              <w:lang w:val="pt-PT" w:eastAsia="pt-PT"/>
            </w:rPr>
          </w:pPr>
          <w:r w:rsidRPr="00753145">
            <w:fldChar w:fldCharType="begin"/>
          </w:r>
          <w:r w:rsidRPr="00753145">
            <w:instrText xml:space="preserve"> TOC \o "1-3" \h \z \u </w:instrText>
          </w:r>
          <w:r w:rsidRPr="00753145">
            <w:fldChar w:fldCharType="separate"/>
          </w:r>
          <w:hyperlink w:anchor="_Toc453624614" w:history="1">
            <w:r w:rsidR="00D60F5E" w:rsidRPr="0041342C">
              <w:rPr>
                <w:rStyle w:val="Hyperlink"/>
                <w:noProof/>
              </w:rPr>
              <w:t>1.</w:t>
            </w:r>
            <w:r w:rsidR="00D60F5E">
              <w:rPr>
                <w:rFonts w:asciiTheme="minorHAnsi" w:eastAsiaTheme="minorEastAsia" w:hAnsiTheme="minorHAnsi"/>
                <w:b w:val="0"/>
                <w:bCs w:val="0"/>
                <w:caps w:val="0"/>
                <w:noProof/>
                <w:sz w:val="22"/>
                <w:szCs w:val="22"/>
                <w:lang w:val="pt-PT" w:eastAsia="pt-PT"/>
              </w:rPr>
              <w:tab/>
            </w:r>
            <w:r w:rsidR="00D60F5E" w:rsidRPr="0041342C">
              <w:rPr>
                <w:rStyle w:val="Hyperlink"/>
                <w:noProof/>
              </w:rPr>
              <w:t>Introduction</w:t>
            </w:r>
            <w:r w:rsidR="00D60F5E">
              <w:rPr>
                <w:noProof/>
                <w:webHidden/>
              </w:rPr>
              <w:tab/>
            </w:r>
            <w:r w:rsidR="00D60F5E">
              <w:rPr>
                <w:noProof/>
                <w:webHidden/>
              </w:rPr>
              <w:fldChar w:fldCharType="begin"/>
            </w:r>
            <w:r w:rsidR="00D60F5E">
              <w:rPr>
                <w:noProof/>
                <w:webHidden/>
              </w:rPr>
              <w:instrText xml:space="preserve"> PAGEREF _Toc453624614 \h </w:instrText>
            </w:r>
            <w:r w:rsidR="00D60F5E">
              <w:rPr>
                <w:noProof/>
                <w:webHidden/>
              </w:rPr>
            </w:r>
            <w:r w:rsidR="00D60F5E">
              <w:rPr>
                <w:noProof/>
                <w:webHidden/>
              </w:rPr>
              <w:fldChar w:fldCharType="separate"/>
            </w:r>
            <w:r w:rsidR="00D60F5E">
              <w:rPr>
                <w:noProof/>
                <w:webHidden/>
              </w:rPr>
              <w:t>1</w:t>
            </w:r>
            <w:r w:rsidR="00D60F5E">
              <w:rPr>
                <w:noProof/>
                <w:webHidden/>
              </w:rPr>
              <w:fldChar w:fldCharType="end"/>
            </w:r>
          </w:hyperlink>
        </w:p>
        <w:p w14:paraId="77ECCD73" w14:textId="20F11079"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15" w:history="1">
            <w:r w:rsidRPr="0041342C">
              <w:rPr>
                <w:rStyle w:val="Hyperlink"/>
                <w:noProof/>
              </w:rPr>
              <w:t>1.1.</w:t>
            </w:r>
            <w:r>
              <w:rPr>
                <w:rFonts w:asciiTheme="minorHAnsi" w:eastAsiaTheme="minorEastAsia" w:hAnsiTheme="minorHAnsi"/>
                <w:smallCaps w:val="0"/>
                <w:noProof/>
                <w:sz w:val="22"/>
                <w:szCs w:val="22"/>
                <w:lang w:val="pt-PT" w:eastAsia="pt-PT"/>
              </w:rPr>
              <w:tab/>
            </w:r>
            <w:r w:rsidRPr="0041342C">
              <w:rPr>
                <w:rStyle w:val="Hyperlink"/>
                <w:noProof/>
              </w:rPr>
              <w:t>System building blocks</w:t>
            </w:r>
            <w:r>
              <w:rPr>
                <w:noProof/>
                <w:webHidden/>
              </w:rPr>
              <w:tab/>
            </w:r>
            <w:r>
              <w:rPr>
                <w:noProof/>
                <w:webHidden/>
              </w:rPr>
              <w:fldChar w:fldCharType="begin"/>
            </w:r>
            <w:r>
              <w:rPr>
                <w:noProof/>
                <w:webHidden/>
              </w:rPr>
              <w:instrText xml:space="preserve"> PAGEREF _Toc453624615 \h </w:instrText>
            </w:r>
            <w:r>
              <w:rPr>
                <w:noProof/>
                <w:webHidden/>
              </w:rPr>
            </w:r>
            <w:r>
              <w:rPr>
                <w:noProof/>
                <w:webHidden/>
              </w:rPr>
              <w:fldChar w:fldCharType="separate"/>
            </w:r>
            <w:r>
              <w:rPr>
                <w:noProof/>
                <w:webHidden/>
              </w:rPr>
              <w:t>2</w:t>
            </w:r>
            <w:r>
              <w:rPr>
                <w:noProof/>
                <w:webHidden/>
              </w:rPr>
              <w:fldChar w:fldCharType="end"/>
            </w:r>
          </w:hyperlink>
        </w:p>
        <w:p w14:paraId="5292AEFC" w14:textId="1CC4650B"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16" w:history="1">
            <w:r w:rsidRPr="0041342C">
              <w:rPr>
                <w:rStyle w:val="Hyperlink"/>
                <w:noProof/>
              </w:rPr>
              <w:t>1.2.</w:t>
            </w:r>
            <w:r>
              <w:rPr>
                <w:rFonts w:asciiTheme="minorHAnsi" w:eastAsiaTheme="minorEastAsia" w:hAnsiTheme="minorHAnsi"/>
                <w:smallCaps w:val="0"/>
                <w:noProof/>
                <w:sz w:val="22"/>
                <w:szCs w:val="22"/>
                <w:lang w:val="pt-PT" w:eastAsia="pt-PT"/>
              </w:rPr>
              <w:tab/>
            </w:r>
            <w:r w:rsidRPr="0041342C">
              <w:rPr>
                <w:rStyle w:val="Hyperlink"/>
                <w:noProof/>
              </w:rPr>
              <w:t>Document structure</w:t>
            </w:r>
            <w:r>
              <w:rPr>
                <w:noProof/>
                <w:webHidden/>
              </w:rPr>
              <w:tab/>
            </w:r>
            <w:r>
              <w:rPr>
                <w:noProof/>
                <w:webHidden/>
              </w:rPr>
              <w:fldChar w:fldCharType="begin"/>
            </w:r>
            <w:r>
              <w:rPr>
                <w:noProof/>
                <w:webHidden/>
              </w:rPr>
              <w:instrText xml:space="preserve"> PAGEREF _Toc453624616 \h </w:instrText>
            </w:r>
            <w:r>
              <w:rPr>
                <w:noProof/>
                <w:webHidden/>
              </w:rPr>
            </w:r>
            <w:r>
              <w:rPr>
                <w:noProof/>
                <w:webHidden/>
              </w:rPr>
              <w:fldChar w:fldCharType="separate"/>
            </w:r>
            <w:r>
              <w:rPr>
                <w:noProof/>
                <w:webHidden/>
              </w:rPr>
              <w:t>3</w:t>
            </w:r>
            <w:r>
              <w:rPr>
                <w:noProof/>
                <w:webHidden/>
              </w:rPr>
              <w:fldChar w:fldCharType="end"/>
            </w:r>
          </w:hyperlink>
        </w:p>
        <w:p w14:paraId="604FDD46" w14:textId="688187BA" w:rsidR="00D60F5E" w:rsidRDefault="00D60F5E">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624617" w:history="1">
            <w:r w:rsidRPr="0041342C">
              <w:rPr>
                <w:rStyle w:val="Hyperlink"/>
                <w:noProof/>
              </w:rPr>
              <w:t>2.</w:t>
            </w:r>
            <w:r>
              <w:rPr>
                <w:rFonts w:asciiTheme="minorHAnsi" w:eastAsiaTheme="minorEastAsia" w:hAnsiTheme="minorHAnsi"/>
                <w:b w:val="0"/>
                <w:bCs w:val="0"/>
                <w:caps w:val="0"/>
                <w:noProof/>
                <w:sz w:val="22"/>
                <w:szCs w:val="22"/>
                <w:lang w:val="pt-PT" w:eastAsia="pt-PT"/>
              </w:rPr>
              <w:tab/>
            </w:r>
            <w:r w:rsidRPr="0041342C">
              <w:rPr>
                <w:rStyle w:val="Hyperlink"/>
                <w:noProof/>
              </w:rPr>
              <w:t>Problem Scope</w:t>
            </w:r>
            <w:r>
              <w:rPr>
                <w:noProof/>
                <w:webHidden/>
              </w:rPr>
              <w:tab/>
            </w:r>
            <w:r>
              <w:rPr>
                <w:noProof/>
                <w:webHidden/>
              </w:rPr>
              <w:fldChar w:fldCharType="begin"/>
            </w:r>
            <w:r>
              <w:rPr>
                <w:noProof/>
                <w:webHidden/>
              </w:rPr>
              <w:instrText xml:space="preserve"> PAGEREF _Toc453624617 \h </w:instrText>
            </w:r>
            <w:r>
              <w:rPr>
                <w:noProof/>
                <w:webHidden/>
              </w:rPr>
            </w:r>
            <w:r>
              <w:rPr>
                <w:noProof/>
                <w:webHidden/>
              </w:rPr>
              <w:fldChar w:fldCharType="separate"/>
            </w:r>
            <w:r>
              <w:rPr>
                <w:noProof/>
                <w:webHidden/>
              </w:rPr>
              <w:t>5</w:t>
            </w:r>
            <w:r>
              <w:rPr>
                <w:noProof/>
                <w:webHidden/>
              </w:rPr>
              <w:fldChar w:fldCharType="end"/>
            </w:r>
          </w:hyperlink>
        </w:p>
        <w:p w14:paraId="72E8BD90" w14:textId="4D07C7C9"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18" w:history="1">
            <w:r w:rsidRPr="0041342C">
              <w:rPr>
                <w:rStyle w:val="Hyperlink"/>
                <w:noProof/>
              </w:rPr>
              <w:t>2.1.</w:t>
            </w:r>
            <w:r>
              <w:rPr>
                <w:rFonts w:asciiTheme="minorHAnsi" w:eastAsiaTheme="minorEastAsia" w:hAnsiTheme="minorHAnsi"/>
                <w:smallCaps w:val="0"/>
                <w:noProof/>
                <w:sz w:val="22"/>
                <w:szCs w:val="22"/>
                <w:lang w:val="pt-PT" w:eastAsia="pt-PT"/>
              </w:rPr>
              <w:tab/>
            </w:r>
            <w:r w:rsidRPr="0041342C">
              <w:rPr>
                <w:rStyle w:val="Hyperlink"/>
                <w:noProof/>
              </w:rPr>
              <w:t>Competitive Analysis</w:t>
            </w:r>
            <w:r>
              <w:rPr>
                <w:noProof/>
                <w:webHidden/>
              </w:rPr>
              <w:tab/>
            </w:r>
            <w:r>
              <w:rPr>
                <w:noProof/>
                <w:webHidden/>
              </w:rPr>
              <w:fldChar w:fldCharType="begin"/>
            </w:r>
            <w:r>
              <w:rPr>
                <w:noProof/>
                <w:webHidden/>
              </w:rPr>
              <w:instrText xml:space="preserve"> PAGEREF _Toc453624618 \h </w:instrText>
            </w:r>
            <w:r>
              <w:rPr>
                <w:noProof/>
                <w:webHidden/>
              </w:rPr>
            </w:r>
            <w:r>
              <w:rPr>
                <w:noProof/>
                <w:webHidden/>
              </w:rPr>
              <w:fldChar w:fldCharType="separate"/>
            </w:r>
            <w:r>
              <w:rPr>
                <w:noProof/>
                <w:webHidden/>
              </w:rPr>
              <w:t>6</w:t>
            </w:r>
            <w:r>
              <w:rPr>
                <w:noProof/>
                <w:webHidden/>
              </w:rPr>
              <w:fldChar w:fldCharType="end"/>
            </w:r>
          </w:hyperlink>
        </w:p>
        <w:p w14:paraId="65BD362B" w14:textId="1FE2F801"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19" w:history="1">
            <w:r w:rsidRPr="0041342C">
              <w:rPr>
                <w:rStyle w:val="Hyperlink"/>
                <w:noProof/>
              </w:rPr>
              <w:t>2.2.</w:t>
            </w:r>
            <w:r>
              <w:rPr>
                <w:rFonts w:asciiTheme="minorHAnsi" w:eastAsiaTheme="minorEastAsia" w:hAnsiTheme="minorHAnsi"/>
                <w:smallCaps w:val="0"/>
                <w:noProof/>
                <w:sz w:val="22"/>
                <w:szCs w:val="22"/>
                <w:lang w:val="pt-PT" w:eastAsia="pt-PT"/>
              </w:rPr>
              <w:tab/>
            </w:r>
            <w:r w:rsidRPr="0041342C">
              <w:rPr>
                <w:rStyle w:val="Hyperlink"/>
                <w:noProof/>
              </w:rPr>
              <w:t>User Stories</w:t>
            </w:r>
            <w:r>
              <w:rPr>
                <w:noProof/>
                <w:webHidden/>
              </w:rPr>
              <w:tab/>
            </w:r>
            <w:r>
              <w:rPr>
                <w:noProof/>
                <w:webHidden/>
              </w:rPr>
              <w:fldChar w:fldCharType="begin"/>
            </w:r>
            <w:r>
              <w:rPr>
                <w:noProof/>
                <w:webHidden/>
              </w:rPr>
              <w:instrText xml:space="preserve"> PAGEREF _Toc453624619 \h </w:instrText>
            </w:r>
            <w:r>
              <w:rPr>
                <w:noProof/>
                <w:webHidden/>
              </w:rPr>
            </w:r>
            <w:r>
              <w:rPr>
                <w:noProof/>
                <w:webHidden/>
              </w:rPr>
              <w:fldChar w:fldCharType="separate"/>
            </w:r>
            <w:r>
              <w:rPr>
                <w:noProof/>
                <w:webHidden/>
              </w:rPr>
              <w:t>6</w:t>
            </w:r>
            <w:r>
              <w:rPr>
                <w:noProof/>
                <w:webHidden/>
              </w:rPr>
              <w:fldChar w:fldCharType="end"/>
            </w:r>
          </w:hyperlink>
        </w:p>
        <w:p w14:paraId="26D40F60" w14:textId="0CE2BBBD" w:rsidR="00D60F5E" w:rsidRDefault="00D60F5E">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624620" w:history="1">
            <w:r w:rsidRPr="0041342C">
              <w:rPr>
                <w:rStyle w:val="Hyperlink"/>
                <w:noProof/>
              </w:rPr>
              <w:t>3.</w:t>
            </w:r>
            <w:r>
              <w:rPr>
                <w:rFonts w:asciiTheme="minorHAnsi" w:eastAsiaTheme="minorEastAsia" w:hAnsiTheme="minorHAnsi"/>
                <w:b w:val="0"/>
                <w:bCs w:val="0"/>
                <w:caps w:val="0"/>
                <w:noProof/>
                <w:sz w:val="22"/>
                <w:szCs w:val="22"/>
                <w:lang w:val="pt-PT" w:eastAsia="pt-PT"/>
              </w:rPr>
              <w:tab/>
            </w:r>
            <w:r w:rsidRPr="0041342C">
              <w:rPr>
                <w:rStyle w:val="Hyperlink"/>
                <w:noProof/>
              </w:rPr>
              <w:t>User Interaction</w:t>
            </w:r>
            <w:r>
              <w:rPr>
                <w:noProof/>
                <w:webHidden/>
              </w:rPr>
              <w:tab/>
            </w:r>
            <w:r>
              <w:rPr>
                <w:noProof/>
                <w:webHidden/>
              </w:rPr>
              <w:fldChar w:fldCharType="begin"/>
            </w:r>
            <w:r>
              <w:rPr>
                <w:noProof/>
                <w:webHidden/>
              </w:rPr>
              <w:instrText xml:space="preserve"> PAGEREF _Toc453624620 \h </w:instrText>
            </w:r>
            <w:r>
              <w:rPr>
                <w:noProof/>
                <w:webHidden/>
              </w:rPr>
            </w:r>
            <w:r>
              <w:rPr>
                <w:noProof/>
                <w:webHidden/>
              </w:rPr>
              <w:fldChar w:fldCharType="separate"/>
            </w:r>
            <w:r>
              <w:rPr>
                <w:noProof/>
                <w:webHidden/>
              </w:rPr>
              <w:t>7</w:t>
            </w:r>
            <w:r>
              <w:rPr>
                <w:noProof/>
                <w:webHidden/>
              </w:rPr>
              <w:fldChar w:fldCharType="end"/>
            </w:r>
          </w:hyperlink>
        </w:p>
        <w:p w14:paraId="305EA41A" w14:textId="209ADAD4" w:rsidR="00D60F5E" w:rsidRDefault="00D60F5E">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624621" w:history="1">
            <w:r w:rsidRPr="0041342C">
              <w:rPr>
                <w:rStyle w:val="Hyperlink"/>
                <w:noProof/>
              </w:rPr>
              <w:t>4.</w:t>
            </w:r>
            <w:r>
              <w:rPr>
                <w:rFonts w:asciiTheme="minorHAnsi" w:eastAsiaTheme="minorEastAsia" w:hAnsiTheme="minorHAnsi"/>
                <w:b w:val="0"/>
                <w:bCs w:val="0"/>
                <w:caps w:val="0"/>
                <w:noProof/>
                <w:sz w:val="22"/>
                <w:szCs w:val="22"/>
                <w:lang w:val="pt-PT" w:eastAsia="pt-PT"/>
              </w:rPr>
              <w:tab/>
            </w:r>
            <w:r w:rsidRPr="0041342C">
              <w:rPr>
                <w:rStyle w:val="Hyperlink"/>
                <w:noProof/>
              </w:rPr>
              <w:t>System Building Blocks and Core Decisions</w:t>
            </w:r>
            <w:r>
              <w:rPr>
                <w:noProof/>
                <w:webHidden/>
              </w:rPr>
              <w:tab/>
            </w:r>
            <w:r>
              <w:rPr>
                <w:noProof/>
                <w:webHidden/>
              </w:rPr>
              <w:fldChar w:fldCharType="begin"/>
            </w:r>
            <w:r>
              <w:rPr>
                <w:noProof/>
                <w:webHidden/>
              </w:rPr>
              <w:instrText xml:space="preserve"> PAGEREF _Toc453624621 \h </w:instrText>
            </w:r>
            <w:r>
              <w:rPr>
                <w:noProof/>
                <w:webHidden/>
              </w:rPr>
            </w:r>
            <w:r>
              <w:rPr>
                <w:noProof/>
                <w:webHidden/>
              </w:rPr>
              <w:fldChar w:fldCharType="separate"/>
            </w:r>
            <w:r>
              <w:rPr>
                <w:noProof/>
                <w:webHidden/>
              </w:rPr>
              <w:t>10</w:t>
            </w:r>
            <w:r>
              <w:rPr>
                <w:noProof/>
                <w:webHidden/>
              </w:rPr>
              <w:fldChar w:fldCharType="end"/>
            </w:r>
          </w:hyperlink>
        </w:p>
        <w:p w14:paraId="39CA4533" w14:textId="01F306E0"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22" w:history="1">
            <w:r w:rsidRPr="0041342C">
              <w:rPr>
                <w:rStyle w:val="Hyperlink"/>
                <w:noProof/>
              </w:rPr>
              <w:t>4.1.</w:t>
            </w:r>
            <w:r>
              <w:rPr>
                <w:rFonts w:asciiTheme="minorHAnsi" w:eastAsiaTheme="minorEastAsia" w:hAnsiTheme="minorHAnsi"/>
                <w:smallCaps w:val="0"/>
                <w:noProof/>
                <w:sz w:val="22"/>
                <w:szCs w:val="22"/>
                <w:lang w:val="pt-PT" w:eastAsia="pt-PT"/>
              </w:rPr>
              <w:tab/>
            </w:r>
            <w:r w:rsidRPr="0041342C">
              <w:rPr>
                <w:rStyle w:val="Hyperlink"/>
                <w:noProof/>
              </w:rPr>
              <w:t>Selection of the application server platform</w:t>
            </w:r>
            <w:r>
              <w:rPr>
                <w:noProof/>
                <w:webHidden/>
              </w:rPr>
              <w:tab/>
            </w:r>
            <w:r>
              <w:rPr>
                <w:noProof/>
                <w:webHidden/>
              </w:rPr>
              <w:fldChar w:fldCharType="begin"/>
            </w:r>
            <w:r>
              <w:rPr>
                <w:noProof/>
                <w:webHidden/>
              </w:rPr>
              <w:instrText xml:space="preserve"> PAGEREF _Toc453624622 \h </w:instrText>
            </w:r>
            <w:r>
              <w:rPr>
                <w:noProof/>
                <w:webHidden/>
              </w:rPr>
            </w:r>
            <w:r>
              <w:rPr>
                <w:noProof/>
                <w:webHidden/>
              </w:rPr>
              <w:fldChar w:fldCharType="separate"/>
            </w:r>
            <w:r>
              <w:rPr>
                <w:noProof/>
                <w:webHidden/>
              </w:rPr>
              <w:t>10</w:t>
            </w:r>
            <w:r>
              <w:rPr>
                <w:noProof/>
                <w:webHidden/>
              </w:rPr>
              <w:fldChar w:fldCharType="end"/>
            </w:r>
          </w:hyperlink>
        </w:p>
        <w:p w14:paraId="1FCD8182" w14:textId="767547F7"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23" w:history="1">
            <w:r w:rsidRPr="0041342C">
              <w:rPr>
                <w:rStyle w:val="Hyperlink"/>
                <w:noProof/>
              </w:rPr>
              <w:t>4.2.</w:t>
            </w:r>
            <w:r>
              <w:rPr>
                <w:rFonts w:asciiTheme="minorHAnsi" w:eastAsiaTheme="minorEastAsia" w:hAnsiTheme="minorHAnsi"/>
                <w:smallCaps w:val="0"/>
                <w:noProof/>
                <w:sz w:val="22"/>
                <w:szCs w:val="22"/>
                <w:lang w:val="pt-PT" w:eastAsia="pt-PT"/>
              </w:rPr>
              <w:tab/>
            </w:r>
            <w:r w:rsidRPr="0041342C">
              <w:rPr>
                <w:rStyle w:val="Hyperlink"/>
                <w:noProof/>
              </w:rPr>
              <w:t>Client platform selection</w:t>
            </w:r>
            <w:r>
              <w:rPr>
                <w:noProof/>
                <w:webHidden/>
              </w:rPr>
              <w:tab/>
            </w:r>
            <w:r>
              <w:rPr>
                <w:noProof/>
                <w:webHidden/>
              </w:rPr>
              <w:fldChar w:fldCharType="begin"/>
            </w:r>
            <w:r>
              <w:rPr>
                <w:noProof/>
                <w:webHidden/>
              </w:rPr>
              <w:instrText xml:space="preserve"> PAGEREF _Toc453624623 \h </w:instrText>
            </w:r>
            <w:r>
              <w:rPr>
                <w:noProof/>
                <w:webHidden/>
              </w:rPr>
            </w:r>
            <w:r>
              <w:rPr>
                <w:noProof/>
                <w:webHidden/>
              </w:rPr>
              <w:fldChar w:fldCharType="separate"/>
            </w:r>
            <w:r>
              <w:rPr>
                <w:noProof/>
                <w:webHidden/>
              </w:rPr>
              <w:t>11</w:t>
            </w:r>
            <w:r>
              <w:rPr>
                <w:noProof/>
                <w:webHidden/>
              </w:rPr>
              <w:fldChar w:fldCharType="end"/>
            </w:r>
          </w:hyperlink>
        </w:p>
        <w:p w14:paraId="29EE12BF" w14:textId="2CD08091"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24" w:history="1">
            <w:r w:rsidRPr="0041342C">
              <w:rPr>
                <w:rStyle w:val="Hyperlink"/>
                <w:noProof/>
              </w:rPr>
              <w:t>4.3.</w:t>
            </w:r>
            <w:r>
              <w:rPr>
                <w:rFonts w:asciiTheme="minorHAnsi" w:eastAsiaTheme="minorEastAsia" w:hAnsiTheme="minorHAnsi"/>
                <w:smallCaps w:val="0"/>
                <w:noProof/>
                <w:sz w:val="22"/>
                <w:szCs w:val="22"/>
                <w:lang w:val="pt-PT" w:eastAsia="pt-PT"/>
              </w:rPr>
              <w:tab/>
            </w:r>
            <w:r w:rsidRPr="0041342C">
              <w:rPr>
                <w:rStyle w:val="Hyperlink"/>
                <w:noProof/>
              </w:rPr>
              <w:t>Client authentication</w:t>
            </w:r>
            <w:r>
              <w:rPr>
                <w:noProof/>
                <w:webHidden/>
              </w:rPr>
              <w:tab/>
            </w:r>
            <w:r>
              <w:rPr>
                <w:noProof/>
                <w:webHidden/>
              </w:rPr>
              <w:fldChar w:fldCharType="begin"/>
            </w:r>
            <w:r>
              <w:rPr>
                <w:noProof/>
                <w:webHidden/>
              </w:rPr>
              <w:instrText xml:space="preserve"> PAGEREF _Toc453624624 \h </w:instrText>
            </w:r>
            <w:r>
              <w:rPr>
                <w:noProof/>
                <w:webHidden/>
              </w:rPr>
            </w:r>
            <w:r>
              <w:rPr>
                <w:noProof/>
                <w:webHidden/>
              </w:rPr>
              <w:fldChar w:fldCharType="separate"/>
            </w:r>
            <w:r>
              <w:rPr>
                <w:noProof/>
                <w:webHidden/>
              </w:rPr>
              <w:t>12</w:t>
            </w:r>
            <w:r>
              <w:rPr>
                <w:noProof/>
                <w:webHidden/>
              </w:rPr>
              <w:fldChar w:fldCharType="end"/>
            </w:r>
          </w:hyperlink>
        </w:p>
        <w:p w14:paraId="2D51FDE8" w14:textId="4A413AEA"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25" w:history="1">
            <w:r w:rsidRPr="0041342C">
              <w:rPr>
                <w:rStyle w:val="Hyperlink"/>
                <w:noProof/>
              </w:rPr>
              <w:t>4.4.</w:t>
            </w:r>
            <w:r>
              <w:rPr>
                <w:rFonts w:asciiTheme="minorHAnsi" w:eastAsiaTheme="minorEastAsia" w:hAnsiTheme="minorHAnsi"/>
                <w:smallCaps w:val="0"/>
                <w:noProof/>
                <w:sz w:val="22"/>
                <w:szCs w:val="22"/>
                <w:lang w:val="pt-PT" w:eastAsia="pt-PT"/>
              </w:rPr>
              <w:tab/>
            </w:r>
            <w:r w:rsidRPr="0041342C">
              <w:rPr>
                <w:rStyle w:val="Hyperlink"/>
                <w:noProof/>
              </w:rPr>
              <w:t>Client offline usage</w:t>
            </w:r>
            <w:r>
              <w:rPr>
                <w:noProof/>
                <w:webHidden/>
              </w:rPr>
              <w:tab/>
            </w:r>
            <w:r>
              <w:rPr>
                <w:noProof/>
                <w:webHidden/>
              </w:rPr>
              <w:fldChar w:fldCharType="begin"/>
            </w:r>
            <w:r>
              <w:rPr>
                <w:noProof/>
                <w:webHidden/>
              </w:rPr>
              <w:instrText xml:space="preserve"> PAGEREF _Toc453624625 \h </w:instrText>
            </w:r>
            <w:r>
              <w:rPr>
                <w:noProof/>
                <w:webHidden/>
              </w:rPr>
            </w:r>
            <w:r>
              <w:rPr>
                <w:noProof/>
                <w:webHidden/>
              </w:rPr>
              <w:fldChar w:fldCharType="separate"/>
            </w:r>
            <w:r>
              <w:rPr>
                <w:noProof/>
                <w:webHidden/>
              </w:rPr>
              <w:t>12</w:t>
            </w:r>
            <w:r>
              <w:rPr>
                <w:noProof/>
                <w:webHidden/>
              </w:rPr>
              <w:fldChar w:fldCharType="end"/>
            </w:r>
          </w:hyperlink>
        </w:p>
        <w:p w14:paraId="3D8682ED" w14:textId="6ACDA8E6"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26" w:history="1">
            <w:r w:rsidRPr="0041342C">
              <w:rPr>
                <w:rStyle w:val="Hyperlink"/>
                <w:noProof/>
              </w:rPr>
              <w:t>4.5.</w:t>
            </w:r>
            <w:r>
              <w:rPr>
                <w:rFonts w:asciiTheme="minorHAnsi" w:eastAsiaTheme="minorEastAsia" w:hAnsiTheme="minorHAnsi"/>
                <w:smallCaps w:val="0"/>
                <w:noProof/>
                <w:sz w:val="22"/>
                <w:szCs w:val="22"/>
                <w:lang w:val="pt-PT" w:eastAsia="pt-PT"/>
              </w:rPr>
              <w:tab/>
            </w:r>
            <w:r w:rsidRPr="0041342C">
              <w:rPr>
                <w:rStyle w:val="Hyperlink"/>
                <w:noProof/>
              </w:rPr>
              <w:t>Push notifications</w:t>
            </w:r>
            <w:r>
              <w:rPr>
                <w:noProof/>
                <w:webHidden/>
              </w:rPr>
              <w:tab/>
            </w:r>
            <w:r>
              <w:rPr>
                <w:noProof/>
                <w:webHidden/>
              </w:rPr>
              <w:fldChar w:fldCharType="begin"/>
            </w:r>
            <w:r>
              <w:rPr>
                <w:noProof/>
                <w:webHidden/>
              </w:rPr>
              <w:instrText xml:space="preserve"> PAGEREF _Toc453624626 \h </w:instrText>
            </w:r>
            <w:r>
              <w:rPr>
                <w:noProof/>
                <w:webHidden/>
              </w:rPr>
            </w:r>
            <w:r>
              <w:rPr>
                <w:noProof/>
                <w:webHidden/>
              </w:rPr>
              <w:fldChar w:fldCharType="separate"/>
            </w:r>
            <w:r>
              <w:rPr>
                <w:noProof/>
                <w:webHidden/>
              </w:rPr>
              <w:t>13</w:t>
            </w:r>
            <w:r>
              <w:rPr>
                <w:noProof/>
                <w:webHidden/>
              </w:rPr>
              <w:fldChar w:fldCharType="end"/>
            </w:r>
          </w:hyperlink>
        </w:p>
        <w:p w14:paraId="6C59892C" w14:textId="271BB3F5" w:rsidR="00D60F5E" w:rsidRDefault="00D60F5E">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624627" w:history="1">
            <w:r w:rsidRPr="0041342C">
              <w:rPr>
                <w:rStyle w:val="Hyperlink"/>
                <w:noProof/>
              </w:rPr>
              <w:t>5.</w:t>
            </w:r>
            <w:r>
              <w:rPr>
                <w:rFonts w:asciiTheme="minorHAnsi" w:eastAsiaTheme="minorEastAsia" w:hAnsiTheme="minorHAnsi"/>
                <w:b w:val="0"/>
                <w:bCs w:val="0"/>
                <w:caps w:val="0"/>
                <w:noProof/>
                <w:sz w:val="22"/>
                <w:szCs w:val="22"/>
                <w:lang w:val="pt-PT" w:eastAsia="pt-PT"/>
              </w:rPr>
              <w:tab/>
            </w:r>
            <w:r w:rsidRPr="0041342C">
              <w:rPr>
                <w:rStyle w:val="Hyperlink"/>
                <w:noProof/>
              </w:rPr>
              <w:t>System Design</w:t>
            </w:r>
            <w:r>
              <w:rPr>
                <w:noProof/>
                <w:webHidden/>
              </w:rPr>
              <w:tab/>
            </w:r>
            <w:r>
              <w:rPr>
                <w:noProof/>
                <w:webHidden/>
              </w:rPr>
              <w:fldChar w:fldCharType="begin"/>
            </w:r>
            <w:r>
              <w:rPr>
                <w:noProof/>
                <w:webHidden/>
              </w:rPr>
              <w:instrText xml:space="preserve"> PAGEREF _Toc453624627 \h </w:instrText>
            </w:r>
            <w:r>
              <w:rPr>
                <w:noProof/>
                <w:webHidden/>
              </w:rPr>
            </w:r>
            <w:r>
              <w:rPr>
                <w:noProof/>
                <w:webHidden/>
              </w:rPr>
              <w:fldChar w:fldCharType="separate"/>
            </w:r>
            <w:r>
              <w:rPr>
                <w:noProof/>
                <w:webHidden/>
              </w:rPr>
              <w:t>14</w:t>
            </w:r>
            <w:r>
              <w:rPr>
                <w:noProof/>
                <w:webHidden/>
              </w:rPr>
              <w:fldChar w:fldCharType="end"/>
            </w:r>
          </w:hyperlink>
        </w:p>
        <w:p w14:paraId="41F05D56" w14:textId="287E5E5C"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28" w:history="1">
            <w:r w:rsidRPr="0041342C">
              <w:rPr>
                <w:rStyle w:val="Hyperlink"/>
                <w:noProof/>
              </w:rPr>
              <w:t>5.1.</w:t>
            </w:r>
            <w:r>
              <w:rPr>
                <w:rFonts w:asciiTheme="minorHAnsi" w:eastAsiaTheme="minorEastAsia" w:hAnsiTheme="minorHAnsi"/>
                <w:smallCaps w:val="0"/>
                <w:noProof/>
                <w:sz w:val="22"/>
                <w:szCs w:val="22"/>
                <w:lang w:val="pt-PT" w:eastAsia="pt-PT"/>
              </w:rPr>
              <w:tab/>
            </w:r>
            <w:r w:rsidRPr="0041342C">
              <w:rPr>
                <w:rStyle w:val="Hyperlink"/>
                <w:noProof/>
              </w:rPr>
              <w:t>Dependencies</w:t>
            </w:r>
            <w:r>
              <w:rPr>
                <w:noProof/>
                <w:webHidden/>
              </w:rPr>
              <w:tab/>
            </w:r>
            <w:r>
              <w:rPr>
                <w:noProof/>
                <w:webHidden/>
              </w:rPr>
              <w:fldChar w:fldCharType="begin"/>
            </w:r>
            <w:r>
              <w:rPr>
                <w:noProof/>
                <w:webHidden/>
              </w:rPr>
              <w:instrText xml:space="preserve"> PAGEREF _Toc453624628 \h </w:instrText>
            </w:r>
            <w:r>
              <w:rPr>
                <w:noProof/>
                <w:webHidden/>
              </w:rPr>
            </w:r>
            <w:r>
              <w:rPr>
                <w:noProof/>
                <w:webHidden/>
              </w:rPr>
              <w:fldChar w:fldCharType="separate"/>
            </w:r>
            <w:r>
              <w:rPr>
                <w:noProof/>
                <w:webHidden/>
              </w:rPr>
              <w:t>14</w:t>
            </w:r>
            <w:r>
              <w:rPr>
                <w:noProof/>
                <w:webHidden/>
              </w:rPr>
              <w:fldChar w:fldCharType="end"/>
            </w:r>
          </w:hyperlink>
        </w:p>
        <w:p w14:paraId="3D398BED" w14:textId="3BAE9EDF"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29" w:history="1">
            <w:r w:rsidRPr="0041342C">
              <w:rPr>
                <w:rStyle w:val="Hyperlink"/>
                <w:noProof/>
              </w:rPr>
              <w:t>5.1.1.</w:t>
            </w:r>
            <w:r>
              <w:rPr>
                <w:rFonts w:asciiTheme="minorHAnsi" w:eastAsiaTheme="minorEastAsia" w:hAnsiTheme="minorHAnsi"/>
                <w:i w:val="0"/>
                <w:iCs w:val="0"/>
                <w:noProof/>
                <w:sz w:val="22"/>
                <w:szCs w:val="22"/>
                <w:lang w:val="pt-PT" w:eastAsia="pt-PT"/>
              </w:rPr>
              <w:tab/>
            </w:r>
            <w:r w:rsidRPr="0041342C">
              <w:rPr>
                <w:rStyle w:val="Hyperlink"/>
                <w:noProof/>
              </w:rPr>
              <w:t>Dependency of the Authentication provider</w:t>
            </w:r>
            <w:r>
              <w:rPr>
                <w:noProof/>
                <w:webHidden/>
              </w:rPr>
              <w:tab/>
            </w:r>
            <w:r>
              <w:rPr>
                <w:noProof/>
                <w:webHidden/>
              </w:rPr>
              <w:fldChar w:fldCharType="begin"/>
            </w:r>
            <w:r>
              <w:rPr>
                <w:noProof/>
                <w:webHidden/>
              </w:rPr>
              <w:instrText xml:space="preserve"> PAGEREF _Toc453624629 \h </w:instrText>
            </w:r>
            <w:r>
              <w:rPr>
                <w:noProof/>
                <w:webHidden/>
              </w:rPr>
            </w:r>
            <w:r>
              <w:rPr>
                <w:noProof/>
                <w:webHidden/>
              </w:rPr>
              <w:fldChar w:fldCharType="separate"/>
            </w:r>
            <w:r>
              <w:rPr>
                <w:noProof/>
                <w:webHidden/>
              </w:rPr>
              <w:t>14</w:t>
            </w:r>
            <w:r>
              <w:rPr>
                <w:noProof/>
                <w:webHidden/>
              </w:rPr>
              <w:fldChar w:fldCharType="end"/>
            </w:r>
          </w:hyperlink>
        </w:p>
        <w:p w14:paraId="63B9DB36" w14:textId="592042DA"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30" w:history="1">
            <w:r w:rsidRPr="0041342C">
              <w:rPr>
                <w:rStyle w:val="Hyperlink"/>
                <w:noProof/>
              </w:rPr>
              <w:t>5.1.2.</w:t>
            </w:r>
            <w:r>
              <w:rPr>
                <w:rFonts w:asciiTheme="minorHAnsi" w:eastAsiaTheme="minorEastAsia" w:hAnsiTheme="minorHAnsi"/>
                <w:i w:val="0"/>
                <w:iCs w:val="0"/>
                <w:noProof/>
                <w:sz w:val="22"/>
                <w:szCs w:val="22"/>
                <w:lang w:val="pt-PT" w:eastAsia="pt-PT"/>
              </w:rPr>
              <w:tab/>
            </w:r>
            <w:r w:rsidRPr="0041342C">
              <w:rPr>
                <w:rStyle w:val="Hyperlink"/>
                <w:noProof/>
              </w:rPr>
              <w:t>Database vs Application server</w:t>
            </w:r>
            <w:r>
              <w:rPr>
                <w:noProof/>
                <w:webHidden/>
              </w:rPr>
              <w:tab/>
            </w:r>
            <w:r>
              <w:rPr>
                <w:noProof/>
                <w:webHidden/>
              </w:rPr>
              <w:fldChar w:fldCharType="begin"/>
            </w:r>
            <w:r>
              <w:rPr>
                <w:noProof/>
                <w:webHidden/>
              </w:rPr>
              <w:instrText xml:space="preserve"> PAGEREF _Toc453624630 \h </w:instrText>
            </w:r>
            <w:r>
              <w:rPr>
                <w:noProof/>
                <w:webHidden/>
              </w:rPr>
            </w:r>
            <w:r>
              <w:rPr>
                <w:noProof/>
                <w:webHidden/>
              </w:rPr>
              <w:fldChar w:fldCharType="separate"/>
            </w:r>
            <w:r>
              <w:rPr>
                <w:noProof/>
                <w:webHidden/>
              </w:rPr>
              <w:t>14</w:t>
            </w:r>
            <w:r>
              <w:rPr>
                <w:noProof/>
                <w:webHidden/>
              </w:rPr>
              <w:fldChar w:fldCharType="end"/>
            </w:r>
          </w:hyperlink>
        </w:p>
        <w:p w14:paraId="6C1B97D5" w14:textId="54436CB1"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31" w:history="1">
            <w:r w:rsidRPr="0041342C">
              <w:rPr>
                <w:rStyle w:val="Hyperlink"/>
                <w:noProof/>
              </w:rPr>
              <w:t>5.1.3.</w:t>
            </w:r>
            <w:r>
              <w:rPr>
                <w:rFonts w:asciiTheme="minorHAnsi" w:eastAsiaTheme="minorEastAsia" w:hAnsiTheme="minorHAnsi"/>
                <w:i w:val="0"/>
                <w:iCs w:val="0"/>
                <w:noProof/>
                <w:sz w:val="22"/>
                <w:szCs w:val="22"/>
                <w:lang w:val="pt-PT" w:eastAsia="pt-PT"/>
              </w:rPr>
              <w:tab/>
            </w:r>
            <w:r w:rsidRPr="0041342C">
              <w:rPr>
                <w:rStyle w:val="Hyperlink"/>
                <w:noProof/>
              </w:rPr>
              <w:t>Client App vs Application server</w:t>
            </w:r>
            <w:r>
              <w:rPr>
                <w:noProof/>
                <w:webHidden/>
              </w:rPr>
              <w:tab/>
            </w:r>
            <w:r>
              <w:rPr>
                <w:noProof/>
                <w:webHidden/>
              </w:rPr>
              <w:fldChar w:fldCharType="begin"/>
            </w:r>
            <w:r>
              <w:rPr>
                <w:noProof/>
                <w:webHidden/>
              </w:rPr>
              <w:instrText xml:space="preserve"> PAGEREF _Toc453624631 \h </w:instrText>
            </w:r>
            <w:r>
              <w:rPr>
                <w:noProof/>
                <w:webHidden/>
              </w:rPr>
            </w:r>
            <w:r>
              <w:rPr>
                <w:noProof/>
                <w:webHidden/>
              </w:rPr>
              <w:fldChar w:fldCharType="separate"/>
            </w:r>
            <w:r>
              <w:rPr>
                <w:noProof/>
                <w:webHidden/>
              </w:rPr>
              <w:t>14</w:t>
            </w:r>
            <w:r>
              <w:rPr>
                <w:noProof/>
                <w:webHidden/>
              </w:rPr>
              <w:fldChar w:fldCharType="end"/>
            </w:r>
          </w:hyperlink>
        </w:p>
        <w:p w14:paraId="799CB1D3" w14:textId="3EEACE6E"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32" w:history="1">
            <w:r w:rsidRPr="0041342C">
              <w:rPr>
                <w:rStyle w:val="Hyperlink"/>
                <w:noProof/>
              </w:rPr>
              <w:t>5.2.</w:t>
            </w:r>
            <w:r>
              <w:rPr>
                <w:rFonts w:asciiTheme="minorHAnsi" w:eastAsiaTheme="minorEastAsia" w:hAnsiTheme="minorHAnsi"/>
                <w:smallCaps w:val="0"/>
                <w:noProof/>
                <w:sz w:val="22"/>
                <w:szCs w:val="22"/>
                <w:lang w:val="pt-PT" w:eastAsia="pt-PT"/>
              </w:rPr>
              <w:tab/>
            </w:r>
            <w:r w:rsidRPr="0041342C">
              <w:rPr>
                <w:rStyle w:val="Hyperlink"/>
                <w:noProof/>
              </w:rPr>
              <w:t>Architecture</w:t>
            </w:r>
            <w:r>
              <w:rPr>
                <w:noProof/>
                <w:webHidden/>
              </w:rPr>
              <w:tab/>
            </w:r>
            <w:r>
              <w:rPr>
                <w:noProof/>
                <w:webHidden/>
              </w:rPr>
              <w:fldChar w:fldCharType="begin"/>
            </w:r>
            <w:r>
              <w:rPr>
                <w:noProof/>
                <w:webHidden/>
              </w:rPr>
              <w:instrText xml:space="preserve"> PAGEREF _Toc453624632 \h </w:instrText>
            </w:r>
            <w:r>
              <w:rPr>
                <w:noProof/>
                <w:webHidden/>
              </w:rPr>
            </w:r>
            <w:r>
              <w:rPr>
                <w:noProof/>
                <w:webHidden/>
              </w:rPr>
              <w:fldChar w:fldCharType="separate"/>
            </w:r>
            <w:r>
              <w:rPr>
                <w:noProof/>
                <w:webHidden/>
              </w:rPr>
              <w:t>14</w:t>
            </w:r>
            <w:r>
              <w:rPr>
                <w:noProof/>
                <w:webHidden/>
              </w:rPr>
              <w:fldChar w:fldCharType="end"/>
            </w:r>
          </w:hyperlink>
        </w:p>
        <w:p w14:paraId="0B5ED7C7" w14:textId="567F7C99"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33" w:history="1">
            <w:r w:rsidRPr="0041342C">
              <w:rPr>
                <w:rStyle w:val="Hyperlink"/>
                <w:noProof/>
              </w:rPr>
              <w:t>5.3.</w:t>
            </w:r>
            <w:r>
              <w:rPr>
                <w:rFonts w:asciiTheme="minorHAnsi" w:eastAsiaTheme="minorEastAsia" w:hAnsiTheme="minorHAnsi"/>
                <w:smallCaps w:val="0"/>
                <w:noProof/>
                <w:sz w:val="22"/>
                <w:szCs w:val="22"/>
                <w:lang w:val="pt-PT" w:eastAsia="pt-PT"/>
              </w:rPr>
              <w:tab/>
            </w:r>
            <w:r w:rsidRPr="0041342C">
              <w:rPr>
                <w:rStyle w:val="Hyperlink"/>
                <w:noProof/>
              </w:rPr>
              <w:t>Application Server</w:t>
            </w:r>
            <w:r>
              <w:rPr>
                <w:noProof/>
                <w:webHidden/>
              </w:rPr>
              <w:tab/>
            </w:r>
            <w:r>
              <w:rPr>
                <w:noProof/>
                <w:webHidden/>
              </w:rPr>
              <w:fldChar w:fldCharType="begin"/>
            </w:r>
            <w:r>
              <w:rPr>
                <w:noProof/>
                <w:webHidden/>
              </w:rPr>
              <w:instrText xml:space="preserve"> PAGEREF _Toc453624633 \h </w:instrText>
            </w:r>
            <w:r>
              <w:rPr>
                <w:noProof/>
                <w:webHidden/>
              </w:rPr>
            </w:r>
            <w:r>
              <w:rPr>
                <w:noProof/>
                <w:webHidden/>
              </w:rPr>
              <w:fldChar w:fldCharType="separate"/>
            </w:r>
            <w:r>
              <w:rPr>
                <w:noProof/>
                <w:webHidden/>
              </w:rPr>
              <w:t>16</w:t>
            </w:r>
            <w:r>
              <w:rPr>
                <w:noProof/>
                <w:webHidden/>
              </w:rPr>
              <w:fldChar w:fldCharType="end"/>
            </w:r>
          </w:hyperlink>
        </w:p>
        <w:p w14:paraId="5088A4F7" w14:textId="3E8031B3"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34" w:history="1">
            <w:r w:rsidRPr="0041342C">
              <w:rPr>
                <w:rStyle w:val="Hyperlink"/>
                <w:rFonts w:eastAsia="Calibri"/>
                <w:noProof/>
              </w:rPr>
              <w:t>5.4.</w:t>
            </w:r>
            <w:r>
              <w:rPr>
                <w:rFonts w:asciiTheme="minorHAnsi" w:eastAsiaTheme="minorEastAsia" w:hAnsiTheme="minorHAnsi"/>
                <w:smallCaps w:val="0"/>
                <w:noProof/>
                <w:sz w:val="22"/>
                <w:szCs w:val="22"/>
                <w:lang w:val="pt-PT" w:eastAsia="pt-PT"/>
              </w:rPr>
              <w:tab/>
            </w:r>
            <w:r w:rsidRPr="0041342C">
              <w:rPr>
                <w:rStyle w:val="Hyperlink"/>
                <w:rFonts w:eastAsia="Calibri"/>
                <w:noProof/>
              </w:rPr>
              <w:t>Android Client</w:t>
            </w:r>
            <w:r>
              <w:rPr>
                <w:noProof/>
                <w:webHidden/>
              </w:rPr>
              <w:tab/>
            </w:r>
            <w:r>
              <w:rPr>
                <w:noProof/>
                <w:webHidden/>
              </w:rPr>
              <w:fldChar w:fldCharType="begin"/>
            </w:r>
            <w:r>
              <w:rPr>
                <w:noProof/>
                <w:webHidden/>
              </w:rPr>
              <w:instrText xml:space="preserve"> PAGEREF _Toc453624634 \h </w:instrText>
            </w:r>
            <w:r>
              <w:rPr>
                <w:noProof/>
                <w:webHidden/>
              </w:rPr>
            </w:r>
            <w:r>
              <w:rPr>
                <w:noProof/>
                <w:webHidden/>
              </w:rPr>
              <w:fldChar w:fldCharType="separate"/>
            </w:r>
            <w:r>
              <w:rPr>
                <w:noProof/>
                <w:webHidden/>
              </w:rPr>
              <w:t>16</w:t>
            </w:r>
            <w:r>
              <w:rPr>
                <w:noProof/>
                <w:webHidden/>
              </w:rPr>
              <w:fldChar w:fldCharType="end"/>
            </w:r>
          </w:hyperlink>
        </w:p>
        <w:p w14:paraId="252D6FFF" w14:textId="7D5DAC09"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35" w:history="1">
            <w:r w:rsidRPr="0041342C">
              <w:rPr>
                <w:rStyle w:val="Hyperlink"/>
                <w:noProof/>
              </w:rPr>
              <w:t>5.5.</w:t>
            </w:r>
            <w:r>
              <w:rPr>
                <w:rFonts w:asciiTheme="minorHAnsi" w:eastAsiaTheme="minorEastAsia" w:hAnsiTheme="minorHAnsi"/>
                <w:smallCaps w:val="0"/>
                <w:noProof/>
                <w:sz w:val="22"/>
                <w:szCs w:val="22"/>
                <w:lang w:val="pt-PT" w:eastAsia="pt-PT"/>
              </w:rPr>
              <w:tab/>
            </w:r>
            <w:r w:rsidRPr="0041342C">
              <w:rPr>
                <w:rStyle w:val="Hyperlink"/>
                <w:noProof/>
              </w:rPr>
              <w:t>Development Environment</w:t>
            </w:r>
            <w:r>
              <w:rPr>
                <w:noProof/>
                <w:webHidden/>
              </w:rPr>
              <w:tab/>
            </w:r>
            <w:r>
              <w:rPr>
                <w:noProof/>
                <w:webHidden/>
              </w:rPr>
              <w:fldChar w:fldCharType="begin"/>
            </w:r>
            <w:r>
              <w:rPr>
                <w:noProof/>
                <w:webHidden/>
              </w:rPr>
              <w:instrText xml:space="preserve"> PAGEREF _Toc453624635 \h </w:instrText>
            </w:r>
            <w:r>
              <w:rPr>
                <w:noProof/>
                <w:webHidden/>
              </w:rPr>
            </w:r>
            <w:r>
              <w:rPr>
                <w:noProof/>
                <w:webHidden/>
              </w:rPr>
              <w:fldChar w:fldCharType="separate"/>
            </w:r>
            <w:r>
              <w:rPr>
                <w:noProof/>
                <w:webHidden/>
              </w:rPr>
              <w:t>16</w:t>
            </w:r>
            <w:r>
              <w:rPr>
                <w:noProof/>
                <w:webHidden/>
              </w:rPr>
              <w:fldChar w:fldCharType="end"/>
            </w:r>
          </w:hyperlink>
        </w:p>
        <w:p w14:paraId="5B2E626D" w14:textId="3A2A7994"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36" w:history="1">
            <w:r w:rsidRPr="0041342C">
              <w:rPr>
                <w:rStyle w:val="Hyperlink"/>
                <w:noProof/>
              </w:rPr>
              <w:t>5.6.</w:t>
            </w:r>
            <w:r>
              <w:rPr>
                <w:rFonts w:asciiTheme="minorHAnsi" w:eastAsiaTheme="minorEastAsia" w:hAnsiTheme="minorHAnsi"/>
                <w:smallCaps w:val="0"/>
                <w:noProof/>
                <w:sz w:val="22"/>
                <w:szCs w:val="22"/>
                <w:lang w:val="pt-PT" w:eastAsia="pt-PT"/>
              </w:rPr>
              <w:tab/>
            </w:r>
            <w:r w:rsidRPr="0041342C">
              <w:rPr>
                <w:rStyle w:val="Hyperlink"/>
                <w:noProof/>
              </w:rPr>
              <w:t>Database</w:t>
            </w:r>
            <w:r>
              <w:rPr>
                <w:noProof/>
                <w:webHidden/>
              </w:rPr>
              <w:tab/>
            </w:r>
            <w:r>
              <w:rPr>
                <w:noProof/>
                <w:webHidden/>
              </w:rPr>
              <w:fldChar w:fldCharType="begin"/>
            </w:r>
            <w:r>
              <w:rPr>
                <w:noProof/>
                <w:webHidden/>
              </w:rPr>
              <w:instrText xml:space="preserve"> PAGEREF _Toc453624636 \h </w:instrText>
            </w:r>
            <w:r>
              <w:rPr>
                <w:noProof/>
                <w:webHidden/>
              </w:rPr>
            </w:r>
            <w:r>
              <w:rPr>
                <w:noProof/>
                <w:webHidden/>
              </w:rPr>
              <w:fldChar w:fldCharType="separate"/>
            </w:r>
            <w:r>
              <w:rPr>
                <w:noProof/>
                <w:webHidden/>
              </w:rPr>
              <w:t>17</w:t>
            </w:r>
            <w:r>
              <w:rPr>
                <w:noProof/>
                <w:webHidden/>
              </w:rPr>
              <w:fldChar w:fldCharType="end"/>
            </w:r>
          </w:hyperlink>
        </w:p>
        <w:p w14:paraId="1D82D2CE" w14:textId="30B16B64"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37" w:history="1">
            <w:r w:rsidRPr="0041342C">
              <w:rPr>
                <w:rStyle w:val="Hyperlink"/>
                <w:noProof/>
              </w:rPr>
              <w:t>5.6.1.</w:t>
            </w:r>
            <w:r>
              <w:rPr>
                <w:rFonts w:asciiTheme="minorHAnsi" w:eastAsiaTheme="minorEastAsia" w:hAnsiTheme="minorHAnsi"/>
                <w:i w:val="0"/>
                <w:iCs w:val="0"/>
                <w:noProof/>
                <w:sz w:val="22"/>
                <w:szCs w:val="22"/>
                <w:lang w:val="pt-PT" w:eastAsia="pt-PT"/>
              </w:rPr>
              <w:tab/>
            </w:r>
            <w:r w:rsidRPr="0041342C">
              <w:rPr>
                <w:rStyle w:val="Hyperlink"/>
                <w:noProof/>
              </w:rPr>
              <w:t>ER Model</w:t>
            </w:r>
            <w:r>
              <w:rPr>
                <w:noProof/>
                <w:webHidden/>
              </w:rPr>
              <w:tab/>
            </w:r>
            <w:r>
              <w:rPr>
                <w:noProof/>
                <w:webHidden/>
              </w:rPr>
              <w:fldChar w:fldCharType="begin"/>
            </w:r>
            <w:r>
              <w:rPr>
                <w:noProof/>
                <w:webHidden/>
              </w:rPr>
              <w:instrText xml:space="preserve"> PAGEREF _Toc453624637 \h </w:instrText>
            </w:r>
            <w:r>
              <w:rPr>
                <w:noProof/>
                <w:webHidden/>
              </w:rPr>
            </w:r>
            <w:r>
              <w:rPr>
                <w:noProof/>
                <w:webHidden/>
              </w:rPr>
              <w:fldChar w:fldCharType="separate"/>
            </w:r>
            <w:r>
              <w:rPr>
                <w:noProof/>
                <w:webHidden/>
              </w:rPr>
              <w:t>17</w:t>
            </w:r>
            <w:r>
              <w:rPr>
                <w:noProof/>
                <w:webHidden/>
              </w:rPr>
              <w:fldChar w:fldCharType="end"/>
            </w:r>
          </w:hyperlink>
        </w:p>
        <w:p w14:paraId="3EDDEF32" w14:textId="6CCD7BF9"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38" w:history="1">
            <w:r w:rsidRPr="0041342C">
              <w:rPr>
                <w:rStyle w:val="Hyperlink"/>
                <w:noProof/>
              </w:rPr>
              <w:t>5.6.2.</w:t>
            </w:r>
            <w:r>
              <w:rPr>
                <w:rFonts w:asciiTheme="minorHAnsi" w:eastAsiaTheme="minorEastAsia" w:hAnsiTheme="minorHAnsi"/>
                <w:i w:val="0"/>
                <w:iCs w:val="0"/>
                <w:noProof/>
                <w:sz w:val="22"/>
                <w:szCs w:val="22"/>
                <w:lang w:val="pt-PT" w:eastAsia="pt-PT"/>
              </w:rPr>
              <w:tab/>
            </w:r>
            <w:r w:rsidRPr="0041342C">
              <w:rPr>
                <w:rStyle w:val="Hyperlink"/>
                <w:noProof/>
              </w:rPr>
              <w:t>Physical data model</w:t>
            </w:r>
            <w:r>
              <w:rPr>
                <w:noProof/>
                <w:webHidden/>
              </w:rPr>
              <w:tab/>
            </w:r>
            <w:r>
              <w:rPr>
                <w:noProof/>
                <w:webHidden/>
              </w:rPr>
              <w:fldChar w:fldCharType="begin"/>
            </w:r>
            <w:r>
              <w:rPr>
                <w:noProof/>
                <w:webHidden/>
              </w:rPr>
              <w:instrText xml:space="preserve"> PAGEREF _Toc453624638 \h </w:instrText>
            </w:r>
            <w:r>
              <w:rPr>
                <w:noProof/>
                <w:webHidden/>
              </w:rPr>
            </w:r>
            <w:r>
              <w:rPr>
                <w:noProof/>
                <w:webHidden/>
              </w:rPr>
              <w:fldChar w:fldCharType="separate"/>
            </w:r>
            <w:r>
              <w:rPr>
                <w:noProof/>
                <w:webHidden/>
              </w:rPr>
              <w:t>17</w:t>
            </w:r>
            <w:r>
              <w:rPr>
                <w:noProof/>
                <w:webHidden/>
              </w:rPr>
              <w:fldChar w:fldCharType="end"/>
            </w:r>
          </w:hyperlink>
        </w:p>
        <w:p w14:paraId="632E1A24" w14:textId="2C53D2F5"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39" w:history="1">
            <w:r w:rsidRPr="0041342C">
              <w:rPr>
                <w:rStyle w:val="Hyperlink"/>
                <w:noProof/>
              </w:rPr>
              <w:t>5.7.</w:t>
            </w:r>
            <w:r>
              <w:rPr>
                <w:rFonts w:asciiTheme="minorHAnsi" w:eastAsiaTheme="minorEastAsia" w:hAnsiTheme="minorHAnsi"/>
                <w:smallCaps w:val="0"/>
                <w:noProof/>
                <w:sz w:val="22"/>
                <w:szCs w:val="22"/>
                <w:lang w:val="pt-PT" w:eastAsia="pt-PT"/>
              </w:rPr>
              <w:tab/>
            </w:r>
            <w:r w:rsidRPr="0041342C">
              <w:rPr>
                <w:rStyle w:val="Hyperlink"/>
                <w:noProof/>
              </w:rPr>
              <w:t>Application Server API</w:t>
            </w:r>
            <w:r>
              <w:rPr>
                <w:noProof/>
                <w:webHidden/>
              </w:rPr>
              <w:tab/>
            </w:r>
            <w:r>
              <w:rPr>
                <w:noProof/>
                <w:webHidden/>
              </w:rPr>
              <w:fldChar w:fldCharType="begin"/>
            </w:r>
            <w:r>
              <w:rPr>
                <w:noProof/>
                <w:webHidden/>
              </w:rPr>
              <w:instrText xml:space="preserve"> PAGEREF _Toc453624639 \h </w:instrText>
            </w:r>
            <w:r>
              <w:rPr>
                <w:noProof/>
                <w:webHidden/>
              </w:rPr>
            </w:r>
            <w:r>
              <w:rPr>
                <w:noProof/>
                <w:webHidden/>
              </w:rPr>
              <w:fldChar w:fldCharType="separate"/>
            </w:r>
            <w:r>
              <w:rPr>
                <w:noProof/>
                <w:webHidden/>
              </w:rPr>
              <w:t>17</w:t>
            </w:r>
            <w:r>
              <w:rPr>
                <w:noProof/>
                <w:webHidden/>
              </w:rPr>
              <w:fldChar w:fldCharType="end"/>
            </w:r>
          </w:hyperlink>
        </w:p>
        <w:p w14:paraId="7AADD421" w14:textId="0AE75E6F"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40" w:history="1">
            <w:r w:rsidRPr="0041342C">
              <w:rPr>
                <w:rStyle w:val="Hyperlink"/>
                <w:noProof/>
              </w:rPr>
              <w:t>5.7.1.</w:t>
            </w:r>
            <w:r>
              <w:rPr>
                <w:rFonts w:asciiTheme="minorHAnsi" w:eastAsiaTheme="minorEastAsia" w:hAnsiTheme="minorHAnsi"/>
                <w:i w:val="0"/>
                <w:iCs w:val="0"/>
                <w:noProof/>
                <w:sz w:val="22"/>
                <w:szCs w:val="22"/>
                <w:lang w:val="pt-PT" w:eastAsia="pt-PT"/>
              </w:rPr>
              <w:tab/>
            </w:r>
            <w:r w:rsidRPr="0041342C">
              <w:rPr>
                <w:rStyle w:val="Hyperlink"/>
                <w:noProof/>
              </w:rPr>
              <w:t>Endpoints structure</w:t>
            </w:r>
            <w:r>
              <w:rPr>
                <w:noProof/>
                <w:webHidden/>
              </w:rPr>
              <w:tab/>
            </w:r>
            <w:r>
              <w:rPr>
                <w:noProof/>
                <w:webHidden/>
              </w:rPr>
              <w:fldChar w:fldCharType="begin"/>
            </w:r>
            <w:r>
              <w:rPr>
                <w:noProof/>
                <w:webHidden/>
              </w:rPr>
              <w:instrText xml:space="preserve"> PAGEREF _Toc453624640 \h </w:instrText>
            </w:r>
            <w:r>
              <w:rPr>
                <w:noProof/>
                <w:webHidden/>
              </w:rPr>
            </w:r>
            <w:r>
              <w:rPr>
                <w:noProof/>
                <w:webHidden/>
              </w:rPr>
              <w:fldChar w:fldCharType="separate"/>
            </w:r>
            <w:r>
              <w:rPr>
                <w:noProof/>
                <w:webHidden/>
              </w:rPr>
              <w:t>17</w:t>
            </w:r>
            <w:r>
              <w:rPr>
                <w:noProof/>
                <w:webHidden/>
              </w:rPr>
              <w:fldChar w:fldCharType="end"/>
            </w:r>
          </w:hyperlink>
        </w:p>
        <w:p w14:paraId="79AFFC42" w14:textId="0A3F39CA"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41" w:history="1">
            <w:r w:rsidRPr="0041342C">
              <w:rPr>
                <w:rStyle w:val="Hyperlink"/>
                <w:noProof/>
              </w:rPr>
              <w:t>5.8.</w:t>
            </w:r>
            <w:r>
              <w:rPr>
                <w:rFonts w:asciiTheme="minorHAnsi" w:eastAsiaTheme="minorEastAsia" w:hAnsiTheme="minorHAnsi"/>
                <w:smallCaps w:val="0"/>
                <w:noProof/>
                <w:sz w:val="22"/>
                <w:szCs w:val="22"/>
                <w:lang w:val="pt-PT" w:eastAsia="pt-PT"/>
              </w:rPr>
              <w:tab/>
            </w:r>
            <w:r w:rsidRPr="0041342C">
              <w:rPr>
                <w:rStyle w:val="Hyperlink"/>
                <w:noProof/>
              </w:rPr>
              <w:t>Client Domain model</w:t>
            </w:r>
            <w:r>
              <w:rPr>
                <w:noProof/>
                <w:webHidden/>
              </w:rPr>
              <w:tab/>
            </w:r>
            <w:r>
              <w:rPr>
                <w:noProof/>
                <w:webHidden/>
              </w:rPr>
              <w:fldChar w:fldCharType="begin"/>
            </w:r>
            <w:r>
              <w:rPr>
                <w:noProof/>
                <w:webHidden/>
              </w:rPr>
              <w:instrText xml:space="preserve"> PAGEREF _Toc453624641 \h </w:instrText>
            </w:r>
            <w:r>
              <w:rPr>
                <w:noProof/>
                <w:webHidden/>
              </w:rPr>
            </w:r>
            <w:r>
              <w:rPr>
                <w:noProof/>
                <w:webHidden/>
              </w:rPr>
              <w:fldChar w:fldCharType="separate"/>
            </w:r>
            <w:r>
              <w:rPr>
                <w:noProof/>
                <w:webHidden/>
              </w:rPr>
              <w:t>17</w:t>
            </w:r>
            <w:r>
              <w:rPr>
                <w:noProof/>
                <w:webHidden/>
              </w:rPr>
              <w:fldChar w:fldCharType="end"/>
            </w:r>
          </w:hyperlink>
        </w:p>
        <w:p w14:paraId="6F6D5CFF" w14:textId="4E9803A0" w:rsidR="00D60F5E" w:rsidRDefault="00D60F5E">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624642" w:history="1">
            <w:r w:rsidRPr="0041342C">
              <w:rPr>
                <w:rStyle w:val="Hyperlink"/>
                <w:noProof/>
              </w:rPr>
              <w:t>6.</w:t>
            </w:r>
            <w:r>
              <w:rPr>
                <w:rFonts w:asciiTheme="minorHAnsi" w:eastAsiaTheme="minorEastAsia" w:hAnsiTheme="minorHAnsi"/>
                <w:b w:val="0"/>
                <w:bCs w:val="0"/>
                <w:caps w:val="0"/>
                <w:noProof/>
                <w:sz w:val="22"/>
                <w:szCs w:val="22"/>
                <w:lang w:val="pt-PT" w:eastAsia="pt-PT"/>
              </w:rPr>
              <w:tab/>
            </w:r>
            <w:r w:rsidRPr="0041342C">
              <w:rPr>
                <w:rStyle w:val="Hyperlink"/>
                <w:noProof/>
              </w:rPr>
              <w:t>System development</w:t>
            </w:r>
            <w:r>
              <w:rPr>
                <w:noProof/>
                <w:webHidden/>
              </w:rPr>
              <w:tab/>
            </w:r>
            <w:r>
              <w:rPr>
                <w:noProof/>
                <w:webHidden/>
              </w:rPr>
              <w:fldChar w:fldCharType="begin"/>
            </w:r>
            <w:r>
              <w:rPr>
                <w:noProof/>
                <w:webHidden/>
              </w:rPr>
              <w:instrText xml:space="preserve"> PAGEREF _Toc453624642 \h </w:instrText>
            </w:r>
            <w:r>
              <w:rPr>
                <w:noProof/>
                <w:webHidden/>
              </w:rPr>
            </w:r>
            <w:r>
              <w:rPr>
                <w:noProof/>
                <w:webHidden/>
              </w:rPr>
              <w:fldChar w:fldCharType="separate"/>
            </w:r>
            <w:r>
              <w:rPr>
                <w:noProof/>
                <w:webHidden/>
              </w:rPr>
              <w:t>18</w:t>
            </w:r>
            <w:r>
              <w:rPr>
                <w:noProof/>
                <w:webHidden/>
              </w:rPr>
              <w:fldChar w:fldCharType="end"/>
            </w:r>
          </w:hyperlink>
        </w:p>
        <w:p w14:paraId="51958790" w14:textId="61C1D37B"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43" w:history="1">
            <w:r w:rsidRPr="0041342C">
              <w:rPr>
                <w:rStyle w:val="Hyperlink"/>
                <w:noProof/>
              </w:rPr>
              <w:t>6.1.</w:t>
            </w:r>
            <w:r>
              <w:rPr>
                <w:rFonts w:asciiTheme="minorHAnsi" w:eastAsiaTheme="minorEastAsia" w:hAnsiTheme="minorHAnsi"/>
                <w:smallCaps w:val="0"/>
                <w:noProof/>
                <w:sz w:val="22"/>
                <w:szCs w:val="22"/>
                <w:lang w:val="pt-PT" w:eastAsia="pt-PT"/>
              </w:rPr>
              <w:tab/>
            </w:r>
            <w:r w:rsidRPr="0041342C">
              <w:rPr>
                <w:rStyle w:val="Hyperlink"/>
                <w:noProof/>
              </w:rPr>
              <w:t>Tests</w:t>
            </w:r>
            <w:r>
              <w:rPr>
                <w:noProof/>
                <w:webHidden/>
              </w:rPr>
              <w:tab/>
            </w:r>
            <w:r>
              <w:rPr>
                <w:noProof/>
                <w:webHidden/>
              </w:rPr>
              <w:fldChar w:fldCharType="begin"/>
            </w:r>
            <w:r>
              <w:rPr>
                <w:noProof/>
                <w:webHidden/>
              </w:rPr>
              <w:instrText xml:space="preserve"> PAGEREF _Toc453624643 \h </w:instrText>
            </w:r>
            <w:r>
              <w:rPr>
                <w:noProof/>
                <w:webHidden/>
              </w:rPr>
            </w:r>
            <w:r>
              <w:rPr>
                <w:noProof/>
                <w:webHidden/>
              </w:rPr>
              <w:fldChar w:fldCharType="separate"/>
            </w:r>
            <w:r>
              <w:rPr>
                <w:noProof/>
                <w:webHidden/>
              </w:rPr>
              <w:t>18</w:t>
            </w:r>
            <w:r>
              <w:rPr>
                <w:noProof/>
                <w:webHidden/>
              </w:rPr>
              <w:fldChar w:fldCharType="end"/>
            </w:r>
          </w:hyperlink>
        </w:p>
        <w:p w14:paraId="707E92ED" w14:textId="470A022B"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44" w:history="1">
            <w:r w:rsidRPr="0041342C">
              <w:rPr>
                <w:rStyle w:val="Hyperlink"/>
                <w:noProof/>
              </w:rPr>
              <w:t>6.1.1.</w:t>
            </w:r>
            <w:r>
              <w:rPr>
                <w:rFonts w:asciiTheme="minorHAnsi" w:eastAsiaTheme="minorEastAsia" w:hAnsiTheme="minorHAnsi"/>
                <w:i w:val="0"/>
                <w:iCs w:val="0"/>
                <w:noProof/>
                <w:sz w:val="22"/>
                <w:szCs w:val="22"/>
                <w:lang w:val="pt-PT" w:eastAsia="pt-PT"/>
              </w:rPr>
              <w:tab/>
            </w:r>
            <w:r w:rsidRPr="0041342C">
              <w:rPr>
                <w:rStyle w:val="Hyperlink"/>
                <w:noProof/>
              </w:rPr>
              <w:t>SQL Server</w:t>
            </w:r>
            <w:r>
              <w:rPr>
                <w:noProof/>
                <w:webHidden/>
              </w:rPr>
              <w:tab/>
            </w:r>
            <w:r>
              <w:rPr>
                <w:noProof/>
                <w:webHidden/>
              </w:rPr>
              <w:fldChar w:fldCharType="begin"/>
            </w:r>
            <w:r>
              <w:rPr>
                <w:noProof/>
                <w:webHidden/>
              </w:rPr>
              <w:instrText xml:space="preserve"> PAGEREF _Toc453624644 \h </w:instrText>
            </w:r>
            <w:r>
              <w:rPr>
                <w:noProof/>
                <w:webHidden/>
              </w:rPr>
            </w:r>
            <w:r>
              <w:rPr>
                <w:noProof/>
                <w:webHidden/>
              </w:rPr>
              <w:fldChar w:fldCharType="separate"/>
            </w:r>
            <w:r>
              <w:rPr>
                <w:noProof/>
                <w:webHidden/>
              </w:rPr>
              <w:t>18</w:t>
            </w:r>
            <w:r>
              <w:rPr>
                <w:noProof/>
                <w:webHidden/>
              </w:rPr>
              <w:fldChar w:fldCharType="end"/>
            </w:r>
          </w:hyperlink>
        </w:p>
        <w:p w14:paraId="42D7725A" w14:textId="6DE4869B"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45" w:history="1">
            <w:r w:rsidRPr="0041342C">
              <w:rPr>
                <w:rStyle w:val="Hyperlink"/>
                <w:noProof/>
              </w:rPr>
              <w:t>6.1.2.</w:t>
            </w:r>
            <w:r>
              <w:rPr>
                <w:rFonts w:asciiTheme="minorHAnsi" w:eastAsiaTheme="minorEastAsia" w:hAnsiTheme="minorHAnsi"/>
                <w:i w:val="0"/>
                <w:iCs w:val="0"/>
                <w:noProof/>
                <w:sz w:val="22"/>
                <w:szCs w:val="22"/>
                <w:lang w:val="pt-PT" w:eastAsia="pt-PT"/>
              </w:rPr>
              <w:tab/>
            </w:r>
            <w:r w:rsidRPr="0041342C">
              <w:rPr>
                <w:rStyle w:val="Hyperlink"/>
                <w:noProof/>
              </w:rPr>
              <w:t>Application server</w:t>
            </w:r>
            <w:r>
              <w:rPr>
                <w:noProof/>
                <w:webHidden/>
              </w:rPr>
              <w:tab/>
            </w:r>
            <w:r>
              <w:rPr>
                <w:noProof/>
                <w:webHidden/>
              </w:rPr>
              <w:fldChar w:fldCharType="begin"/>
            </w:r>
            <w:r>
              <w:rPr>
                <w:noProof/>
                <w:webHidden/>
              </w:rPr>
              <w:instrText xml:space="preserve"> PAGEREF _Toc453624645 \h </w:instrText>
            </w:r>
            <w:r>
              <w:rPr>
                <w:noProof/>
                <w:webHidden/>
              </w:rPr>
            </w:r>
            <w:r>
              <w:rPr>
                <w:noProof/>
                <w:webHidden/>
              </w:rPr>
              <w:fldChar w:fldCharType="separate"/>
            </w:r>
            <w:r>
              <w:rPr>
                <w:noProof/>
                <w:webHidden/>
              </w:rPr>
              <w:t>18</w:t>
            </w:r>
            <w:r>
              <w:rPr>
                <w:noProof/>
                <w:webHidden/>
              </w:rPr>
              <w:fldChar w:fldCharType="end"/>
            </w:r>
          </w:hyperlink>
        </w:p>
        <w:p w14:paraId="5E4AC208" w14:textId="51CB3E7E"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46" w:history="1">
            <w:r w:rsidRPr="0041342C">
              <w:rPr>
                <w:rStyle w:val="Hyperlink"/>
                <w:noProof/>
              </w:rPr>
              <w:t>6.1.2.1.</w:t>
            </w:r>
            <w:r>
              <w:rPr>
                <w:rFonts w:asciiTheme="minorHAnsi" w:eastAsiaTheme="minorEastAsia" w:hAnsiTheme="minorHAnsi"/>
                <w:i w:val="0"/>
                <w:iCs w:val="0"/>
                <w:noProof/>
                <w:sz w:val="22"/>
                <w:szCs w:val="22"/>
                <w:lang w:val="pt-PT" w:eastAsia="pt-PT"/>
              </w:rPr>
              <w:tab/>
            </w:r>
            <w:r w:rsidRPr="0041342C">
              <w:rPr>
                <w:rStyle w:val="Hyperlink"/>
                <w:noProof/>
              </w:rPr>
              <w:t>Mocha</w:t>
            </w:r>
            <w:r>
              <w:rPr>
                <w:noProof/>
                <w:webHidden/>
              </w:rPr>
              <w:tab/>
            </w:r>
            <w:r>
              <w:rPr>
                <w:noProof/>
                <w:webHidden/>
              </w:rPr>
              <w:fldChar w:fldCharType="begin"/>
            </w:r>
            <w:r>
              <w:rPr>
                <w:noProof/>
                <w:webHidden/>
              </w:rPr>
              <w:instrText xml:space="preserve"> PAGEREF _Toc453624646 \h </w:instrText>
            </w:r>
            <w:r>
              <w:rPr>
                <w:noProof/>
                <w:webHidden/>
              </w:rPr>
            </w:r>
            <w:r>
              <w:rPr>
                <w:noProof/>
                <w:webHidden/>
              </w:rPr>
              <w:fldChar w:fldCharType="separate"/>
            </w:r>
            <w:r>
              <w:rPr>
                <w:noProof/>
                <w:webHidden/>
              </w:rPr>
              <w:t>18</w:t>
            </w:r>
            <w:r>
              <w:rPr>
                <w:noProof/>
                <w:webHidden/>
              </w:rPr>
              <w:fldChar w:fldCharType="end"/>
            </w:r>
          </w:hyperlink>
        </w:p>
        <w:p w14:paraId="750296DA" w14:textId="5D67F266"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47" w:history="1">
            <w:r w:rsidRPr="0041342C">
              <w:rPr>
                <w:rStyle w:val="Hyperlink"/>
                <w:noProof/>
              </w:rPr>
              <w:t>6.1.3.</w:t>
            </w:r>
            <w:r>
              <w:rPr>
                <w:rFonts w:asciiTheme="minorHAnsi" w:eastAsiaTheme="minorEastAsia" w:hAnsiTheme="minorHAnsi"/>
                <w:i w:val="0"/>
                <w:iCs w:val="0"/>
                <w:noProof/>
                <w:sz w:val="22"/>
                <w:szCs w:val="22"/>
                <w:lang w:val="pt-PT" w:eastAsia="pt-PT"/>
              </w:rPr>
              <w:tab/>
            </w:r>
            <w:r w:rsidRPr="0041342C">
              <w:rPr>
                <w:rStyle w:val="Hyperlink"/>
                <w:noProof/>
              </w:rPr>
              <w:t>Android</w:t>
            </w:r>
            <w:r>
              <w:rPr>
                <w:noProof/>
                <w:webHidden/>
              </w:rPr>
              <w:tab/>
            </w:r>
            <w:r>
              <w:rPr>
                <w:noProof/>
                <w:webHidden/>
              </w:rPr>
              <w:fldChar w:fldCharType="begin"/>
            </w:r>
            <w:r>
              <w:rPr>
                <w:noProof/>
                <w:webHidden/>
              </w:rPr>
              <w:instrText xml:space="preserve"> PAGEREF _Toc453624647 \h </w:instrText>
            </w:r>
            <w:r>
              <w:rPr>
                <w:noProof/>
                <w:webHidden/>
              </w:rPr>
            </w:r>
            <w:r>
              <w:rPr>
                <w:noProof/>
                <w:webHidden/>
              </w:rPr>
              <w:fldChar w:fldCharType="separate"/>
            </w:r>
            <w:r>
              <w:rPr>
                <w:noProof/>
                <w:webHidden/>
              </w:rPr>
              <w:t>18</w:t>
            </w:r>
            <w:r>
              <w:rPr>
                <w:noProof/>
                <w:webHidden/>
              </w:rPr>
              <w:fldChar w:fldCharType="end"/>
            </w:r>
          </w:hyperlink>
        </w:p>
        <w:p w14:paraId="7F622340" w14:textId="1812C8BE"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48" w:history="1">
            <w:r w:rsidRPr="0041342C">
              <w:rPr>
                <w:rStyle w:val="Hyperlink"/>
                <w:noProof/>
              </w:rPr>
              <w:t>6.2.</w:t>
            </w:r>
            <w:r>
              <w:rPr>
                <w:rFonts w:asciiTheme="minorHAnsi" w:eastAsiaTheme="minorEastAsia" w:hAnsiTheme="minorHAnsi"/>
                <w:smallCaps w:val="0"/>
                <w:noProof/>
                <w:sz w:val="22"/>
                <w:szCs w:val="22"/>
                <w:lang w:val="pt-PT" w:eastAsia="pt-PT"/>
              </w:rPr>
              <w:tab/>
            </w:r>
            <w:r w:rsidRPr="0041342C">
              <w:rPr>
                <w:rStyle w:val="Hyperlink"/>
                <w:noProof/>
              </w:rPr>
              <w:t>Database</w:t>
            </w:r>
            <w:r>
              <w:rPr>
                <w:noProof/>
                <w:webHidden/>
              </w:rPr>
              <w:tab/>
            </w:r>
            <w:r>
              <w:rPr>
                <w:noProof/>
                <w:webHidden/>
              </w:rPr>
              <w:fldChar w:fldCharType="begin"/>
            </w:r>
            <w:r>
              <w:rPr>
                <w:noProof/>
                <w:webHidden/>
              </w:rPr>
              <w:instrText xml:space="preserve"> PAGEREF _Toc453624648 \h </w:instrText>
            </w:r>
            <w:r>
              <w:rPr>
                <w:noProof/>
                <w:webHidden/>
              </w:rPr>
            </w:r>
            <w:r>
              <w:rPr>
                <w:noProof/>
                <w:webHidden/>
              </w:rPr>
              <w:fldChar w:fldCharType="separate"/>
            </w:r>
            <w:r>
              <w:rPr>
                <w:noProof/>
                <w:webHidden/>
              </w:rPr>
              <w:t>18</w:t>
            </w:r>
            <w:r>
              <w:rPr>
                <w:noProof/>
                <w:webHidden/>
              </w:rPr>
              <w:fldChar w:fldCharType="end"/>
            </w:r>
          </w:hyperlink>
        </w:p>
        <w:p w14:paraId="72EF4A67" w14:textId="73A7131A"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49" w:history="1">
            <w:r w:rsidRPr="0041342C">
              <w:rPr>
                <w:rStyle w:val="Hyperlink"/>
                <w:noProof/>
              </w:rPr>
              <w:t>6.3.</w:t>
            </w:r>
            <w:r>
              <w:rPr>
                <w:rFonts w:asciiTheme="minorHAnsi" w:eastAsiaTheme="minorEastAsia" w:hAnsiTheme="minorHAnsi"/>
                <w:smallCaps w:val="0"/>
                <w:noProof/>
                <w:sz w:val="22"/>
                <w:szCs w:val="22"/>
                <w:lang w:val="pt-PT" w:eastAsia="pt-PT"/>
              </w:rPr>
              <w:tab/>
            </w:r>
            <w:r w:rsidRPr="0041342C">
              <w:rPr>
                <w:rStyle w:val="Hyperlink"/>
                <w:noProof/>
              </w:rPr>
              <w:t>Application Server</w:t>
            </w:r>
            <w:r>
              <w:rPr>
                <w:noProof/>
                <w:webHidden/>
              </w:rPr>
              <w:tab/>
            </w:r>
            <w:r>
              <w:rPr>
                <w:noProof/>
                <w:webHidden/>
              </w:rPr>
              <w:fldChar w:fldCharType="begin"/>
            </w:r>
            <w:r>
              <w:rPr>
                <w:noProof/>
                <w:webHidden/>
              </w:rPr>
              <w:instrText xml:space="preserve"> PAGEREF _Toc453624649 \h </w:instrText>
            </w:r>
            <w:r>
              <w:rPr>
                <w:noProof/>
                <w:webHidden/>
              </w:rPr>
            </w:r>
            <w:r>
              <w:rPr>
                <w:noProof/>
                <w:webHidden/>
              </w:rPr>
              <w:fldChar w:fldCharType="separate"/>
            </w:r>
            <w:r>
              <w:rPr>
                <w:noProof/>
                <w:webHidden/>
              </w:rPr>
              <w:t>18</w:t>
            </w:r>
            <w:r>
              <w:rPr>
                <w:noProof/>
                <w:webHidden/>
              </w:rPr>
              <w:fldChar w:fldCharType="end"/>
            </w:r>
          </w:hyperlink>
        </w:p>
        <w:p w14:paraId="610650DF" w14:textId="018EF5C8"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50" w:history="1">
            <w:r w:rsidRPr="0041342C">
              <w:rPr>
                <w:rStyle w:val="Hyperlink"/>
                <w:noProof/>
              </w:rPr>
              <w:t>6.3.1.</w:t>
            </w:r>
            <w:r>
              <w:rPr>
                <w:rFonts w:asciiTheme="minorHAnsi" w:eastAsiaTheme="minorEastAsia" w:hAnsiTheme="minorHAnsi"/>
                <w:i w:val="0"/>
                <w:iCs w:val="0"/>
                <w:noProof/>
                <w:sz w:val="22"/>
                <w:szCs w:val="22"/>
                <w:lang w:val="pt-PT" w:eastAsia="pt-PT"/>
              </w:rPr>
              <w:tab/>
            </w:r>
            <w:r w:rsidRPr="0041342C">
              <w:rPr>
                <w:rStyle w:val="Hyperlink"/>
                <w:noProof/>
              </w:rPr>
              <w:t>User authentication validation</w:t>
            </w:r>
            <w:r>
              <w:rPr>
                <w:noProof/>
                <w:webHidden/>
              </w:rPr>
              <w:tab/>
            </w:r>
            <w:r>
              <w:rPr>
                <w:noProof/>
                <w:webHidden/>
              </w:rPr>
              <w:fldChar w:fldCharType="begin"/>
            </w:r>
            <w:r>
              <w:rPr>
                <w:noProof/>
                <w:webHidden/>
              </w:rPr>
              <w:instrText xml:space="preserve"> PAGEREF _Toc453624650 \h </w:instrText>
            </w:r>
            <w:r>
              <w:rPr>
                <w:noProof/>
                <w:webHidden/>
              </w:rPr>
            </w:r>
            <w:r>
              <w:rPr>
                <w:noProof/>
                <w:webHidden/>
              </w:rPr>
              <w:fldChar w:fldCharType="separate"/>
            </w:r>
            <w:r>
              <w:rPr>
                <w:noProof/>
                <w:webHidden/>
              </w:rPr>
              <w:t>18</w:t>
            </w:r>
            <w:r>
              <w:rPr>
                <w:noProof/>
                <w:webHidden/>
              </w:rPr>
              <w:fldChar w:fldCharType="end"/>
            </w:r>
          </w:hyperlink>
        </w:p>
        <w:p w14:paraId="4A5953CD" w14:textId="539E2D22"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51" w:history="1">
            <w:r w:rsidRPr="0041342C">
              <w:rPr>
                <w:rStyle w:val="Hyperlink"/>
                <w:noProof/>
              </w:rPr>
              <w:t>6.3.2.</w:t>
            </w:r>
            <w:r>
              <w:rPr>
                <w:rFonts w:asciiTheme="minorHAnsi" w:eastAsiaTheme="minorEastAsia" w:hAnsiTheme="minorHAnsi"/>
                <w:i w:val="0"/>
                <w:iCs w:val="0"/>
                <w:noProof/>
                <w:sz w:val="22"/>
                <w:szCs w:val="22"/>
                <w:lang w:val="pt-PT" w:eastAsia="pt-PT"/>
              </w:rPr>
              <w:tab/>
            </w:r>
            <w:r w:rsidRPr="0041342C">
              <w:rPr>
                <w:rStyle w:val="Hyperlink"/>
                <w:noProof/>
              </w:rPr>
              <w:t>Data serialization</w:t>
            </w:r>
            <w:r>
              <w:rPr>
                <w:noProof/>
                <w:webHidden/>
              </w:rPr>
              <w:tab/>
            </w:r>
            <w:r>
              <w:rPr>
                <w:noProof/>
                <w:webHidden/>
              </w:rPr>
              <w:fldChar w:fldCharType="begin"/>
            </w:r>
            <w:r>
              <w:rPr>
                <w:noProof/>
                <w:webHidden/>
              </w:rPr>
              <w:instrText xml:space="preserve"> PAGEREF _Toc453624651 \h </w:instrText>
            </w:r>
            <w:r>
              <w:rPr>
                <w:noProof/>
                <w:webHidden/>
              </w:rPr>
            </w:r>
            <w:r>
              <w:rPr>
                <w:noProof/>
                <w:webHidden/>
              </w:rPr>
              <w:fldChar w:fldCharType="separate"/>
            </w:r>
            <w:r>
              <w:rPr>
                <w:noProof/>
                <w:webHidden/>
              </w:rPr>
              <w:t>18</w:t>
            </w:r>
            <w:r>
              <w:rPr>
                <w:noProof/>
                <w:webHidden/>
              </w:rPr>
              <w:fldChar w:fldCharType="end"/>
            </w:r>
          </w:hyperlink>
        </w:p>
        <w:p w14:paraId="5FF0C2AD" w14:textId="3EBFDF40"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52" w:history="1">
            <w:r w:rsidRPr="0041342C">
              <w:rPr>
                <w:rStyle w:val="Hyperlink"/>
                <w:noProof/>
              </w:rPr>
              <w:t>6.3.3.</w:t>
            </w:r>
            <w:r>
              <w:rPr>
                <w:rFonts w:asciiTheme="minorHAnsi" w:eastAsiaTheme="minorEastAsia" w:hAnsiTheme="minorHAnsi"/>
                <w:i w:val="0"/>
                <w:iCs w:val="0"/>
                <w:noProof/>
                <w:sz w:val="22"/>
                <w:szCs w:val="22"/>
                <w:lang w:val="pt-PT" w:eastAsia="pt-PT"/>
              </w:rPr>
              <w:tab/>
            </w:r>
            <w:r w:rsidRPr="0041342C">
              <w:rPr>
                <w:rStyle w:val="Hyperlink"/>
                <w:noProof/>
              </w:rPr>
              <w:t>Push Notifications</w:t>
            </w:r>
            <w:r>
              <w:rPr>
                <w:noProof/>
                <w:webHidden/>
              </w:rPr>
              <w:tab/>
            </w:r>
            <w:r>
              <w:rPr>
                <w:noProof/>
                <w:webHidden/>
              </w:rPr>
              <w:fldChar w:fldCharType="begin"/>
            </w:r>
            <w:r>
              <w:rPr>
                <w:noProof/>
                <w:webHidden/>
              </w:rPr>
              <w:instrText xml:space="preserve"> PAGEREF _Toc453624652 \h </w:instrText>
            </w:r>
            <w:r>
              <w:rPr>
                <w:noProof/>
                <w:webHidden/>
              </w:rPr>
            </w:r>
            <w:r>
              <w:rPr>
                <w:noProof/>
                <w:webHidden/>
              </w:rPr>
              <w:fldChar w:fldCharType="separate"/>
            </w:r>
            <w:r>
              <w:rPr>
                <w:noProof/>
                <w:webHidden/>
              </w:rPr>
              <w:t>18</w:t>
            </w:r>
            <w:r>
              <w:rPr>
                <w:noProof/>
                <w:webHidden/>
              </w:rPr>
              <w:fldChar w:fldCharType="end"/>
            </w:r>
          </w:hyperlink>
        </w:p>
        <w:p w14:paraId="32695392" w14:textId="20D914ED"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53" w:history="1">
            <w:r w:rsidRPr="0041342C">
              <w:rPr>
                <w:rStyle w:val="Hyperlink"/>
                <w:noProof/>
              </w:rPr>
              <w:t>6.4.</w:t>
            </w:r>
            <w:r>
              <w:rPr>
                <w:rFonts w:asciiTheme="minorHAnsi" w:eastAsiaTheme="minorEastAsia" w:hAnsiTheme="minorHAnsi"/>
                <w:smallCaps w:val="0"/>
                <w:noProof/>
                <w:sz w:val="22"/>
                <w:szCs w:val="22"/>
                <w:lang w:val="pt-PT" w:eastAsia="pt-PT"/>
              </w:rPr>
              <w:tab/>
            </w:r>
            <w:r w:rsidRPr="0041342C">
              <w:rPr>
                <w:rStyle w:val="Hyperlink"/>
                <w:noProof/>
              </w:rPr>
              <w:t>Android Client App</w:t>
            </w:r>
            <w:r>
              <w:rPr>
                <w:noProof/>
                <w:webHidden/>
              </w:rPr>
              <w:tab/>
            </w:r>
            <w:r>
              <w:rPr>
                <w:noProof/>
                <w:webHidden/>
              </w:rPr>
              <w:fldChar w:fldCharType="begin"/>
            </w:r>
            <w:r>
              <w:rPr>
                <w:noProof/>
                <w:webHidden/>
              </w:rPr>
              <w:instrText xml:space="preserve"> PAGEREF _Toc453624653 \h </w:instrText>
            </w:r>
            <w:r>
              <w:rPr>
                <w:noProof/>
                <w:webHidden/>
              </w:rPr>
            </w:r>
            <w:r>
              <w:rPr>
                <w:noProof/>
                <w:webHidden/>
              </w:rPr>
              <w:fldChar w:fldCharType="separate"/>
            </w:r>
            <w:r>
              <w:rPr>
                <w:noProof/>
                <w:webHidden/>
              </w:rPr>
              <w:t>18</w:t>
            </w:r>
            <w:r>
              <w:rPr>
                <w:noProof/>
                <w:webHidden/>
              </w:rPr>
              <w:fldChar w:fldCharType="end"/>
            </w:r>
          </w:hyperlink>
        </w:p>
        <w:p w14:paraId="0DB7D106" w14:textId="1C353EED"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54" w:history="1">
            <w:r w:rsidRPr="0041342C">
              <w:rPr>
                <w:rStyle w:val="Hyperlink"/>
                <w:noProof/>
              </w:rPr>
              <w:t>6.4.1.</w:t>
            </w:r>
            <w:r>
              <w:rPr>
                <w:rFonts w:asciiTheme="minorHAnsi" w:eastAsiaTheme="minorEastAsia" w:hAnsiTheme="minorHAnsi"/>
                <w:i w:val="0"/>
                <w:iCs w:val="0"/>
                <w:noProof/>
                <w:sz w:val="22"/>
                <w:szCs w:val="22"/>
                <w:lang w:val="pt-PT" w:eastAsia="pt-PT"/>
              </w:rPr>
              <w:tab/>
            </w:r>
            <w:r w:rsidRPr="0041342C">
              <w:rPr>
                <w:rStyle w:val="Hyperlink"/>
                <w:noProof/>
              </w:rPr>
              <w:t>Android version</w:t>
            </w:r>
            <w:r>
              <w:rPr>
                <w:noProof/>
                <w:webHidden/>
              </w:rPr>
              <w:tab/>
            </w:r>
            <w:r>
              <w:rPr>
                <w:noProof/>
                <w:webHidden/>
              </w:rPr>
              <w:fldChar w:fldCharType="begin"/>
            </w:r>
            <w:r>
              <w:rPr>
                <w:noProof/>
                <w:webHidden/>
              </w:rPr>
              <w:instrText xml:space="preserve"> PAGEREF _Toc453624654 \h </w:instrText>
            </w:r>
            <w:r>
              <w:rPr>
                <w:noProof/>
                <w:webHidden/>
              </w:rPr>
            </w:r>
            <w:r>
              <w:rPr>
                <w:noProof/>
                <w:webHidden/>
              </w:rPr>
              <w:fldChar w:fldCharType="separate"/>
            </w:r>
            <w:r>
              <w:rPr>
                <w:noProof/>
                <w:webHidden/>
              </w:rPr>
              <w:t>18</w:t>
            </w:r>
            <w:r>
              <w:rPr>
                <w:noProof/>
                <w:webHidden/>
              </w:rPr>
              <w:fldChar w:fldCharType="end"/>
            </w:r>
          </w:hyperlink>
        </w:p>
        <w:p w14:paraId="5FDA8382" w14:textId="51EC8776"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55" w:history="1">
            <w:r w:rsidRPr="0041342C">
              <w:rPr>
                <w:rStyle w:val="Hyperlink"/>
                <w:noProof/>
              </w:rPr>
              <w:t>6.4.2.</w:t>
            </w:r>
            <w:r>
              <w:rPr>
                <w:rFonts w:asciiTheme="minorHAnsi" w:eastAsiaTheme="minorEastAsia" w:hAnsiTheme="minorHAnsi"/>
                <w:i w:val="0"/>
                <w:iCs w:val="0"/>
                <w:noProof/>
                <w:sz w:val="22"/>
                <w:szCs w:val="22"/>
                <w:lang w:val="pt-PT" w:eastAsia="pt-PT"/>
              </w:rPr>
              <w:tab/>
            </w:r>
            <w:r w:rsidRPr="0041342C">
              <w:rPr>
                <w:rStyle w:val="Hyperlink"/>
                <w:noProof/>
              </w:rPr>
              <w:t>External libraries</w:t>
            </w:r>
            <w:r>
              <w:rPr>
                <w:noProof/>
                <w:webHidden/>
              </w:rPr>
              <w:tab/>
            </w:r>
            <w:r>
              <w:rPr>
                <w:noProof/>
                <w:webHidden/>
              </w:rPr>
              <w:fldChar w:fldCharType="begin"/>
            </w:r>
            <w:r>
              <w:rPr>
                <w:noProof/>
                <w:webHidden/>
              </w:rPr>
              <w:instrText xml:space="preserve"> PAGEREF _Toc453624655 \h </w:instrText>
            </w:r>
            <w:r>
              <w:rPr>
                <w:noProof/>
                <w:webHidden/>
              </w:rPr>
            </w:r>
            <w:r>
              <w:rPr>
                <w:noProof/>
                <w:webHidden/>
              </w:rPr>
              <w:fldChar w:fldCharType="separate"/>
            </w:r>
            <w:r>
              <w:rPr>
                <w:noProof/>
                <w:webHidden/>
              </w:rPr>
              <w:t>18</w:t>
            </w:r>
            <w:r>
              <w:rPr>
                <w:noProof/>
                <w:webHidden/>
              </w:rPr>
              <w:fldChar w:fldCharType="end"/>
            </w:r>
          </w:hyperlink>
        </w:p>
        <w:p w14:paraId="5CF3F222" w14:textId="220EAD3E"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56" w:history="1">
            <w:r w:rsidRPr="0041342C">
              <w:rPr>
                <w:rStyle w:val="Hyperlink"/>
                <w:noProof/>
              </w:rPr>
              <w:t>6.4.3.</w:t>
            </w:r>
            <w:r>
              <w:rPr>
                <w:rFonts w:asciiTheme="minorHAnsi" w:eastAsiaTheme="minorEastAsia" w:hAnsiTheme="minorHAnsi"/>
                <w:i w:val="0"/>
                <w:iCs w:val="0"/>
                <w:noProof/>
                <w:sz w:val="22"/>
                <w:szCs w:val="22"/>
                <w:lang w:val="pt-PT" w:eastAsia="pt-PT"/>
              </w:rPr>
              <w:tab/>
            </w:r>
            <w:r w:rsidRPr="0041342C">
              <w:rPr>
                <w:rStyle w:val="Hyperlink"/>
                <w:noProof/>
              </w:rPr>
              <w:t>Asynchronous programming</w:t>
            </w:r>
            <w:r>
              <w:rPr>
                <w:noProof/>
                <w:webHidden/>
              </w:rPr>
              <w:tab/>
            </w:r>
            <w:r>
              <w:rPr>
                <w:noProof/>
                <w:webHidden/>
              </w:rPr>
              <w:fldChar w:fldCharType="begin"/>
            </w:r>
            <w:r>
              <w:rPr>
                <w:noProof/>
                <w:webHidden/>
              </w:rPr>
              <w:instrText xml:space="preserve"> PAGEREF _Toc453624656 \h </w:instrText>
            </w:r>
            <w:r>
              <w:rPr>
                <w:noProof/>
                <w:webHidden/>
              </w:rPr>
            </w:r>
            <w:r>
              <w:rPr>
                <w:noProof/>
                <w:webHidden/>
              </w:rPr>
              <w:fldChar w:fldCharType="separate"/>
            </w:r>
            <w:r>
              <w:rPr>
                <w:noProof/>
                <w:webHidden/>
              </w:rPr>
              <w:t>19</w:t>
            </w:r>
            <w:r>
              <w:rPr>
                <w:noProof/>
                <w:webHidden/>
              </w:rPr>
              <w:fldChar w:fldCharType="end"/>
            </w:r>
          </w:hyperlink>
        </w:p>
        <w:p w14:paraId="159CEF60" w14:textId="03B94087"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57" w:history="1">
            <w:r w:rsidRPr="0041342C">
              <w:rPr>
                <w:rStyle w:val="Hyperlink"/>
                <w:noProof/>
              </w:rPr>
              <w:t>6.4.3.1.</w:t>
            </w:r>
            <w:r>
              <w:rPr>
                <w:rFonts w:asciiTheme="minorHAnsi" w:eastAsiaTheme="minorEastAsia" w:hAnsiTheme="minorHAnsi"/>
                <w:i w:val="0"/>
                <w:iCs w:val="0"/>
                <w:noProof/>
                <w:sz w:val="22"/>
                <w:szCs w:val="22"/>
                <w:lang w:val="pt-PT" w:eastAsia="pt-PT"/>
              </w:rPr>
              <w:tab/>
            </w:r>
            <w:r w:rsidRPr="0041342C">
              <w:rPr>
                <w:rStyle w:val="Hyperlink"/>
                <w:noProof/>
              </w:rPr>
              <w:t>Microsoft SDK – Google Guava</w:t>
            </w:r>
            <w:r>
              <w:rPr>
                <w:noProof/>
                <w:webHidden/>
              </w:rPr>
              <w:tab/>
            </w:r>
            <w:r>
              <w:rPr>
                <w:noProof/>
                <w:webHidden/>
              </w:rPr>
              <w:fldChar w:fldCharType="begin"/>
            </w:r>
            <w:r>
              <w:rPr>
                <w:noProof/>
                <w:webHidden/>
              </w:rPr>
              <w:instrText xml:space="preserve"> PAGEREF _Toc453624657 \h </w:instrText>
            </w:r>
            <w:r>
              <w:rPr>
                <w:noProof/>
                <w:webHidden/>
              </w:rPr>
            </w:r>
            <w:r>
              <w:rPr>
                <w:noProof/>
                <w:webHidden/>
              </w:rPr>
              <w:fldChar w:fldCharType="separate"/>
            </w:r>
            <w:r>
              <w:rPr>
                <w:noProof/>
                <w:webHidden/>
              </w:rPr>
              <w:t>19</w:t>
            </w:r>
            <w:r>
              <w:rPr>
                <w:noProof/>
                <w:webHidden/>
              </w:rPr>
              <w:fldChar w:fldCharType="end"/>
            </w:r>
          </w:hyperlink>
        </w:p>
        <w:p w14:paraId="4097F45E" w14:textId="30ED83F0"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58" w:history="1">
            <w:r w:rsidRPr="0041342C">
              <w:rPr>
                <w:rStyle w:val="Hyperlink"/>
                <w:noProof/>
              </w:rPr>
              <w:t>6.4.3.2.</w:t>
            </w:r>
            <w:r>
              <w:rPr>
                <w:rFonts w:asciiTheme="minorHAnsi" w:eastAsiaTheme="minorEastAsia" w:hAnsiTheme="minorHAnsi"/>
                <w:i w:val="0"/>
                <w:iCs w:val="0"/>
                <w:noProof/>
                <w:sz w:val="22"/>
                <w:szCs w:val="22"/>
                <w:lang w:val="pt-PT" w:eastAsia="pt-PT"/>
              </w:rPr>
              <w:tab/>
            </w:r>
            <w:r w:rsidRPr="0041342C">
              <w:rPr>
                <w:rStyle w:val="Hyperlink"/>
                <w:noProof/>
              </w:rPr>
              <w:t>AsyncTask</w:t>
            </w:r>
            <w:r>
              <w:rPr>
                <w:noProof/>
                <w:webHidden/>
              </w:rPr>
              <w:tab/>
            </w:r>
            <w:r>
              <w:rPr>
                <w:noProof/>
                <w:webHidden/>
              </w:rPr>
              <w:fldChar w:fldCharType="begin"/>
            </w:r>
            <w:r>
              <w:rPr>
                <w:noProof/>
                <w:webHidden/>
              </w:rPr>
              <w:instrText xml:space="preserve"> PAGEREF _Toc453624658 \h </w:instrText>
            </w:r>
            <w:r>
              <w:rPr>
                <w:noProof/>
                <w:webHidden/>
              </w:rPr>
            </w:r>
            <w:r>
              <w:rPr>
                <w:noProof/>
                <w:webHidden/>
              </w:rPr>
              <w:fldChar w:fldCharType="separate"/>
            </w:r>
            <w:r>
              <w:rPr>
                <w:noProof/>
                <w:webHidden/>
              </w:rPr>
              <w:t>19</w:t>
            </w:r>
            <w:r>
              <w:rPr>
                <w:noProof/>
                <w:webHidden/>
              </w:rPr>
              <w:fldChar w:fldCharType="end"/>
            </w:r>
          </w:hyperlink>
        </w:p>
        <w:p w14:paraId="2086805C" w14:textId="6CDAE886"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59" w:history="1">
            <w:r w:rsidRPr="0041342C">
              <w:rPr>
                <w:rStyle w:val="Hyperlink"/>
                <w:noProof/>
              </w:rPr>
              <w:t>6.4.4.</w:t>
            </w:r>
            <w:r>
              <w:rPr>
                <w:rFonts w:asciiTheme="minorHAnsi" w:eastAsiaTheme="minorEastAsia" w:hAnsiTheme="minorHAnsi"/>
                <w:i w:val="0"/>
                <w:iCs w:val="0"/>
                <w:noProof/>
                <w:sz w:val="22"/>
                <w:szCs w:val="22"/>
                <w:lang w:val="pt-PT" w:eastAsia="pt-PT"/>
              </w:rPr>
              <w:tab/>
            </w:r>
            <w:r w:rsidRPr="0041342C">
              <w:rPr>
                <w:rStyle w:val="Hyperlink"/>
                <w:noProof/>
              </w:rPr>
              <w:t>UI</w:t>
            </w:r>
            <w:r>
              <w:rPr>
                <w:noProof/>
                <w:webHidden/>
              </w:rPr>
              <w:tab/>
            </w:r>
            <w:r>
              <w:rPr>
                <w:noProof/>
                <w:webHidden/>
              </w:rPr>
              <w:fldChar w:fldCharType="begin"/>
            </w:r>
            <w:r>
              <w:rPr>
                <w:noProof/>
                <w:webHidden/>
              </w:rPr>
              <w:instrText xml:space="preserve"> PAGEREF _Toc453624659 \h </w:instrText>
            </w:r>
            <w:r>
              <w:rPr>
                <w:noProof/>
                <w:webHidden/>
              </w:rPr>
            </w:r>
            <w:r>
              <w:rPr>
                <w:noProof/>
                <w:webHidden/>
              </w:rPr>
              <w:fldChar w:fldCharType="separate"/>
            </w:r>
            <w:r>
              <w:rPr>
                <w:noProof/>
                <w:webHidden/>
              </w:rPr>
              <w:t>19</w:t>
            </w:r>
            <w:r>
              <w:rPr>
                <w:noProof/>
                <w:webHidden/>
              </w:rPr>
              <w:fldChar w:fldCharType="end"/>
            </w:r>
          </w:hyperlink>
        </w:p>
        <w:p w14:paraId="62F70477" w14:textId="45639487"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60" w:history="1">
            <w:r w:rsidRPr="0041342C">
              <w:rPr>
                <w:rStyle w:val="Hyperlink"/>
                <w:noProof/>
              </w:rPr>
              <w:t>6.4.5.</w:t>
            </w:r>
            <w:r>
              <w:rPr>
                <w:rFonts w:asciiTheme="minorHAnsi" w:eastAsiaTheme="minorEastAsia" w:hAnsiTheme="minorHAnsi"/>
                <w:i w:val="0"/>
                <w:iCs w:val="0"/>
                <w:noProof/>
                <w:sz w:val="22"/>
                <w:szCs w:val="22"/>
                <w:lang w:val="pt-PT" w:eastAsia="pt-PT"/>
              </w:rPr>
              <w:tab/>
            </w:r>
            <w:r w:rsidRPr="0041342C">
              <w:rPr>
                <w:rStyle w:val="Hyperlink"/>
                <w:noProof/>
              </w:rPr>
              <w:t>Screen rotation</w:t>
            </w:r>
            <w:r>
              <w:rPr>
                <w:noProof/>
                <w:webHidden/>
              </w:rPr>
              <w:tab/>
            </w:r>
            <w:r>
              <w:rPr>
                <w:noProof/>
                <w:webHidden/>
              </w:rPr>
              <w:fldChar w:fldCharType="begin"/>
            </w:r>
            <w:r>
              <w:rPr>
                <w:noProof/>
                <w:webHidden/>
              </w:rPr>
              <w:instrText xml:space="preserve"> PAGEREF _Toc453624660 \h </w:instrText>
            </w:r>
            <w:r>
              <w:rPr>
                <w:noProof/>
                <w:webHidden/>
              </w:rPr>
            </w:r>
            <w:r>
              <w:rPr>
                <w:noProof/>
                <w:webHidden/>
              </w:rPr>
              <w:fldChar w:fldCharType="separate"/>
            </w:r>
            <w:r>
              <w:rPr>
                <w:noProof/>
                <w:webHidden/>
              </w:rPr>
              <w:t>19</w:t>
            </w:r>
            <w:r>
              <w:rPr>
                <w:noProof/>
                <w:webHidden/>
              </w:rPr>
              <w:fldChar w:fldCharType="end"/>
            </w:r>
          </w:hyperlink>
        </w:p>
        <w:p w14:paraId="3973282A" w14:textId="28E7858C"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61" w:history="1">
            <w:r w:rsidRPr="0041342C">
              <w:rPr>
                <w:rStyle w:val="Hyperlink"/>
                <w:noProof/>
              </w:rPr>
              <w:t>6.4.5.1.</w:t>
            </w:r>
            <w:r>
              <w:rPr>
                <w:rFonts w:asciiTheme="minorHAnsi" w:eastAsiaTheme="minorEastAsia" w:hAnsiTheme="minorHAnsi"/>
                <w:i w:val="0"/>
                <w:iCs w:val="0"/>
                <w:noProof/>
                <w:sz w:val="22"/>
                <w:szCs w:val="22"/>
                <w:lang w:val="pt-PT" w:eastAsia="pt-PT"/>
              </w:rPr>
              <w:tab/>
            </w:r>
            <w:r w:rsidRPr="0041342C">
              <w:rPr>
                <w:rStyle w:val="Hyperlink"/>
                <w:noProof/>
              </w:rPr>
              <w:t>Fragments usage</w:t>
            </w:r>
            <w:r>
              <w:rPr>
                <w:noProof/>
                <w:webHidden/>
              </w:rPr>
              <w:tab/>
            </w:r>
            <w:r>
              <w:rPr>
                <w:noProof/>
                <w:webHidden/>
              </w:rPr>
              <w:fldChar w:fldCharType="begin"/>
            </w:r>
            <w:r>
              <w:rPr>
                <w:noProof/>
                <w:webHidden/>
              </w:rPr>
              <w:instrText xml:space="preserve"> PAGEREF _Toc453624661 \h </w:instrText>
            </w:r>
            <w:r>
              <w:rPr>
                <w:noProof/>
                <w:webHidden/>
              </w:rPr>
            </w:r>
            <w:r>
              <w:rPr>
                <w:noProof/>
                <w:webHidden/>
              </w:rPr>
              <w:fldChar w:fldCharType="separate"/>
            </w:r>
            <w:r>
              <w:rPr>
                <w:noProof/>
                <w:webHidden/>
              </w:rPr>
              <w:t>19</w:t>
            </w:r>
            <w:r>
              <w:rPr>
                <w:noProof/>
                <w:webHidden/>
              </w:rPr>
              <w:fldChar w:fldCharType="end"/>
            </w:r>
          </w:hyperlink>
        </w:p>
        <w:p w14:paraId="11D8B26B" w14:textId="38A26FD7"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62" w:history="1">
            <w:r w:rsidRPr="0041342C">
              <w:rPr>
                <w:rStyle w:val="Hyperlink"/>
                <w:noProof/>
              </w:rPr>
              <w:t>6.4.6.</w:t>
            </w:r>
            <w:r>
              <w:rPr>
                <w:rFonts w:asciiTheme="minorHAnsi" w:eastAsiaTheme="minorEastAsia" w:hAnsiTheme="minorHAnsi"/>
                <w:i w:val="0"/>
                <w:iCs w:val="0"/>
                <w:noProof/>
                <w:sz w:val="22"/>
                <w:szCs w:val="22"/>
                <w:lang w:val="pt-PT" w:eastAsia="pt-PT"/>
              </w:rPr>
              <w:tab/>
            </w:r>
            <w:r w:rsidRPr="0041342C">
              <w:rPr>
                <w:rStyle w:val="Hyperlink"/>
                <w:noProof/>
              </w:rPr>
              <w:t>Synchronization</w:t>
            </w:r>
            <w:r>
              <w:rPr>
                <w:noProof/>
                <w:webHidden/>
              </w:rPr>
              <w:tab/>
            </w:r>
            <w:r>
              <w:rPr>
                <w:noProof/>
                <w:webHidden/>
              </w:rPr>
              <w:fldChar w:fldCharType="begin"/>
            </w:r>
            <w:r>
              <w:rPr>
                <w:noProof/>
                <w:webHidden/>
              </w:rPr>
              <w:instrText xml:space="preserve"> PAGEREF _Toc453624662 \h </w:instrText>
            </w:r>
            <w:r>
              <w:rPr>
                <w:noProof/>
                <w:webHidden/>
              </w:rPr>
            </w:r>
            <w:r>
              <w:rPr>
                <w:noProof/>
                <w:webHidden/>
              </w:rPr>
              <w:fldChar w:fldCharType="separate"/>
            </w:r>
            <w:r>
              <w:rPr>
                <w:noProof/>
                <w:webHidden/>
              </w:rPr>
              <w:t>19</w:t>
            </w:r>
            <w:r>
              <w:rPr>
                <w:noProof/>
                <w:webHidden/>
              </w:rPr>
              <w:fldChar w:fldCharType="end"/>
            </w:r>
          </w:hyperlink>
        </w:p>
        <w:p w14:paraId="41418092" w14:textId="46F3ED25"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63" w:history="1">
            <w:r w:rsidRPr="0041342C">
              <w:rPr>
                <w:rStyle w:val="Hyperlink"/>
                <w:noProof/>
              </w:rPr>
              <w:t>6.4.6.1.</w:t>
            </w:r>
            <w:r>
              <w:rPr>
                <w:rFonts w:asciiTheme="minorHAnsi" w:eastAsiaTheme="minorEastAsia" w:hAnsiTheme="minorHAnsi"/>
                <w:i w:val="0"/>
                <w:iCs w:val="0"/>
                <w:noProof/>
                <w:sz w:val="22"/>
                <w:szCs w:val="22"/>
                <w:lang w:val="pt-PT" w:eastAsia="pt-PT"/>
              </w:rPr>
              <w:tab/>
            </w:r>
            <w:r w:rsidRPr="0041342C">
              <w:rPr>
                <w:rStyle w:val="Hyperlink"/>
                <w:noProof/>
              </w:rPr>
              <w:t>Handlers usage</w:t>
            </w:r>
            <w:r>
              <w:rPr>
                <w:noProof/>
                <w:webHidden/>
              </w:rPr>
              <w:tab/>
            </w:r>
            <w:r>
              <w:rPr>
                <w:noProof/>
                <w:webHidden/>
              </w:rPr>
              <w:fldChar w:fldCharType="begin"/>
            </w:r>
            <w:r>
              <w:rPr>
                <w:noProof/>
                <w:webHidden/>
              </w:rPr>
              <w:instrText xml:space="preserve"> PAGEREF _Toc453624663 \h </w:instrText>
            </w:r>
            <w:r>
              <w:rPr>
                <w:noProof/>
                <w:webHidden/>
              </w:rPr>
            </w:r>
            <w:r>
              <w:rPr>
                <w:noProof/>
                <w:webHidden/>
              </w:rPr>
              <w:fldChar w:fldCharType="separate"/>
            </w:r>
            <w:r>
              <w:rPr>
                <w:noProof/>
                <w:webHidden/>
              </w:rPr>
              <w:t>19</w:t>
            </w:r>
            <w:r>
              <w:rPr>
                <w:noProof/>
                <w:webHidden/>
              </w:rPr>
              <w:fldChar w:fldCharType="end"/>
            </w:r>
          </w:hyperlink>
        </w:p>
        <w:p w14:paraId="08EE48BE" w14:textId="2257776A"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64" w:history="1">
            <w:r w:rsidRPr="0041342C">
              <w:rPr>
                <w:rStyle w:val="Hyperlink"/>
                <w:noProof/>
              </w:rPr>
              <w:t>6.4.6.2.</w:t>
            </w:r>
            <w:r>
              <w:rPr>
                <w:rFonts w:asciiTheme="minorHAnsi" w:eastAsiaTheme="minorEastAsia" w:hAnsiTheme="minorHAnsi"/>
                <w:i w:val="0"/>
                <w:iCs w:val="0"/>
                <w:noProof/>
                <w:sz w:val="22"/>
                <w:szCs w:val="22"/>
                <w:lang w:val="pt-PT" w:eastAsia="pt-PT"/>
              </w:rPr>
              <w:tab/>
            </w:r>
            <w:r w:rsidRPr="0041342C">
              <w:rPr>
                <w:rStyle w:val="Hyperlink"/>
                <w:noProof/>
              </w:rPr>
              <w:t>Local data persistence</w:t>
            </w:r>
            <w:r>
              <w:rPr>
                <w:noProof/>
                <w:webHidden/>
              </w:rPr>
              <w:tab/>
            </w:r>
            <w:r>
              <w:rPr>
                <w:noProof/>
                <w:webHidden/>
              </w:rPr>
              <w:fldChar w:fldCharType="begin"/>
            </w:r>
            <w:r>
              <w:rPr>
                <w:noProof/>
                <w:webHidden/>
              </w:rPr>
              <w:instrText xml:space="preserve"> PAGEREF _Toc453624664 \h </w:instrText>
            </w:r>
            <w:r>
              <w:rPr>
                <w:noProof/>
                <w:webHidden/>
              </w:rPr>
            </w:r>
            <w:r>
              <w:rPr>
                <w:noProof/>
                <w:webHidden/>
              </w:rPr>
              <w:fldChar w:fldCharType="separate"/>
            </w:r>
            <w:r>
              <w:rPr>
                <w:noProof/>
                <w:webHidden/>
              </w:rPr>
              <w:t>19</w:t>
            </w:r>
            <w:r>
              <w:rPr>
                <w:noProof/>
                <w:webHidden/>
              </w:rPr>
              <w:fldChar w:fldCharType="end"/>
            </w:r>
          </w:hyperlink>
        </w:p>
        <w:p w14:paraId="3869637C" w14:textId="0E76AFA3"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65" w:history="1">
            <w:r w:rsidRPr="0041342C">
              <w:rPr>
                <w:rStyle w:val="Hyperlink"/>
                <w:noProof/>
              </w:rPr>
              <w:t>6.4.6.3.</w:t>
            </w:r>
            <w:r>
              <w:rPr>
                <w:rFonts w:asciiTheme="minorHAnsi" w:eastAsiaTheme="minorEastAsia" w:hAnsiTheme="minorHAnsi"/>
                <w:i w:val="0"/>
                <w:iCs w:val="0"/>
                <w:noProof/>
                <w:sz w:val="22"/>
                <w:szCs w:val="22"/>
                <w:lang w:val="pt-PT" w:eastAsia="pt-PT"/>
              </w:rPr>
              <w:tab/>
            </w:r>
            <w:r w:rsidRPr="0041342C">
              <w:rPr>
                <w:rStyle w:val="Hyperlink"/>
                <w:noProof/>
              </w:rPr>
              <w:t>Data Synchronization</w:t>
            </w:r>
            <w:r>
              <w:rPr>
                <w:noProof/>
                <w:webHidden/>
              </w:rPr>
              <w:tab/>
            </w:r>
            <w:r>
              <w:rPr>
                <w:noProof/>
                <w:webHidden/>
              </w:rPr>
              <w:fldChar w:fldCharType="begin"/>
            </w:r>
            <w:r>
              <w:rPr>
                <w:noProof/>
                <w:webHidden/>
              </w:rPr>
              <w:instrText xml:space="preserve"> PAGEREF _Toc453624665 \h </w:instrText>
            </w:r>
            <w:r>
              <w:rPr>
                <w:noProof/>
                <w:webHidden/>
              </w:rPr>
            </w:r>
            <w:r>
              <w:rPr>
                <w:noProof/>
                <w:webHidden/>
              </w:rPr>
              <w:fldChar w:fldCharType="separate"/>
            </w:r>
            <w:r>
              <w:rPr>
                <w:noProof/>
                <w:webHidden/>
              </w:rPr>
              <w:t>19</w:t>
            </w:r>
            <w:r>
              <w:rPr>
                <w:noProof/>
                <w:webHidden/>
              </w:rPr>
              <w:fldChar w:fldCharType="end"/>
            </w:r>
          </w:hyperlink>
        </w:p>
        <w:p w14:paraId="3E1A6A4F" w14:textId="64694336"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66" w:history="1">
            <w:r w:rsidRPr="0041342C">
              <w:rPr>
                <w:rStyle w:val="Hyperlink"/>
                <w:noProof/>
              </w:rPr>
              <w:t>6.4.6.4.</w:t>
            </w:r>
            <w:r>
              <w:rPr>
                <w:rFonts w:asciiTheme="minorHAnsi" w:eastAsiaTheme="minorEastAsia" w:hAnsiTheme="minorHAnsi"/>
                <w:i w:val="0"/>
                <w:iCs w:val="0"/>
                <w:noProof/>
                <w:sz w:val="22"/>
                <w:szCs w:val="22"/>
                <w:lang w:val="pt-PT" w:eastAsia="pt-PT"/>
              </w:rPr>
              <w:tab/>
            </w:r>
            <w:r w:rsidRPr="0041342C">
              <w:rPr>
                <w:rStyle w:val="Hyperlink"/>
                <w:noProof/>
              </w:rPr>
              <w:t>Notifications and Broadcast Receivers</w:t>
            </w:r>
            <w:r>
              <w:rPr>
                <w:noProof/>
                <w:webHidden/>
              </w:rPr>
              <w:tab/>
            </w:r>
            <w:r>
              <w:rPr>
                <w:noProof/>
                <w:webHidden/>
              </w:rPr>
              <w:fldChar w:fldCharType="begin"/>
            </w:r>
            <w:r>
              <w:rPr>
                <w:noProof/>
                <w:webHidden/>
              </w:rPr>
              <w:instrText xml:space="preserve"> PAGEREF _Toc453624666 \h </w:instrText>
            </w:r>
            <w:r>
              <w:rPr>
                <w:noProof/>
                <w:webHidden/>
              </w:rPr>
            </w:r>
            <w:r>
              <w:rPr>
                <w:noProof/>
                <w:webHidden/>
              </w:rPr>
              <w:fldChar w:fldCharType="separate"/>
            </w:r>
            <w:r>
              <w:rPr>
                <w:noProof/>
                <w:webHidden/>
              </w:rPr>
              <w:t>19</w:t>
            </w:r>
            <w:r>
              <w:rPr>
                <w:noProof/>
                <w:webHidden/>
              </w:rPr>
              <w:fldChar w:fldCharType="end"/>
            </w:r>
          </w:hyperlink>
        </w:p>
        <w:p w14:paraId="166D1F82" w14:textId="4879A1E4"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67" w:history="1">
            <w:r w:rsidRPr="0041342C">
              <w:rPr>
                <w:rStyle w:val="Hyperlink"/>
                <w:noProof/>
              </w:rPr>
              <w:t>6.5.</w:t>
            </w:r>
            <w:r>
              <w:rPr>
                <w:rFonts w:asciiTheme="minorHAnsi" w:eastAsiaTheme="minorEastAsia" w:hAnsiTheme="minorHAnsi"/>
                <w:smallCaps w:val="0"/>
                <w:noProof/>
                <w:sz w:val="22"/>
                <w:szCs w:val="22"/>
                <w:lang w:val="pt-PT" w:eastAsia="pt-PT"/>
              </w:rPr>
              <w:tab/>
            </w:r>
            <w:r w:rsidRPr="0041342C">
              <w:rPr>
                <w:rStyle w:val="Hyperlink"/>
                <w:noProof/>
              </w:rPr>
              <w:t>Services integration</w:t>
            </w:r>
            <w:r>
              <w:rPr>
                <w:noProof/>
                <w:webHidden/>
              </w:rPr>
              <w:tab/>
            </w:r>
            <w:r>
              <w:rPr>
                <w:noProof/>
                <w:webHidden/>
              </w:rPr>
              <w:fldChar w:fldCharType="begin"/>
            </w:r>
            <w:r>
              <w:rPr>
                <w:noProof/>
                <w:webHidden/>
              </w:rPr>
              <w:instrText xml:space="preserve"> PAGEREF _Toc453624667 \h </w:instrText>
            </w:r>
            <w:r>
              <w:rPr>
                <w:noProof/>
                <w:webHidden/>
              </w:rPr>
            </w:r>
            <w:r>
              <w:rPr>
                <w:noProof/>
                <w:webHidden/>
              </w:rPr>
              <w:fldChar w:fldCharType="separate"/>
            </w:r>
            <w:r>
              <w:rPr>
                <w:noProof/>
                <w:webHidden/>
              </w:rPr>
              <w:t>19</w:t>
            </w:r>
            <w:r>
              <w:rPr>
                <w:noProof/>
                <w:webHidden/>
              </w:rPr>
              <w:fldChar w:fldCharType="end"/>
            </w:r>
          </w:hyperlink>
        </w:p>
        <w:p w14:paraId="735E8AA7" w14:textId="3EA71576"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68" w:history="1">
            <w:r w:rsidRPr="0041342C">
              <w:rPr>
                <w:rStyle w:val="Hyperlink"/>
                <w:noProof/>
              </w:rPr>
              <w:t>6.5.1.</w:t>
            </w:r>
            <w:r>
              <w:rPr>
                <w:rFonts w:asciiTheme="minorHAnsi" w:eastAsiaTheme="minorEastAsia" w:hAnsiTheme="minorHAnsi"/>
                <w:i w:val="0"/>
                <w:iCs w:val="0"/>
                <w:noProof/>
                <w:sz w:val="22"/>
                <w:szCs w:val="22"/>
                <w:lang w:val="pt-PT" w:eastAsia="pt-PT"/>
              </w:rPr>
              <w:tab/>
            </w:r>
            <w:r w:rsidRPr="0041342C">
              <w:rPr>
                <w:rStyle w:val="Hyperlink"/>
                <w:noProof/>
              </w:rPr>
              <w:t>Google Maps</w:t>
            </w:r>
            <w:r>
              <w:rPr>
                <w:noProof/>
                <w:webHidden/>
              </w:rPr>
              <w:tab/>
            </w:r>
            <w:r>
              <w:rPr>
                <w:noProof/>
                <w:webHidden/>
              </w:rPr>
              <w:fldChar w:fldCharType="begin"/>
            </w:r>
            <w:r>
              <w:rPr>
                <w:noProof/>
                <w:webHidden/>
              </w:rPr>
              <w:instrText xml:space="preserve"> PAGEREF _Toc453624668 \h </w:instrText>
            </w:r>
            <w:r>
              <w:rPr>
                <w:noProof/>
                <w:webHidden/>
              </w:rPr>
            </w:r>
            <w:r>
              <w:rPr>
                <w:noProof/>
                <w:webHidden/>
              </w:rPr>
              <w:fldChar w:fldCharType="separate"/>
            </w:r>
            <w:r>
              <w:rPr>
                <w:noProof/>
                <w:webHidden/>
              </w:rPr>
              <w:t>19</w:t>
            </w:r>
            <w:r>
              <w:rPr>
                <w:noProof/>
                <w:webHidden/>
              </w:rPr>
              <w:fldChar w:fldCharType="end"/>
            </w:r>
          </w:hyperlink>
        </w:p>
        <w:p w14:paraId="0CFA0D00" w14:textId="696B8BB2" w:rsidR="00D60F5E" w:rsidRDefault="00D60F5E">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624669" w:history="1">
            <w:r w:rsidRPr="0041342C">
              <w:rPr>
                <w:rStyle w:val="Hyperlink"/>
                <w:noProof/>
              </w:rPr>
              <w:t>7.</w:t>
            </w:r>
            <w:r>
              <w:rPr>
                <w:rFonts w:asciiTheme="minorHAnsi" w:eastAsiaTheme="minorEastAsia" w:hAnsiTheme="minorHAnsi"/>
                <w:b w:val="0"/>
                <w:bCs w:val="0"/>
                <w:caps w:val="0"/>
                <w:noProof/>
                <w:sz w:val="22"/>
                <w:szCs w:val="22"/>
                <w:lang w:val="pt-PT" w:eastAsia="pt-PT"/>
              </w:rPr>
              <w:tab/>
            </w:r>
            <w:r w:rsidRPr="0041342C">
              <w:rPr>
                <w:rStyle w:val="Hyperlink"/>
                <w:noProof/>
              </w:rPr>
              <w:t>Conclusions</w:t>
            </w:r>
            <w:r>
              <w:rPr>
                <w:noProof/>
                <w:webHidden/>
              </w:rPr>
              <w:tab/>
            </w:r>
            <w:r>
              <w:rPr>
                <w:noProof/>
                <w:webHidden/>
              </w:rPr>
              <w:fldChar w:fldCharType="begin"/>
            </w:r>
            <w:r>
              <w:rPr>
                <w:noProof/>
                <w:webHidden/>
              </w:rPr>
              <w:instrText xml:space="preserve"> PAGEREF _Toc453624669 \h </w:instrText>
            </w:r>
            <w:r>
              <w:rPr>
                <w:noProof/>
                <w:webHidden/>
              </w:rPr>
            </w:r>
            <w:r>
              <w:rPr>
                <w:noProof/>
                <w:webHidden/>
              </w:rPr>
              <w:fldChar w:fldCharType="separate"/>
            </w:r>
            <w:r>
              <w:rPr>
                <w:noProof/>
                <w:webHidden/>
              </w:rPr>
              <w:t>20</w:t>
            </w:r>
            <w:r>
              <w:rPr>
                <w:noProof/>
                <w:webHidden/>
              </w:rPr>
              <w:fldChar w:fldCharType="end"/>
            </w:r>
          </w:hyperlink>
        </w:p>
        <w:p w14:paraId="6FD174DD" w14:textId="41880A01"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70" w:history="1">
            <w:r w:rsidRPr="0041342C">
              <w:rPr>
                <w:rStyle w:val="Hyperlink"/>
                <w:noProof/>
              </w:rPr>
              <w:t>7.1.</w:t>
            </w:r>
            <w:r>
              <w:rPr>
                <w:rFonts w:asciiTheme="minorHAnsi" w:eastAsiaTheme="minorEastAsia" w:hAnsiTheme="minorHAnsi"/>
                <w:smallCaps w:val="0"/>
                <w:noProof/>
                <w:sz w:val="22"/>
                <w:szCs w:val="22"/>
                <w:lang w:val="pt-PT" w:eastAsia="pt-PT"/>
              </w:rPr>
              <w:tab/>
            </w:r>
            <w:r w:rsidRPr="0041342C">
              <w:rPr>
                <w:rStyle w:val="Hyperlink"/>
                <w:noProof/>
              </w:rPr>
              <w:t>Lessons Learned</w:t>
            </w:r>
            <w:r>
              <w:rPr>
                <w:noProof/>
                <w:webHidden/>
              </w:rPr>
              <w:tab/>
            </w:r>
            <w:r>
              <w:rPr>
                <w:noProof/>
                <w:webHidden/>
              </w:rPr>
              <w:fldChar w:fldCharType="begin"/>
            </w:r>
            <w:r>
              <w:rPr>
                <w:noProof/>
                <w:webHidden/>
              </w:rPr>
              <w:instrText xml:space="preserve"> PAGEREF _Toc453624670 \h </w:instrText>
            </w:r>
            <w:r>
              <w:rPr>
                <w:noProof/>
                <w:webHidden/>
              </w:rPr>
            </w:r>
            <w:r>
              <w:rPr>
                <w:noProof/>
                <w:webHidden/>
              </w:rPr>
              <w:fldChar w:fldCharType="separate"/>
            </w:r>
            <w:r>
              <w:rPr>
                <w:noProof/>
                <w:webHidden/>
              </w:rPr>
              <w:t>20</w:t>
            </w:r>
            <w:r>
              <w:rPr>
                <w:noProof/>
                <w:webHidden/>
              </w:rPr>
              <w:fldChar w:fldCharType="end"/>
            </w:r>
          </w:hyperlink>
        </w:p>
        <w:p w14:paraId="517D4782" w14:textId="2BDDCC89"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71" w:history="1">
            <w:r w:rsidRPr="0041342C">
              <w:rPr>
                <w:rStyle w:val="Hyperlink"/>
                <w:noProof/>
              </w:rPr>
              <w:t>7.2.</w:t>
            </w:r>
            <w:r>
              <w:rPr>
                <w:rFonts w:asciiTheme="minorHAnsi" w:eastAsiaTheme="minorEastAsia" w:hAnsiTheme="minorHAnsi"/>
                <w:smallCaps w:val="0"/>
                <w:noProof/>
                <w:sz w:val="22"/>
                <w:szCs w:val="22"/>
                <w:lang w:val="pt-PT" w:eastAsia="pt-PT"/>
              </w:rPr>
              <w:tab/>
            </w:r>
            <w:r w:rsidRPr="0041342C">
              <w:rPr>
                <w:rStyle w:val="Hyperlink"/>
                <w:noProof/>
              </w:rPr>
              <w:t>Possible improvements</w:t>
            </w:r>
            <w:r>
              <w:rPr>
                <w:noProof/>
                <w:webHidden/>
              </w:rPr>
              <w:tab/>
            </w:r>
            <w:r>
              <w:rPr>
                <w:noProof/>
                <w:webHidden/>
              </w:rPr>
              <w:fldChar w:fldCharType="begin"/>
            </w:r>
            <w:r>
              <w:rPr>
                <w:noProof/>
                <w:webHidden/>
              </w:rPr>
              <w:instrText xml:space="preserve"> PAGEREF _Toc453624671 \h </w:instrText>
            </w:r>
            <w:r>
              <w:rPr>
                <w:noProof/>
                <w:webHidden/>
              </w:rPr>
            </w:r>
            <w:r>
              <w:rPr>
                <w:noProof/>
                <w:webHidden/>
              </w:rPr>
              <w:fldChar w:fldCharType="separate"/>
            </w:r>
            <w:r>
              <w:rPr>
                <w:noProof/>
                <w:webHidden/>
              </w:rPr>
              <w:t>20</w:t>
            </w:r>
            <w:r>
              <w:rPr>
                <w:noProof/>
                <w:webHidden/>
              </w:rPr>
              <w:fldChar w:fldCharType="end"/>
            </w:r>
          </w:hyperlink>
        </w:p>
        <w:p w14:paraId="4E2D1E91" w14:textId="49D6BE7A" w:rsidR="00D60F5E" w:rsidRDefault="00D60F5E">
          <w:pPr>
            <w:pStyle w:val="TOC1"/>
            <w:tabs>
              <w:tab w:val="left" w:pos="440"/>
              <w:tab w:val="right" w:pos="8494"/>
            </w:tabs>
            <w:rPr>
              <w:rFonts w:asciiTheme="minorHAnsi" w:eastAsiaTheme="minorEastAsia" w:hAnsiTheme="minorHAnsi"/>
              <w:b w:val="0"/>
              <w:bCs w:val="0"/>
              <w:caps w:val="0"/>
              <w:noProof/>
              <w:sz w:val="22"/>
              <w:szCs w:val="22"/>
              <w:lang w:val="pt-PT" w:eastAsia="pt-PT"/>
            </w:rPr>
          </w:pPr>
          <w:hyperlink w:anchor="_Toc453624672" w:history="1">
            <w:r w:rsidRPr="0041342C">
              <w:rPr>
                <w:rStyle w:val="Hyperlink"/>
                <w:noProof/>
              </w:rPr>
              <w:t>8.</w:t>
            </w:r>
            <w:r>
              <w:rPr>
                <w:rFonts w:asciiTheme="minorHAnsi" w:eastAsiaTheme="minorEastAsia" w:hAnsiTheme="minorHAnsi"/>
                <w:b w:val="0"/>
                <w:bCs w:val="0"/>
                <w:caps w:val="0"/>
                <w:noProof/>
                <w:sz w:val="22"/>
                <w:szCs w:val="22"/>
                <w:lang w:val="pt-PT" w:eastAsia="pt-PT"/>
              </w:rPr>
              <w:tab/>
            </w:r>
            <w:r w:rsidRPr="0041342C">
              <w:rPr>
                <w:rStyle w:val="Hyperlink"/>
                <w:noProof/>
              </w:rPr>
              <w:t>Annexes</w:t>
            </w:r>
            <w:r>
              <w:rPr>
                <w:noProof/>
                <w:webHidden/>
              </w:rPr>
              <w:tab/>
            </w:r>
            <w:r>
              <w:rPr>
                <w:noProof/>
                <w:webHidden/>
              </w:rPr>
              <w:fldChar w:fldCharType="begin"/>
            </w:r>
            <w:r>
              <w:rPr>
                <w:noProof/>
                <w:webHidden/>
              </w:rPr>
              <w:instrText xml:space="preserve"> PAGEREF _Toc453624672 \h </w:instrText>
            </w:r>
            <w:r>
              <w:rPr>
                <w:noProof/>
                <w:webHidden/>
              </w:rPr>
            </w:r>
            <w:r>
              <w:rPr>
                <w:noProof/>
                <w:webHidden/>
              </w:rPr>
              <w:fldChar w:fldCharType="separate"/>
            </w:r>
            <w:r>
              <w:rPr>
                <w:noProof/>
                <w:webHidden/>
              </w:rPr>
              <w:t>21</w:t>
            </w:r>
            <w:r>
              <w:rPr>
                <w:noProof/>
                <w:webHidden/>
              </w:rPr>
              <w:fldChar w:fldCharType="end"/>
            </w:r>
          </w:hyperlink>
        </w:p>
        <w:p w14:paraId="33FA806F" w14:textId="18003DB0"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73" w:history="1">
            <w:r w:rsidRPr="0041342C">
              <w:rPr>
                <w:rStyle w:val="Hyperlink"/>
                <w:noProof/>
              </w:rPr>
              <w:t>8.1.</w:t>
            </w:r>
            <w:r>
              <w:rPr>
                <w:rFonts w:asciiTheme="minorHAnsi" w:eastAsiaTheme="minorEastAsia" w:hAnsiTheme="minorHAnsi"/>
                <w:smallCaps w:val="0"/>
                <w:noProof/>
                <w:sz w:val="22"/>
                <w:szCs w:val="22"/>
                <w:lang w:val="pt-PT" w:eastAsia="pt-PT"/>
              </w:rPr>
              <w:tab/>
            </w:r>
            <w:r w:rsidRPr="0041342C">
              <w:rPr>
                <w:rStyle w:val="Hyperlink"/>
                <w:noProof/>
              </w:rPr>
              <w:t>Annex 1 – Competitive Analysis</w:t>
            </w:r>
            <w:r>
              <w:rPr>
                <w:noProof/>
                <w:webHidden/>
              </w:rPr>
              <w:tab/>
            </w:r>
            <w:r>
              <w:rPr>
                <w:noProof/>
                <w:webHidden/>
              </w:rPr>
              <w:fldChar w:fldCharType="begin"/>
            </w:r>
            <w:r>
              <w:rPr>
                <w:noProof/>
                <w:webHidden/>
              </w:rPr>
              <w:instrText xml:space="preserve"> PAGEREF _Toc453624673 \h </w:instrText>
            </w:r>
            <w:r>
              <w:rPr>
                <w:noProof/>
                <w:webHidden/>
              </w:rPr>
            </w:r>
            <w:r>
              <w:rPr>
                <w:noProof/>
                <w:webHidden/>
              </w:rPr>
              <w:fldChar w:fldCharType="separate"/>
            </w:r>
            <w:r>
              <w:rPr>
                <w:noProof/>
                <w:webHidden/>
              </w:rPr>
              <w:t>22</w:t>
            </w:r>
            <w:r>
              <w:rPr>
                <w:noProof/>
                <w:webHidden/>
              </w:rPr>
              <w:fldChar w:fldCharType="end"/>
            </w:r>
          </w:hyperlink>
        </w:p>
        <w:p w14:paraId="2C1E0169" w14:textId="56CBE9C3"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74" w:history="1">
            <w:r w:rsidRPr="0041342C">
              <w:rPr>
                <w:rStyle w:val="Hyperlink"/>
                <w:noProof/>
              </w:rPr>
              <w:t>8.2.</w:t>
            </w:r>
            <w:r>
              <w:rPr>
                <w:rFonts w:asciiTheme="minorHAnsi" w:eastAsiaTheme="minorEastAsia" w:hAnsiTheme="minorHAnsi"/>
                <w:smallCaps w:val="0"/>
                <w:noProof/>
                <w:sz w:val="22"/>
                <w:szCs w:val="22"/>
                <w:lang w:val="pt-PT" w:eastAsia="pt-PT"/>
              </w:rPr>
              <w:tab/>
            </w:r>
            <w:r w:rsidRPr="0041342C">
              <w:rPr>
                <w:rStyle w:val="Hyperlink"/>
                <w:noProof/>
              </w:rPr>
              <w:t>Annex 2 - User Stories</w:t>
            </w:r>
            <w:r>
              <w:rPr>
                <w:noProof/>
                <w:webHidden/>
              </w:rPr>
              <w:tab/>
            </w:r>
            <w:r>
              <w:rPr>
                <w:noProof/>
                <w:webHidden/>
              </w:rPr>
              <w:fldChar w:fldCharType="begin"/>
            </w:r>
            <w:r>
              <w:rPr>
                <w:noProof/>
                <w:webHidden/>
              </w:rPr>
              <w:instrText xml:space="preserve"> PAGEREF _Toc453624674 \h </w:instrText>
            </w:r>
            <w:r>
              <w:rPr>
                <w:noProof/>
                <w:webHidden/>
              </w:rPr>
            </w:r>
            <w:r>
              <w:rPr>
                <w:noProof/>
                <w:webHidden/>
              </w:rPr>
              <w:fldChar w:fldCharType="separate"/>
            </w:r>
            <w:r>
              <w:rPr>
                <w:noProof/>
                <w:webHidden/>
              </w:rPr>
              <w:t>24</w:t>
            </w:r>
            <w:r>
              <w:rPr>
                <w:noProof/>
                <w:webHidden/>
              </w:rPr>
              <w:fldChar w:fldCharType="end"/>
            </w:r>
          </w:hyperlink>
        </w:p>
        <w:p w14:paraId="1628DFE1" w14:textId="5D589288"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75" w:history="1">
            <w:r w:rsidRPr="0041342C">
              <w:rPr>
                <w:rStyle w:val="Hyperlink"/>
                <w:noProof/>
              </w:rPr>
              <w:t>8.3.</w:t>
            </w:r>
            <w:r>
              <w:rPr>
                <w:rFonts w:asciiTheme="minorHAnsi" w:eastAsiaTheme="minorEastAsia" w:hAnsiTheme="minorHAnsi"/>
                <w:smallCaps w:val="0"/>
                <w:noProof/>
                <w:sz w:val="22"/>
                <w:szCs w:val="22"/>
                <w:lang w:val="pt-PT" w:eastAsia="pt-PT"/>
              </w:rPr>
              <w:tab/>
            </w:r>
            <w:r w:rsidRPr="0041342C">
              <w:rPr>
                <w:rStyle w:val="Hyperlink"/>
                <w:noProof/>
              </w:rPr>
              <w:t>Annex 3 - User Interaction</w:t>
            </w:r>
            <w:r>
              <w:rPr>
                <w:noProof/>
                <w:webHidden/>
              </w:rPr>
              <w:tab/>
            </w:r>
            <w:r>
              <w:rPr>
                <w:noProof/>
                <w:webHidden/>
              </w:rPr>
              <w:fldChar w:fldCharType="begin"/>
            </w:r>
            <w:r>
              <w:rPr>
                <w:noProof/>
                <w:webHidden/>
              </w:rPr>
              <w:instrText xml:space="preserve"> PAGEREF _Toc453624675 \h </w:instrText>
            </w:r>
            <w:r>
              <w:rPr>
                <w:noProof/>
                <w:webHidden/>
              </w:rPr>
            </w:r>
            <w:r>
              <w:rPr>
                <w:noProof/>
                <w:webHidden/>
              </w:rPr>
              <w:fldChar w:fldCharType="separate"/>
            </w:r>
            <w:r>
              <w:rPr>
                <w:noProof/>
                <w:webHidden/>
              </w:rPr>
              <w:t>25</w:t>
            </w:r>
            <w:r>
              <w:rPr>
                <w:noProof/>
                <w:webHidden/>
              </w:rPr>
              <w:fldChar w:fldCharType="end"/>
            </w:r>
          </w:hyperlink>
        </w:p>
        <w:p w14:paraId="39218033" w14:textId="35F25BE5"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76" w:history="1">
            <w:r w:rsidRPr="0041342C">
              <w:rPr>
                <w:rStyle w:val="Hyperlink"/>
                <w:noProof/>
              </w:rPr>
              <w:t>8.4.</w:t>
            </w:r>
            <w:r>
              <w:rPr>
                <w:rFonts w:asciiTheme="minorHAnsi" w:eastAsiaTheme="minorEastAsia" w:hAnsiTheme="minorHAnsi"/>
                <w:smallCaps w:val="0"/>
                <w:noProof/>
                <w:sz w:val="22"/>
                <w:szCs w:val="22"/>
                <w:lang w:val="pt-PT" w:eastAsia="pt-PT"/>
              </w:rPr>
              <w:tab/>
            </w:r>
            <w:r w:rsidRPr="0041342C">
              <w:rPr>
                <w:rStyle w:val="Hyperlink"/>
                <w:noProof/>
              </w:rPr>
              <w:t>Annex 4 – Cloud platform selection</w:t>
            </w:r>
            <w:r>
              <w:rPr>
                <w:noProof/>
                <w:webHidden/>
              </w:rPr>
              <w:tab/>
            </w:r>
            <w:r>
              <w:rPr>
                <w:noProof/>
                <w:webHidden/>
              </w:rPr>
              <w:fldChar w:fldCharType="begin"/>
            </w:r>
            <w:r>
              <w:rPr>
                <w:noProof/>
                <w:webHidden/>
              </w:rPr>
              <w:instrText xml:space="preserve"> PAGEREF _Toc453624676 \h </w:instrText>
            </w:r>
            <w:r>
              <w:rPr>
                <w:noProof/>
                <w:webHidden/>
              </w:rPr>
            </w:r>
            <w:r>
              <w:rPr>
                <w:noProof/>
                <w:webHidden/>
              </w:rPr>
              <w:fldChar w:fldCharType="separate"/>
            </w:r>
            <w:r>
              <w:rPr>
                <w:noProof/>
                <w:webHidden/>
              </w:rPr>
              <w:t>30</w:t>
            </w:r>
            <w:r>
              <w:rPr>
                <w:noProof/>
                <w:webHidden/>
              </w:rPr>
              <w:fldChar w:fldCharType="end"/>
            </w:r>
          </w:hyperlink>
        </w:p>
        <w:p w14:paraId="553FE69D" w14:textId="02C2F7AF"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77" w:history="1">
            <w:r w:rsidRPr="0041342C">
              <w:rPr>
                <w:rStyle w:val="Hyperlink"/>
                <w:noProof/>
              </w:rPr>
              <w:t>8.1.</w:t>
            </w:r>
            <w:r>
              <w:rPr>
                <w:rFonts w:asciiTheme="minorHAnsi" w:eastAsiaTheme="minorEastAsia" w:hAnsiTheme="minorHAnsi"/>
                <w:smallCaps w:val="0"/>
                <w:noProof/>
                <w:sz w:val="22"/>
                <w:szCs w:val="22"/>
                <w:lang w:val="pt-PT" w:eastAsia="pt-PT"/>
              </w:rPr>
              <w:tab/>
            </w:r>
            <w:r w:rsidRPr="0041342C">
              <w:rPr>
                <w:rStyle w:val="Hyperlink"/>
                <w:noProof/>
              </w:rPr>
              <w:t>Annex 5 – Client platform selection</w:t>
            </w:r>
            <w:r>
              <w:rPr>
                <w:noProof/>
                <w:webHidden/>
              </w:rPr>
              <w:tab/>
            </w:r>
            <w:r>
              <w:rPr>
                <w:noProof/>
                <w:webHidden/>
              </w:rPr>
              <w:fldChar w:fldCharType="begin"/>
            </w:r>
            <w:r>
              <w:rPr>
                <w:noProof/>
                <w:webHidden/>
              </w:rPr>
              <w:instrText xml:space="preserve"> PAGEREF _Toc453624677 \h </w:instrText>
            </w:r>
            <w:r>
              <w:rPr>
                <w:noProof/>
                <w:webHidden/>
              </w:rPr>
            </w:r>
            <w:r>
              <w:rPr>
                <w:noProof/>
                <w:webHidden/>
              </w:rPr>
              <w:fldChar w:fldCharType="separate"/>
            </w:r>
            <w:r>
              <w:rPr>
                <w:noProof/>
                <w:webHidden/>
              </w:rPr>
              <w:t>33</w:t>
            </w:r>
            <w:r>
              <w:rPr>
                <w:noProof/>
                <w:webHidden/>
              </w:rPr>
              <w:fldChar w:fldCharType="end"/>
            </w:r>
          </w:hyperlink>
        </w:p>
        <w:p w14:paraId="0F7EF6D2" w14:textId="4369E589" w:rsidR="00D60F5E" w:rsidRDefault="00D60F5E">
          <w:pPr>
            <w:pStyle w:val="TOC2"/>
            <w:tabs>
              <w:tab w:val="left" w:pos="880"/>
              <w:tab w:val="right" w:pos="8494"/>
            </w:tabs>
            <w:rPr>
              <w:rFonts w:asciiTheme="minorHAnsi" w:eastAsiaTheme="minorEastAsia" w:hAnsiTheme="minorHAnsi"/>
              <w:smallCaps w:val="0"/>
              <w:noProof/>
              <w:sz w:val="22"/>
              <w:szCs w:val="22"/>
              <w:lang w:val="pt-PT" w:eastAsia="pt-PT"/>
            </w:rPr>
          </w:pPr>
          <w:hyperlink w:anchor="_Toc453624678" w:history="1">
            <w:r w:rsidRPr="0041342C">
              <w:rPr>
                <w:rStyle w:val="Hyperlink"/>
                <w:noProof/>
              </w:rPr>
              <w:t>8.1.</w:t>
            </w:r>
            <w:r>
              <w:rPr>
                <w:rFonts w:asciiTheme="minorHAnsi" w:eastAsiaTheme="minorEastAsia" w:hAnsiTheme="minorHAnsi"/>
                <w:smallCaps w:val="0"/>
                <w:noProof/>
                <w:sz w:val="22"/>
                <w:szCs w:val="22"/>
                <w:lang w:val="pt-PT" w:eastAsia="pt-PT"/>
              </w:rPr>
              <w:tab/>
            </w:r>
            <w:r w:rsidRPr="0041342C">
              <w:rPr>
                <w:rStyle w:val="Hyperlink"/>
                <w:noProof/>
              </w:rPr>
              <w:t>Annex 5 – Data persistence: ER Model</w:t>
            </w:r>
            <w:r>
              <w:rPr>
                <w:noProof/>
                <w:webHidden/>
              </w:rPr>
              <w:tab/>
            </w:r>
            <w:r>
              <w:rPr>
                <w:noProof/>
                <w:webHidden/>
              </w:rPr>
              <w:fldChar w:fldCharType="begin"/>
            </w:r>
            <w:r>
              <w:rPr>
                <w:noProof/>
                <w:webHidden/>
              </w:rPr>
              <w:instrText xml:space="preserve"> PAGEREF _Toc453624678 \h </w:instrText>
            </w:r>
            <w:r>
              <w:rPr>
                <w:noProof/>
                <w:webHidden/>
              </w:rPr>
            </w:r>
            <w:r>
              <w:rPr>
                <w:noProof/>
                <w:webHidden/>
              </w:rPr>
              <w:fldChar w:fldCharType="separate"/>
            </w:r>
            <w:r>
              <w:rPr>
                <w:noProof/>
                <w:webHidden/>
              </w:rPr>
              <w:t>34</w:t>
            </w:r>
            <w:r>
              <w:rPr>
                <w:noProof/>
                <w:webHidden/>
              </w:rPr>
              <w:fldChar w:fldCharType="end"/>
            </w:r>
          </w:hyperlink>
        </w:p>
        <w:p w14:paraId="14CF8B57" w14:textId="166ADFBD"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79" w:history="1">
            <w:r w:rsidRPr="0041342C">
              <w:rPr>
                <w:rStyle w:val="Hyperlink"/>
                <w:noProof/>
              </w:rPr>
              <w:t>8.1.1.</w:t>
            </w:r>
            <w:r>
              <w:rPr>
                <w:rFonts w:asciiTheme="minorHAnsi" w:eastAsiaTheme="minorEastAsia" w:hAnsiTheme="minorHAnsi"/>
                <w:i w:val="0"/>
                <w:iCs w:val="0"/>
                <w:noProof/>
                <w:sz w:val="22"/>
                <w:szCs w:val="22"/>
                <w:lang w:val="pt-PT" w:eastAsia="pt-PT"/>
              </w:rPr>
              <w:tab/>
            </w:r>
            <w:r w:rsidRPr="0041342C">
              <w:rPr>
                <w:rStyle w:val="Hyperlink"/>
                <w:noProof/>
              </w:rPr>
              <w:t>Main entities</w:t>
            </w:r>
            <w:r>
              <w:rPr>
                <w:noProof/>
                <w:webHidden/>
              </w:rPr>
              <w:tab/>
            </w:r>
            <w:r>
              <w:rPr>
                <w:noProof/>
                <w:webHidden/>
              </w:rPr>
              <w:fldChar w:fldCharType="begin"/>
            </w:r>
            <w:r>
              <w:rPr>
                <w:noProof/>
                <w:webHidden/>
              </w:rPr>
              <w:instrText xml:space="preserve"> PAGEREF _Toc453624679 \h </w:instrText>
            </w:r>
            <w:r>
              <w:rPr>
                <w:noProof/>
                <w:webHidden/>
              </w:rPr>
            </w:r>
            <w:r>
              <w:rPr>
                <w:noProof/>
                <w:webHidden/>
              </w:rPr>
              <w:fldChar w:fldCharType="separate"/>
            </w:r>
            <w:r>
              <w:rPr>
                <w:noProof/>
                <w:webHidden/>
              </w:rPr>
              <w:t>34</w:t>
            </w:r>
            <w:r>
              <w:rPr>
                <w:noProof/>
                <w:webHidden/>
              </w:rPr>
              <w:fldChar w:fldCharType="end"/>
            </w:r>
          </w:hyperlink>
        </w:p>
        <w:p w14:paraId="79215328" w14:textId="173CB4FC"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80" w:history="1">
            <w:r w:rsidRPr="0041342C">
              <w:rPr>
                <w:rStyle w:val="Hyperlink"/>
                <w:noProof/>
              </w:rPr>
              <w:t>8.1.2.</w:t>
            </w:r>
            <w:r>
              <w:rPr>
                <w:rFonts w:asciiTheme="minorHAnsi" w:eastAsiaTheme="minorEastAsia" w:hAnsiTheme="minorHAnsi"/>
                <w:i w:val="0"/>
                <w:iCs w:val="0"/>
                <w:noProof/>
                <w:sz w:val="22"/>
                <w:szCs w:val="22"/>
                <w:lang w:val="pt-PT" w:eastAsia="pt-PT"/>
              </w:rPr>
              <w:tab/>
            </w:r>
            <w:r w:rsidRPr="0041342C">
              <w:rPr>
                <w:rStyle w:val="Hyperlink"/>
                <w:noProof/>
              </w:rPr>
              <w:t>Relations of the Tertulia entity</w:t>
            </w:r>
            <w:r>
              <w:rPr>
                <w:noProof/>
                <w:webHidden/>
              </w:rPr>
              <w:tab/>
            </w:r>
            <w:r>
              <w:rPr>
                <w:noProof/>
                <w:webHidden/>
              </w:rPr>
              <w:fldChar w:fldCharType="begin"/>
            </w:r>
            <w:r>
              <w:rPr>
                <w:noProof/>
                <w:webHidden/>
              </w:rPr>
              <w:instrText xml:space="preserve"> PAGEREF _Toc453624680 \h </w:instrText>
            </w:r>
            <w:r>
              <w:rPr>
                <w:noProof/>
                <w:webHidden/>
              </w:rPr>
            </w:r>
            <w:r>
              <w:rPr>
                <w:noProof/>
                <w:webHidden/>
              </w:rPr>
              <w:fldChar w:fldCharType="separate"/>
            </w:r>
            <w:r>
              <w:rPr>
                <w:noProof/>
                <w:webHidden/>
              </w:rPr>
              <w:t>34</w:t>
            </w:r>
            <w:r>
              <w:rPr>
                <w:noProof/>
                <w:webHidden/>
              </w:rPr>
              <w:fldChar w:fldCharType="end"/>
            </w:r>
          </w:hyperlink>
        </w:p>
        <w:p w14:paraId="0E801B79" w14:textId="1AC270E9"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81" w:history="1">
            <w:r w:rsidRPr="0041342C">
              <w:rPr>
                <w:rStyle w:val="Hyperlink"/>
                <w:noProof/>
              </w:rPr>
              <w:t>8.1.3.</w:t>
            </w:r>
            <w:r>
              <w:rPr>
                <w:rFonts w:asciiTheme="minorHAnsi" w:eastAsiaTheme="minorEastAsia" w:hAnsiTheme="minorHAnsi"/>
                <w:i w:val="0"/>
                <w:iCs w:val="0"/>
                <w:noProof/>
                <w:sz w:val="22"/>
                <w:szCs w:val="22"/>
                <w:lang w:val="pt-PT" w:eastAsia="pt-PT"/>
              </w:rPr>
              <w:tab/>
            </w:r>
            <w:r w:rsidRPr="0041342C">
              <w:rPr>
                <w:rStyle w:val="Hyperlink"/>
                <w:noProof/>
              </w:rPr>
              <w:t>Relations of the Schedule entity</w:t>
            </w:r>
            <w:r>
              <w:rPr>
                <w:noProof/>
                <w:webHidden/>
              </w:rPr>
              <w:tab/>
            </w:r>
            <w:r>
              <w:rPr>
                <w:noProof/>
                <w:webHidden/>
              </w:rPr>
              <w:fldChar w:fldCharType="begin"/>
            </w:r>
            <w:r>
              <w:rPr>
                <w:noProof/>
                <w:webHidden/>
              </w:rPr>
              <w:instrText xml:space="preserve"> PAGEREF _Toc453624681 \h </w:instrText>
            </w:r>
            <w:r>
              <w:rPr>
                <w:noProof/>
                <w:webHidden/>
              </w:rPr>
            </w:r>
            <w:r>
              <w:rPr>
                <w:noProof/>
                <w:webHidden/>
              </w:rPr>
              <w:fldChar w:fldCharType="separate"/>
            </w:r>
            <w:r>
              <w:rPr>
                <w:noProof/>
                <w:webHidden/>
              </w:rPr>
              <w:t>35</w:t>
            </w:r>
            <w:r>
              <w:rPr>
                <w:noProof/>
                <w:webHidden/>
              </w:rPr>
              <w:fldChar w:fldCharType="end"/>
            </w:r>
          </w:hyperlink>
        </w:p>
        <w:p w14:paraId="63AAA0D6" w14:textId="75EA36C0"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82" w:history="1">
            <w:r w:rsidRPr="0041342C">
              <w:rPr>
                <w:rStyle w:val="Hyperlink"/>
                <w:noProof/>
              </w:rPr>
              <w:t>8.1.4.</w:t>
            </w:r>
            <w:r>
              <w:rPr>
                <w:rFonts w:asciiTheme="minorHAnsi" w:eastAsiaTheme="minorEastAsia" w:hAnsiTheme="minorHAnsi"/>
                <w:i w:val="0"/>
                <w:iCs w:val="0"/>
                <w:noProof/>
                <w:sz w:val="22"/>
                <w:szCs w:val="22"/>
                <w:lang w:val="pt-PT" w:eastAsia="pt-PT"/>
              </w:rPr>
              <w:tab/>
            </w:r>
            <w:r w:rsidRPr="0041342C">
              <w:rPr>
                <w:rStyle w:val="Hyperlink"/>
                <w:noProof/>
              </w:rPr>
              <w:t>Relations of the Location entity</w:t>
            </w:r>
            <w:r>
              <w:rPr>
                <w:noProof/>
                <w:webHidden/>
              </w:rPr>
              <w:tab/>
            </w:r>
            <w:r>
              <w:rPr>
                <w:noProof/>
                <w:webHidden/>
              </w:rPr>
              <w:fldChar w:fldCharType="begin"/>
            </w:r>
            <w:r>
              <w:rPr>
                <w:noProof/>
                <w:webHidden/>
              </w:rPr>
              <w:instrText xml:space="preserve"> PAGEREF _Toc453624682 \h </w:instrText>
            </w:r>
            <w:r>
              <w:rPr>
                <w:noProof/>
                <w:webHidden/>
              </w:rPr>
            </w:r>
            <w:r>
              <w:rPr>
                <w:noProof/>
                <w:webHidden/>
              </w:rPr>
              <w:fldChar w:fldCharType="separate"/>
            </w:r>
            <w:r>
              <w:rPr>
                <w:noProof/>
                <w:webHidden/>
              </w:rPr>
              <w:t>36</w:t>
            </w:r>
            <w:r>
              <w:rPr>
                <w:noProof/>
                <w:webHidden/>
              </w:rPr>
              <w:fldChar w:fldCharType="end"/>
            </w:r>
          </w:hyperlink>
        </w:p>
        <w:p w14:paraId="23E90E35" w14:textId="7B397CC7"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83" w:history="1">
            <w:r w:rsidRPr="0041342C">
              <w:rPr>
                <w:rStyle w:val="Hyperlink"/>
                <w:noProof/>
              </w:rPr>
              <w:t>8.1.5.</w:t>
            </w:r>
            <w:r>
              <w:rPr>
                <w:rFonts w:asciiTheme="minorHAnsi" w:eastAsiaTheme="minorEastAsia" w:hAnsiTheme="minorHAnsi"/>
                <w:i w:val="0"/>
                <w:iCs w:val="0"/>
                <w:noProof/>
                <w:sz w:val="22"/>
                <w:szCs w:val="22"/>
                <w:lang w:val="pt-PT" w:eastAsia="pt-PT"/>
              </w:rPr>
              <w:tab/>
            </w:r>
            <w:r w:rsidRPr="0041342C">
              <w:rPr>
                <w:rStyle w:val="Hyperlink"/>
                <w:noProof/>
              </w:rPr>
              <w:t>Relation of the Event entity</w:t>
            </w:r>
            <w:r>
              <w:rPr>
                <w:noProof/>
                <w:webHidden/>
              </w:rPr>
              <w:tab/>
            </w:r>
            <w:r>
              <w:rPr>
                <w:noProof/>
                <w:webHidden/>
              </w:rPr>
              <w:fldChar w:fldCharType="begin"/>
            </w:r>
            <w:r>
              <w:rPr>
                <w:noProof/>
                <w:webHidden/>
              </w:rPr>
              <w:instrText xml:space="preserve"> PAGEREF _Toc453624683 \h </w:instrText>
            </w:r>
            <w:r>
              <w:rPr>
                <w:noProof/>
                <w:webHidden/>
              </w:rPr>
            </w:r>
            <w:r>
              <w:rPr>
                <w:noProof/>
                <w:webHidden/>
              </w:rPr>
              <w:fldChar w:fldCharType="separate"/>
            </w:r>
            <w:r>
              <w:rPr>
                <w:noProof/>
                <w:webHidden/>
              </w:rPr>
              <w:t>37</w:t>
            </w:r>
            <w:r>
              <w:rPr>
                <w:noProof/>
                <w:webHidden/>
              </w:rPr>
              <w:fldChar w:fldCharType="end"/>
            </w:r>
          </w:hyperlink>
        </w:p>
        <w:p w14:paraId="3ED2C046" w14:textId="4E52F2FB"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84" w:history="1">
            <w:r w:rsidRPr="0041342C">
              <w:rPr>
                <w:rStyle w:val="Hyperlink"/>
                <w:noProof/>
              </w:rPr>
              <w:t>8.1.6.</w:t>
            </w:r>
            <w:r>
              <w:rPr>
                <w:rFonts w:asciiTheme="minorHAnsi" w:eastAsiaTheme="minorEastAsia" w:hAnsiTheme="minorHAnsi"/>
                <w:i w:val="0"/>
                <w:iCs w:val="0"/>
                <w:noProof/>
                <w:sz w:val="22"/>
                <w:szCs w:val="22"/>
                <w:lang w:val="pt-PT" w:eastAsia="pt-PT"/>
              </w:rPr>
              <w:tab/>
            </w:r>
            <w:r w:rsidRPr="0041342C">
              <w:rPr>
                <w:rStyle w:val="Hyperlink"/>
                <w:noProof/>
              </w:rPr>
              <w:t>Relations of the Event, Template, Item, EventItem, QuantifiedItem and Contribution entities</w:t>
            </w:r>
            <w:r>
              <w:rPr>
                <w:noProof/>
                <w:webHidden/>
              </w:rPr>
              <w:tab/>
            </w:r>
            <w:r>
              <w:rPr>
                <w:noProof/>
                <w:webHidden/>
              </w:rPr>
              <w:fldChar w:fldCharType="begin"/>
            </w:r>
            <w:r>
              <w:rPr>
                <w:noProof/>
                <w:webHidden/>
              </w:rPr>
              <w:instrText xml:space="preserve"> PAGEREF _Toc453624684 \h </w:instrText>
            </w:r>
            <w:r>
              <w:rPr>
                <w:noProof/>
                <w:webHidden/>
              </w:rPr>
            </w:r>
            <w:r>
              <w:rPr>
                <w:noProof/>
                <w:webHidden/>
              </w:rPr>
              <w:fldChar w:fldCharType="separate"/>
            </w:r>
            <w:r>
              <w:rPr>
                <w:noProof/>
                <w:webHidden/>
              </w:rPr>
              <w:t>38</w:t>
            </w:r>
            <w:r>
              <w:rPr>
                <w:noProof/>
                <w:webHidden/>
              </w:rPr>
              <w:fldChar w:fldCharType="end"/>
            </w:r>
          </w:hyperlink>
        </w:p>
        <w:p w14:paraId="36272009" w14:textId="79CF44D5"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85" w:history="1">
            <w:r w:rsidRPr="0041342C">
              <w:rPr>
                <w:rStyle w:val="Hyperlink"/>
                <w:noProof/>
              </w:rPr>
              <w:t>8.1.7.</w:t>
            </w:r>
            <w:r>
              <w:rPr>
                <w:rFonts w:asciiTheme="minorHAnsi" w:eastAsiaTheme="minorEastAsia" w:hAnsiTheme="minorHAnsi"/>
                <w:i w:val="0"/>
                <w:iCs w:val="0"/>
                <w:noProof/>
                <w:sz w:val="22"/>
                <w:szCs w:val="22"/>
                <w:lang w:val="pt-PT" w:eastAsia="pt-PT"/>
              </w:rPr>
              <w:tab/>
            </w:r>
            <w:r w:rsidRPr="0041342C">
              <w:rPr>
                <w:rStyle w:val="Hyperlink"/>
                <w:noProof/>
              </w:rPr>
              <w:t>Relations of the User entity</w:t>
            </w:r>
            <w:r>
              <w:rPr>
                <w:noProof/>
                <w:webHidden/>
              </w:rPr>
              <w:tab/>
            </w:r>
            <w:r>
              <w:rPr>
                <w:noProof/>
                <w:webHidden/>
              </w:rPr>
              <w:fldChar w:fldCharType="begin"/>
            </w:r>
            <w:r>
              <w:rPr>
                <w:noProof/>
                <w:webHidden/>
              </w:rPr>
              <w:instrText xml:space="preserve"> PAGEREF _Toc453624685 \h </w:instrText>
            </w:r>
            <w:r>
              <w:rPr>
                <w:noProof/>
                <w:webHidden/>
              </w:rPr>
            </w:r>
            <w:r>
              <w:rPr>
                <w:noProof/>
                <w:webHidden/>
              </w:rPr>
              <w:fldChar w:fldCharType="separate"/>
            </w:r>
            <w:r>
              <w:rPr>
                <w:noProof/>
                <w:webHidden/>
              </w:rPr>
              <w:t>39</w:t>
            </w:r>
            <w:r>
              <w:rPr>
                <w:noProof/>
                <w:webHidden/>
              </w:rPr>
              <w:fldChar w:fldCharType="end"/>
            </w:r>
          </w:hyperlink>
        </w:p>
        <w:p w14:paraId="1604D49C" w14:textId="0E8D16A2"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86" w:history="1">
            <w:r w:rsidRPr="0041342C">
              <w:rPr>
                <w:rStyle w:val="Hyperlink"/>
                <w:noProof/>
              </w:rPr>
              <w:t>8.1.8.</w:t>
            </w:r>
            <w:r>
              <w:rPr>
                <w:rFonts w:asciiTheme="minorHAnsi" w:eastAsiaTheme="minorEastAsia" w:hAnsiTheme="minorHAnsi"/>
                <w:i w:val="0"/>
                <w:iCs w:val="0"/>
                <w:noProof/>
                <w:sz w:val="22"/>
                <w:szCs w:val="22"/>
                <w:lang w:val="pt-PT" w:eastAsia="pt-PT"/>
              </w:rPr>
              <w:tab/>
            </w:r>
            <w:r w:rsidRPr="0041342C">
              <w:rPr>
                <w:rStyle w:val="Hyperlink"/>
                <w:noProof/>
              </w:rPr>
              <w:t>Relations of the Notification entity</w:t>
            </w:r>
            <w:r>
              <w:rPr>
                <w:noProof/>
                <w:webHidden/>
              </w:rPr>
              <w:tab/>
            </w:r>
            <w:r>
              <w:rPr>
                <w:noProof/>
                <w:webHidden/>
              </w:rPr>
              <w:fldChar w:fldCharType="begin"/>
            </w:r>
            <w:r>
              <w:rPr>
                <w:noProof/>
                <w:webHidden/>
              </w:rPr>
              <w:instrText xml:space="preserve"> PAGEREF _Toc453624686 \h </w:instrText>
            </w:r>
            <w:r>
              <w:rPr>
                <w:noProof/>
                <w:webHidden/>
              </w:rPr>
            </w:r>
            <w:r>
              <w:rPr>
                <w:noProof/>
                <w:webHidden/>
              </w:rPr>
              <w:fldChar w:fldCharType="separate"/>
            </w:r>
            <w:r>
              <w:rPr>
                <w:noProof/>
                <w:webHidden/>
              </w:rPr>
              <w:t>40</w:t>
            </w:r>
            <w:r>
              <w:rPr>
                <w:noProof/>
                <w:webHidden/>
              </w:rPr>
              <w:fldChar w:fldCharType="end"/>
            </w:r>
          </w:hyperlink>
        </w:p>
        <w:p w14:paraId="525D2842" w14:textId="2E682C8F"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87" w:history="1">
            <w:r w:rsidRPr="0041342C">
              <w:rPr>
                <w:rStyle w:val="Hyperlink"/>
                <w:noProof/>
              </w:rPr>
              <w:t>8.1.9.</w:t>
            </w:r>
            <w:r>
              <w:rPr>
                <w:rFonts w:asciiTheme="minorHAnsi" w:eastAsiaTheme="minorEastAsia" w:hAnsiTheme="minorHAnsi"/>
                <w:i w:val="0"/>
                <w:iCs w:val="0"/>
                <w:noProof/>
                <w:sz w:val="22"/>
                <w:szCs w:val="22"/>
                <w:lang w:val="pt-PT" w:eastAsia="pt-PT"/>
              </w:rPr>
              <w:tab/>
            </w:r>
            <w:r w:rsidRPr="0041342C">
              <w:rPr>
                <w:rStyle w:val="Hyperlink"/>
                <w:noProof/>
              </w:rPr>
              <w:t>Relations of the Member entity</w:t>
            </w:r>
            <w:r>
              <w:rPr>
                <w:noProof/>
                <w:webHidden/>
              </w:rPr>
              <w:tab/>
            </w:r>
            <w:r>
              <w:rPr>
                <w:noProof/>
                <w:webHidden/>
              </w:rPr>
              <w:fldChar w:fldCharType="begin"/>
            </w:r>
            <w:r>
              <w:rPr>
                <w:noProof/>
                <w:webHidden/>
              </w:rPr>
              <w:instrText xml:space="preserve"> PAGEREF _Toc453624687 \h </w:instrText>
            </w:r>
            <w:r>
              <w:rPr>
                <w:noProof/>
                <w:webHidden/>
              </w:rPr>
            </w:r>
            <w:r>
              <w:rPr>
                <w:noProof/>
                <w:webHidden/>
              </w:rPr>
              <w:fldChar w:fldCharType="separate"/>
            </w:r>
            <w:r>
              <w:rPr>
                <w:noProof/>
                <w:webHidden/>
              </w:rPr>
              <w:t>41</w:t>
            </w:r>
            <w:r>
              <w:rPr>
                <w:noProof/>
                <w:webHidden/>
              </w:rPr>
              <w:fldChar w:fldCharType="end"/>
            </w:r>
          </w:hyperlink>
        </w:p>
        <w:p w14:paraId="5ADE3FAC" w14:textId="089BDC13" w:rsidR="00D60F5E" w:rsidRDefault="00D60F5E">
          <w:pPr>
            <w:pStyle w:val="TOC3"/>
            <w:tabs>
              <w:tab w:val="left" w:pos="1320"/>
              <w:tab w:val="right" w:pos="8494"/>
            </w:tabs>
            <w:rPr>
              <w:rFonts w:asciiTheme="minorHAnsi" w:eastAsiaTheme="minorEastAsia" w:hAnsiTheme="minorHAnsi"/>
              <w:i w:val="0"/>
              <w:iCs w:val="0"/>
              <w:noProof/>
              <w:sz w:val="22"/>
              <w:szCs w:val="22"/>
              <w:lang w:val="pt-PT" w:eastAsia="pt-PT"/>
            </w:rPr>
          </w:pPr>
          <w:hyperlink w:anchor="_Toc453624688" w:history="1">
            <w:r w:rsidRPr="0041342C">
              <w:rPr>
                <w:rStyle w:val="Hyperlink"/>
                <w:noProof/>
              </w:rPr>
              <w:t>8.1.10.</w:t>
            </w:r>
            <w:r>
              <w:rPr>
                <w:rFonts w:asciiTheme="minorHAnsi" w:eastAsiaTheme="minorEastAsia" w:hAnsiTheme="minorHAnsi"/>
                <w:i w:val="0"/>
                <w:iCs w:val="0"/>
                <w:noProof/>
                <w:sz w:val="22"/>
                <w:szCs w:val="22"/>
                <w:lang w:val="pt-PT" w:eastAsia="pt-PT"/>
              </w:rPr>
              <w:tab/>
            </w:r>
            <w:r w:rsidRPr="0041342C">
              <w:rPr>
                <w:rStyle w:val="Hyperlink"/>
                <w:noProof/>
              </w:rPr>
              <w:t>Relations of the Invitation entity</w:t>
            </w:r>
            <w:r>
              <w:rPr>
                <w:noProof/>
                <w:webHidden/>
              </w:rPr>
              <w:tab/>
            </w:r>
            <w:r>
              <w:rPr>
                <w:noProof/>
                <w:webHidden/>
              </w:rPr>
              <w:fldChar w:fldCharType="begin"/>
            </w:r>
            <w:r>
              <w:rPr>
                <w:noProof/>
                <w:webHidden/>
              </w:rPr>
              <w:instrText xml:space="preserve"> PAGEREF _Toc453624688 \h </w:instrText>
            </w:r>
            <w:r>
              <w:rPr>
                <w:noProof/>
                <w:webHidden/>
              </w:rPr>
            </w:r>
            <w:r>
              <w:rPr>
                <w:noProof/>
                <w:webHidden/>
              </w:rPr>
              <w:fldChar w:fldCharType="separate"/>
            </w:r>
            <w:r>
              <w:rPr>
                <w:noProof/>
                <w:webHidden/>
              </w:rPr>
              <w:t>42</w:t>
            </w:r>
            <w:r>
              <w:rPr>
                <w:noProof/>
                <w:webHidden/>
              </w:rPr>
              <w:fldChar w:fldCharType="end"/>
            </w:r>
          </w:hyperlink>
        </w:p>
        <w:p w14:paraId="14409E3B" w14:textId="086A4CAC" w:rsidR="00E052BE" w:rsidRPr="00753145" w:rsidRDefault="00E052BE">
          <w:r w:rsidRPr="00753145">
            <w:rPr>
              <w:b/>
              <w:bCs/>
              <w:noProof/>
            </w:rPr>
            <w:fldChar w:fldCharType="end"/>
          </w:r>
        </w:p>
      </w:sdtContent>
    </w:sdt>
    <w:p w14:paraId="0E02F316" w14:textId="77777777" w:rsidR="0005356E" w:rsidRPr="00753145" w:rsidRDefault="00563101" w:rsidP="004C37DC">
      <w:pPr>
        <w:pStyle w:val="Abstracttop"/>
      </w:pPr>
      <w:bookmarkStart w:id="3" w:name="_Toc449908291"/>
      <w:r w:rsidRPr="00753145">
        <w:lastRenderedPageBreak/>
        <w:t>Images list</w:t>
      </w:r>
      <w:bookmarkEnd w:id="3"/>
    </w:p>
    <w:p w14:paraId="0BAE713B" w14:textId="6BBCFBC4" w:rsidR="00D60F5E" w:rsidRDefault="002E68E1">
      <w:pPr>
        <w:pStyle w:val="TableofFigures"/>
        <w:tabs>
          <w:tab w:val="right" w:leader="dot" w:pos="8494"/>
        </w:tabs>
        <w:rPr>
          <w:rFonts w:asciiTheme="minorHAnsi" w:eastAsiaTheme="minorEastAsia" w:hAnsiTheme="minorHAnsi"/>
          <w:noProof/>
          <w:lang w:val="pt-PT" w:eastAsia="pt-PT"/>
        </w:rPr>
      </w:pPr>
      <w:r w:rsidRPr="00753145">
        <w:rPr>
          <w:b/>
          <w:bCs/>
          <w:sz w:val="18"/>
          <w:szCs w:val="18"/>
        </w:rPr>
        <w:fldChar w:fldCharType="begin"/>
      </w:r>
      <w:r w:rsidRPr="00753145">
        <w:rPr>
          <w:b/>
          <w:bCs/>
          <w:sz w:val="18"/>
          <w:szCs w:val="18"/>
        </w:rPr>
        <w:instrText xml:space="preserve"> TOC \h \z</w:instrText>
      </w:r>
      <w:r w:rsidR="007101CC" w:rsidRPr="00753145">
        <w:rPr>
          <w:b/>
          <w:bCs/>
          <w:sz w:val="18"/>
          <w:szCs w:val="18"/>
        </w:rPr>
        <w:instrText xml:space="preserve"> \c "Figure</w:instrText>
      </w:r>
      <w:r w:rsidRPr="00753145">
        <w:rPr>
          <w:b/>
          <w:bCs/>
          <w:sz w:val="18"/>
          <w:szCs w:val="18"/>
        </w:rPr>
        <w:instrText xml:space="preserve">" </w:instrText>
      </w:r>
      <w:r w:rsidRPr="00753145">
        <w:rPr>
          <w:b/>
          <w:bCs/>
          <w:sz w:val="18"/>
          <w:szCs w:val="18"/>
        </w:rPr>
        <w:fldChar w:fldCharType="separate"/>
      </w:r>
      <w:hyperlink w:anchor="_Toc453624689" w:history="1">
        <w:r w:rsidR="00D60F5E" w:rsidRPr="00560C6D">
          <w:rPr>
            <w:rStyle w:val="Hyperlink"/>
            <w:noProof/>
          </w:rPr>
          <w:t>Figure 1: App Building blocks</w:t>
        </w:r>
        <w:r w:rsidR="00D60F5E">
          <w:rPr>
            <w:noProof/>
            <w:webHidden/>
          </w:rPr>
          <w:tab/>
        </w:r>
        <w:r w:rsidR="00D60F5E">
          <w:rPr>
            <w:noProof/>
            <w:webHidden/>
          </w:rPr>
          <w:fldChar w:fldCharType="begin"/>
        </w:r>
        <w:r w:rsidR="00D60F5E">
          <w:rPr>
            <w:noProof/>
            <w:webHidden/>
          </w:rPr>
          <w:instrText xml:space="preserve"> PAGEREF _Toc453624689 \h </w:instrText>
        </w:r>
        <w:r w:rsidR="00D60F5E">
          <w:rPr>
            <w:noProof/>
            <w:webHidden/>
          </w:rPr>
        </w:r>
        <w:r w:rsidR="00D60F5E">
          <w:rPr>
            <w:noProof/>
            <w:webHidden/>
          </w:rPr>
          <w:fldChar w:fldCharType="separate"/>
        </w:r>
        <w:r w:rsidR="00D60F5E">
          <w:rPr>
            <w:noProof/>
            <w:webHidden/>
          </w:rPr>
          <w:t>2</w:t>
        </w:r>
        <w:r w:rsidR="00D60F5E">
          <w:rPr>
            <w:noProof/>
            <w:webHidden/>
          </w:rPr>
          <w:fldChar w:fldCharType="end"/>
        </w:r>
      </w:hyperlink>
    </w:p>
    <w:p w14:paraId="3E3AA0D4" w14:textId="12AE288C" w:rsidR="00D60F5E" w:rsidRDefault="00D60F5E">
      <w:pPr>
        <w:pStyle w:val="TableofFigures"/>
        <w:tabs>
          <w:tab w:val="right" w:leader="dot" w:pos="8494"/>
        </w:tabs>
        <w:rPr>
          <w:rFonts w:asciiTheme="minorHAnsi" w:eastAsiaTheme="minorEastAsia" w:hAnsiTheme="minorHAnsi"/>
          <w:noProof/>
          <w:lang w:val="pt-PT" w:eastAsia="pt-PT"/>
        </w:rPr>
      </w:pPr>
      <w:hyperlink w:anchor="_Toc453624690" w:history="1">
        <w:r w:rsidRPr="00560C6D">
          <w:rPr>
            <w:rStyle w:val="Hyperlink"/>
            <w:noProof/>
          </w:rPr>
          <w:t>Figure 2: Interaction graph</w:t>
        </w:r>
        <w:r>
          <w:rPr>
            <w:noProof/>
            <w:webHidden/>
          </w:rPr>
          <w:tab/>
        </w:r>
        <w:r>
          <w:rPr>
            <w:noProof/>
            <w:webHidden/>
          </w:rPr>
          <w:fldChar w:fldCharType="begin"/>
        </w:r>
        <w:r>
          <w:rPr>
            <w:noProof/>
            <w:webHidden/>
          </w:rPr>
          <w:instrText xml:space="preserve"> PAGEREF _Toc453624690 \h </w:instrText>
        </w:r>
        <w:r>
          <w:rPr>
            <w:noProof/>
            <w:webHidden/>
          </w:rPr>
        </w:r>
        <w:r>
          <w:rPr>
            <w:noProof/>
            <w:webHidden/>
          </w:rPr>
          <w:fldChar w:fldCharType="separate"/>
        </w:r>
        <w:r>
          <w:rPr>
            <w:noProof/>
            <w:webHidden/>
          </w:rPr>
          <w:t>7</w:t>
        </w:r>
        <w:r>
          <w:rPr>
            <w:noProof/>
            <w:webHidden/>
          </w:rPr>
          <w:fldChar w:fldCharType="end"/>
        </w:r>
      </w:hyperlink>
    </w:p>
    <w:p w14:paraId="6A38A7ED" w14:textId="7A3ED439" w:rsidR="00D60F5E" w:rsidRDefault="00D60F5E">
      <w:pPr>
        <w:pStyle w:val="TableofFigures"/>
        <w:tabs>
          <w:tab w:val="right" w:leader="dot" w:pos="8494"/>
        </w:tabs>
        <w:rPr>
          <w:rFonts w:asciiTheme="minorHAnsi" w:eastAsiaTheme="minorEastAsia" w:hAnsiTheme="minorHAnsi"/>
          <w:noProof/>
          <w:lang w:val="pt-PT" w:eastAsia="pt-PT"/>
        </w:rPr>
      </w:pPr>
      <w:hyperlink w:anchor="_Toc453624691" w:history="1">
        <w:r w:rsidRPr="00560C6D">
          <w:rPr>
            <w:rStyle w:val="Hyperlink"/>
            <w:noProof/>
          </w:rPr>
          <w:t>Figure 3: Layout of the App main screen</w:t>
        </w:r>
        <w:r>
          <w:rPr>
            <w:noProof/>
            <w:webHidden/>
          </w:rPr>
          <w:tab/>
        </w:r>
        <w:r>
          <w:rPr>
            <w:noProof/>
            <w:webHidden/>
          </w:rPr>
          <w:fldChar w:fldCharType="begin"/>
        </w:r>
        <w:r>
          <w:rPr>
            <w:noProof/>
            <w:webHidden/>
          </w:rPr>
          <w:instrText xml:space="preserve"> PAGEREF _Toc453624691 \h </w:instrText>
        </w:r>
        <w:r>
          <w:rPr>
            <w:noProof/>
            <w:webHidden/>
          </w:rPr>
        </w:r>
        <w:r>
          <w:rPr>
            <w:noProof/>
            <w:webHidden/>
          </w:rPr>
          <w:fldChar w:fldCharType="separate"/>
        </w:r>
        <w:r>
          <w:rPr>
            <w:noProof/>
            <w:webHidden/>
          </w:rPr>
          <w:t>9</w:t>
        </w:r>
        <w:r>
          <w:rPr>
            <w:noProof/>
            <w:webHidden/>
          </w:rPr>
          <w:fldChar w:fldCharType="end"/>
        </w:r>
      </w:hyperlink>
    </w:p>
    <w:p w14:paraId="1A8F10CF" w14:textId="49AC3230" w:rsidR="00D60F5E" w:rsidRDefault="00D60F5E">
      <w:pPr>
        <w:pStyle w:val="TableofFigures"/>
        <w:tabs>
          <w:tab w:val="right" w:leader="dot" w:pos="8494"/>
        </w:tabs>
        <w:rPr>
          <w:rFonts w:asciiTheme="minorHAnsi" w:eastAsiaTheme="minorEastAsia" w:hAnsiTheme="minorHAnsi"/>
          <w:noProof/>
          <w:lang w:val="pt-PT" w:eastAsia="pt-PT"/>
        </w:rPr>
      </w:pPr>
      <w:hyperlink w:anchor="_Toc453624692" w:history="1">
        <w:r w:rsidRPr="00560C6D">
          <w:rPr>
            <w:rStyle w:val="Hyperlink"/>
            <w:noProof/>
          </w:rPr>
          <w:t>Figure 4:  Service main building blocks</w:t>
        </w:r>
        <w:r>
          <w:rPr>
            <w:noProof/>
            <w:webHidden/>
          </w:rPr>
          <w:tab/>
        </w:r>
        <w:r>
          <w:rPr>
            <w:noProof/>
            <w:webHidden/>
          </w:rPr>
          <w:fldChar w:fldCharType="begin"/>
        </w:r>
        <w:r>
          <w:rPr>
            <w:noProof/>
            <w:webHidden/>
          </w:rPr>
          <w:instrText xml:space="preserve"> PAGEREF _Toc453624692 \h </w:instrText>
        </w:r>
        <w:r>
          <w:rPr>
            <w:noProof/>
            <w:webHidden/>
          </w:rPr>
        </w:r>
        <w:r>
          <w:rPr>
            <w:noProof/>
            <w:webHidden/>
          </w:rPr>
          <w:fldChar w:fldCharType="separate"/>
        </w:r>
        <w:r>
          <w:rPr>
            <w:noProof/>
            <w:webHidden/>
          </w:rPr>
          <w:t>10</w:t>
        </w:r>
        <w:r>
          <w:rPr>
            <w:noProof/>
            <w:webHidden/>
          </w:rPr>
          <w:fldChar w:fldCharType="end"/>
        </w:r>
      </w:hyperlink>
    </w:p>
    <w:p w14:paraId="7D848347" w14:textId="38328433" w:rsidR="00D60F5E" w:rsidRDefault="00D60F5E">
      <w:pPr>
        <w:pStyle w:val="TableofFigures"/>
        <w:tabs>
          <w:tab w:val="right" w:leader="dot" w:pos="8494"/>
        </w:tabs>
        <w:rPr>
          <w:rFonts w:asciiTheme="minorHAnsi" w:eastAsiaTheme="minorEastAsia" w:hAnsiTheme="minorHAnsi"/>
          <w:noProof/>
          <w:lang w:val="pt-PT" w:eastAsia="pt-PT"/>
        </w:rPr>
      </w:pPr>
      <w:hyperlink w:anchor="_Toc453624693" w:history="1">
        <w:r w:rsidRPr="00560C6D">
          <w:rPr>
            <w:rStyle w:val="Hyperlink"/>
            <w:noProof/>
          </w:rPr>
          <w:t>Figure 5: System building blocks</w:t>
        </w:r>
        <w:r>
          <w:rPr>
            <w:noProof/>
            <w:webHidden/>
          </w:rPr>
          <w:tab/>
        </w:r>
        <w:r>
          <w:rPr>
            <w:noProof/>
            <w:webHidden/>
          </w:rPr>
          <w:fldChar w:fldCharType="begin"/>
        </w:r>
        <w:r>
          <w:rPr>
            <w:noProof/>
            <w:webHidden/>
          </w:rPr>
          <w:instrText xml:space="preserve"> PAGEREF _Toc453624693 \h </w:instrText>
        </w:r>
        <w:r>
          <w:rPr>
            <w:noProof/>
            <w:webHidden/>
          </w:rPr>
        </w:r>
        <w:r>
          <w:rPr>
            <w:noProof/>
            <w:webHidden/>
          </w:rPr>
          <w:fldChar w:fldCharType="separate"/>
        </w:r>
        <w:r>
          <w:rPr>
            <w:noProof/>
            <w:webHidden/>
          </w:rPr>
          <w:t>15</w:t>
        </w:r>
        <w:r>
          <w:rPr>
            <w:noProof/>
            <w:webHidden/>
          </w:rPr>
          <w:fldChar w:fldCharType="end"/>
        </w:r>
      </w:hyperlink>
    </w:p>
    <w:p w14:paraId="6981219E" w14:textId="42B3ED96" w:rsidR="007E472E" w:rsidRPr="00753145" w:rsidRDefault="002E68E1" w:rsidP="00831CD9">
      <w:r w:rsidRPr="00753145">
        <w:rPr>
          <w:b/>
          <w:bCs/>
          <w:sz w:val="18"/>
          <w:szCs w:val="18"/>
        </w:rPr>
        <w:fldChar w:fldCharType="end"/>
      </w:r>
    </w:p>
    <w:p w14:paraId="19F3AD00" w14:textId="77777777" w:rsidR="007E472E" w:rsidRPr="00753145" w:rsidRDefault="00563101" w:rsidP="00615AD4">
      <w:pPr>
        <w:pStyle w:val="Abstracttop"/>
        <w:pageBreakBefore w:val="0"/>
      </w:pPr>
      <w:bookmarkStart w:id="4" w:name="_Toc449908292"/>
      <w:r w:rsidRPr="00753145">
        <w:t xml:space="preserve">Tables </w:t>
      </w:r>
      <w:r w:rsidR="007E472E" w:rsidRPr="00753145">
        <w:t>List</w:t>
      </w:r>
      <w:bookmarkEnd w:id="4"/>
    </w:p>
    <w:p w14:paraId="624B5ECF" w14:textId="77A5502E" w:rsidR="00D60F5E" w:rsidRDefault="00985ADC">
      <w:pPr>
        <w:pStyle w:val="TableofFigures"/>
        <w:tabs>
          <w:tab w:val="right" w:leader="dot" w:pos="8494"/>
        </w:tabs>
        <w:rPr>
          <w:rFonts w:asciiTheme="minorHAnsi" w:eastAsiaTheme="minorEastAsia" w:hAnsiTheme="minorHAnsi"/>
          <w:noProof/>
          <w:lang w:val="pt-PT" w:eastAsia="pt-PT"/>
        </w:rPr>
      </w:pPr>
      <w:r w:rsidRPr="00753145">
        <w:fldChar w:fldCharType="begin"/>
      </w:r>
      <w:r w:rsidRPr="00753145">
        <w:instrText xml:space="preserve"> TOC \h \z \c "Table" </w:instrText>
      </w:r>
      <w:r w:rsidRPr="00753145">
        <w:fldChar w:fldCharType="separate"/>
      </w:r>
      <w:hyperlink w:anchor="_Toc453624694" w:history="1">
        <w:r w:rsidR="00D60F5E" w:rsidRPr="00B50712">
          <w:rPr>
            <w:rStyle w:val="Hyperlink"/>
            <w:noProof/>
          </w:rPr>
          <w:t>Table 1: Short-list candidates scoring</w:t>
        </w:r>
        <w:r w:rsidR="00D60F5E">
          <w:rPr>
            <w:noProof/>
            <w:webHidden/>
          </w:rPr>
          <w:tab/>
        </w:r>
        <w:r w:rsidR="00D60F5E">
          <w:rPr>
            <w:noProof/>
            <w:webHidden/>
          </w:rPr>
          <w:fldChar w:fldCharType="begin"/>
        </w:r>
        <w:r w:rsidR="00D60F5E">
          <w:rPr>
            <w:noProof/>
            <w:webHidden/>
          </w:rPr>
          <w:instrText xml:space="preserve"> PAGEREF _Toc453624694 \h </w:instrText>
        </w:r>
        <w:r w:rsidR="00D60F5E">
          <w:rPr>
            <w:noProof/>
            <w:webHidden/>
          </w:rPr>
        </w:r>
        <w:r w:rsidR="00D60F5E">
          <w:rPr>
            <w:noProof/>
            <w:webHidden/>
          </w:rPr>
          <w:fldChar w:fldCharType="separate"/>
        </w:r>
        <w:r w:rsidR="00D60F5E">
          <w:rPr>
            <w:noProof/>
            <w:webHidden/>
          </w:rPr>
          <w:t>11</w:t>
        </w:r>
        <w:r w:rsidR="00D60F5E">
          <w:rPr>
            <w:noProof/>
            <w:webHidden/>
          </w:rPr>
          <w:fldChar w:fldCharType="end"/>
        </w:r>
      </w:hyperlink>
    </w:p>
    <w:p w14:paraId="00811D9E" w14:textId="4B9B3FBE" w:rsidR="00D60F5E" w:rsidRDefault="00D60F5E">
      <w:pPr>
        <w:pStyle w:val="TableofFigures"/>
        <w:tabs>
          <w:tab w:val="right" w:leader="dot" w:pos="8494"/>
        </w:tabs>
        <w:rPr>
          <w:rFonts w:asciiTheme="minorHAnsi" w:eastAsiaTheme="minorEastAsia" w:hAnsiTheme="minorHAnsi"/>
          <w:noProof/>
          <w:lang w:val="pt-PT" w:eastAsia="pt-PT"/>
        </w:rPr>
      </w:pPr>
      <w:hyperlink w:anchor="_Toc453624695" w:history="1">
        <w:r w:rsidRPr="00B50712">
          <w:rPr>
            <w:rStyle w:val="Hyperlink"/>
            <w:noProof/>
          </w:rPr>
          <w:t>Table 2: Android Versions share</w:t>
        </w:r>
        <w:r>
          <w:rPr>
            <w:noProof/>
            <w:webHidden/>
          </w:rPr>
          <w:tab/>
        </w:r>
        <w:r>
          <w:rPr>
            <w:noProof/>
            <w:webHidden/>
          </w:rPr>
          <w:fldChar w:fldCharType="begin"/>
        </w:r>
        <w:r>
          <w:rPr>
            <w:noProof/>
            <w:webHidden/>
          </w:rPr>
          <w:instrText xml:space="preserve"> PAGEREF _Toc453624695 \h </w:instrText>
        </w:r>
        <w:r>
          <w:rPr>
            <w:noProof/>
            <w:webHidden/>
          </w:rPr>
        </w:r>
        <w:r>
          <w:rPr>
            <w:noProof/>
            <w:webHidden/>
          </w:rPr>
          <w:fldChar w:fldCharType="separate"/>
        </w:r>
        <w:r>
          <w:rPr>
            <w:noProof/>
            <w:webHidden/>
          </w:rPr>
          <w:t>11</w:t>
        </w:r>
        <w:r>
          <w:rPr>
            <w:noProof/>
            <w:webHidden/>
          </w:rPr>
          <w:fldChar w:fldCharType="end"/>
        </w:r>
      </w:hyperlink>
    </w:p>
    <w:p w14:paraId="7459F7E2" w14:textId="6F4BDE1E" w:rsidR="00D60F5E" w:rsidRDefault="00D60F5E">
      <w:pPr>
        <w:pStyle w:val="TableofFigures"/>
        <w:tabs>
          <w:tab w:val="right" w:leader="dot" w:pos="8494"/>
        </w:tabs>
        <w:rPr>
          <w:rFonts w:asciiTheme="minorHAnsi" w:eastAsiaTheme="minorEastAsia" w:hAnsiTheme="minorHAnsi"/>
          <w:noProof/>
          <w:lang w:val="pt-PT" w:eastAsia="pt-PT"/>
        </w:rPr>
      </w:pPr>
      <w:hyperlink w:anchor="_Toc453624696" w:history="1">
        <w:r w:rsidRPr="00B50712">
          <w:rPr>
            <w:rStyle w:val="Hyperlink"/>
            <w:noProof/>
          </w:rPr>
          <w:t>Table 3: Applications analysis / strengths + weaknesses</w:t>
        </w:r>
        <w:r>
          <w:rPr>
            <w:noProof/>
            <w:webHidden/>
          </w:rPr>
          <w:tab/>
        </w:r>
        <w:r>
          <w:rPr>
            <w:noProof/>
            <w:webHidden/>
          </w:rPr>
          <w:fldChar w:fldCharType="begin"/>
        </w:r>
        <w:r>
          <w:rPr>
            <w:noProof/>
            <w:webHidden/>
          </w:rPr>
          <w:instrText xml:space="preserve"> PAGEREF _Toc453624696 \h </w:instrText>
        </w:r>
        <w:r>
          <w:rPr>
            <w:noProof/>
            <w:webHidden/>
          </w:rPr>
        </w:r>
        <w:r>
          <w:rPr>
            <w:noProof/>
            <w:webHidden/>
          </w:rPr>
          <w:fldChar w:fldCharType="separate"/>
        </w:r>
        <w:r>
          <w:rPr>
            <w:noProof/>
            <w:webHidden/>
          </w:rPr>
          <w:t>22</w:t>
        </w:r>
        <w:r>
          <w:rPr>
            <w:noProof/>
            <w:webHidden/>
          </w:rPr>
          <w:fldChar w:fldCharType="end"/>
        </w:r>
      </w:hyperlink>
    </w:p>
    <w:p w14:paraId="3A878FDD" w14:textId="7A441917" w:rsidR="00D60F5E" w:rsidRDefault="00D60F5E">
      <w:pPr>
        <w:pStyle w:val="TableofFigures"/>
        <w:tabs>
          <w:tab w:val="right" w:leader="dot" w:pos="8494"/>
        </w:tabs>
        <w:rPr>
          <w:rFonts w:asciiTheme="minorHAnsi" w:eastAsiaTheme="minorEastAsia" w:hAnsiTheme="minorHAnsi"/>
          <w:noProof/>
          <w:lang w:val="pt-PT" w:eastAsia="pt-PT"/>
        </w:rPr>
      </w:pPr>
      <w:hyperlink w:anchor="_Toc453624697" w:history="1">
        <w:r w:rsidRPr="00B50712">
          <w:rPr>
            <w:rStyle w:val="Hyperlink"/>
            <w:noProof/>
          </w:rPr>
          <w:t>Table 4: Applications analysis / opportunities + threads</w:t>
        </w:r>
        <w:r>
          <w:rPr>
            <w:noProof/>
            <w:webHidden/>
          </w:rPr>
          <w:tab/>
        </w:r>
        <w:r>
          <w:rPr>
            <w:noProof/>
            <w:webHidden/>
          </w:rPr>
          <w:fldChar w:fldCharType="begin"/>
        </w:r>
        <w:r>
          <w:rPr>
            <w:noProof/>
            <w:webHidden/>
          </w:rPr>
          <w:instrText xml:space="preserve"> PAGEREF _Toc453624697 \h </w:instrText>
        </w:r>
        <w:r>
          <w:rPr>
            <w:noProof/>
            <w:webHidden/>
          </w:rPr>
        </w:r>
        <w:r>
          <w:rPr>
            <w:noProof/>
            <w:webHidden/>
          </w:rPr>
          <w:fldChar w:fldCharType="separate"/>
        </w:r>
        <w:r>
          <w:rPr>
            <w:noProof/>
            <w:webHidden/>
          </w:rPr>
          <w:t>23</w:t>
        </w:r>
        <w:r>
          <w:rPr>
            <w:noProof/>
            <w:webHidden/>
          </w:rPr>
          <w:fldChar w:fldCharType="end"/>
        </w:r>
      </w:hyperlink>
    </w:p>
    <w:p w14:paraId="7DA6F2EA" w14:textId="44C1345F" w:rsidR="00D60F5E" w:rsidRDefault="00D60F5E">
      <w:pPr>
        <w:pStyle w:val="TableofFigures"/>
        <w:tabs>
          <w:tab w:val="right" w:leader="dot" w:pos="8494"/>
        </w:tabs>
        <w:rPr>
          <w:rFonts w:asciiTheme="minorHAnsi" w:eastAsiaTheme="minorEastAsia" w:hAnsiTheme="minorHAnsi"/>
          <w:noProof/>
          <w:lang w:val="pt-PT" w:eastAsia="pt-PT"/>
        </w:rPr>
      </w:pPr>
      <w:hyperlink w:anchor="_Toc453624698" w:history="1">
        <w:r w:rsidRPr="00B50712">
          <w:rPr>
            <w:rStyle w:val="Hyperlink"/>
            <w:noProof/>
          </w:rPr>
          <w:t>Table 5: User stories</w:t>
        </w:r>
        <w:r>
          <w:rPr>
            <w:noProof/>
            <w:webHidden/>
          </w:rPr>
          <w:tab/>
        </w:r>
        <w:r>
          <w:rPr>
            <w:noProof/>
            <w:webHidden/>
          </w:rPr>
          <w:fldChar w:fldCharType="begin"/>
        </w:r>
        <w:r>
          <w:rPr>
            <w:noProof/>
            <w:webHidden/>
          </w:rPr>
          <w:instrText xml:space="preserve"> PAGEREF _Toc453624698 \h </w:instrText>
        </w:r>
        <w:r>
          <w:rPr>
            <w:noProof/>
            <w:webHidden/>
          </w:rPr>
        </w:r>
        <w:r>
          <w:rPr>
            <w:noProof/>
            <w:webHidden/>
          </w:rPr>
          <w:fldChar w:fldCharType="separate"/>
        </w:r>
        <w:r>
          <w:rPr>
            <w:noProof/>
            <w:webHidden/>
          </w:rPr>
          <w:t>24</w:t>
        </w:r>
        <w:r>
          <w:rPr>
            <w:noProof/>
            <w:webHidden/>
          </w:rPr>
          <w:fldChar w:fldCharType="end"/>
        </w:r>
      </w:hyperlink>
    </w:p>
    <w:p w14:paraId="08C1EEDA" w14:textId="7E6F6250" w:rsidR="00D60F5E" w:rsidRDefault="00D60F5E">
      <w:pPr>
        <w:pStyle w:val="TableofFigures"/>
        <w:tabs>
          <w:tab w:val="right" w:leader="dot" w:pos="8494"/>
        </w:tabs>
        <w:rPr>
          <w:rFonts w:asciiTheme="minorHAnsi" w:eastAsiaTheme="minorEastAsia" w:hAnsiTheme="minorHAnsi"/>
          <w:noProof/>
          <w:lang w:val="pt-PT" w:eastAsia="pt-PT"/>
        </w:rPr>
      </w:pPr>
      <w:hyperlink w:anchor="_Toc453624699" w:history="1">
        <w:r w:rsidRPr="00B50712">
          <w:rPr>
            <w:rStyle w:val="Hyperlink"/>
            <w:noProof/>
          </w:rPr>
          <w:t>Table 6: Cloud services suppliers short-list</w:t>
        </w:r>
        <w:r>
          <w:rPr>
            <w:noProof/>
            <w:webHidden/>
          </w:rPr>
          <w:tab/>
        </w:r>
        <w:r>
          <w:rPr>
            <w:noProof/>
            <w:webHidden/>
          </w:rPr>
          <w:fldChar w:fldCharType="begin"/>
        </w:r>
        <w:r>
          <w:rPr>
            <w:noProof/>
            <w:webHidden/>
          </w:rPr>
          <w:instrText xml:space="preserve"> PAGEREF _Toc453624699 \h </w:instrText>
        </w:r>
        <w:r>
          <w:rPr>
            <w:noProof/>
            <w:webHidden/>
          </w:rPr>
        </w:r>
        <w:r>
          <w:rPr>
            <w:noProof/>
            <w:webHidden/>
          </w:rPr>
          <w:fldChar w:fldCharType="separate"/>
        </w:r>
        <w:r>
          <w:rPr>
            <w:noProof/>
            <w:webHidden/>
          </w:rPr>
          <w:t>30</w:t>
        </w:r>
        <w:r>
          <w:rPr>
            <w:noProof/>
            <w:webHidden/>
          </w:rPr>
          <w:fldChar w:fldCharType="end"/>
        </w:r>
      </w:hyperlink>
    </w:p>
    <w:p w14:paraId="12F4CDC8" w14:textId="28B28FA1" w:rsidR="00D60F5E" w:rsidRDefault="00D60F5E">
      <w:pPr>
        <w:pStyle w:val="TableofFigures"/>
        <w:tabs>
          <w:tab w:val="right" w:leader="dot" w:pos="8494"/>
        </w:tabs>
        <w:rPr>
          <w:rFonts w:asciiTheme="minorHAnsi" w:eastAsiaTheme="minorEastAsia" w:hAnsiTheme="minorHAnsi"/>
          <w:noProof/>
          <w:lang w:val="pt-PT" w:eastAsia="pt-PT"/>
        </w:rPr>
      </w:pPr>
      <w:hyperlink w:anchor="_Toc453624700" w:history="1">
        <w:r w:rsidRPr="00B50712">
          <w:rPr>
            <w:rStyle w:val="Hyperlink"/>
            <w:noProof/>
          </w:rPr>
          <w:t>Table 7: Must comply requirements</w:t>
        </w:r>
        <w:r>
          <w:rPr>
            <w:noProof/>
            <w:webHidden/>
          </w:rPr>
          <w:tab/>
        </w:r>
        <w:r>
          <w:rPr>
            <w:noProof/>
            <w:webHidden/>
          </w:rPr>
          <w:fldChar w:fldCharType="begin"/>
        </w:r>
        <w:r>
          <w:rPr>
            <w:noProof/>
            <w:webHidden/>
          </w:rPr>
          <w:instrText xml:space="preserve"> PAGEREF _Toc453624700 \h </w:instrText>
        </w:r>
        <w:r>
          <w:rPr>
            <w:noProof/>
            <w:webHidden/>
          </w:rPr>
        </w:r>
        <w:r>
          <w:rPr>
            <w:noProof/>
            <w:webHidden/>
          </w:rPr>
          <w:fldChar w:fldCharType="separate"/>
        </w:r>
        <w:r>
          <w:rPr>
            <w:noProof/>
            <w:webHidden/>
          </w:rPr>
          <w:t>30</w:t>
        </w:r>
        <w:r>
          <w:rPr>
            <w:noProof/>
            <w:webHidden/>
          </w:rPr>
          <w:fldChar w:fldCharType="end"/>
        </w:r>
      </w:hyperlink>
    </w:p>
    <w:p w14:paraId="5487280E" w14:textId="4E043448" w:rsidR="00D60F5E" w:rsidRDefault="00D60F5E">
      <w:pPr>
        <w:pStyle w:val="TableofFigures"/>
        <w:tabs>
          <w:tab w:val="right" w:leader="dot" w:pos="8494"/>
        </w:tabs>
        <w:rPr>
          <w:rFonts w:asciiTheme="minorHAnsi" w:eastAsiaTheme="minorEastAsia" w:hAnsiTheme="minorHAnsi"/>
          <w:noProof/>
          <w:lang w:val="pt-PT" w:eastAsia="pt-PT"/>
        </w:rPr>
      </w:pPr>
      <w:hyperlink w:anchor="_Toc453624701" w:history="1">
        <w:r w:rsidRPr="00B50712">
          <w:rPr>
            <w:rStyle w:val="Hyperlink"/>
            <w:noProof/>
          </w:rPr>
          <w:t>Table 8: Scored requirements</w:t>
        </w:r>
        <w:r>
          <w:rPr>
            <w:noProof/>
            <w:webHidden/>
          </w:rPr>
          <w:tab/>
        </w:r>
        <w:r>
          <w:rPr>
            <w:noProof/>
            <w:webHidden/>
          </w:rPr>
          <w:fldChar w:fldCharType="begin"/>
        </w:r>
        <w:r>
          <w:rPr>
            <w:noProof/>
            <w:webHidden/>
          </w:rPr>
          <w:instrText xml:space="preserve"> PAGEREF _Toc453624701 \h </w:instrText>
        </w:r>
        <w:r>
          <w:rPr>
            <w:noProof/>
            <w:webHidden/>
          </w:rPr>
        </w:r>
        <w:r>
          <w:rPr>
            <w:noProof/>
            <w:webHidden/>
          </w:rPr>
          <w:fldChar w:fldCharType="separate"/>
        </w:r>
        <w:r>
          <w:rPr>
            <w:noProof/>
            <w:webHidden/>
          </w:rPr>
          <w:t>31</w:t>
        </w:r>
        <w:r>
          <w:rPr>
            <w:noProof/>
            <w:webHidden/>
          </w:rPr>
          <w:fldChar w:fldCharType="end"/>
        </w:r>
      </w:hyperlink>
    </w:p>
    <w:p w14:paraId="601875FA" w14:textId="759789EB" w:rsidR="00D60F5E" w:rsidRDefault="00D60F5E">
      <w:pPr>
        <w:pStyle w:val="TableofFigures"/>
        <w:tabs>
          <w:tab w:val="right" w:leader="dot" w:pos="8494"/>
        </w:tabs>
        <w:rPr>
          <w:rFonts w:asciiTheme="minorHAnsi" w:eastAsiaTheme="minorEastAsia" w:hAnsiTheme="minorHAnsi"/>
          <w:noProof/>
          <w:lang w:val="pt-PT" w:eastAsia="pt-PT"/>
        </w:rPr>
      </w:pPr>
      <w:hyperlink w:anchor="_Toc453624702" w:history="1">
        <w:r w:rsidRPr="00B50712">
          <w:rPr>
            <w:rStyle w:val="Hyperlink"/>
            <w:noProof/>
          </w:rPr>
          <w:t>Table 9: Short-list non-compliant candidates</w:t>
        </w:r>
        <w:r>
          <w:rPr>
            <w:noProof/>
            <w:webHidden/>
          </w:rPr>
          <w:tab/>
        </w:r>
        <w:r>
          <w:rPr>
            <w:noProof/>
            <w:webHidden/>
          </w:rPr>
          <w:fldChar w:fldCharType="begin"/>
        </w:r>
        <w:r>
          <w:rPr>
            <w:noProof/>
            <w:webHidden/>
          </w:rPr>
          <w:instrText xml:space="preserve"> PAGEREF _Toc453624702 \h </w:instrText>
        </w:r>
        <w:r>
          <w:rPr>
            <w:noProof/>
            <w:webHidden/>
          </w:rPr>
        </w:r>
        <w:r>
          <w:rPr>
            <w:noProof/>
            <w:webHidden/>
          </w:rPr>
          <w:fldChar w:fldCharType="separate"/>
        </w:r>
        <w:r>
          <w:rPr>
            <w:noProof/>
            <w:webHidden/>
          </w:rPr>
          <w:t>31</w:t>
        </w:r>
        <w:r>
          <w:rPr>
            <w:noProof/>
            <w:webHidden/>
          </w:rPr>
          <w:fldChar w:fldCharType="end"/>
        </w:r>
      </w:hyperlink>
    </w:p>
    <w:p w14:paraId="2572F04F" w14:textId="114B90A9" w:rsidR="00D60F5E" w:rsidRDefault="00D60F5E">
      <w:pPr>
        <w:pStyle w:val="TableofFigures"/>
        <w:tabs>
          <w:tab w:val="right" w:leader="dot" w:pos="8494"/>
        </w:tabs>
        <w:rPr>
          <w:rFonts w:asciiTheme="minorHAnsi" w:eastAsiaTheme="minorEastAsia" w:hAnsiTheme="minorHAnsi"/>
          <w:noProof/>
          <w:lang w:val="pt-PT" w:eastAsia="pt-PT"/>
        </w:rPr>
      </w:pPr>
      <w:hyperlink w:anchor="_Toc453624703" w:history="1">
        <w:r w:rsidRPr="00B50712">
          <w:rPr>
            <w:rStyle w:val="Hyperlink"/>
            <w:noProof/>
          </w:rPr>
          <w:t>Table 10: Short-list candidates scoring</w:t>
        </w:r>
        <w:r>
          <w:rPr>
            <w:noProof/>
            <w:webHidden/>
          </w:rPr>
          <w:tab/>
        </w:r>
        <w:r>
          <w:rPr>
            <w:noProof/>
            <w:webHidden/>
          </w:rPr>
          <w:fldChar w:fldCharType="begin"/>
        </w:r>
        <w:r>
          <w:rPr>
            <w:noProof/>
            <w:webHidden/>
          </w:rPr>
          <w:instrText xml:space="preserve"> PAGEREF _Toc453624703 \h </w:instrText>
        </w:r>
        <w:r>
          <w:rPr>
            <w:noProof/>
            <w:webHidden/>
          </w:rPr>
        </w:r>
        <w:r>
          <w:rPr>
            <w:noProof/>
            <w:webHidden/>
          </w:rPr>
          <w:fldChar w:fldCharType="separate"/>
        </w:r>
        <w:r>
          <w:rPr>
            <w:noProof/>
            <w:webHidden/>
          </w:rPr>
          <w:t>32</w:t>
        </w:r>
        <w:r>
          <w:rPr>
            <w:noProof/>
            <w:webHidden/>
          </w:rPr>
          <w:fldChar w:fldCharType="end"/>
        </w:r>
      </w:hyperlink>
    </w:p>
    <w:p w14:paraId="4579BD2C" w14:textId="0ECB672F" w:rsidR="00D60F5E" w:rsidRDefault="00D60F5E">
      <w:pPr>
        <w:pStyle w:val="TableofFigures"/>
        <w:tabs>
          <w:tab w:val="right" w:leader="dot" w:pos="8494"/>
        </w:tabs>
        <w:rPr>
          <w:rFonts w:asciiTheme="minorHAnsi" w:eastAsiaTheme="minorEastAsia" w:hAnsiTheme="minorHAnsi"/>
          <w:noProof/>
          <w:lang w:val="pt-PT" w:eastAsia="pt-PT"/>
        </w:rPr>
      </w:pPr>
      <w:hyperlink w:anchor="_Toc453624704" w:history="1">
        <w:r w:rsidRPr="00B50712">
          <w:rPr>
            <w:rStyle w:val="Hyperlink"/>
            <w:noProof/>
          </w:rPr>
          <w:t>Table 11: Android app vs. Mobile Web</w:t>
        </w:r>
        <w:r>
          <w:rPr>
            <w:noProof/>
            <w:webHidden/>
          </w:rPr>
          <w:tab/>
        </w:r>
        <w:r>
          <w:rPr>
            <w:noProof/>
            <w:webHidden/>
          </w:rPr>
          <w:fldChar w:fldCharType="begin"/>
        </w:r>
        <w:r>
          <w:rPr>
            <w:noProof/>
            <w:webHidden/>
          </w:rPr>
          <w:instrText xml:space="preserve"> PAGEREF _Toc453624704 \h </w:instrText>
        </w:r>
        <w:r>
          <w:rPr>
            <w:noProof/>
            <w:webHidden/>
          </w:rPr>
        </w:r>
        <w:r>
          <w:rPr>
            <w:noProof/>
            <w:webHidden/>
          </w:rPr>
          <w:fldChar w:fldCharType="separate"/>
        </w:r>
        <w:r>
          <w:rPr>
            <w:noProof/>
            <w:webHidden/>
          </w:rPr>
          <w:t>33</w:t>
        </w:r>
        <w:r>
          <w:rPr>
            <w:noProof/>
            <w:webHidden/>
          </w:rPr>
          <w:fldChar w:fldCharType="end"/>
        </w:r>
      </w:hyperlink>
    </w:p>
    <w:p w14:paraId="5ACCED6F" w14:textId="742FA149" w:rsidR="00831CD9" w:rsidRPr="00753145" w:rsidRDefault="00985ADC" w:rsidP="00985ADC">
      <w:pPr>
        <w:pStyle w:val="TableofFigures"/>
        <w:tabs>
          <w:tab w:val="right" w:leader="dot" w:pos="8494"/>
        </w:tabs>
      </w:pPr>
      <w:r w:rsidRPr="00753145">
        <w:fldChar w:fldCharType="end"/>
      </w:r>
    </w:p>
    <w:p w14:paraId="02BD98EA" w14:textId="77777777" w:rsidR="00831CD9" w:rsidRPr="00753145" w:rsidRDefault="00831CD9" w:rsidP="00831CD9">
      <w:pPr>
        <w:sectPr w:rsidR="00831CD9" w:rsidRPr="00753145" w:rsidSect="00557BDC">
          <w:footerReference w:type="first" r:id="rId12"/>
          <w:type w:val="oddPage"/>
          <w:pgSz w:w="11906" w:h="16838" w:code="9"/>
          <w:pgMar w:top="1418" w:right="1701" w:bottom="1418" w:left="1701" w:header="709" w:footer="709" w:gutter="0"/>
          <w:pgNumType w:fmt="lowerRoman" w:start="3"/>
          <w:cols w:space="708"/>
          <w:docGrid w:linePitch="360"/>
        </w:sectPr>
      </w:pPr>
    </w:p>
    <w:p w14:paraId="3E9FF777" w14:textId="77777777" w:rsidR="00CB3748" w:rsidRPr="00393052" w:rsidRDefault="003B1333" w:rsidP="00393052">
      <w:pPr>
        <w:pStyle w:val="Heading1"/>
      </w:pPr>
      <w:bookmarkStart w:id="5" w:name="_Toc449908293"/>
      <w:bookmarkStart w:id="6" w:name="_Toc453624614"/>
      <w:r w:rsidRPr="00393052">
        <w:lastRenderedPageBreak/>
        <w:t>Introduction</w:t>
      </w:r>
      <w:bookmarkEnd w:id="5"/>
      <w:bookmarkEnd w:id="6"/>
    </w:p>
    <w:p w14:paraId="19E55B63" w14:textId="77777777" w:rsidR="00B25F0A" w:rsidRPr="00753145" w:rsidRDefault="00B25F0A" w:rsidP="00B25F0A">
      <w:pPr>
        <w:rPr>
          <w:rStyle w:val="Emphasis"/>
        </w:rPr>
      </w:pPr>
      <w:r w:rsidRPr="00753145">
        <w:rPr>
          <w:rStyle w:val="Emphasis"/>
        </w:rPr>
        <w:t>“A tertúlia is a social gathering with literary or artistic overtones, especially in Iberia or in Latin America. Tertúlia also means an informal meeting of people to talk about current affairs, arts, etc. The word is originally Spanish (borrowed by Catalan and Portuguese), but it has only moderate currency in English, used mainly in describing Latin cultural contexts.”</w:t>
      </w:r>
    </w:p>
    <w:p w14:paraId="0EEFB691" w14:textId="77777777" w:rsidR="00B25F0A" w:rsidRPr="00753145" w:rsidRDefault="00B25F0A" w:rsidP="00B25F0A">
      <w:pPr>
        <w:pStyle w:val="Caption"/>
      </w:pPr>
      <w:r w:rsidRPr="00753145">
        <w:t>(Wikipedia – the free encyclopedia. Available at: &lt;https://en.wikipedia.org/wiki/Tert</w:t>
      </w:r>
      <w:r>
        <w:t>u</w:t>
      </w:r>
      <w:r w:rsidRPr="00753145">
        <w:t xml:space="preserve">lia&gt;. Accessed on: </w:t>
      </w:r>
      <w:r>
        <w:t>2016/06/10</w:t>
      </w:r>
      <w:r w:rsidRPr="00753145">
        <w:t>)</w:t>
      </w:r>
    </w:p>
    <w:p w14:paraId="4BA3A147" w14:textId="5A42DDF5" w:rsidR="0091035D" w:rsidRPr="00162249" w:rsidRDefault="0091035D" w:rsidP="00162249">
      <w:r w:rsidRPr="00162249">
        <w:t>This project is the implementation of a system for managing recurring events using an App developed for An</w:t>
      </w:r>
      <w:r w:rsidR="00162249">
        <w:t xml:space="preserve">droid (KitKat) devices – with </w:t>
      </w:r>
      <w:r w:rsidRPr="00162249">
        <w:t>a twist for “Tertulias” events.</w:t>
      </w:r>
    </w:p>
    <w:p w14:paraId="1D3B84BC" w14:textId="4757CF90" w:rsidR="00B25F0A" w:rsidRPr="0091035D" w:rsidRDefault="00B25F0A" w:rsidP="0091035D">
      <w:r w:rsidRPr="0091035D">
        <w:t>The motivation for addressing this project is twofold:</w:t>
      </w:r>
    </w:p>
    <w:p w14:paraId="0F5FF2A5" w14:textId="77777777" w:rsidR="00B25F0A" w:rsidRPr="00753145" w:rsidRDefault="00B25F0A" w:rsidP="00B25F0A">
      <w:pPr>
        <w:pStyle w:val="ListParagraph"/>
        <w:numPr>
          <w:ilvl w:val="0"/>
          <w:numId w:val="7"/>
        </w:numPr>
      </w:pPr>
      <w:r w:rsidRPr="00753145">
        <w:t>On one side, and irrespective of the number of applications available in the market targeting activity scheduling, we haven’t found one targeting this specific and important social and cultural habit of periodic gathering of groups of people, which has been cherished by communities for centuries. As such, we find that there must be a large number of citizens to whom this technology might be worth to use.</w:t>
      </w:r>
    </w:p>
    <w:p w14:paraId="6EEC6F51" w14:textId="77777777" w:rsidR="00B25F0A" w:rsidRPr="00753145" w:rsidRDefault="00B25F0A" w:rsidP="00B25F0A">
      <w:pPr>
        <w:pStyle w:val="ListParagraph"/>
        <w:numPr>
          <w:ilvl w:val="0"/>
          <w:numId w:val="7"/>
        </w:numPr>
      </w:pPr>
      <w:r w:rsidRPr="00753145">
        <w:t>On the other side, we have a great deal of interest in the domain of technology applications to enable social interaction and crowd mobilization, taking advantage of this recent context built around affordable mobile devices, data communications and cloud based persistence and notification services.</w:t>
      </w:r>
    </w:p>
    <w:p w14:paraId="7F776C49" w14:textId="77777777" w:rsidR="008376EE" w:rsidRDefault="00B25F0A" w:rsidP="00B25F0A">
      <w:r w:rsidRPr="00753145">
        <w:t>With the completion of this project we are taking for ourselves the experience of designing, implementing and making available a cloud based service</w:t>
      </w:r>
      <w:r w:rsidR="008376EE" w:rsidRPr="008376EE">
        <w:t xml:space="preserve"> </w:t>
      </w:r>
      <w:r w:rsidR="008376EE">
        <w:t>aiming to scale according to usage demand.</w:t>
      </w:r>
    </w:p>
    <w:p w14:paraId="23822216" w14:textId="77777777" w:rsidR="00B25F0A" w:rsidRPr="00753145" w:rsidRDefault="00B25F0A" w:rsidP="00B25F0A">
      <w:r w:rsidRPr="00753145">
        <w:t>We achieve these goals by putting in practice the knowledge learned along the course, covering a substantial range of software areas, applied in a real world complex internet environment that includes:</w:t>
      </w:r>
    </w:p>
    <w:p w14:paraId="52625951" w14:textId="77777777" w:rsidR="00B25F0A" w:rsidRPr="00753145" w:rsidRDefault="00B25F0A" w:rsidP="00B25F0A">
      <w:pPr>
        <w:pStyle w:val="ListParagraph"/>
        <w:numPr>
          <w:ilvl w:val="0"/>
          <w:numId w:val="7"/>
        </w:numPr>
      </w:pPr>
      <w:r w:rsidRPr="00753145">
        <w:t>a mobile application made available in an app store,</w:t>
      </w:r>
    </w:p>
    <w:p w14:paraId="22096287" w14:textId="77777777" w:rsidR="00B25F0A" w:rsidRPr="00753145" w:rsidRDefault="00B25F0A" w:rsidP="00B25F0A">
      <w:pPr>
        <w:pStyle w:val="ListParagraph"/>
        <w:numPr>
          <w:ilvl w:val="0"/>
          <w:numId w:val="7"/>
        </w:numPr>
      </w:pPr>
      <w:r w:rsidRPr="00753145">
        <w:t xml:space="preserve">users being authenticated by independent </w:t>
      </w:r>
      <w:r>
        <w:t>a social service provider</w:t>
      </w:r>
      <w:r w:rsidRPr="00753145">
        <w:t>,</w:t>
      </w:r>
    </w:p>
    <w:p w14:paraId="5D15904F" w14:textId="77777777" w:rsidR="00B25F0A" w:rsidRPr="00753145" w:rsidRDefault="00B25F0A" w:rsidP="00B25F0A">
      <w:pPr>
        <w:pStyle w:val="ListParagraph"/>
        <w:numPr>
          <w:ilvl w:val="0"/>
          <w:numId w:val="7"/>
        </w:numPr>
      </w:pPr>
      <w:r w:rsidRPr="00753145">
        <w:t>synchronization with a cloud based server service via custom APIs,</w:t>
      </w:r>
    </w:p>
    <w:p w14:paraId="1F4E1A8A" w14:textId="77777777" w:rsidR="00B25F0A" w:rsidRPr="00753145" w:rsidRDefault="00B25F0A" w:rsidP="00B25F0A">
      <w:pPr>
        <w:pStyle w:val="ListParagraph"/>
        <w:numPr>
          <w:ilvl w:val="0"/>
          <w:numId w:val="7"/>
        </w:numPr>
      </w:pPr>
      <w:r w:rsidRPr="00753145">
        <w:t>data persistence in a cloud hosted relational database and</w:t>
      </w:r>
    </w:p>
    <w:p w14:paraId="125CF2EF" w14:textId="77777777" w:rsidR="00B25F0A" w:rsidRPr="00753145" w:rsidRDefault="00B25F0A" w:rsidP="00B25F0A">
      <w:pPr>
        <w:pStyle w:val="ListParagraph"/>
        <w:numPr>
          <w:ilvl w:val="0"/>
          <w:numId w:val="7"/>
        </w:numPr>
      </w:pPr>
      <w:r w:rsidRPr="00753145">
        <w:t>direct device notifications being pushed by a notification service.</w:t>
      </w:r>
    </w:p>
    <w:p w14:paraId="12E0634A" w14:textId="77777777" w:rsidR="008376EE" w:rsidRDefault="00B25F0A" w:rsidP="00B25F0A">
      <w:r w:rsidRPr="00753145">
        <w:t xml:space="preserve">For this we are making use of diverse technologies </w:t>
      </w:r>
      <w:r>
        <w:t>including the Java</w:t>
      </w:r>
      <w:r w:rsidRPr="00753145">
        <w:t xml:space="preserve"> based Android development framework, Node</w:t>
      </w:r>
      <w:r>
        <w:t>JS</w:t>
      </w:r>
      <w:r w:rsidRPr="00753145">
        <w:t xml:space="preserve"> javascript</w:t>
      </w:r>
      <w:r>
        <w:t>,</w:t>
      </w:r>
      <w:r w:rsidRPr="00753145">
        <w:t xml:space="preserve"> </w:t>
      </w:r>
      <w:r>
        <w:t>Microsof</w:t>
      </w:r>
      <w:r w:rsidRPr="00753145">
        <w:t xml:space="preserve"> TSQL, </w:t>
      </w:r>
      <w:r>
        <w:t>OAuth 2.0 based authentication delegation, OpenId Connect user identification and push notifications service</w:t>
      </w:r>
      <w:r w:rsidR="008376EE">
        <w:t>.</w:t>
      </w:r>
    </w:p>
    <w:p w14:paraId="454DC4A8" w14:textId="77777777" w:rsidR="00B25F0A" w:rsidRDefault="00B25F0A" w:rsidP="00B25F0A">
      <w:r>
        <w:lastRenderedPageBreak/>
        <w:t xml:space="preserve">The final result is </w:t>
      </w:r>
      <w:r w:rsidRPr="00753145">
        <w:t xml:space="preserve">a working </w:t>
      </w:r>
      <w:r>
        <w:t xml:space="preserve">client </w:t>
      </w:r>
      <w:r w:rsidRPr="00753145">
        <w:t xml:space="preserve">app for </w:t>
      </w:r>
      <w:r>
        <w:t xml:space="preserve">the </w:t>
      </w:r>
      <w:r w:rsidRPr="00753145">
        <w:t xml:space="preserve">Android, with </w:t>
      </w:r>
      <w:r>
        <w:t xml:space="preserve">a </w:t>
      </w:r>
      <w:r w:rsidRPr="00753145">
        <w:t>documented API allow</w:t>
      </w:r>
      <w:r>
        <w:t>ing</w:t>
      </w:r>
      <w:r w:rsidRPr="00753145">
        <w:t xml:space="preserve"> development </w:t>
      </w:r>
      <w:r>
        <w:t>for</w:t>
      </w:r>
      <w:r w:rsidRPr="00753145">
        <w:t xml:space="preserve"> other mobile or browser based platforms or for integration with third party applications.</w:t>
      </w:r>
    </w:p>
    <w:p w14:paraId="537E3267" w14:textId="77777777" w:rsidR="00C657AF" w:rsidRDefault="00C657AF" w:rsidP="00B25F0A">
      <w:r>
        <w:t xml:space="preserve">Apart from the fact that using a cloud based service for hosting the application server in a protected and scalable environment, it is worth to mention that the selected </w:t>
      </w:r>
      <w:r w:rsidR="00AF4F3D">
        <w:t xml:space="preserve">backend </w:t>
      </w:r>
      <w:r>
        <w:t xml:space="preserve">environment (Microsoft Azure) </w:t>
      </w:r>
      <w:r w:rsidR="00AF4F3D">
        <w:t>can make</w:t>
      </w:r>
      <w:r>
        <w:t xml:space="preserve"> available a number of additional analytic services </w:t>
      </w:r>
      <w:r w:rsidR="00AF4F3D">
        <w:t xml:space="preserve">will be </w:t>
      </w:r>
      <w:r>
        <w:t>used to monitor application usage and resources consumption</w:t>
      </w:r>
      <w:r w:rsidR="00AF4F3D">
        <w:t>,</w:t>
      </w:r>
      <w:r>
        <w:t xml:space="preserve"> </w:t>
      </w:r>
      <w:r w:rsidR="00AF4F3D">
        <w:t xml:space="preserve">in case </w:t>
      </w:r>
      <w:r>
        <w:t xml:space="preserve">app </w:t>
      </w:r>
      <w:r w:rsidR="00AF4F3D">
        <w:t xml:space="preserve">market </w:t>
      </w:r>
      <w:r>
        <w:t>adoption take</w:t>
      </w:r>
      <w:r w:rsidR="00AF4F3D">
        <w:t>s</w:t>
      </w:r>
      <w:r>
        <w:t xml:space="preserve"> off.</w:t>
      </w:r>
    </w:p>
    <w:p w14:paraId="2B607D4D" w14:textId="550941C8" w:rsidR="00BA7E30" w:rsidRDefault="00FA63D4" w:rsidP="00BA7E30">
      <w:pPr>
        <w:pStyle w:val="Heading2"/>
      </w:pPr>
      <w:bookmarkStart w:id="7" w:name="_Toc453624615"/>
      <w:r>
        <w:t>System</w:t>
      </w:r>
      <w:r w:rsidR="00BA7E30">
        <w:t xml:space="preserve"> building blocks</w:t>
      </w:r>
      <w:bookmarkEnd w:id="7"/>
    </w:p>
    <w:p w14:paraId="07AFEAE0" w14:textId="7EA74380" w:rsidR="00162249" w:rsidRDefault="001C472B" w:rsidP="00BA7E30">
      <w:r w:rsidRPr="001C472B">
        <w:rPr>
          <w:noProof/>
          <w:lang w:val="pt-PT" w:eastAsia="pt-PT"/>
        </w:rPr>
        <w:drawing>
          <wp:inline distT="0" distB="0" distL="0" distR="0" wp14:anchorId="508AFC9B" wp14:editId="71D5918A">
            <wp:extent cx="5429250" cy="4505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4505325"/>
                    </a:xfrm>
                    <a:prstGeom prst="rect">
                      <a:avLst/>
                    </a:prstGeom>
                    <a:noFill/>
                    <a:ln>
                      <a:noFill/>
                    </a:ln>
                  </pic:spPr>
                </pic:pic>
              </a:graphicData>
            </a:graphic>
          </wp:inline>
        </w:drawing>
      </w:r>
    </w:p>
    <w:p w14:paraId="04F27302" w14:textId="18A6A813" w:rsidR="00162249" w:rsidRDefault="00162249" w:rsidP="00162249">
      <w:pPr>
        <w:pStyle w:val="Caption"/>
      </w:pPr>
      <w:bookmarkStart w:id="8" w:name="_Ref453621754"/>
      <w:bookmarkStart w:id="9" w:name="_Toc453624689"/>
      <w:r>
        <w:t xml:space="preserve">Figure </w:t>
      </w:r>
      <w:r>
        <w:fldChar w:fldCharType="begin"/>
      </w:r>
      <w:r>
        <w:instrText xml:space="preserve"> SEQ Figure \* ARABIC </w:instrText>
      </w:r>
      <w:r>
        <w:fldChar w:fldCharType="separate"/>
      </w:r>
      <w:r w:rsidR="00D60F5E">
        <w:rPr>
          <w:noProof/>
        </w:rPr>
        <w:t>1</w:t>
      </w:r>
      <w:r>
        <w:fldChar w:fldCharType="end"/>
      </w:r>
      <w:bookmarkEnd w:id="8"/>
      <w:r>
        <w:t>: App Building blocks</w:t>
      </w:r>
      <w:bookmarkEnd w:id="9"/>
    </w:p>
    <w:p w14:paraId="2FB3AB52" w14:textId="69C31115" w:rsidR="00C657AF" w:rsidRDefault="001C472B" w:rsidP="00BA7E30">
      <w:r>
        <w:t xml:space="preserve">The generic building blocks to grasp the </w:t>
      </w:r>
      <w:r w:rsidR="00FA63D4">
        <w:t>system</w:t>
      </w:r>
      <w:r>
        <w:t xml:space="preserve"> architecture are presented in </w:t>
      </w:r>
      <w:r w:rsidR="00AD5748">
        <w:fldChar w:fldCharType="begin"/>
      </w:r>
      <w:r w:rsidR="00AD5748">
        <w:instrText xml:space="preserve"> REF _Ref453621754 \h \* lower </w:instrText>
      </w:r>
      <w:r w:rsidR="00AD5748">
        <w:fldChar w:fldCharType="separate"/>
      </w:r>
      <w:r w:rsidR="00D60F5E">
        <w:t xml:space="preserve">figure </w:t>
      </w:r>
      <w:r w:rsidR="00D60F5E">
        <w:rPr>
          <w:noProof/>
        </w:rPr>
        <w:t>1</w:t>
      </w:r>
      <w:r w:rsidR="00AD5748">
        <w:fldChar w:fldCharType="end"/>
      </w:r>
      <w:r w:rsidR="00AD5748">
        <w:t xml:space="preserve"> </w:t>
      </w:r>
      <w:r w:rsidR="00AF4F3D">
        <w:t>and it works as follows.</w:t>
      </w:r>
    </w:p>
    <w:p w14:paraId="1AC0330C" w14:textId="77777777" w:rsidR="001C472B" w:rsidRDefault="001C472B" w:rsidP="00BA7E30">
      <w:r>
        <w:t xml:space="preserve">Once authenticated at Google’s authentication provider (Facebook and Twitter are also supported, although not </w:t>
      </w:r>
      <w:r w:rsidR="00AF4F3D">
        <w:t xml:space="preserve">currently </w:t>
      </w:r>
      <w:r>
        <w:t>configured)</w:t>
      </w:r>
      <w:r w:rsidR="00AF4F3D">
        <w:t>,</w:t>
      </w:r>
      <w:r>
        <w:t xml:space="preserve"> </w:t>
      </w:r>
      <w:r w:rsidR="00F71638">
        <w:t>t</w:t>
      </w:r>
      <w:r>
        <w:t>he client devices running the Tertulias app access</w:t>
      </w:r>
      <w:r w:rsidR="00AF4F3D">
        <w:t>es</w:t>
      </w:r>
      <w:r>
        <w:t xml:space="preserve"> the shared data </w:t>
      </w:r>
      <w:r w:rsidR="00F71638">
        <w:t xml:space="preserve">via an API provided by an application server running on a virtual machine </w:t>
      </w:r>
      <w:r w:rsidR="00AF4F3D">
        <w:t>at</w:t>
      </w:r>
      <w:r w:rsidR="00F71638">
        <w:t xml:space="preserve"> Microsoft Azure</w:t>
      </w:r>
      <w:r w:rsidR="00AF4F3D">
        <w:t xml:space="preserve"> cloud platform</w:t>
      </w:r>
      <w:r>
        <w:t>.</w:t>
      </w:r>
      <w:r w:rsidR="00F71638">
        <w:t xml:space="preserve"> </w:t>
      </w:r>
      <w:r w:rsidR="00CC3CD5">
        <w:t xml:space="preserve">The Client App uses the “Azure Mobile Apps” SDK for Android enabling </w:t>
      </w:r>
      <w:r w:rsidR="00CC3CD5">
        <w:lastRenderedPageBreak/>
        <w:t xml:space="preserve">a simplified application server interface. </w:t>
      </w:r>
      <w:r w:rsidR="00F71638">
        <w:t xml:space="preserve">The application server, </w:t>
      </w:r>
      <w:r w:rsidR="00AF4F3D">
        <w:t>which is coded</w:t>
      </w:r>
      <w:r w:rsidR="00F71638">
        <w:t xml:space="preserve"> in NodeJS</w:t>
      </w:r>
      <w:r w:rsidR="00AF4F3D">
        <w:t>’s Javascript</w:t>
      </w:r>
      <w:r w:rsidR="00F71638">
        <w:t>, uses the “Azure Mobile Apps” module, which provides the API endpoint interface</w:t>
      </w:r>
      <w:r w:rsidR="00CC3CD5">
        <w:t xml:space="preserve"> for Clients access</w:t>
      </w:r>
      <w:r w:rsidR="00F71638">
        <w:t xml:space="preserve">, </w:t>
      </w:r>
      <w:r w:rsidR="00AF4F3D">
        <w:t xml:space="preserve">configured for accepting only authenticated </w:t>
      </w:r>
      <w:r w:rsidR="00CC3CD5">
        <w:t>requests</w:t>
      </w:r>
      <w:r w:rsidR="00AF4F3D">
        <w:t xml:space="preserve">. The “Azure Mobile Apps” module also provides </w:t>
      </w:r>
      <w:r w:rsidR="00F71638">
        <w:t>user identification –</w:t>
      </w:r>
      <w:r w:rsidR="00BA7E30">
        <w:t xml:space="preserve"> </w:t>
      </w:r>
      <w:r w:rsidR="00AF4F3D">
        <w:t>each user</w:t>
      </w:r>
      <w:r w:rsidR="00F71638">
        <w:t xml:space="preserve"> </w:t>
      </w:r>
      <w:r w:rsidR="00CC3CD5">
        <w:t xml:space="preserve">is represented </w:t>
      </w:r>
      <w:r w:rsidR="00F71638">
        <w:t>by a unique token</w:t>
      </w:r>
      <w:r w:rsidR="00CC3CD5">
        <w:t xml:space="preserve">. Towards the database, it provides all the </w:t>
      </w:r>
      <w:r w:rsidR="00AF4F3D">
        <w:t>communication protocol with the SQL Server managing the Tertulias database</w:t>
      </w:r>
      <w:r w:rsidR="00CC3CD5">
        <w:t xml:space="preserve">, allowing the use of SQL </w:t>
      </w:r>
      <w:r w:rsidR="00BA7E30">
        <w:t>prepared statements with bound parameters</w:t>
      </w:r>
      <w:r w:rsidR="00AF4F3D">
        <w:t>.</w:t>
      </w:r>
    </w:p>
    <w:p w14:paraId="5A73070F" w14:textId="77777777" w:rsidR="00BA7E30" w:rsidRDefault="00BA7E30" w:rsidP="00BA7E30">
      <w:r>
        <w:t>Currently, the Beta version doesn’t support local persistency in the client devices, but that functionality will be present in the final version, together with a synchronization mechanism which shall be triggered by push notifications received by the App running in the device, optimizing in this way the resources usage, both in the client and in the server sides.</w:t>
      </w:r>
    </w:p>
    <w:p w14:paraId="09E2B108" w14:textId="6FA37E94" w:rsidR="00BA7E30" w:rsidRDefault="00BA7E30" w:rsidP="00BA7E30">
      <w:pPr>
        <w:pStyle w:val="Heading2"/>
      </w:pPr>
      <w:bookmarkStart w:id="10" w:name="_Toc453624616"/>
      <w:r>
        <w:t>Document structure</w:t>
      </w:r>
      <w:bookmarkEnd w:id="10"/>
    </w:p>
    <w:p w14:paraId="6E3BE1AF" w14:textId="6C07D713" w:rsidR="00714423" w:rsidRDefault="00714423" w:rsidP="00714423">
      <w:r>
        <w:t>This version of the document represents work in progress aiming for the final version, so, the structure presented in target for that final version, although in the text of the chapter a lot of information is still missing.</w:t>
      </w:r>
    </w:p>
    <w:p w14:paraId="03D2D217" w14:textId="28188893" w:rsidR="00241473" w:rsidRDefault="00241473" w:rsidP="00714423">
      <w:r>
        <w:t xml:space="preserve">The graphics presented are also “Beta”, i.e., they might require some tweaks for the final version, and its resolution </w:t>
      </w:r>
      <w:r w:rsidR="00AE5FE6">
        <w:t>might require improvement in some cases</w:t>
      </w:r>
      <w:bookmarkStart w:id="11" w:name="_GoBack"/>
      <w:bookmarkEnd w:id="11"/>
      <w:r>
        <w:t>.</w:t>
      </w:r>
    </w:p>
    <w:p w14:paraId="29D01934" w14:textId="77777777" w:rsidR="00714423" w:rsidRPr="00714423" w:rsidRDefault="00714423" w:rsidP="00714423"/>
    <w:p w14:paraId="58AE2691" w14:textId="77777777" w:rsidR="00753145" w:rsidRDefault="00753145" w:rsidP="003B1333">
      <w:r>
        <w:t xml:space="preserve">This document’s goal is to </w:t>
      </w:r>
      <w:r w:rsidR="00393052">
        <w:t xml:space="preserve">present </w:t>
      </w:r>
      <w:r w:rsidR="00BA7E30">
        <w:t xml:space="preserve">the Tertulias project, scoping </w:t>
      </w:r>
      <w:r w:rsidR="00393052">
        <w:t>details of the agreed goals, functionality, implementation and support infrastructure</w:t>
      </w:r>
      <w:r>
        <w:t>.</w:t>
      </w:r>
    </w:p>
    <w:p w14:paraId="2C0A7E64" w14:textId="77777777" w:rsidR="00145781" w:rsidRPr="00753145" w:rsidRDefault="006E4776" w:rsidP="003B1333">
      <w:r>
        <w:t>The Tertulia project targets the deployment of a cloud based service where any person can organize and / or collaborate in the preparation of periodic meetings called Tertulias.</w:t>
      </w:r>
    </w:p>
    <w:p w14:paraId="299F8384" w14:textId="77777777" w:rsidR="006B7CA6" w:rsidRPr="00753145" w:rsidRDefault="006E4776" w:rsidP="003B1333">
      <w:r>
        <w:t xml:space="preserve">The way </w:t>
      </w:r>
      <w:r w:rsidRPr="00753145">
        <w:t xml:space="preserve">this </w:t>
      </w:r>
      <w:r>
        <w:t>document</w:t>
      </w:r>
      <w:r w:rsidR="00852F86" w:rsidRPr="00753145">
        <w:t xml:space="preserve"> </w:t>
      </w:r>
      <w:r>
        <w:t>is</w:t>
      </w:r>
      <w:r w:rsidR="00852F86" w:rsidRPr="00753145">
        <w:t xml:space="preserve"> </w:t>
      </w:r>
      <w:r w:rsidR="00393052">
        <w:t>organized</w:t>
      </w:r>
      <w:r w:rsidR="00852F86" w:rsidRPr="00753145">
        <w:t xml:space="preserve"> </w:t>
      </w:r>
      <w:r>
        <w:t xml:space="preserve">is from the more </w:t>
      </w:r>
      <w:r w:rsidR="00852F86" w:rsidRPr="00753145">
        <w:t>general aspects to the most particular</w:t>
      </w:r>
      <w:r>
        <w:t xml:space="preserve"> ones</w:t>
      </w:r>
      <w:r w:rsidR="00852F86" w:rsidRPr="00753145">
        <w:t xml:space="preserve">, </w:t>
      </w:r>
      <w:r>
        <w:t xml:space="preserve">aiming to </w:t>
      </w:r>
      <w:r w:rsidR="002B76FB">
        <w:t>drive focus</w:t>
      </w:r>
      <w:r w:rsidR="00852F86" w:rsidRPr="00753145">
        <w:t xml:space="preserve"> to each </w:t>
      </w:r>
      <w:r w:rsidR="002B76FB">
        <w:t xml:space="preserve">specific </w:t>
      </w:r>
      <w:r w:rsidR="00852F86" w:rsidRPr="00753145">
        <w:t>issue</w:t>
      </w:r>
      <w:r w:rsidR="002B76FB">
        <w:t>,</w:t>
      </w:r>
      <w:r w:rsidR="00852F86" w:rsidRPr="00753145">
        <w:t xml:space="preserve"> </w:t>
      </w:r>
      <w:r w:rsidR="002B76FB">
        <w:t xml:space="preserve">preserving context and </w:t>
      </w:r>
      <w:r w:rsidR="00393052">
        <w:t>trying to avoid</w:t>
      </w:r>
      <w:r w:rsidR="002B76FB">
        <w:t xml:space="preserve"> </w:t>
      </w:r>
      <w:r w:rsidR="00852F86" w:rsidRPr="00753145">
        <w:t>mix</w:t>
      </w:r>
      <w:r w:rsidR="002B76FB">
        <w:t>ing</w:t>
      </w:r>
      <w:r w:rsidR="00852F86" w:rsidRPr="00753145">
        <w:t xml:space="preserve"> </w:t>
      </w:r>
      <w:r w:rsidR="00D97D0E" w:rsidRPr="00753145">
        <w:t>subjects.</w:t>
      </w:r>
    </w:p>
    <w:p w14:paraId="678539D7" w14:textId="1EE602FE" w:rsidR="00D97D0E" w:rsidRPr="00753145" w:rsidRDefault="002B76FB" w:rsidP="003B1333">
      <w:r>
        <w:t>In c</w:t>
      </w:r>
      <w:r w:rsidR="00D97D0E" w:rsidRPr="00753145">
        <w:t xml:space="preserve">hapter </w:t>
      </w:r>
      <w:r w:rsidR="00D97D0E" w:rsidRPr="00753145">
        <w:fldChar w:fldCharType="begin"/>
      </w:r>
      <w:r w:rsidR="00D97D0E" w:rsidRPr="00753145">
        <w:instrText xml:space="preserve"> REF _Ref449807494 \r \h </w:instrText>
      </w:r>
      <w:r w:rsidR="00D97D0E" w:rsidRPr="00753145">
        <w:fldChar w:fldCharType="separate"/>
      </w:r>
      <w:r w:rsidR="00D60F5E">
        <w:t>2</w:t>
      </w:r>
      <w:r w:rsidR="00D97D0E" w:rsidRPr="00753145">
        <w:fldChar w:fldCharType="end"/>
      </w:r>
      <w:r w:rsidR="00341507" w:rsidRPr="00753145">
        <w:t>. (</w:t>
      </w:r>
      <w:r w:rsidR="00D97D0E" w:rsidRPr="00753145">
        <w:fldChar w:fldCharType="begin"/>
      </w:r>
      <w:r w:rsidR="00D97D0E" w:rsidRPr="00753145">
        <w:instrText xml:space="preserve"> REF _Ref449807501 \h </w:instrText>
      </w:r>
      <w:r w:rsidR="00D97D0E" w:rsidRPr="00753145">
        <w:fldChar w:fldCharType="separate"/>
      </w:r>
      <w:r w:rsidR="00D60F5E" w:rsidRPr="00753145">
        <w:t>Problem Scope</w:t>
      </w:r>
      <w:r w:rsidR="00D97D0E" w:rsidRPr="00753145">
        <w:fldChar w:fldCharType="end"/>
      </w:r>
      <w:r w:rsidR="00D97D0E" w:rsidRPr="00753145">
        <w:t>) the boundaries of the problem</w:t>
      </w:r>
      <w:r w:rsidR="00393052">
        <w:t>s</w:t>
      </w:r>
      <w:r w:rsidR="00D97D0E" w:rsidRPr="00753145">
        <w:t xml:space="preserve"> we </w:t>
      </w:r>
      <w:r w:rsidR="00393052">
        <w:t xml:space="preserve">are </w:t>
      </w:r>
      <w:r w:rsidR="00341507" w:rsidRPr="00753145">
        <w:t>try</w:t>
      </w:r>
      <w:r w:rsidR="00393052">
        <w:t>ing</w:t>
      </w:r>
      <w:r w:rsidR="00D97D0E" w:rsidRPr="00753145">
        <w:t xml:space="preserve"> to solve</w:t>
      </w:r>
      <w:r>
        <w:t xml:space="preserve"> </w:t>
      </w:r>
      <w:r w:rsidR="00393052">
        <w:t>are</w:t>
      </w:r>
      <w:r>
        <w:t xml:space="preserve"> addressed</w:t>
      </w:r>
      <w:r w:rsidR="00341507" w:rsidRPr="00753145">
        <w:t>,</w:t>
      </w:r>
      <w:r w:rsidR="00D97D0E" w:rsidRPr="00753145">
        <w:t xml:space="preserve"> stating what </w:t>
      </w:r>
      <w:r w:rsidR="00341507" w:rsidRPr="00753145">
        <w:t>shall</w:t>
      </w:r>
      <w:r w:rsidR="00D97D0E" w:rsidRPr="00753145">
        <w:t xml:space="preserve"> be the outcome of development and what </w:t>
      </w:r>
      <w:r w:rsidR="00341507" w:rsidRPr="00753145">
        <w:t xml:space="preserve">could </w:t>
      </w:r>
      <w:r w:rsidR="00CA25A4" w:rsidRPr="00753145">
        <w:t xml:space="preserve">possibly </w:t>
      </w:r>
      <w:r w:rsidR="00341507" w:rsidRPr="00753145">
        <w:t xml:space="preserve">be </w:t>
      </w:r>
      <w:r w:rsidR="00CA25A4" w:rsidRPr="00753145">
        <w:t xml:space="preserve">the </w:t>
      </w:r>
      <w:r>
        <w:t>following</w:t>
      </w:r>
      <w:r w:rsidR="00CA25A4" w:rsidRPr="00753145">
        <w:t xml:space="preserve"> </w:t>
      </w:r>
      <w:r w:rsidR="00341507" w:rsidRPr="00753145">
        <w:t>evolution</w:t>
      </w:r>
      <w:r w:rsidR="00D97D0E" w:rsidRPr="00753145">
        <w:t>.</w:t>
      </w:r>
    </w:p>
    <w:p w14:paraId="5EEDFADE" w14:textId="64E509A6" w:rsidR="00CB1452" w:rsidRDefault="00393052" w:rsidP="00393052">
      <w:r>
        <w:t xml:space="preserve">In </w:t>
      </w:r>
      <w:r w:rsidR="00CA25A4" w:rsidRPr="00393052">
        <w:t>C</w:t>
      </w:r>
      <w:r w:rsidR="00D97D0E" w:rsidRPr="00393052">
        <w:t>hapter</w:t>
      </w:r>
      <w:r w:rsidR="00CB1452">
        <w:t xml:space="preserve"> </w:t>
      </w:r>
      <w:r w:rsidR="00CB1452">
        <w:fldChar w:fldCharType="begin"/>
      </w:r>
      <w:r w:rsidR="00CB1452">
        <w:instrText xml:space="preserve"> REF _Ref453623621 \n \h </w:instrText>
      </w:r>
      <w:r w:rsidR="00CB1452">
        <w:fldChar w:fldCharType="separate"/>
      </w:r>
      <w:r w:rsidR="00D60F5E">
        <w:t>3</w:t>
      </w:r>
      <w:r w:rsidR="00CB1452">
        <w:fldChar w:fldCharType="end"/>
      </w:r>
      <w:r w:rsidR="00CB1452">
        <w:t>. (</w:t>
      </w:r>
      <w:r w:rsidR="00CB1452">
        <w:fldChar w:fldCharType="begin"/>
      </w:r>
      <w:r w:rsidR="00CB1452">
        <w:instrText xml:space="preserve"> REF _Ref453623631 \h </w:instrText>
      </w:r>
      <w:r w:rsidR="00CB1452">
        <w:fldChar w:fldCharType="separate"/>
      </w:r>
      <w:r w:rsidR="00D60F5E">
        <w:t>User Interaction</w:t>
      </w:r>
      <w:r w:rsidR="00CB1452">
        <w:fldChar w:fldCharType="end"/>
      </w:r>
      <w:r w:rsidR="00CB1452">
        <w:t>) we present an overview of the user interaction with the app, including a graph representing the interaction flows and the wireframe screens the implement those flows.</w:t>
      </w:r>
    </w:p>
    <w:p w14:paraId="7D08D39B" w14:textId="56611058" w:rsidR="00D97D0E" w:rsidRPr="00753145" w:rsidRDefault="00CB1452" w:rsidP="00393052">
      <w:r>
        <w:t xml:space="preserve">In Chapter </w:t>
      </w:r>
      <w:r>
        <w:fldChar w:fldCharType="begin"/>
      </w:r>
      <w:r>
        <w:instrText xml:space="preserve"> REF _Ref449904493 \n \h </w:instrText>
      </w:r>
      <w:r>
        <w:fldChar w:fldCharType="separate"/>
      </w:r>
      <w:r w:rsidR="00D60F5E">
        <w:t>4</w:t>
      </w:r>
      <w:r>
        <w:fldChar w:fldCharType="end"/>
      </w:r>
      <w:r>
        <w:t>. (</w:t>
      </w:r>
      <w:r>
        <w:fldChar w:fldCharType="begin"/>
      </w:r>
      <w:r>
        <w:instrText xml:space="preserve"> REF _Ref449904493 \h </w:instrText>
      </w:r>
      <w:r>
        <w:fldChar w:fldCharType="separate"/>
      </w:r>
      <w:r w:rsidR="00D60F5E">
        <w:t>System</w:t>
      </w:r>
      <w:r w:rsidR="00D60F5E" w:rsidRPr="00753145">
        <w:t xml:space="preserve"> Building Blocks and Core Decisions</w:t>
      </w:r>
      <w:r>
        <w:fldChar w:fldCharType="end"/>
      </w:r>
      <w:r>
        <w:t>)</w:t>
      </w:r>
      <w:r w:rsidR="00D97D0E" w:rsidRPr="00393052">
        <w:t xml:space="preserve"> the core decisions </w:t>
      </w:r>
      <w:r w:rsidR="00341507" w:rsidRPr="00393052">
        <w:t>that</w:t>
      </w:r>
      <w:r w:rsidR="00D97D0E" w:rsidRPr="00393052">
        <w:t xml:space="preserve"> </w:t>
      </w:r>
      <w:r w:rsidR="00393052">
        <w:t xml:space="preserve">shaped </w:t>
      </w:r>
      <w:r w:rsidR="00D97D0E" w:rsidRPr="00393052">
        <w:t xml:space="preserve">some </w:t>
      </w:r>
      <w:r w:rsidR="00CA25A4" w:rsidRPr="00393052">
        <w:t xml:space="preserve">of the </w:t>
      </w:r>
      <w:r w:rsidR="00D97D0E" w:rsidRPr="00393052">
        <w:t xml:space="preserve">determining aspect of the </w:t>
      </w:r>
      <w:r w:rsidR="00CA25A4" w:rsidRPr="00393052">
        <w:t>project</w:t>
      </w:r>
      <w:r w:rsidR="00341507" w:rsidRPr="00393052">
        <w:t>,</w:t>
      </w:r>
      <w:r w:rsidR="00D97D0E" w:rsidRPr="00393052">
        <w:t xml:space="preserve"> </w:t>
      </w:r>
      <w:r w:rsidR="00A0676B">
        <w:t>are stated. This chapter also includes the report of key actions that were</w:t>
      </w:r>
      <w:r w:rsidR="00D97D0E" w:rsidRPr="00753145">
        <w:t xml:space="preserve"> taken</w:t>
      </w:r>
      <w:r w:rsidR="00A0676B">
        <w:t xml:space="preserve">, </w:t>
      </w:r>
      <w:r w:rsidR="00341507" w:rsidRPr="00753145">
        <w:t xml:space="preserve">leading to the final </w:t>
      </w:r>
      <w:r w:rsidR="00FA63D4">
        <w:t>system</w:t>
      </w:r>
      <w:r w:rsidR="00FA63D4" w:rsidRPr="00753145">
        <w:t xml:space="preserve"> </w:t>
      </w:r>
      <w:r w:rsidR="00341507" w:rsidRPr="00753145">
        <w:t>design</w:t>
      </w:r>
      <w:r w:rsidR="00D97D0E" w:rsidRPr="00753145">
        <w:t>.</w:t>
      </w:r>
    </w:p>
    <w:p w14:paraId="56AACDBB" w14:textId="661B3728" w:rsidR="00341507" w:rsidRDefault="00341507" w:rsidP="003B1333">
      <w:r w:rsidRPr="00753145">
        <w:t xml:space="preserve">Right after, chapter </w:t>
      </w:r>
      <w:r w:rsidRPr="00753145">
        <w:fldChar w:fldCharType="begin"/>
      </w:r>
      <w:r w:rsidRPr="00753145">
        <w:instrText xml:space="preserve"> REF _Ref449808046 \r \h </w:instrText>
      </w:r>
      <w:r w:rsidRPr="00753145">
        <w:fldChar w:fldCharType="separate"/>
      </w:r>
      <w:r w:rsidR="00D60F5E">
        <w:t>5</w:t>
      </w:r>
      <w:r w:rsidRPr="00753145">
        <w:fldChar w:fldCharType="end"/>
      </w:r>
      <w:r w:rsidRPr="00753145">
        <w:t>. (</w:t>
      </w:r>
      <w:r w:rsidRPr="00753145">
        <w:fldChar w:fldCharType="begin"/>
      </w:r>
      <w:r w:rsidRPr="00753145">
        <w:instrText xml:space="preserve"> REF _Ref449808049 \h </w:instrText>
      </w:r>
      <w:r w:rsidRPr="00753145">
        <w:fldChar w:fldCharType="separate"/>
      </w:r>
      <w:r w:rsidR="00D60F5E">
        <w:t>System</w:t>
      </w:r>
      <w:r w:rsidR="00D60F5E" w:rsidRPr="00753145">
        <w:t xml:space="preserve"> Design</w:t>
      </w:r>
      <w:r w:rsidRPr="00753145">
        <w:fldChar w:fldCharType="end"/>
      </w:r>
      <w:r w:rsidRPr="00753145">
        <w:t xml:space="preserve">) </w:t>
      </w:r>
      <w:r w:rsidR="00CA25A4" w:rsidRPr="00753145">
        <w:t xml:space="preserve">addresses the </w:t>
      </w:r>
      <w:r w:rsidR="00FA63D4">
        <w:t>system</w:t>
      </w:r>
      <w:r w:rsidR="00FA63D4" w:rsidRPr="00753145">
        <w:t xml:space="preserve"> </w:t>
      </w:r>
      <w:r w:rsidR="00CA25A4" w:rsidRPr="00753145">
        <w:t>detailed design</w:t>
      </w:r>
      <w:r w:rsidR="00A6100B" w:rsidRPr="00753145">
        <w:t>,</w:t>
      </w:r>
      <w:r w:rsidR="00CA25A4" w:rsidRPr="00753145">
        <w:t xml:space="preserve"> by blocks </w:t>
      </w:r>
      <w:r w:rsidR="00A6100B" w:rsidRPr="00753145">
        <w:t xml:space="preserve">and </w:t>
      </w:r>
      <w:r w:rsidR="00CA25A4" w:rsidRPr="00753145">
        <w:t>in terms of responsibility</w:t>
      </w:r>
      <w:r w:rsidR="00A6100B" w:rsidRPr="00753145">
        <w:t xml:space="preserve"> and</w:t>
      </w:r>
      <w:r w:rsidR="00CA25A4" w:rsidRPr="00753145">
        <w:t xml:space="preserve"> functionality</w:t>
      </w:r>
      <w:r w:rsidR="00A6100B" w:rsidRPr="00753145">
        <w:t xml:space="preserve">. The </w:t>
      </w:r>
      <w:r w:rsidR="00CA25A4" w:rsidRPr="00753145">
        <w:t>development environment</w:t>
      </w:r>
      <w:r w:rsidR="00A6100B" w:rsidRPr="00753145">
        <w:t xml:space="preserve"> setup required for each block is also addressed here.</w:t>
      </w:r>
    </w:p>
    <w:p w14:paraId="4C235FB7" w14:textId="3E7F35E7" w:rsidR="00CB1452" w:rsidRDefault="00CB1452" w:rsidP="003B1333">
      <w:r>
        <w:lastRenderedPageBreak/>
        <w:t xml:space="preserve">In chapter </w:t>
      </w:r>
      <w:r>
        <w:fldChar w:fldCharType="begin"/>
      </w:r>
      <w:r>
        <w:instrText xml:space="preserve"> REF _Ref453623893 \n \h </w:instrText>
      </w:r>
      <w:r>
        <w:fldChar w:fldCharType="separate"/>
      </w:r>
      <w:r w:rsidR="00D60F5E">
        <w:t>6</w:t>
      </w:r>
      <w:r>
        <w:fldChar w:fldCharType="end"/>
      </w:r>
      <w:r>
        <w:t>. (</w:t>
      </w:r>
      <w:r>
        <w:fldChar w:fldCharType="begin"/>
      </w:r>
      <w:r>
        <w:instrText xml:space="preserve"> REF _Ref453623896 \h </w:instrText>
      </w:r>
      <w:r>
        <w:fldChar w:fldCharType="separate"/>
      </w:r>
      <w:r w:rsidR="00D60F5E">
        <w:t>System development</w:t>
      </w:r>
      <w:r>
        <w:fldChar w:fldCharType="end"/>
      </w:r>
      <w:r>
        <w:t>) we address all aspects related with the development of the system for the 3 major areas of concern: The Client app in Android, the server API in Node.JS and the database in SQL Server.</w:t>
      </w:r>
    </w:p>
    <w:p w14:paraId="5058B8D9" w14:textId="25593578" w:rsidR="00CB1452" w:rsidRPr="00753145" w:rsidRDefault="00CB1452" w:rsidP="003B1333">
      <w:r>
        <w:t xml:space="preserve">Finally, in chapter </w:t>
      </w:r>
      <w:r>
        <w:fldChar w:fldCharType="begin"/>
      </w:r>
      <w:r>
        <w:instrText xml:space="preserve"> REF _Ref453624033 \n \h </w:instrText>
      </w:r>
      <w:r>
        <w:fldChar w:fldCharType="separate"/>
      </w:r>
      <w:r w:rsidR="00D60F5E">
        <w:t>7</w:t>
      </w:r>
      <w:r>
        <w:fldChar w:fldCharType="end"/>
      </w:r>
      <w:r>
        <w:t>. (</w:t>
      </w:r>
      <w:r>
        <w:fldChar w:fldCharType="begin"/>
      </w:r>
      <w:r>
        <w:instrText xml:space="preserve"> REF _Ref453624038 \h </w:instrText>
      </w:r>
      <w:r>
        <w:fldChar w:fldCharType="separate"/>
      </w:r>
      <w:r w:rsidR="00D60F5E">
        <w:t>Conclusions</w:t>
      </w:r>
      <w:r>
        <w:fldChar w:fldCharType="end"/>
      </w:r>
      <w:r>
        <w:t xml:space="preserve">) we present </w:t>
      </w:r>
      <w:r w:rsidR="00714423">
        <w:t>the conclusions we took from the development of this project, including the lessons learned and the identification of possible areas deserving further development.</w:t>
      </w:r>
    </w:p>
    <w:p w14:paraId="21A00078" w14:textId="77777777" w:rsidR="007A4D26" w:rsidRPr="00753145" w:rsidRDefault="007A4D26" w:rsidP="00F41F8F">
      <w:pPr>
        <w:pStyle w:val="Heading1"/>
      </w:pPr>
      <w:bookmarkStart w:id="12" w:name="_Ref449807494"/>
      <w:bookmarkStart w:id="13" w:name="_Ref449807501"/>
      <w:bookmarkStart w:id="14" w:name="_Toc449908294"/>
      <w:bookmarkStart w:id="15" w:name="_Toc453624617"/>
      <w:r w:rsidRPr="00753145">
        <w:lastRenderedPageBreak/>
        <w:t>Problem</w:t>
      </w:r>
      <w:r w:rsidR="000514B9" w:rsidRPr="00753145">
        <w:t xml:space="preserve"> Scope</w:t>
      </w:r>
      <w:bookmarkEnd w:id="12"/>
      <w:bookmarkEnd w:id="13"/>
      <w:bookmarkEnd w:id="14"/>
      <w:bookmarkEnd w:id="15"/>
    </w:p>
    <w:p w14:paraId="123EAFAC" w14:textId="77777777" w:rsidR="00765C81" w:rsidRPr="00753145" w:rsidRDefault="00765C81" w:rsidP="00FC667E">
      <w:r w:rsidRPr="00753145">
        <w:t xml:space="preserve">To give a general idea of the functionality the project </w:t>
      </w:r>
      <w:r w:rsidR="003731D3" w:rsidRPr="00753145">
        <w:t>need</w:t>
      </w:r>
      <w:r w:rsidR="00423DA5" w:rsidRPr="00753145">
        <w:t>s</w:t>
      </w:r>
      <w:r w:rsidR="003731D3" w:rsidRPr="00753145">
        <w:t xml:space="preserve"> to cover</w:t>
      </w:r>
      <w:r w:rsidRPr="00753145">
        <w:t>, picture the following scenario:</w:t>
      </w:r>
    </w:p>
    <w:p w14:paraId="09E6162E" w14:textId="1C8C83D0" w:rsidR="00765C81" w:rsidRPr="00753145" w:rsidRDefault="00765C81" w:rsidP="00A01B8C">
      <w:pPr>
        <w:pStyle w:val="ListParagraph"/>
        <w:numPr>
          <w:ilvl w:val="0"/>
          <w:numId w:val="7"/>
        </w:numPr>
      </w:pPr>
      <w:r w:rsidRPr="00753145">
        <w:t xml:space="preserve">A group of friends </w:t>
      </w:r>
      <w:r w:rsidR="004432B9" w:rsidRPr="00753145">
        <w:t>meets regularly – on the third Thursday of every month at “Restaurante Cave Real”</w:t>
      </w:r>
      <w:r w:rsidR="00A0676B">
        <w:t>, in Lisbon,</w:t>
      </w:r>
      <w:r w:rsidR="004432B9" w:rsidRPr="00753145">
        <w:t xml:space="preserve"> </w:t>
      </w:r>
      <w:r w:rsidR="00A0676B">
        <w:t>for</w:t>
      </w:r>
      <w:r w:rsidR="004432B9" w:rsidRPr="00753145">
        <w:t xml:space="preserve"> lunch</w:t>
      </w:r>
      <w:r w:rsidR="00A0676B">
        <w:t xml:space="preserve"> – This is a </w:t>
      </w:r>
      <w:r w:rsidR="00A0676B" w:rsidRPr="00A01B8C">
        <w:rPr>
          <w:i/>
          <w:iCs/>
        </w:rPr>
        <w:t>private</w:t>
      </w:r>
      <w:r w:rsidR="00A0676B">
        <w:t xml:space="preserve"> </w:t>
      </w:r>
      <w:r w:rsidR="00A0676B" w:rsidRPr="00A01B8C">
        <w:rPr>
          <w:i/>
          <w:iCs/>
        </w:rPr>
        <w:t>Tertulia</w:t>
      </w:r>
      <w:r w:rsidR="00D52C31">
        <w:t xml:space="preserve"> with a restricted set of </w:t>
      </w:r>
      <w:r w:rsidR="00D52C31" w:rsidRPr="00A01B8C">
        <w:rPr>
          <w:i/>
          <w:iCs/>
        </w:rPr>
        <w:t>Members</w:t>
      </w:r>
      <w:r w:rsidR="00A0676B">
        <w:t xml:space="preserve">, </w:t>
      </w:r>
      <w:r w:rsidR="00D52C31">
        <w:t>with</w:t>
      </w:r>
      <w:r w:rsidR="00A0676B">
        <w:t xml:space="preserve"> a </w:t>
      </w:r>
      <w:r w:rsidR="00A0676B" w:rsidRPr="00A01B8C">
        <w:rPr>
          <w:i/>
          <w:iCs/>
        </w:rPr>
        <w:t>default</w:t>
      </w:r>
      <w:r w:rsidR="00A0676B">
        <w:t xml:space="preserve"> </w:t>
      </w:r>
      <w:r w:rsidR="00D52C31">
        <w:t xml:space="preserve">meeting </w:t>
      </w:r>
      <w:r w:rsidR="00A0676B" w:rsidRPr="00A01B8C">
        <w:rPr>
          <w:i/>
          <w:iCs/>
        </w:rPr>
        <w:t>location</w:t>
      </w:r>
      <w:r w:rsidR="00A0676B">
        <w:t xml:space="preserve"> and</w:t>
      </w:r>
      <w:r w:rsidR="00D52C31">
        <w:t xml:space="preserve"> with an associated</w:t>
      </w:r>
      <w:r w:rsidR="00A0676B">
        <w:t xml:space="preserve"> </w:t>
      </w:r>
      <w:r w:rsidR="00A0676B" w:rsidRPr="00A01B8C">
        <w:rPr>
          <w:i/>
          <w:iCs/>
        </w:rPr>
        <w:t>schedule</w:t>
      </w:r>
      <w:r w:rsidR="00A01B8C">
        <w:t>.</w:t>
      </w:r>
    </w:p>
    <w:p w14:paraId="5AED9B21" w14:textId="77777777" w:rsidR="004432B9" w:rsidRPr="00753145" w:rsidRDefault="004432B9" w:rsidP="00A01B8C">
      <w:pPr>
        <w:pStyle w:val="ListParagraph"/>
        <w:numPr>
          <w:ilvl w:val="0"/>
          <w:numId w:val="7"/>
        </w:numPr>
      </w:pPr>
      <w:r w:rsidRPr="00753145">
        <w:t>Of course, in August they all go on holidays, so the</w:t>
      </w:r>
      <w:r w:rsidR="00A0676B">
        <w:t>y will skip this one</w:t>
      </w:r>
      <w:r w:rsidRPr="00753145">
        <w:t>.</w:t>
      </w:r>
    </w:p>
    <w:p w14:paraId="68653892" w14:textId="77777777" w:rsidR="004432B9" w:rsidRDefault="00A0676B" w:rsidP="00A01B8C">
      <w:pPr>
        <w:pStyle w:val="ListParagraph"/>
        <w:numPr>
          <w:ilvl w:val="0"/>
          <w:numId w:val="7"/>
        </w:numPr>
      </w:pPr>
      <w:r>
        <w:t>Every</w:t>
      </w:r>
      <w:r w:rsidR="004432B9" w:rsidRPr="00753145">
        <w:t xml:space="preserve"> time one of them needs to </w:t>
      </w:r>
      <w:r w:rsidR="003731D3" w:rsidRPr="00753145">
        <w:t>make a reservation in advance</w:t>
      </w:r>
      <w:r>
        <w:t xml:space="preserve"> – This is the </w:t>
      </w:r>
      <w:r w:rsidR="00D52C31" w:rsidRPr="00A01B8C">
        <w:rPr>
          <w:i/>
          <w:iCs/>
        </w:rPr>
        <w:t>event</w:t>
      </w:r>
      <w:r w:rsidR="00D52C31">
        <w:t xml:space="preserve"> </w:t>
      </w:r>
      <w:r>
        <w:t>preparation</w:t>
      </w:r>
      <w:r w:rsidR="003731D3" w:rsidRPr="00753145">
        <w:t>.</w:t>
      </w:r>
    </w:p>
    <w:p w14:paraId="0E383559" w14:textId="77777777" w:rsidR="00A0676B" w:rsidRDefault="00A0676B" w:rsidP="00A01B8C">
      <w:pPr>
        <w:pStyle w:val="ListParagraph"/>
        <w:numPr>
          <w:ilvl w:val="0"/>
          <w:numId w:val="7"/>
        </w:numPr>
      </w:pPr>
      <w:r>
        <w:t>From time to time one of them celebrates something (</w:t>
      </w:r>
      <w:r w:rsidR="00D52C31">
        <w:t>e.g</w:t>
      </w:r>
      <w:r>
        <w:t xml:space="preserve">. </w:t>
      </w:r>
      <w:r w:rsidR="00D52C31">
        <w:t>birth</w:t>
      </w:r>
      <w:r>
        <w:t xml:space="preserve">day) and the restaurant allows them to </w:t>
      </w:r>
      <w:r w:rsidR="00D52C31">
        <w:t xml:space="preserve">bring in a cake and a couple of Champagne bottles; This requires a </w:t>
      </w:r>
      <w:r w:rsidR="00D52C31" w:rsidRPr="00A01B8C">
        <w:rPr>
          <w:i/>
          <w:iCs/>
        </w:rPr>
        <w:t>contribution list</w:t>
      </w:r>
      <w:r w:rsidR="00D52C31">
        <w:t xml:space="preserve"> for that event that needs to be setup as part of the event preparation.</w:t>
      </w:r>
    </w:p>
    <w:p w14:paraId="1D6357EC" w14:textId="77777777" w:rsidR="00D52C31" w:rsidRPr="00753145" w:rsidRDefault="00D52C31" w:rsidP="00A01B8C">
      <w:pPr>
        <w:pStyle w:val="ListParagraph"/>
        <w:numPr>
          <w:ilvl w:val="0"/>
          <w:numId w:val="7"/>
        </w:numPr>
      </w:pPr>
      <w:r>
        <w:t xml:space="preserve">The list of contributions might be built Ad Hoc or loaded from preset groups of goods; This groups are available as </w:t>
      </w:r>
      <w:r w:rsidRPr="00A01B8C">
        <w:rPr>
          <w:i/>
          <w:iCs/>
        </w:rPr>
        <w:t>templates</w:t>
      </w:r>
      <w:r>
        <w:t xml:space="preserve"> of </w:t>
      </w:r>
      <w:r w:rsidRPr="00A01B8C">
        <w:rPr>
          <w:i/>
          <w:iCs/>
        </w:rPr>
        <w:t>items</w:t>
      </w:r>
      <w:r>
        <w:t xml:space="preserve"> to be added to the tertúlia event.</w:t>
      </w:r>
    </w:p>
    <w:p w14:paraId="0730C23E" w14:textId="133CAAAB" w:rsidR="003731D3" w:rsidRPr="00753145" w:rsidRDefault="003731D3" w:rsidP="00A01B8C">
      <w:pPr>
        <w:pStyle w:val="ListParagraph"/>
        <w:numPr>
          <w:ilvl w:val="0"/>
          <w:numId w:val="7"/>
        </w:numPr>
      </w:pPr>
      <w:r w:rsidRPr="00753145">
        <w:t>Once in a while, someone suggest a new restaurant and they all decide to try it.</w:t>
      </w:r>
      <w:r w:rsidR="00D52C31">
        <w:t xml:space="preserve"> These suggestions are </w:t>
      </w:r>
      <w:r w:rsidR="00471D1F">
        <w:t xml:space="preserve">broadcasted to all members as </w:t>
      </w:r>
      <w:r w:rsidR="00162249">
        <w:rPr>
          <w:i/>
          <w:iCs/>
        </w:rPr>
        <w:t>notifications</w:t>
      </w:r>
      <w:r w:rsidR="00471D1F">
        <w:t>. As with every other update, once the new location is updated all members will be notified and these messages will be on the user’s Inbox until the user checks it out.</w:t>
      </w:r>
    </w:p>
    <w:p w14:paraId="74987F44" w14:textId="77777777" w:rsidR="003731D3" w:rsidRPr="00753145" w:rsidRDefault="003731D3" w:rsidP="00A01B8C">
      <w:pPr>
        <w:pStyle w:val="ListParagraph"/>
        <w:numPr>
          <w:ilvl w:val="0"/>
          <w:numId w:val="7"/>
        </w:numPr>
      </w:pPr>
      <w:r w:rsidRPr="00753145">
        <w:t>… and so on …</w:t>
      </w:r>
    </w:p>
    <w:p w14:paraId="19573D21" w14:textId="6B576117" w:rsidR="002B76FB" w:rsidRDefault="002B76FB" w:rsidP="00423DA5">
      <w:r>
        <w:t xml:space="preserve">Given this scenario, a couple </w:t>
      </w:r>
      <w:r w:rsidR="00162249">
        <w:t xml:space="preserve">we figured a couple </w:t>
      </w:r>
      <w:r>
        <w:t xml:space="preserve">of building blocks </w:t>
      </w:r>
      <w:r w:rsidR="00162249">
        <w:t>that stand out</w:t>
      </w:r>
      <w:r>
        <w:t>:</w:t>
      </w:r>
    </w:p>
    <w:p w14:paraId="42D0E458" w14:textId="77777777" w:rsidR="002B76FB" w:rsidRDefault="002B76FB" w:rsidP="002B76FB">
      <w:pPr>
        <w:pStyle w:val="ListParagraph"/>
        <w:numPr>
          <w:ilvl w:val="0"/>
          <w:numId w:val="7"/>
        </w:numPr>
      </w:pPr>
      <w:r>
        <w:t>A</w:t>
      </w:r>
      <w:r w:rsidR="00862B57">
        <w:t>n</w:t>
      </w:r>
      <w:r>
        <w:t xml:space="preserve"> </w:t>
      </w:r>
      <w:r w:rsidR="00862B57">
        <w:t>application server</w:t>
      </w:r>
      <w:r>
        <w:t>: It’s responsibilities are to accept and persist all application input and queries from the clients, preserve data privacy, and notify clients of status updates</w:t>
      </w:r>
      <w:r w:rsidR="00862B57">
        <w:t>, thus implementing a convenient API which delivers the corresponding functionality</w:t>
      </w:r>
      <w:r>
        <w:t>.</w:t>
      </w:r>
    </w:p>
    <w:p w14:paraId="62D4D723" w14:textId="77777777" w:rsidR="00862B57" w:rsidRDefault="00862B57" w:rsidP="002B76FB">
      <w:pPr>
        <w:pStyle w:val="ListParagraph"/>
        <w:numPr>
          <w:ilvl w:val="0"/>
          <w:numId w:val="7"/>
        </w:numPr>
      </w:pPr>
      <w:r>
        <w:t xml:space="preserve">A data repository: Probably in the form of a </w:t>
      </w:r>
      <w:r w:rsidRPr="00471D1F">
        <w:rPr>
          <w:rStyle w:val="Emphasis"/>
        </w:rPr>
        <w:t>queryable</w:t>
      </w:r>
      <w:r>
        <w:t xml:space="preserve"> database that will be used by the application server to persist application data.</w:t>
      </w:r>
    </w:p>
    <w:p w14:paraId="1A4E4B62" w14:textId="77777777" w:rsidR="002B76FB" w:rsidRDefault="002B76FB" w:rsidP="002B76FB">
      <w:pPr>
        <w:pStyle w:val="ListParagraph"/>
        <w:numPr>
          <w:ilvl w:val="0"/>
          <w:numId w:val="7"/>
        </w:numPr>
      </w:pPr>
      <w:r>
        <w:t>A client</w:t>
      </w:r>
      <w:r w:rsidR="00862B57">
        <w:t xml:space="preserve"> application: It’s </w:t>
      </w:r>
      <w:r w:rsidR="00832A48">
        <w:t xml:space="preserve">main </w:t>
      </w:r>
      <w:r w:rsidR="00862B57">
        <w:t xml:space="preserve">responsibilities are to provide an adequate user experience </w:t>
      </w:r>
      <w:r w:rsidR="00832A48">
        <w:t xml:space="preserve">to the user </w:t>
      </w:r>
      <w:r w:rsidR="00862B57">
        <w:t xml:space="preserve">and to dialog with the application server in order to maintain the user updated on all tertúlias he participates in, and to reflect the user updates in respect to each </w:t>
      </w:r>
      <w:r w:rsidR="00832A48">
        <w:t>of the</w:t>
      </w:r>
      <w:r w:rsidR="00862B57">
        <w:t xml:space="preserve">se </w:t>
      </w:r>
      <w:r w:rsidR="00832A48">
        <w:t>tertúlias.</w:t>
      </w:r>
    </w:p>
    <w:p w14:paraId="48AEB722" w14:textId="286EBAE5" w:rsidR="00832A48" w:rsidRDefault="00832A48" w:rsidP="002B76FB">
      <w:pPr>
        <w:pStyle w:val="ListParagraph"/>
        <w:numPr>
          <w:ilvl w:val="0"/>
          <w:numId w:val="7"/>
        </w:numPr>
      </w:pPr>
      <w:r>
        <w:t xml:space="preserve">An authentication </w:t>
      </w:r>
      <w:r w:rsidR="00471D1F">
        <w:t xml:space="preserve">delegation </w:t>
      </w:r>
      <w:r>
        <w:t xml:space="preserve">service provider: </w:t>
      </w:r>
      <w:r w:rsidRPr="00162249">
        <w:t xml:space="preserve">It’s responsibilities </w:t>
      </w:r>
      <w:r w:rsidR="00471D1F" w:rsidRPr="00162249">
        <w:t>are</w:t>
      </w:r>
      <w:r w:rsidRPr="00162249">
        <w:t xml:space="preserve"> to ensure that the </w:t>
      </w:r>
      <w:r w:rsidR="00162249" w:rsidRPr="00162249">
        <w:t>person using the app</w:t>
      </w:r>
      <w:r w:rsidRPr="00162249">
        <w:t xml:space="preserve"> </w:t>
      </w:r>
      <w:r w:rsidR="00162249" w:rsidRPr="00162249">
        <w:t xml:space="preserve">is </w:t>
      </w:r>
      <w:r w:rsidRPr="00162249">
        <w:t xml:space="preserve">who </w:t>
      </w:r>
      <w:r w:rsidR="00162249" w:rsidRPr="00162249">
        <w:t>he</w:t>
      </w:r>
      <w:r w:rsidRPr="00162249">
        <w:t xml:space="preserve"> says </w:t>
      </w:r>
      <w:r w:rsidR="00162249" w:rsidRPr="00162249">
        <w:t>he</w:t>
      </w:r>
      <w:r w:rsidRPr="00162249">
        <w:t xml:space="preserve"> </w:t>
      </w:r>
      <w:r w:rsidR="00162249" w:rsidRPr="00162249">
        <w:t>is</w:t>
      </w:r>
      <w:r>
        <w:t>.</w:t>
      </w:r>
      <w:r w:rsidR="00471D1F">
        <w:t xml:space="preserve"> Additionally, this service must also provide user identification for the authorized user. This is </w:t>
      </w:r>
      <w:r w:rsidR="00E71016">
        <w:t xml:space="preserve">a key feature </w:t>
      </w:r>
      <w:r w:rsidR="00471D1F">
        <w:t xml:space="preserve">for the application to </w:t>
      </w:r>
      <w:r w:rsidR="00E71016">
        <w:t xml:space="preserve">be able </w:t>
      </w:r>
      <w:r w:rsidR="00471D1F">
        <w:t xml:space="preserve">to associate </w:t>
      </w:r>
      <w:r w:rsidR="00E71016">
        <w:t xml:space="preserve">the user with he’s data, irrespective of the device he is using. This means that one login in the authentication delegation service provider will always result in the same application token that represents the user. Not mandatory, but helpful, the provider </w:t>
      </w:r>
      <w:r w:rsidR="00E71016">
        <w:lastRenderedPageBreak/>
        <w:t>could supply some user information data such as the name, email and picture link to be used to provide defaults for the user profile edition.</w:t>
      </w:r>
    </w:p>
    <w:p w14:paraId="4E51F1E7" w14:textId="77777777" w:rsidR="00162249" w:rsidRDefault="00423DA5" w:rsidP="00423DA5">
      <w:r w:rsidRPr="00753145">
        <w:t xml:space="preserve">With the above scenario in mind, there are two analyses that helps </w:t>
      </w:r>
      <w:r w:rsidR="00162249">
        <w:t xml:space="preserve">us </w:t>
      </w:r>
      <w:r w:rsidRPr="00753145">
        <w:t>scoping the problem</w:t>
      </w:r>
      <w:r w:rsidR="00162249">
        <w:t>:</w:t>
      </w:r>
    </w:p>
    <w:p w14:paraId="7B118CDA" w14:textId="77777777" w:rsidR="00162249" w:rsidRDefault="00423DA5" w:rsidP="00162249">
      <w:pPr>
        <w:pStyle w:val="ListParagraph"/>
        <w:numPr>
          <w:ilvl w:val="0"/>
          <w:numId w:val="7"/>
        </w:numPr>
      </w:pPr>
      <w:r w:rsidRPr="00753145">
        <w:t xml:space="preserve">One is a review of what people use </w:t>
      </w:r>
      <w:r w:rsidR="00162249">
        <w:t>today to tackle this situation;</w:t>
      </w:r>
    </w:p>
    <w:p w14:paraId="71B46698" w14:textId="6FC531BA" w:rsidR="00423DA5" w:rsidRPr="00753145" w:rsidRDefault="00423DA5" w:rsidP="00162249">
      <w:pPr>
        <w:pStyle w:val="ListParagraph"/>
        <w:numPr>
          <w:ilvl w:val="0"/>
          <w:numId w:val="7"/>
        </w:numPr>
      </w:pPr>
      <w:r w:rsidRPr="00753145">
        <w:t xml:space="preserve">The other is to align user stories to grasp what would be the key functionality a user </w:t>
      </w:r>
      <w:r w:rsidR="00AF306D" w:rsidRPr="00753145">
        <w:t>would cherish</w:t>
      </w:r>
      <w:r w:rsidRPr="00753145">
        <w:t xml:space="preserve"> most in our application.</w:t>
      </w:r>
    </w:p>
    <w:p w14:paraId="30D0CDDB" w14:textId="77777777" w:rsidR="00A70143" w:rsidRPr="00753145" w:rsidRDefault="00A70143" w:rsidP="00A70143">
      <w:pPr>
        <w:pStyle w:val="Heading2"/>
        <w:numPr>
          <w:ilvl w:val="1"/>
          <w:numId w:val="14"/>
        </w:numPr>
      </w:pPr>
      <w:bookmarkStart w:id="16" w:name="_Toc449908295"/>
      <w:bookmarkStart w:id="17" w:name="_Toc453624618"/>
      <w:r w:rsidRPr="00753145">
        <w:t>Competitive Analysis</w:t>
      </w:r>
      <w:bookmarkEnd w:id="16"/>
      <w:bookmarkEnd w:id="17"/>
    </w:p>
    <w:p w14:paraId="55760F1E" w14:textId="77777777" w:rsidR="00C52DC7" w:rsidRDefault="003731D3" w:rsidP="00FC667E">
      <w:r w:rsidRPr="00753145">
        <w:t>There are a number of different solutions available that can address the problem of managing these situations and i</w:t>
      </w:r>
      <w:r w:rsidR="000514B9" w:rsidRPr="00753145">
        <w:t xml:space="preserve">n order to </w:t>
      </w:r>
      <w:r w:rsidRPr="00753145">
        <w:t xml:space="preserve">capture their pluses and the minuses </w:t>
      </w:r>
      <w:r w:rsidR="000514B9" w:rsidRPr="00753145">
        <w:t xml:space="preserve">is useful </w:t>
      </w:r>
      <w:r w:rsidR="001F6405" w:rsidRPr="00753145">
        <w:t xml:space="preserve">to make </w:t>
      </w:r>
      <w:r w:rsidR="000514B9" w:rsidRPr="00753145">
        <w:t xml:space="preserve">a competitive analysis – or a market survey – looking for </w:t>
      </w:r>
      <w:r w:rsidR="001F6405" w:rsidRPr="00753145">
        <w:t xml:space="preserve">functionality </w:t>
      </w:r>
      <w:r w:rsidR="000514B9" w:rsidRPr="00753145">
        <w:t xml:space="preserve">or characteristics </w:t>
      </w:r>
      <w:r w:rsidRPr="00753145">
        <w:t>among the software applications available today that we find people use for managing this scenario</w:t>
      </w:r>
      <w:r w:rsidR="001F6405" w:rsidRPr="00753145">
        <w:t>.</w:t>
      </w:r>
    </w:p>
    <w:p w14:paraId="2D2ED375" w14:textId="13DC3533" w:rsidR="00BD76A0" w:rsidRDefault="00E71016" w:rsidP="00773157">
      <w:r>
        <w:t xml:space="preserve">This analysis is presented in </w:t>
      </w:r>
      <w:r w:rsidR="009E291D">
        <w:t>“</w:t>
      </w:r>
      <w:r w:rsidR="009E291D">
        <w:fldChar w:fldCharType="begin"/>
      </w:r>
      <w:r w:rsidR="009E291D">
        <w:instrText xml:space="preserve"> REF _Ref453342082 \h </w:instrText>
      </w:r>
      <w:r w:rsidR="009E291D">
        <w:fldChar w:fldCharType="separate"/>
      </w:r>
      <w:r w:rsidR="00D60F5E">
        <w:t>Annex 1 – Competitive Analysis</w:t>
      </w:r>
      <w:r w:rsidR="009E291D">
        <w:fldChar w:fldCharType="end"/>
      </w:r>
      <w:r w:rsidR="009E291D">
        <w:t>”</w:t>
      </w:r>
      <w:r w:rsidR="00773157">
        <w:t xml:space="preserve"> and resulted in a SWOT matrix and a summary of</w:t>
      </w:r>
      <w:r w:rsidR="00A70143" w:rsidRPr="00753145">
        <w:t xml:space="preserve"> </w:t>
      </w:r>
      <w:r w:rsidR="00F41F8F" w:rsidRPr="00753145">
        <w:t xml:space="preserve">the </w:t>
      </w:r>
      <w:r w:rsidR="00A70143" w:rsidRPr="00753145">
        <w:t xml:space="preserve">possible effects of the </w:t>
      </w:r>
      <w:r w:rsidR="00F41F8F" w:rsidRPr="00753145">
        <w:t>usage</w:t>
      </w:r>
      <w:r w:rsidR="00A70143" w:rsidRPr="00753145">
        <w:t xml:space="preserve"> of </w:t>
      </w:r>
      <w:r w:rsidR="00F41F8F" w:rsidRPr="00753145">
        <w:t>both Tertulias</w:t>
      </w:r>
      <w:r w:rsidR="00A70143" w:rsidRPr="00753145">
        <w:t xml:space="preserve"> app and the app in analysis by a user.</w:t>
      </w:r>
    </w:p>
    <w:p w14:paraId="7872F602" w14:textId="77777777" w:rsidR="00A70143" w:rsidRPr="00753145" w:rsidRDefault="00423DA5" w:rsidP="00423DA5">
      <w:pPr>
        <w:pStyle w:val="Heading2"/>
      </w:pPr>
      <w:bookmarkStart w:id="18" w:name="_Toc449908296"/>
      <w:bookmarkStart w:id="19" w:name="_Toc453624619"/>
      <w:r w:rsidRPr="00753145">
        <w:t>User Stories</w:t>
      </w:r>
      <w:bookmarkEnd w:id="18"/>
      <w:bookmarkEnd w:id="19"/>
    </w:p>
    <w:p w14:paraId="6D54A801" w14:textId="77777777" w:rsidR="00A70143" w:rsidRPr="00753145" w:rsidRDefault="00AF306D" w:rsidP="00FC667E">
      <w:r w:rsidRPr="009E291D">
        <w:rPr>
          <w:rStyle w:val="Emphasis"/>
        </w:rPr>
        <w:t xml:space="preserve">User </w:t>
      </w:r>
      <w:r w:rsidR="009E291D" w:rsidRPr="009E291D">
        <w:rPr>
          <w:rStyle w:val="Emphasis"/>
        </w:rPr>
        <w:t>Stories</w:t>
      </w:r>
      <w:r w:rsidR="009E291D" w:rsidRPr="00753145">
        <w:t xml:space="preserve"> </w:t>
      </w:r>
      <w:r w:rsidR="009E291D">
        <w:t>are</w:t>
      </w:r>
      <w:r w:rsidRPr="00753145">
        <w:t xml:space="preserve"> a way of defining the project functional requirements from a user standpoint</w:t>
      </w:r>
      <w:r w:rsidR="009E291D">
        <w:t xml:space="preserve"> – A</w:t>
      </w:r>
      <w:r w:rsidRPr="00753145">
        <w:t>t</w:t>
      </w:r>
      <w:r w:rsidR="009E291D">
        <w:t xml:space="preserve"> </w:t>
      </w:r>
      <w:r w:rsidRPr="00753145">
        <w:t>the end of the day, satisfying customer’s expectations is key for a successful project.</w:t>
      </w:r>
    </w:p>
    <w:p w14:paraId="63BE232D" w14:textId="77777777" w:rsidR="009E291D" w:rsidRDefault="009E291D" w:rsidP="00FC667E">
      <w:r>
        <w:t xml:space="preserve">So, for the current project we collected a number of </w:t>
      </w:r>
      <w:r w:rsidRPr="009E291D">
        <w:rPr>
          <w:rStyle w:val="Emphasis"/>
        </w:rPr>
        <w:t>User Stories</w:t>
      </w:r>
      <w:r>
        <w:t xml:space="preserve"> that seem consensual for the base functionality this project should provide. The sources for the User Stories were:</w:t>
      </w:r>
    </w:p>
    <w:p w14:paraId="10585615" w14:textId="77777777" w:rsidR="00702DED" w:rsidRDefault="00702DED" w:rsidP="00FC0D92">
      <w:pPr>
        <w:pStyle w:val="ListParagraph"/>
        <w:numPr>
          <w:ilvl w:val="0"/>
          <w:numId w:val="7"/>
        </w:numPr>
      </w:pPr>
      <w:r>
        <w:t>Our own base ideas on the project functionality;</w:t>
      </w:r>
    </w:p>
    <w:p w14:paraId="27EB2A37" w14:textId="77777777" w:rsidR="00702DED" w:rsidRDefault="00702DED" w:rsidP="00FC0D92">
      <w:pPr>
        <w:pStyle w:val="ListParagraph"/>
        <w:numPr>
          <w:ilvl w:val="0"/>
          <w:numId w:val="7"/>
        </w:numPr>
      </w:pPr>
      <w:r>
        <w:t>Potential application users – friends and family with whom we meet regularly in a Tertulias way;</w:t>
      </w:r>
    </w:p>
    <w:p w14:paraId="03BF3782" w14:textId="77777777" w:rsidR="00702DED" w:rsidRDefault="00702DED" w:rsidP="00FC0D92">
      <w:pPr>
        <w:pStyle w:val="ListParagraph"/>
        <w:numPr>
          <w:ilvl w:val="0"/>
          <w:numId w:val="7"/>
        </w:numPr>
      </w:pPr>
      <w:r>
        <w:t>The review of the project supervisor.</w:t>
      </w:r>
    </w:p>
    <w:p w14:paraId="59C11A31" w14:textId="0BB83B50" w:rsidR="00A70143" w:rsidRDefault="009E291D" w:rsidP="00FC667E">
      <w:r>
        <w:t>T</w:t>
      </w:r>
      <w:r w:rsidR="00702DED">
        <w:t>his</w:t>
      </w:r>
      <w:r>
        <w:t xml:space="preserve"> </w:t>
      </w:r>
      <w:r w:rsidR="00702DED">
        <w:t>list</w:t>
      </w:r>
      <w:r>
        <w:t xml:space="preserve"> </w:t>
      </w:r>
      <w:r w:rsidR="00702DED">
        <w:t xml:space="preserve">is </w:t>
      </w:r>
      <w:r>
        <w:t>in “</w:t>
      </w:r>
      <w:r>
        <w:fldChar w:fldCharType="begin"/>
      </w:r>
      <w:r>
        <w:instrText xml:space="preserve"> REF _Ref453342449 \h </w:instrText>
      </w:r>
      <w:r>
        <w:fldChar w:fldCharType="separate"/>
      </w:r>
      <w:r w:rsidR="00D60F5E">
        <w:t>Annex 2 - User Stories</w:t>
      </w:r>
      <w:r>
        <w:fldChar w:fldCharType="end"/>
      </w:r>
      <w:r>
        <w:t>”</w:t>
      </w:r>
      <w:r w:rsidR="00702DED">
        <w:t>.</w:t>
      </w:r>
    </w:p>
    <w:p w14:paraId="6016AAD5" w14:textId="77777777" w:rsidR="00702DED" w:rsidRDefault="00702DED" w:rsidP="00702DED">
      <w:pPr>
        <w:pStyle w:val="Heading1"/>
      </w:pPr>
      <w:bookmarkStart w:id="20" w:name="_Ref453623621"/>
      <w:bookmarkStart w:id="21" w:name="_Ref453623631"/>
      <w:bookmarkStart w:id="22" w:name="_Toc453624620"/>
      <w:r>
        <w:lastRenderedPageBreak/>
        <w:t>User Interaction</w:t>
      </w:r>
      <w:bookmarkEnd w:id="20"/>
      <w:bookmarkEnd w:id="21"/>
      <w:bookmarkEnd w:id="22"/>
    </w:p>
    <w:p w14:paraId="60A48FD5" w14:textId="785DAF67" w:rsidR="00702DED" w:rsidRDefault="001B0289" w:rsidP="00702DED">
      <w:r>
        <w:t>In order to support the design of the user interaction flow as wireframe screen representations, we have built a user interaction graph representing the c</w:t>
      </w:r>
      <w:r w:rsidR="00FC0D92">
        <w:t>ore states and transitions. The</w:t>
      </w:r>
      <w:r>
        <w:t xml:space="preserve"> graph is presented in </w:t>
      </w:r>
      <w:r>
        <w:fldChar w:fldCharType="begin"/>
      </w:r>
      <w:r>
        <w:instrText xml:space="preserve"> REF _Ref453343571 \h \* lower </w:instrText>
      </w:r>
      <w:r>
        <w:fldChar w:fldCharType="separate"/>
      </w:r>
      <w:r w:rsidR="00D60F5E">
        <w:t xml:space="preserve">figure </w:t>
      </w:r>
      <w:r w:rsidR="00D60F5E">
        <w:rPr>
          <w:noProof/>
        </w:rPr>
        <w:t>2</w:t>
      </w:r>
      <w:r>
        <w:fldChar w:fldCharType="end"/>
      </w:r>
      <w:r>
        <w:t>.</w:t>
      </w:r>
    </w:p>
    <w:p w14:paraId="54702316" w14:textId="77777777" w:rsidR="00652C68" w:rsidRDefault="00652C68" w:rsidP="00702DED"/>
    <w:p w14:paraId="242ED225" w14:textId="77777777" w:rsidR="001B0289" w:rsidRDefault="00702DED" w:rsidP="001B0289">
      <w:pPr>
        <w:keepNext/>
      </w:pPr>
      <w:r w:rsidRPr="00702DED">
        <w:rPr>
          <w:noProof/>
          <w:lang w:val="pt-PT" w:eastAsia="pt-PT"/>
        </w:rPr>
        <w:drawing>
          <wp:inline distT="0" distB="0" distL="0" distR="0" wp14:anchorId="234F510A" wp14:editId="691364A5">
            <wp:extent cx="5202680" cy="7048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591" cy="7059218"/>
                    </a:xfrm>
                    <a:prstGeom prst="rect">
                      <a:avLst/>
                    </a:prstGeom>
                    <a:noFill/>
                    <a:ln>
                      <a:noFill/>
                    </a:ln>
                  </pic:spPr>
                </pic:pic>
              </a:graphicData>
            </a:graphic>
          </wp:inline>
        </w:drawing>
      </w:r>
    </w:p>
    <w:p w14:paraId="3340A145" w14:textId="4822323C" w:rsidR="00702DED" w:rsidRDefault="001B0289" w:rsidP="001B0289">
      <w:pPr>
        <w:pStyle w:val="Caption"/>
        <w:jc w:val="both"/>
      </w:pPr>
      <w:bookmarkStart w:id="23" w:name="_Ref453343571"/>
      <w:bookmarkStart w:id="24" w:name="_Toc453624690"/>
      <w:r>
        <w:t xml:space="preserve">Figure </w:t>
      </w:r>
      <w:r>
        <w:fldChar w:fldCharType="begin"/>
      </w:r>
      <w:r>
        <w:instrText xml:space="preserve"> SEQ Figure \* ARABIC </w:instrText>
      </w:r>
      <w:r>
        <w:fldChar w:fldCharType="separate"/>
      </w:r>
      <w:r w:rsidR="00D60F5E">
        <w:rPr>
          <w:noProof/>
        </w:rPr>
        <w:t>2</w:t>
      </w:r>
      <w:r>
        <w:fldChar w:fldCharType="end"/>
      </w:r>
      <w:bookmarkEnd w:id="23"/>
      <w:r>
        <w:t>: Interaction graph</w:t>
      </w:r>
      <w:bookmarkEnd w:id="24"/>
    </w:p>
    <w:p w14:paraId="4F4C8D41" w14:textId="6EAE059B" w:rsidR="00FC0D92" w:rsidRDefault="00FC0D92" w:rsidP="00FC0D92">
      <w:r>
        <w:lastRenderedPageBreak/>
        <w:t>In order to be able to use the application the user must be authenticated by a reliable authentication service provider – at this time only Google is supported – so, leaving that aside, the starting point for the app is the list of subscribed tertúlias (“Tertúlias List Page” in the graph)</w:t>
      </w:r>
      <w:r w:rsidR="00E949DE">
        <w:t xml:space="preserve">, described in detail </w:t>
      </w:r>
      <w:r w:rsidR="00AD5748">
        <w:t>ahead</w:t>
      </w:r>
      <w:r>
        <w:t xml:space="preserve">. This will be empty in the beginning, but will reference the </w:t>
      </w:r>
      <w:r w:rsidR="00E949DE">
        <w:t xml:space="preserve">user </w:t>
      </w:r>
      <w:r>
        <w:t>subscriptions as it happens</w:t>
      </w:r>
      <w:r w:rsidR="00E949DE">
        <w:t>. There are three ways for a user to become a subscriber of a Tertulia</w:t>
      </w:r>
      <w:r>
        <w:t>:</w:t>
      </w:r>
    </w:p>
    <w:p w14:paraId="1FE62CFD" w14:textId="39B9C13A" w:rsidR="00FC0D92" w:rsidRDefault="00FC0D92" w:rsidP="00FC0D92">
      <w:pPr>
        <w:pStyle w:val="ListParagraph"/>
        <w:numPr>
          <w:ilvl w:val="0"/>
          <w:numId w:val="7"/>
        </w:numPr>
      </w:pPr>
      <w:r>
        <w:t xml:space="preserve">When a user creates a Tertulia, </w:t>
      </w:r>
      <w:r w:rsidR="00E949DE">
        <w:t xml:space="preserve">where he will be assigned </w:t>
      </w:r>
      <w:r>
        <w:t>a “Owner” role;</w:t>
      </w:r>
    </w:p>
    <w:p w14:paraId="68DD1182" w14:textId="4751BF2B" w:rsidR="00FC0D92" w:rsidRDefault="00FC0D92" w:rsidP="00FC0D92">
      <w:pPr>
        <w:pStyle w:val="ListParagraph"/>
        <w:numPr>
          <w:ilvl w:val="0"/>
          <w:numId w:val="7"/>
        </w:numPr>
      </w:pPr>
      <w:r>
        <w:t xml:space="preserve">When a user accepts an invitation to participate in a private Tertulia, </w:t>
      </w:r>
      <w:r w:rsidR="00E949DE">
        <w:t xml:space="preserve">where </w:t>
      </w:r>
      <w:r>
        <w:t xml:space="preserve">he becames a </w:t>
      </w:r>
      <w:r w:rsidR="00E949DE">
        <w:t>“Member”</w:t>
      </w:r>
      <w:r>
        <w:t xml:space="preserve"> of that Tertulia;</w:t>
      </w:r>
    </w:p>
    <w:p w14:paraId="5B57C08B" w14:textId="56A44344" w:rsidR="00FC0D92" w:rsidRDefault="00FC0D92" w:rsidP="00FC0D92">
      <w:pPr>
        <w:pStyle w:val="ListParagraph"/>
        <w:numPr>
          <w:ilvl w:val="0"/>
          <w:numId w:val="7"/>
        </w:numPr>
      </w:pPr>
      <w:r>
        <w:t xml:space="preserve">When a user subscribes a public Tertulia, </w:t>
      </w:r>
      <w:r w:rsidR="00E949DE">
        <w:t>where the assigned role in the Tertulia will be “Member”.</w:t>
      </w:r>
    </w:p>
    <w:p w14:paraId="76B57BFD" w14:textId="49F44E4D" w:rsidR="00E949DE" w:rsidRDefault="00E949DE" w:rsidP="00E949DE">
      <w:r>
        <w:t>For each Tertulia item in the list the user can access its details (“Tertúlia Details” in the graph)</w:t>
      </w:r>
      <w:r w:rsidR="004223F4">
        <w:t>.</w:t>
      </w:r>
    </w:p>
    <w:p w14:paraId="3C6CB983" w14:textId="39B086B4" w:rsidR="004223F4" w:rsidRDefault="004223F4" w:rsidP="00E949DE">
      <w:r>
        <w:t>From the Tertulia details, the user can edit the Tertulia or setup a new Tertulia event – if he has adequate permissions (roles Owner</w:t>
      </w:r>
      <w:r w:rsidR="00DF31DA">
        <w:t xml:space="preserve"> and Ma</w:t>
      </w:r>
      <w:r>
        <w:t xml:space="preserve">nager), unsubscribe </w:t>
      </w:r>
      <w:r w:rsidR="00DF31DA">
        <w:t xml:space="preserve">the Tertulia </w:t>
      </w:r>
      <w:r>
        <w:t>– in case he is not the owner, or manage the Members list</w:t>
      </w:r>
      <w:r w:rsidR="00DF31DA">
        <w:t>, including inviting users to a private Tertulia</w:t>
      </w:r>
      <w:r>
        <w:t>.</w:t>
      </w:r>
    </w:p>
    <w:p w14:paraId="442C7CBC" w14:textId="0FCD6183" w:rsidR="00DF31DA" w:rsidRDefault="00DF31DA" w:rsidP="00E949DE">
      <w:r>
        <w:t xml:space="preserve">The event setup interaction (“Create Event” in the graph) it is also worth mentioning for its importance. In the event setup, the user specifies the event data and location, and can specify a list of goods for the members to bring to the event. In order to ease the repetitive process of setting up events, the user can define templates, preset with a selection of items each with a default quantity, and then import some of these templates into </w:t>
      </w:r>
      <w:r w:rsidR="005F5B6B">
        <w:t>the</w:t>
      </w:r>
      <w:r>
        <w:t xml:space="preserve"> event </w:t>
      </w:r>
      <w:r w:rsidR="005F5B6B">
        <w:t>and adjust the necessary quantities.</w:t>
      </w:r>
    </w:p>
    <w:p w14:paraId="3E27A7AE" w14:textId="18927C49" w:rsidR="004223F4" w:rsidRPr="00E949DE" w:rsidRDefault="005F5B6B" w:rsidP="004223F4">
      <w:r>
        <w:t>Another interaction worth mentioning is the Tertulia broadcast notifications; The users can post notifications to the Tertulia that will be readable by any member. Those notifications are tagged with a category and the users can mute the categories they are not interested in.</w:t>
      </w:r>
    </w:p>
    <w:p w14:paraId="5B76D3A1" w14:textId="0F0CCFA7" w:rsidR="005F5B6B" w:rsidRDefault="003B6868" w:rsidP="008924F3">
      <w:r>
        <w:t xml:space="preserve">Back to the </w:t>
      </w:r>
      <w:r w:rsidR="008924F3">
        <w:t>main</w:t>
      </w:r>
      <w:r w:rsidR="005F5B6B">
        <w:t xml:space="preserve"> point </w:t>
      </w:r>
      <w:r w:rsidR="008924F3">
        <w:t xml:space="preserve">of the interaction </w:t>
      </w:r>
      <w:r>
        <w:t xml:space="preserve">– </w:t>
      </w:r>
      <w:r w:rsidR="005F5B6B">
        <w:t>the list of subscribed tertúlias</w:t>
      </w:r>
      <w:r w:rsidR="008924F3">
        <w:t xml:space="preserve">. This is the landing screen upon launching the application and authenticating. Additionally to the interaction referred above, this is </w:t>
      </w:r>
      <w:r w:rsidR="005F5B6B">
        <w:t>where the user can create a new Tertulia or search for public Tertulias to subscribe.</w:t>
      </w:r>
    </w:p>
    <w:p w14:paraId="4EFA5217" w14:textId="6878151B" w:rsidR="001B0289" w:rsidRDefault="00287DB1" w:rsidP="001B0289">
      <w:r>
        <w:t xml:space="preserve">In </w:t>
      </w:r>
      <w:r w:rsidR="008924F3">
        <w:t xml:space="preserve">the </w:t>
      </w:r>
      <w:r>
        <w:t xml:space="preserve">screen </w:t>
      </w:r>
      <w:r w:rsidR="008924F3">
        <w:t xml:space="preserve">of the device </w:t>
      </w:r>
      <w:r>
        <w:t xml:space="preserve">the user </w:t>
      </w:r>
      <w:r w:rsidR="008924F3">
        <w:t xml:space="preserve">will be presented with a summary </w:t>
      </w:r>
      <w:r>
        <w:t xml:space="preserve">of all the Tertulias he </w:t>
      </w:r>
      <w:r w:rsidR="008924F3">
        <w:t>is subscribed</w:t>
      </w:r>
      <w:r>
        <w:t xml:space="preserve">, and for each Tertulia listed, information on the next scheduled event, unread messages and the user’s role in that Tertulia. </w:t>
      </w:r>
      <w:r w:rsidR="00331520">
        <w:t>As an example</w:t>
      </w:r>
      <w:r>
        <w:t xml:space="preserve">, the </w:t>
      </w:r>
      <w:r w:rsidR="003B6868">
        <w:t xml:space="preserve">wireframe </w:t>
      </w:r>
      <w:r>
        <w:t xml:space="preserve">layout of the screen </w:t>
      </w:r>
      <w:r w:rsidR="00331520">
        <w:t xml:space="preserve">of this entry point </w:t>
      </w:r>
      <w:r>
        <w:t>is presented in</w:t>
      </w:r>
      <w:r w:rsidR="00AD5748">
        <w:t xml:space="preserve"> </w:t>
      </w:r>
      <w:r w:rsidR="00AD5748">
        <w:fldChar w:fldCharType="begin"/>
      </w:r>
      <w:r w:rsidR="00AD5748">
        <w:instrText xml:space="preserve"> REF _Ref453621845 \h \* lower </w:instrText>
      </w:r>
      <w:r w:rsidR="00AD5748">
        <w:fldChar w:fldCharType="separate"/>
      </w:r>
      <w:r w:rsidR="00D60F5E">
        <w:t xml:space="preserve">figure </w:t>
      </w:r>
      <w:r w:rsidR="00D60F5E">
        <w:rPr>
          <w:noProof/>
        </w:rPr>
        <w:t>3</w:t>
      </w:r>
      <w:r w:rsidR="00AD5748">
        <w:fldChar w:fldCharType="end"/>
      </w:r>
      <w:r w:rsidR="00331520">
        <w:t>.</w:t>
      </w:r>
    </w:p>
    <w:p w14:paraId="6B3F732C" w14:textId="1C1F5D9A" w:rsidR="00E949DE" w:rsidRDefault="00E949DE" w:rsidP="001B0289">
      <w:r w:rsidRPr="00331520">
        <w:rPr>
          <w:noProof/>
          <w:lang w:val="pt-PT" w:eastAsia="pt-PT"/>
        </w:rPr>
        <w:lastRenderedPageBreak/>
        <w:drawing>
          <wp:inline distT="0" distB="0" distL="0" distR="0" wp14:anchorId="55569C3F" wp14:editId="76B508DB">
            <wp:extent cx="1738630" cy="3084830"/>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8630" cy="3084830"/>
                    </a:xfrm>
                    <a:prstGeom prst="rect">
                      <a:avLst/>
                    </a:prstGeom>
                    <a:noFill/>
                    <a:ln>
                      <a:noFill/>
                    </a:ln>
                  </pic:spPr>
                </pic:pic>
              </a:graphicData>
            </a:graphic>
          </wp:inline>
        </w:drawing>
      </w:r>
    </w:p>
    <w:p w14:paraId="7A56992F" w14:textId="15E67272" w:rsidR="00E949DE" w:rsidRDefault="00E949DE" w:rsidP="00E949DE">
      <w:pPr>
        <w:pStyle w:val="Caption"/>
      </w:pPr>
      <w:bookmarkStart w:id="25" w:name="_Ref453621845"/>
      <w:bookmarkStart w:id="26" w:name="_Toc453624691"/>
      <w:r>
        <w:t xml:space="preserve">Figure </w:t>
      </w:r>
      <w:r>
        <w:fldChar w:fldCharType="begin"/>
      </w:r>
      <w:r>
        <w:instrText xml:space="preserve"> SEQ Figure \* ARABIC </w:instrText>
      </w:r>
      <w:r>
        <w:fldChar w:fldCharType="separate"/>
      </w:r>
      <w:r w:rsidR="00D60F5E">
        <w:rPr>
          <w:noProof/>
        </w:rPr>
        <w:t>3</w:t>
      </w:r>
      <w:r>
        <w:fldChar w:fldCharType="end"/>
      </w:r>
      <w:bookmarkEnd w:id="25"/>
      <w:r>
        <w:t>: Layout of the App main</w:t>
      </w:r>
      <w:r>
        <w:rPr>
          <w:noProof/>
        </w:rPr>
        <w:t xml:space="preserve"> screen</w:t>
      </w:r>
      <w:bookmarkEnd w:id="26"/>
    </w:p>
    <w:p w14:paraId="59371B07" w14:textId="0A7B26D6" w:rsidR="00287DB1" w:rsidRPr="001B0289" w:rsidRDefault="00287DB1" w:rsidP="001B0289">
      <w:r>
        <w:t xml:space="preserve">The complete </w:t>
      </w:r>
      <w:r w:rsidR="003B6868">
        <w:t xml:space="preserve">set of wireframe screens for the implementation of </w:t>
      </w:r>
      <w:r w:rsidR="008924F3">
        <w:t xml:space="preserve">the </w:t>
      </w:r>
      <w:r w:rsidR="003B6868">
        <w:t xml:space="preserve">interaction graph </w:t>
      </w:r>
      <w:r>
        <w:t xml:space="preserve">is presented in </w:t>
      </w:r>
      <w:r w:rsidR="00331520">
        <w:fldChar w:fldCharType="begin"/>
      </w:r>
      <w:r w:rsidR="00331520">
        <w:instrText xml:space="preserve"> REF _Ref453344916 \h </w:instrText>
      </w:r>
      <w:r w:rsidR="00331520">
        <w:fldChar w:fldCharType="separate"/>
      </w:r>
      <w:r w:rsidR="00D60F5E">
        <w:t>Annex 3 - User Interaction</w:t>
      </w:r>
      <w:r w:rsidR="00331520">
        <w:fldChar w:fldCharType="end"/>
      </w:r>
      <w:r w:rsidR="003B6868">
        <w:t>, for the readers convenience</w:t>
      </w:r>
      <w:r w:rsidR="00331520">
        <w:t>.</w:t>
      </w:r>
    </w:p>
    <w:p w14:paraId="3214B349" w14:textId="347C21B8" w:rsidR="005B0964" w:rsidRPr="00753145" w:rsidRDefault="007E0B3E" w:rsidP="00D43331">
      <w:pPr>
        <w:pStyle w:val="Heading1"/>
      </w:pPr>
      <w:bookmarkStart w:id="27" w:name="_Ref449807667"/>
      <w:bookmarkStart w:id="28" w:name="_Ref449807673"/>
      <w:bookmarkStart w:id="29" w:name="_Ref449904493"/>
      <w:bookmarkStart w:id="30" w:name="_Ref449904522"/>
      <w:bookmarkStart w:id="31" w:name="_Toc449908297"/>
      <w:bookmarkStart w:id="32" w:name="_Toc453624621"/>
      <w:r>
        <w:lastRenderedPageBreak/>
        <w:t>System</w:t>
      </w:r>
      <w:r w:rsidR="00D43331" w:rsidRPr="00753145">
        <w:t xml:space="preserve"> Building Blocks</w:t>
      </w:r>
      <w:bookmarkEnd w:id="27"/>
      <w:bookmarkEnd w:id="28"/>
      <w:r w:rsidR="00D43331" w:rsidRPr="00753145">
        <w:t xml:space="preserve"> and Core Decisions</w:t>
      </w:r>
      <w:bookmarkEnd w:id="29"/>
      <w:bookmarkEnd w:id="30"/>
      <w:bookmarkEnd w:id="31"/>
      <w:bookmarkEnd w:id="32"/>
    </w:p>
    <w:p w14:paraId="5E94833C" w14:textId="51F24280" w:rsidR="007E0B3E" w:rsidRDefault="007E0B3E" w:rsidP="00FC667E">
      <w:r>
        <w:t>In thi</w:t>
      </w:r>
      <w:r w:rsidR="003B6868">
        <w:t>s</w:t>
      </w:r>
      <w:r>
        <w:t xml:space="preserve"> chapter we </w:t>
      </w:r>
      <w:r w:rsidR="003B6868">
        <w:t>address the system building blocks and the most relevant decisions regarding the system’s architecture and the technologies we in place to implement it.</w:t>
      </w:r>
    </w:p>
    <w:p w14:paraId="5F2EC5E5" w14:textId="2A2294F1" w:rsidR="00044E10" w:rsidRDefault="007E0B3E" w:rsidP="00FC667E">
      <w:r>
        <w:t xml:space="preserve">The system </w:t>
      </w:r>
      <w:r w:rsidR="00AF6F17">
        <w:t xml:space="preserve">major blocks are the ones pictured in </w:t>
      </w:r>
      <w:r w:rsidR="00AF6F17">
        <w:fldChar w:fldCharType="begin"/>
      </w:r>
      <w:r w:rsidR="00AF6F17">
        <w:instrText xml:space="preserve"> REF _Ref449990747 \h \* lower </w:instrText>
      </w:r>
      <w:r w:rsidR="00AF6F17">
        <w:fldChar w:fldCharType="separate"/>
      </w:r>
      <w:r w:rsidR="00D60F5E">
        <w:t xml:space="preserve">figure </w:t>
      </w:r>
      <w:r w:rsidR="00D60F5E">
        <w:rPr>
          <w:noProof/>
        </w:rPr>
        <w:t>4</w:t>
      </w:r>
      <w:r w:rsidR="00AF6F17">
        <w:fldChar w:fldCharType="end"/>
      </w:r>
      <w:r w:rsidR="00AF6F17">
        <w:t>.</w:t>
      </w:r>
    </w:p>
    <w:p w14:paraId="206ABBE2" w14:textId="77777777" w:rsidR="00AF6F17" w:rsidRDefault="00AF6F17" w:rsidP="00FC667E"/>
    <w:p w14:paraId="39B690D6" w14:textId="77777777" w:rsidR="00AF6F17" w:rsidRDefault="0024797C" w:rsidP="00AF6F17">
      <w:pPr>
        <w:keepNext/>
      </w:pPr>
      <w:r>
        <w:rPr>
          <w:noProof/>
          <w:lang w:val="pt-PT" w:eastAsia="pt-PT"/>
        </w:rPr>
        <mc:AlternateContent>
          <mc:Choice Requires="wpc">
            <w:drawing>
              <wp:inline distT="0" distB="0" distL="0" distR="0" wp14:anchorId="6C7776C3" wp14:editId="3E13FF84">
                <wp:extent cx="5400040" cy="35433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tangle 11"/>
                        <wps:cNvSpPr/>
                        <wps:spPr>
                          <a:xfrm>
                            <a:off x="104775" y="9525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631227" w14:textId="77777777" w:rsidR="00CB1452" w:rsidRDefault="00CB1452" w:rsidP="0024797C">
                              <w:pPr>
                                <w:jc w:val="center"/>
                              </w:pPr>
                              <w: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313600" y="6570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878BACE" w14:textId="77777777" w:rsidR="00CB1452" w:rsidRDefault="00CB1452" w:rsidP="0024797C">
                              <w:pPr>
                                <w:pStyle w:val="NormalWeb"/>
                                <w:spacing w:before="0" w:beforeAutospacing="0" w:after="0" w:afterAutospacing="0" w:line="360" w:lineRule="auto"/>
                                <w:jc w:val="center"/>
                              </w:pPr>
                              <w:r>
                                <w:rPr>
                                  <w:rFonts w:eastAsia="Calibri"/>
                                  <w:sz w:val="22"/>
                                  <w:szCs w:val="22"/>
                                  <w:lang w:val="en-US"/>
                                </w:rPr>
                                <w:t xml:space="preserve">Application Server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an 12"/>
                        <wps:cNvSpPr/>
                        <wps:spPr>
                          <a:xfrm>
                            <a:off x="4191000" y="133350"/>
                            <a:ext cx="1151890" cy="676275"/>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8154241" w14:textId="77777777" w:rsidR="00CB1452" w:rsidRDefault="00CB1452" w:rsidP="0024797C">
                              <w:pPr>
                                <w:jc w:val="center"/>
                              </w:pPr>
                              <w:r>
                                <w:t>Data 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61100" y="2570775"/>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A0D286C" w14:textId="77777777" w:rsidR="00CB1452" w:rsidRDefault="00CB1452" w:rsidP="0024797C">
                              <w:pPr>
                                <w:pStyle w:val="NormalWeb"/>
                                <w:spacing w:before="0" w:beforeAutospacing="0" w:after="0" w:afterAutospacing="0" w:line="360" w:lineRule="auto"/>
                                <w:jc w:val="center"/>
                              </w:pPr>
                              <w:r>
                                <w:rPr>
                                  <w:rFonts w:eastAsia="Calibri"/>
                                  <w:sz w:val="22"/>
                                  <w:szCs w:val="22"/>
                                  <w:lang w:val="en-US"/>
                                </w:rPr>
                                <w:t>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370625" y="1418250"/>
                            <a:ext cx="1362075" cy="923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D6E4B59" w14:textId="77777777" w:rsidR="00CB1452" w:rsidRDefault="00CB1452" w:rsidP="0024797C">
                              <w:pPr>
                                <w:pStyle w:val="NormalWeb"/>
                                <w:spacing w:before="0" w:beforeAutospacing="0" w:after="0" w:afterAutospacing="0" w:line="360" w:lineRule="auto"/>
                                <w:jc w:val="center"/>
                              </w:pPr>
                              <w:r>
                                <w:rPr>
                                  <w:rFonts w:eastAsia="Calibri"/>
                                  <w:sz w:val="22"/>
                                  <w:szCs w:val="22"/>
                                  <w:lang w:val="en-US"/>
                                </w:rPr>
                                <w:t>Push Notifications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Left-Right Arrow 13"/>
                        <wps:cNvSpPr/>
                        <wps:spPr>
                          <a:xfrm>
                            <a:off x="1419225" y="276225"/>
                            <a:ext cx="933450" cy="361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Bent Arrow 14"/>
                        <wps:cNvSpPr/>
                        <wps:spPr>
                          <a:xfrm rot="10800000">
                            <a:off x="2762250" y="1000124"/>
                            <a:ext cx="514350" cy="9620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514600" y="1075350"/>
                            <a:ext cx="114173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7B2A7E" w14:textId="77777777" w:rsidR="00CB1452" w:rsidRDefault="00CB1452">
                              <w:r>
                                <w:t>Send notification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Bent Arrow 52"/>
                        <wps:cNvSpPr/>
                        <wps:spPr>
                          <a:xfrm rot="10800000" flipH="1">
                            <a:off x="895350" y="1019173"/>
                            <a:ext cx="485775" cy="9620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17"/>
                        <wps:cNvSpPr txBox="1"/>
                        <wps:spPr>
                          <a:xfrm>
                            <a:off x="722925" y="1103925"/>
                            <a:ext cx="139001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C21A3" w14:textId="77777777" w:rsidR="00CB1452" w:rsidRDefault="00CB1452" w:rsidP="0024797C">
                              <w:pPr>
                                <w:pStyle w:val="NormalWeb"/>
                                <w:spacing w:before="0" w:beforeAutospacing="0" w:after="0" w:afterAutospacing="0" w:line="360" w:lineRule="auto"/>
                                <w:jc w:val="both"/>
                              </w:pPr>
                              <w:r>
                                <w:rPr>
                                  <w:rFonts w:eastAsia="Calibri"/>
                                  <w:sz w:val="22"/>
                                  <w:szCs w:val="22"/>
                                  <w:lang w:val="en-US"/>
                                </w:rPr>
                                <w:t>subscribe notification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Bent Arrow 54"/>
                        <wps:cNvSpPr/>
                        <wps:spPr>
                          <a:xfrm rot="16200000">
                            <a:off x="221459" y="1121570"/>
                            <a:ext cx="1232514" cy="1065824"/>
                          </a:xfrm>
                          <a:prstGeom prst="bentArrow">
                            <a:avLst>
                              <a:gd name="adj1" fmla="val 14881"/>
                              <a:gd name="adj2" fmla="val 18745"/>
                              <a:gd name="adj3" fmla="val 24106"/>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ext Box 17"/>
                        <wps:cNvSpPr txBox="1"/>
                        <wps:spPr>
                          <a:xfrm>
                            <a:off x="8550" y="2189775"/>
                            <a:ext cx="114173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2689F3" w14:textId="77777777" w:rsidR="00CB1452" w:rsidRDefault="00CB1452" w:rsidP="0024797C">
                              <w:pPr>
                                <w:pStyle w:val="NormalWeb"/>
                                <w:spacing w:before="0" w:beforeAutospacing="0" w:after="0" w:afterAutospacing="0" w:line="360" w:lineRule="auto"/>
                                <w:jc w:val="both"/>
                              </w:pPr>
                              <w:r>
                                <w:rPr>
                                  <w:rFonts w:eastAsia="Calibri"/>
                                  <w:sz w:val="22"/>
                                  <w:szCs w:val="22"/>
                                  <w:lang w:val="en-US"/>
                                </w:rPr>
                                <w:t>Send notification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Left-Right Arrow 56"/>
                        <wps:cNvSpPr/>
                        <wps:spPr>
                          <a:xfrm>
                            <a:off x="3590925" y="275250"/>
                            <a:ext cx="675300" cy="3619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133475" y="781050"/>
                            <a:ext cx="174307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flipH="1">
                            <a:off x="2057400" y="762000"/>
                            <a:ext cx="857251" cy="20669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flipV="1">
                            <a:off x="1171575" y="885825"/>
                            <a:ext cx="838200" cy="192405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C7776C3" id="Canvas 3" o:spid="_x0000_s1026" editas="canvas" style="width:425.2pt;height:279pt;mso-position-horizontal-relative:char;mso-position-vertical-relative:line" coordsize="5400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5433;visibility:visible;mso-wrap-style:square">
                  <v:fill o:detectmouseclick="t"/>
                  <v:path o:connecttype="none"/>
                </v:shape>
                <v:rect id="Rectangle 11" o:spid="_x0000_s1028" style="position:absolute;left:1047;top:952;width:1362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" fillcolor="#b2b2b2 [3205]" strokecolor="#585858 [1605]" strokeweight="2pt">
                  <v:textbox>
                    <w:txbxContent>
                      <w:p w14:paraId="65631227" w14:textId="77777777" w:rsidR="00CB1452" w:rsidRDefault="00CB1452" w:rsidP="0024797C">
                        <w:pPr>
                          <w:jc w:val="center"/>
                        </w:pPr>
                        <w:r>
                          <w:t>Client application</w:t>
                        </w:r>
                      </w:p>
                    </w:txbxContent>
                  </v:textbox>
                </v:rect>
                <v:rect id="Rectangle 49" o:spid="_x0000_s1029" style="position:absolute;left:23136;top:657;width:1362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" fillcolor="#b2b2b2 [3205]" strokecolor="#585858 [1605]" strokeweight="2pt">
                  <v:textbox>
                    <w:txbxContent>
                      <w:p w14:paraId="6878BACE" w14:textId="77777777" w:rsidR="00CB1452" w:rsidRDefault="00CB1452" w:rsidP="0024797C">
                        <w:pPr>
                          <w:pStyle w:val="NormalWeb"/>
                          <w:spacing w:before="0" w:beforeAutospacing="0" w:after="0" w:afterAutospacing="0" w:line="360" w:lineRule="auto"/>
                          <w:jc w:val="center"/>
                        </w:pPr>
                        <w:r>
                          <w:rPr>
                            <w:rFonts w:eastAsia="Calibri"/>
                            <w:sz w:val="22"/>
                            <w:szCs w:val="22"/>
                            <w:lang w:val="en-US"/>
                          </w:rPr>
                          <w:t xml:space="preserve">Application Server </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30" type="#_x0000_t22" style="position:absolute;left:41910;top:1333;width:1151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" fillcolor="#b2b2b2 [3205]" strokecolor="#585858 [1605]" strokeweight="2pt">
                  <v:textbox>
                    <w:txbxContent>
                      <w:p w14:paraId="68154241" w14:textId="77777777" w:rsidR="00CB1452" w:rsidRDefault="00CB1452" w:rsidP="0024797C">
                        <w:pPr>
                          <w:jc w:val="center"/>
                        </w:pPr>
                        <w:r>
                          <w:t>Data persistence</w:t>
                        </w:r>
                      </w:p>
                    </w:txbxContent>
                  </v:textbox>
                </v:shape>
                <v:rect id="Rectangle 50" o:spid="_x0000_s1031" style="position:absolute;left:13611;top:25707;width:13620;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" fillcolor="#b2b2b2 [3205]" strokecolor="#585858 [1605]" strokeweight="2pt">
                  <v:textbox>
                    <w:txbxContent>
                      <w:p w14:paraId="7A0D286C" w14:textId="77777777" w:rsidR="00CB1452" w:rsidRDefault="00CB1452" w:rsidP="0024797C">
                        <w:pPr>
                          <w:pStyle w:val="NormalWeb"/>
                          <w:spacing w:before="0" w:beforeAutospacing="0" w:after="0" w:afterAutospacing="0" w:line="360" w:lineRule="auto"/>
                          <w:jc w:val="center"/>
                        </w:pPr>
                        <w:r>
                          <w:rPr>
                            <w:rFonts w:eastAsia="Calibri"/>
                            <w:sz w:val="22"/>
                            <w:szCs w:val="22"/>
                            <w:lang w:val="en-US"/>
                          </w:rPr>
                          <w:t>Authentication</w:t>
                        </w:r>
                      </w:p>
                    </w:txbxContent>
                  </v:textbox>
                </v:rect>
                <v:rect id="Rectangle 51" o:spid="_x0000_s1032" style="position:absolute;left:13706;top:14182;width:1362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" fillcolor="#b2b2b2 [3205]" strokecolor="#585858 [1605]" strokeweight="2pt">
                  <v:textbox>
                    <w:txbxContent>
                      <w:p w14:paraId="2D6E4B59" w14:textId="77777777" w:rsidR="00CB1452" w:rsidRDefault="00CB1452" w:rsidP="0024797C">
                        <w:pPr>
                          <w:pStyle w:val="NormalWeb"/>
                          <w:spacing w:before="0" w:beforeAutospacing="0" w:after="0" w:afterAutospacing="0" w:line="360" w:lineRule="auto"/>
                          <w:jc w:val="center"/>
                        </w:pPr>
                        <w:r>
                          <w:rPr>
                            <w:rFonts w:eastAsia="Calibri"/>
                            <w:sz w:val="22"/>
                            <w:szCs w:val="22"/>
                            <w:lang w:val="en-US"/>
                          </w:rPr>
                          <w:t>Push Notifications</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33" type="#_x0000_t69" style="position:absolute;left:14192;top:2762;width:93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" adj="4188" fillcolor="#ddd [3204]" strokecolor="#6e6e6e [1604]" strokeweight="2pt"/>
                <v:shape id="Bent Arrow 14" o:spid="_x0000_s1034" style="position:absolute;left:27622;top:10001;width:5144;height:9620;rotation:180;visibility:visible;mso-wrap-style:square;v-text-anchor:middle" coordsize="51435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" path="m,962025l,289322c,165042,100748,64294,225028,64294r160735,l385763,,514350,128588,385763,257175r,-64294l225028,192881v-53263,,-96441,43178,-96441,96441c128587,513556,128588,737791,128588,962025l,962025xe" fillcolor="#ddd [3204]" strokecolor="#6e6e6e [1604]" strokeweight="2pt">
                  <v:path arrowok="t" o:connecttype="custom" o:connectlocs="0,962025;0,289322;225028,64294;385763,64294;385763,0;514350,128588;385763,257175;385763,192881;225028,192881;128587,289322;128588,962025;0,962025" o:connectangles="0,0,0,0,0,0,0,0,0,0,0,0"/>
                </v:shape>
                <v:shapetype id="_x0000_t202" coordsize="21600,21600" o:spt="202" path="m,l,21600r21600,l21600,xe">
                  <v:stroke joinstyle="miter"/>
                  <v:path gradientshapeok="t" o:connecttype="rect"/>
                </v:shapetype>
                <v:shape id="Text Box 17" o:spid="_x0000_s1035" type="#_x0000_t202" style="position:absolute;left:25146;top:10753;width:11417;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" filled="f" stroked="f">
                  <v:textbox>
                    <w:txbxContent>
                      <w:p w14:paraId="637B2A7E" w14:textId="77777777" w:rsidR="00CB1452" w:rsidRDefault="00CB1452">
                        <w:r>
                          <w:t>Send notification</w:t>
                        </w:r>
                      </w:p>
                    </w:txbxContent>
                  </v:textbox>
                </v:shape>
                <v:shape id="Bent Arrow 52" o:spid="_x0000_s1036" style="position:absolute;left:8953;top:10191;width:4858;height:9620;rotation:180;flip:x;visibility:visible;mso-wrap-style:square;v-text-anchor:middle" coordsize="485775,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" path="m,962025l,273248c,155873,95152,60721,212527,60721r151804,1l364331,,485775,121444,364331,242888r,-60722l212527,182166v-50304,,-91083,40779,-91083,91083l121444,962025,,962025xe" fillcolor="#ddd [3204]" strokecolor="#6e6e6e [1604]" strokeweight="2pt">
                  <v:path arrowok="t" o:connecttype="custom" o:connectlocs="0,962025;0,273248;212527,60721;364331,60722;364331,0;485775,121444;364331,242888;364331,182166;212527,182166;121444,273249;121444,962025;0,962025" o:connectangles="0,0,0,0,0,0,0,0,0,0,0,0"/>
                </v:shape>
                <v:shape id="Text Box 17" o:spid="_x0000_s1037" type="#_x0000_t202" style="position:absolute;left:7229;top:11039;width:13900;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" filled="f" stroked="f">
                  <v:textbox>
                    <w:txbxContent>
                      <w:p w14:paraId="0DEC21A3" w14:textId="77777777" w:rsidR="00CB1452" w:rsidRDefault="00CB1452" w:rsidP="0024797C">
                        <w:pPr>
                          <w:pStyle w:val="NormalWeb"/>
                          <w:spacing w:before="0" w:beforeAutospacing="0" w:after="0" w:afterAutospacing="0" w:line="360" w:lineRule="auto"/>
                          <w:jc w:val="both"/>
                        </w:pPr>
                        <w:r>
                          <w:rPr>
                            <w:rFonts w:eastAsia="Calibri"/>
                            <w:sz w:val="22"/>
                            <w:szCs w:val="22"/>
                            <w:lang w:val="en-US"/>
                          </w:rPr>
                          <w:t>subscribe notification</w:t>
                        </w:r>
                      </w:p>
                    </w:txbxContent>
                  </v:textbox>
                </v:shape>
                <v:shape id="Bent Arrow 54" o:spid="_x0000_s1038" style="position:absolute;left:2214;top:11216;width:12325;height:10658;rotation:-90;visibility:visible;mso-wrap-style:square;v-text-anchor:middle" coordsize="1232514,106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" path="m,1065824l,586784c,329255,208769,120486,466298,120486r509288,l975586,r256928,199789l975586,399577r,-120486l466298,279091v-169934,,-307693,137759,-307693,307693l158605,1065824,,1065824xe" fillcolor="#ddd [3204]" strokecolor="#6e6e6e [1604]" strokeweight="2pt">
                  <v:path arrowok="t" o:connecttype="custom" o:connectlocs="0,1065824;0,586784;466298,120486;975586,120486;975586,0;1232514,199789;975586,399577;975586,279091;466298,279091;158605,586784;158605,1065824;0,1065824" o:connectangles="0,0,0,0,0,0,0,0,0,0,0,0"/>
                </v:shape>
                <v:shape id="Text Box 17" o:spid="_x0000_s1039" type="#_x0000_t202" style="position:absolute;left:85;top:21897;width:11417;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" filled="f" stroked="f">
                  <v:textbox>
                    <w:txbxContent>
                      <w:p w14:paraId="5E2689F3" w14:textId="77777777" w:rsidR="00CB1452" w:rsidRDefault="00CB1452" w:rsidP="0024797C">
                        <w:pPr>
                          <w:pStyle w:val="NormalWeb"/>
                          <w:spacing w:before="0" w:beforeAutospacing="0" w:after="0" w:afterAutospacing="0" w:line="360" w:lineRule="auto"/>
                          <w:jc w:val="both"/>
                        </w:pPr>
                        <w:r>
                          <w:rPr>
                            <w:rFonts w:eastAsia="Calibri"/>
                            <w:sz w:val="22"/>
                            <w:szCs w:val="22"/>
                            <w:lang w:val="en-US"/>
                          </w:rPr>
                          <w:t>Send notification</w:t>
                        </w:r>
                      </w:p>
                    </w:txbxContent>
                  </v:textbox>
                </v:shape>
                <v:shape id="Left-Right Arrow 56" o:spid="_x0000_s1040" type="#_x0000_t69" style="position:absolute;left:35909;top:2752;width:675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" adj="5789" fillcolor="#ddd [3204]" strokecolor="#6e6e6e [1604]" strokeweight="2pt"/>
                <v:shapetype id="_x0000_t32" coordsize="21600,21600" o:spt="32" o:oned="t" path="m,l21600,21600e" filled="f">
                  <v:path arrowok="t" fillok="f" o:connecttype="none"/>
                  <o:lock v:ext="edit" shapetype="t"/>
                </v:shapetype>
                <v:shape id="Straight Arrow Connector 18" o:spid="_x0000_s1041" type="#_x0000_t32" style="position:absolute;left:11334;top:7810;width:174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" strokecolor="black [3040]" strokeweight="1.5pt">
                  <v:stroke endarrow="block"/>
                </v:shape>
                <v:shape id="Straight Arrow Connector 57" o:spid="_x0000_s1042" type="#_x0000_t32" style="position:absolute;left:20574;top:7620;width:8572;height:20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" strokecolor="black [3040]" strokeweight="1.5pt">
                  <v:stroke endarrow="block"/>
                </v:shape>
                <v:shape id="Straight Arrow Connector 58" o:spid="_x0000_s1043" type="#_x0000_t32" style="position:absolute;left:11715;top:8858;width:8382;height:192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" strokecolor="black [3040]" strokeweight="1.5pt">
                  <v:stroke endarrow="block"/>
                </v:shape>
                <w10:anchorlock/>
              </v:group>
            </w:pict>
          </mc:Fallback>
        </mc:AlternateContent>
      </w:r>
    </w:p>
    <w:p w14:paraId="2BDF4360" w14:textId="7F2A213E" w:rsidR="0024797C" w:rsidRDefault="00AF6F17" w:rsidP="00AF6F17">
      <w:pPr>
        <w:pStyle w:val="Caption"/>
      </w:pPr>
      <w:bookmarkStart w:id="33" w:name="_Ref449990747"/>
      <w:bookmarkStart w:id="34" w:name="_Toc453624692"/>
      <w:r>
        <w:t xml:space="preserve">Figure </w:t>
      </w:r>
      <w:r>
        <w:fldChar w:fldCharType="begin"/>
      </w:r>
      <w:r>
        <w:instrText xml:space="preserve"> SEQ Figure \* ARABIC </w:instrText>
      </w:r>
      <w:r>
        <w:fldChar w:fldCharType="separate"/>
      </w:r>
      <w:r w:rsidR="00D60F5E">
        <w:rPr>
          <w:noProof/>
        </w:rPr>
        <w:t>4</w:t>
      </w:r>
      <w:r>
        <w:fldChar w:fldCharType="end"/>
      </w:r>
      <w:bookmarkEnd w:id="33"/>
      <w:r>
        <w:t xml:space="preserve">: </w:t>
      </w:r>
      <w:r>
        <w:rPr>
          <w:noProof/>
        </w:rPr>
        <w:t xml:space="preserve"> Service main building blocks</w:t>
      </w:r>
      <w:bookmarkEnd w:id="34"/>
    </w:p>
    <w:p w14:paraId="2F28875A" w14:textId="77777777" w:rsidR="0024797C" w:rsidRDefault="00AF6F17" w:rsidP="00FC667E">
      <w:r>
        <w:t>These are:</w:t>
      </w:r>
    </w:p>
    <w:p w14:paraId="40DD5A7E" w14:textId="77777777" w:rsidR="00AF6F17" w:rsidRDefault="00AF6F17" w:rsidP="00AF6F17">
      <w:pPr>
        <w:pStyle w:val="ListParagraph"/>
        <w:numPr>
          <w:ilvl w:val="0"/>
          <w:numId w:val="7"/>
        </w:numPr>
      </w:pPr>
      <w:r>
        <w:t>A Client Application, providing a convenient user experience, maintaining offline status, synchronizing data and processing notifications from the application server.</w:t>
      </w:r>
    </w:p>
    <w:p w14:paraId="06E5629A" w14:textId="77777777" w:rsidR="00AF6F17" w:rsidRDefault="00AF6F17" w:rsidP="00AF6F17">
      <w:pPr>
        <w:pStyle w:val="ListParagraph"/>
        <w:numPr>
          <w:ilvl w:val="0"/>
          <w:numId w:val="7"/>
        </w:numPr>
      </w:pPr>
      <w:r>
        <w:t xml:space="preserve">An </w:t>
      </w:r>
      <w:r w:rsidR="006100C0">
        <w:t>Application Server</w:t>
      </w:r>
      <w:r>
        <w:t xml:space="preserve">, holding application status, ensuring </w:t>
      </w:r>
      <w:r w:rsidR="006100C0">
        <w:t>data privacy and data persistence.</w:t>
      </w:r>
    </w:p>
    <w:p w14:paraId="290464B8" w14:textId="77777777" w:rsidR="006100C0" w:rsidRDefault="006100C0" w:rsidP="00AF6F17">
      <w:pPr>
        <w:pStyle w:val="ListParagraph"/>
        <w:numPr>
          <w:ilvl w:val="0"/>
          <w:numId w:val="7"/>
        </w:numPr>
      </w:pPr>
      <w:r>
        <w:t>A Data persistence Server, holding application server data.</w:t>
      </w:r>
    </w:p>
    <w:p w14:paraId="2898B838" w14:textId="77777777" w:rsidR="006100C0" w:rsidRDefault="006100C0" w:rsidP="00AF6F17">
      <w:pPr>
        <w:pStyle w:val="ListParagraph"/>
        <w:numPr>
          <w:ilvl w:val="0"/>
          <w:numId w:val="7"/>
        </w:numPr>
      </w:pPr>
      <w:r>
        <w:t>A Push Notifications service, that deliver Application Server notifications to Client Devices subscribing it.</w:t>
      </w:r>
    </w:p>
    <w:p w14:paraId="05DFF9DD" w14:textId="77777777" w:rsidR="006100C0" w:rsidRDefault="006100C0" w:rsidP="00AF6F17">
      <w:pPr>
        <w:pStyle w:val="ListParagraph"/>
        <w:numPr>
          <w:ilvl w:val="0"/>
          <w:numId w:val="7"/>
        </w:numPr>
      </w:pPr>
      <w:r>
        <w:t>An Authentication service, that provides users authentication.</w:t>
      </w:r>
    </w:p>
    <w:p w14:paraId="7C814BA1" w14:textId="77777777" w:rsidR="006B1B55" w:rsidRPr="00753145" w:rsidRDefault="00B75231" w:rsidP="006B1B55">
      <w:pPr>
        <w:pStyle w:val="Heading2"/>
      </w:pPr>
      <w:bookmarkStart w:id="35" w:name="_Toc449908298"/>
      <w:bookmarkStart w:id="36" w:name="_Toc453624622"/>
      <w:r w:rsidRPr="00753145">
        <w:t xml:space="preserve">Selection of the </w:t>
      </w:r>
      <w:r w:rsidR="006100C0">
        <w:t xml:space="preserve">application </w:t>
      </w:r>
      <w:r w:rsidRPr="00753145">
        <w:t>s</w:t>
      </w:r>
      <w:r w:rsidR="006B1B55" w:rsidRPr="00753145">
        <w:t>erver platform</w:t>
      </w:r>
      <w:bookmarkEnd w:id="35"/>
      <w:bookmarkEnd w:id="36"/>
    </w:p>
    <w:p w14:paraId="073F501C" w14:textId="77777777" w:rsidR="00D43331" w:rsidRPr="00753145" w:rsidRDefault="00893224" w:rsidP="00FC667E">
      <w:r w:rsidRPr="00753145">
        <w:t>O</w:t>
      </w:r>
      <w:r w:rsidR="006B1B55" w:rsidRPr="00753145">
        <w:t>ne of the first decisions taken was to define criteria to select a server platform, perform a market evaluation in order to build a short list of potential suppliers and apply the said criteria to select a platform.</w:t>
      </w:r>
    </w:p>
    <w:p w14:paraId="4425ED15" w14:textId="2F257039" w:rsidR="00D94369" w:rsidRDefault="00B75231" w:rsidP="00856D5E">
      <w:r w:rsidRPr="00753145">
        <w:lastRenderedPageBreak/>
        <w:t>The starting point is that it should be a full cloud base service platform in order to avoid time spending and risks associated with setting up and manage all required components of the platform</w:t>
      </w:r>
      <w:r w:rsidRPr="00753145">
        <w:rPr>
          <w:rStyle w:val="FootnoteReference"/>
        </w:rPr>
        <w:footnoteReference w:id="1"/>
      </w:r>
      <w:r w:rsidRPr="00753145">
        <w:t>.</w:t>
      </w:r>
      <w:r w:rsidR="002833FC" w:rsidRPr="00753145">
        <w:t xml:space="preserve"> </w:t>
      </w:r>
      <w:r w:rsidR="00856D5E">
        <w:t>The details of the evaluation can be consulted on “</w:t>
      </w:r>
      <w:r w:rsidR="00856D5E">
        <w:fldChar w:fldCharType="begin"/>
      </w:r>
      <w:r w:rsidR="00856D5E">
        <w:instrText xml:space="preserve"> REF _Ref453345436 \h </w:instrText>
      </w:r>
      <w:r w:rsidR="00856D5E">
        <w:fldChar w:fldCharType="separate"/>
      </w:r>
      <w:r w:rsidR="00D60F5E">
        <w:t>Annex 4 – Cloud platform selection</w:t>
      </w:r>
      <w:r w:rsidR="00856D5E">
        <w:fldChar w:fldCharType="end"/>
      </w:r>
      <w:r w:rsidR="00856D5E">
        <w:t>”.</w:t>
      </w:r>
    </w:p>
    <w:p w14:paraId="529A05A0" w14:textId="48613E02" w:rsidR="00856D5E" w:rsidRPr="00753145" w:rsidRDefault="00856D5E" w:rsidP="00856D5E">
      <w:r>
        <w:t xml:space="preserve">For what matters, we selected </w:t>
      </w:r>
      <w:r w:rsidRPr="00856D5E">
        <w:rPr>
          <w:rStyle w:val="Strong"/>
        </w:rPr>
        <w:t>Microsoft Azure</w:t>
      </w:r>
      <w:r>
        <w:t xml:space="preserve"> to support the application server. The evaluation summary </w:t>
      </w:r>
      <w:r w:rsidR="00D56D02">
        <w:t xml:space="preserve">is replicated in </w:t>
      </w:r>
      <w:r w:rsidR="00D56D02">
        <w:fldChar w:fldCharType="begin"/>
      </w:r>
      <w:r w:rsidR="00D56D02">
        <w:instrText xml:space="preserve"> REF _Ref449904093 \h \* lower </w:instrText>
      </w:r>
      <w:r w:rsidR="00D56D02">
        <w:fldChar w:fldCharType="separate"/>
      </w:r>
      <w:r w:rsidR="00D60F5E" w:rsidRPr="00753145">
        <w:t xml:space="preserve">table </w:t>
      </w:r>
      <w:r w:rsidR="00D60F5E">
        <w:rPr>
          <w:noProof/>
        </w:rPr>
        <w:t>1</w:t>
      </w:r>
      <w:r w:rsidR="00D56D02">
        <w:fldChar w:fldCharType="end"/>
      </w:r>
      <w:r w:rsidR="00D56D02">
        <w:t>.</w:t>
      </w:r>
    </w:p>
    <w:p w14:paraId="7E051A30" w14:textId="3848C586" w:rsidR="002060B0" w:rsidRPr="00753145" w:rsidRDefault="002060B0" w:rsidP="002060B0">
      <w:pPr>
        <w:pStyle w:val="Caption"/>
        <w:keepNext/>
      </w:pPr>
      <w:bookmarkStart w:id="37" w:name="_Ref449904093"/>
      <w:bookmarkStart w:id="38" w:name="_Toc453624694"/>
      <w:r w:rsidRPr="00753145">
        <w:t xml:space="preserve">Table </w:t>
      </w:r>
      <w:r w:rsidRPr="00753145">
        <w:fldChar w:fldCharType="begin"/>
      </w:r>
      <w:r w:rsidRPr="00753145">
        <w:instrText xml:space="preserve"> SEQ Table \* ARABIC </w:instrText>
      </w:r>
      <w:r w:rsidRPr="00753145">
        <w:fldChar w:fldCharType="separate"/>
      </w:r>
      <w:r w:rsidR="00D60F5E">
        <w:rPr>
          <w:noProof/>
        </w:rPr>
        <w:t>1</w:t>
      </w:r>
      <w:r w:rsidRPr="00753145">
        <w:fldChar w:fldCharType="end"/>
      </w:r>
      <w:bookmarkEnd w:id="37"/>
      <w:r w:rsidRPr="00753145">
        <w:t>: Short-list candidates scoring</w:t>
      </w:r>
      <w:bookmarkEnd w:id="38"/>
    </w:p>
    <w:tbl>
      <w:tblPr>
        <w:tblStyle w:val="GridTable1Light"/>
        <w:tblW w:w="5000" w:type="pct"/>
        <w:tblLook w:val="0660" w:firstRow="1" w:lastRow="1" w:firstColumn="0" w:lastColumn="0" w:noHBand="1" w:noVBand="1"/>
      </w:tblPr>
      <w:tblGrid>
        <w:gridCol w:w="2145"/>
        <w:gridCol w:w="334"/>
        <w:gridCol w:w="689"/>
        <w:gridCol w:w="1239"/>
        <w:gridCol w:w="1361"/>
        <w:gridCol w:w="616"/>
        <w:gridCol w:w="1165"/>
        <w:gridCol w:w="945"/>
      </w:tblGrid>
      <w:tr w:rsidR="002833FC" w:rsidRPr="00753145" w14:paraId="60199320" w14:textId="77777777" w:rsidTr="002060B0">
        <w:trPr>
          <w:cnfStyle w:val="100000000000" w:firstRow="1" w:lastRow="0" w:firstColumn="0" w:lastColumn="0" w:oddVBand="0" w:evenVBand="0" w:oddHBand="0" w:evenHBand="0" w:firstRowFirstColumn="0" w:firstRowLastColumn="0" w:lastRowFirstColumn="0" w:lastRowLastColumn="0"/>
          <w:cantSplit/>
          <w:tblHeader/>
        </w:trPr>
        <w:tc>
          <w:tcPr>
            <w:tcW w:w="0" w:type="auto"/>
            <w:tcMar>
              <w:left w:w="57" w:type="dxa"/>
              <w:right w:w="57" w:type="dxa"/>
            </w:tcMar>
            <w:hideMark/>
          </w:tcPr>
          <w:p w14:paraId="24CAA24B" w14:textId="77777777" w:rsidR="002833FC" w:rsidRPr="00753145" w:rsidRDefault="002833FC" w:rsidP="002833FC">
            <w:pPr>
              <w:rPr>
                <w:noProof/>
              </w:rPr>
            </w:pPr>
            <w:r w:rsidRPr="00753145">
              <w:rPr>
                <w:noProof/>
              </w:rPr>
              <w:t>Requirement</w:t>
            </w:r>
          </w:p>
        </w:tc>
        <w:tc>
          <w:tcPr>
            <w:tcW w:w="0" w:type="auto"/>
            <w:tcMar>
              <w:left w:w="57" w:type="dxa"/>
              <w:right w:w="57" w:type="dxa"/>
            </w:tcMar>
            <w:hideMark/>
          </w:tcPr>
          <w:p w14:paraId="0CC0DEA8" w14:textId="77777777" w:rsidR="002833FC" w:rsidRPr="00753145" w:rsidRDefault="002833FC" w:rsidP="002833FC">
            <w:pPr>
              <w:rPr>
                <w:noProof/>
              </w:rPr>
            </w:pPr>
            <w:r w:rsidRPr="00753145">
              <w:rPr>
                <w:noProof/>
              </w:rPr>
              <w:t>W</w:t>
            </w:r>
          </w:p>
        </w:tc>
        <w:tc>
          <w:tcPr>
            <w:tcW w:w="0" w:type="auto"/>
            <w:tcMar>
              <w:left w:w="57" w:type="dxa"/>
              <w:right w:w="57" w:type="dxa"/>
            </w:tcMar>
            <w:hideMark/>
          </w:tcPr>
          <w:p w14:paraId="5E2A8A7A" w14:textId="77777777" w:rsidR="002833FC" w:rsidRPr="00753145" w:rsidRDefault="002833FC" w:rsidP="002833FC">
            <w:pPr>
              <w:rPr>
                <w:noProof/>
              </w:rPr>
            </w:pPr>
            <w:r w:rsidRPr="00753145">
              <w:rPr>
                <w:noProof/>
              </w:rPr>
              <w:t>Azure</w:t>
            </w:r>
          </w:p>
        </w:tc>
        <w:tc>
          <w:tcPr>
            <w:tcW w:w="0" w:type="auto"/>
            <w:tcMar>
              <w:left w:w="57" w:type="dxa"/>
              <w:right w:w="57" w:type="dxa"/>
            </w:tcMar>
            <w:hideMark/>
          </w:tcPr>
          <w:p w14:paraId="210F540C" w14:textId="77777777" w:rsidR="002833FC" w:rsidRPr="00753145" w:rsidRDefault="002833FC" w:rsidP="002833FC">
            <w:pPr>
              <w:rPr>
                <w:noProof/>
              </w:rPr>
            </w:pPr>
            <w:r w:rsidRPr="00753145">
              <w:rPr>
                <w:noProof/>
              </w:rPr>
              <w:t>StrongLoop</w:t>
            </w:r>
          </w:p>
        </w:tc>
        <w:tc>
          <w:tcPr>
            <w:tcW w:w="0" w:type="auto"/>
            <w:tcMar>
              <w:left w:w="57" w:type="dxa"/>
              <w:right w:w="57" w:type="dxa"/>
            </w:tcMar>
            <w:hideMark/>
          </w:tcPr>
          <w:p w14:paraId="64180F26" w14:textId="77777777" w:rsidR="002833FC" w:rsidRPr="00753145" w:rsidRDefault="002833FC" w:rsidP="002833FC">
            <w:pPr>
              <w:rPr>
                <w:noProof/>
              </w:rPr>
            </w:pPr>
            <w:r w:rsidRPr="00753145">
              <w:rPr>
                <w:noProof/>
              </w:rPr>
              <w:t>Appcelerator</w:t>
            </w:r>
          </w:p>
        </w:tc>
        <w:tc>
          <w:tcPr>
            <w:tcW w:w="0" w:type="auto"/>
            <w:tcMar>
              <w:left w:w="57" w:type="dxa"/>
              <w:right w:w="57" w:type="dxa"/>
            </w:tcMar>
            <w:hideMark/>
          </w:tcPr>
          <w:p w14:paraId="0A0A06E4" w14:textId="77777777" w:rsidR="002833FC" w:rsidRPr="00753145" w:rsidRDefault="002833FC" w:rsidP="002833FC">
            <w:pPr>
              <w:rPr>
                <w:noProof/>
              </w:rPr>
            </w:pPr>
            <w:r w:rsidRPr="00753145">
              <w:rPr>
                <w:noProof/>
              </w:rPr>
              <w:t>AWS</w:t>
            </w:r>
          </w:p>
        </w:tc>
        <w:tc>
          <w:tcPr>
            <w:tcW w:w="0" w:type="auto"/>
            <w:tcMar>
              <w:left w:w="57" w:type="dxa"/>
              <w:right w:w="57" w:type="dxa"/>
            </w:tcMar>
            <w:hideMark/>
          </w:tcPr>
          <w:p w14:paraId="3DB70363" w14:textId="77777777" w:rsidR="002833FC" w:rsidRPr="00753145" w:rsidRDefault="002833FC" w:rsidP="002833FC">
            <w:pPr>
              <w:rPr>
                <w:noProof/>
              </w:rPr>
            </w:pPr>
            <w:r w:rsidRPr="00753145">
              <w:rPr>
                <w:noProof/>
              </w:rPr>
              <w:t>FeedHenry</w:t>
            </w:r>
          </w:p>
        </w:tc>
        <w:tc>
          <w:tcPr>
            <w:tcW w:w="0" w:type="auto"/>
            <w:tcMar>
              <w:left w:w="57" w:type="dxa"/>
              <w:right w:w="57" w:type="dxa"/>
            </w:tcMar>
            <w:hideMark/>
          </w:tcPr>
          <w:p w14:paraId="3109CD66" w14:textId="77777777" w:rsidR="002833FC" w:rsidRPr="00753145" w:rsidRDefault="002833FC" w:rsidP="002833FC">
            <w:pPr>
              <w:rPr>
                <w:noProof/>
              </w:rPr>
            </w:pPr>
            <w:r w:rsidRPr="00753145">
              <w:rPr>
                <w:noProof/>
              </w:rPr>
              <w:t>FireBase</w:t>
            </w:r>
          </w:p>
        </w:tc>
      </w:tr>
      <w:tr w:rsidR="002833FC" w:rsidRPr="00753145" w14:paraId="1493A69C" w14:textId="77777777" w:rsidTr="002060B0">
        <w:tc>
          <w:tcPr>
            <w:tcW w:w="0" w:type="auto"/>
            <w:hideMark/>
          </w:tcPr>
          <w:p w14:paraId="502E20FE" w14:textId="77777777" w:rsidR="002833FC" w:rsidRPr="00753145" w:rsidRDefault="002833FC" w:rsidP="002060B0">
            <w:pPr>
              <w:pStyle w:val="NoSpacing"/>
              <w:jc w:val="left"/>
              <w:rPr>
                <w:noProof/>
              </w:rPr>
            </w:pPr>
            <w:r w:rsidRPr="00753145">
              <w:rPr>
                <w:noProof/>
              </w:rPr>
              <w:t>Low entry level costs</w:t>
            </w:r>
          </w:p>
        </w:tc>
        <w:tc>
          <w:tcPr>
            <w:tcW w:w="0" w:type="auto"/>
            <w:hideMark/>
          </w:tcPr>
          <w:p w14:paraId="14B49F78" w14:textId="77777777" w:rsidR="002833FC" w:rsidRPr="00753145" w:rsidRDefault="002833FC" w:rsidP="002060B0">
            <w:pPr>
              <w:pStyle w:val="NoSpacing"/>
              <w:jc w:val="right"/>
            </w:pPr>
            <w:r w:rsidRPr="00753145">
              <w:t>8</w:t>
            </w:r>
          </w:p>
        </w:tc>
        <w:tc>
          <w:tcPr>
            <w:tcW w:w="0" w:type="auto"/>
            <w:hideMark/>
          </w:tcPr>
          <w:p w14:paraId="70568759" w14:textId="77777777" w:rsidR="002833FC" w:rsidRPr="00753145" w:rsidRDefault="002833FC" w:rsidP="002060B0">
            <w:pPr>
              <w:pStyle w:val="NoSpacing"/>
              <w:jc w:val="right"/>
            </w:pPr>
            <w:r w:rsidRPr="00753145">
              <w:t>1</w:t>
            </w:r>
          </w:p>
        </w:tc>
        <w:tc>
          <w:tcPr>
            <w:tcW w:w="0" w:type="auto"/>
            <w:hideMark/>
          </w:tcPr>
          <w:p w14:paraId="4293497C" w14:textId="77777777" w:rsidR="002833FC" w:rsidRPr="00753145" w:rsidRDefault="002833FC" w:rsidP="002060B0">
            <w:pPr>
              <w:pStyle w:val="NoSpacing"/>
              <w:jc w:val="right"/>
            </w:pPr>
            <w:r w:rsidRPr="00753145">
              <w:t>1</w:t>
            </w:r>
          </w:p>
        </w:tc>
        <w:tc>
          <w:tcPr>
            <w:tcW w:w="0" w:type="auto"/>
            <w:hideMark/>
          </w:tcPr>
          <w:p w14:paraId="2776E01B" w14:textId="77777777" w:rsidR="002833FC" w:rsidRPr="00753145" w:rsidRDefault="002833FC" w:rsidP="002060B0">
            <w:pPr>
              <w:pStyle w:val="NoSpacing"/>
              <w:jc w:val="right"/>
            </w:pPr>
            <w:r w:rsidRPr="00753145">
              <w:t>1</w:t>
            </w:r>
          </w:p>
        </w:tc>
        <w:tc>
          <w:tcPr>
            <w:tcW w:w="0" w:type="auto"/>
            <w:hideMark/>
          </w:tcPr>
          <w:p w14:paraId="16803F48" w14:textId="77777777" w:rsidR="002833FC" w:rsidRPr="00753145" w:rsidRDefault="002833FC" w:rsidP="002060B0">
            <w:pPr>
              <w:pStyle w:val="NoSpacing"/>
              <w:jc w:val="right"/>
            </w:pPr>
            <w:r w:rsidRPr="00753145">
              <w:t>1</w:t>
            </w:r>
          </w:p>
        </w:tc>
        <w:tc>
          <w:tcPr>
            <w:tcW w:w="0" w:type="auto"/>
            <w:hideMark/>
          </w:tcPr>
          <w:p w14:paraId="51086DF8" w14:textId="77777777" w:rsidR="002833FC" w:rsidRPr="00753145" w:rsidRDefault="002833FC" w:rsidP="002060B0">
            <w:pPr>
              <w:pStyle w:val="NoSpacing"/>
              <w:jc w:val="right"/>
            </w:pPr>
            <w:r w:rsidRPr="00753145">
              <w:t>1</w:t>
            </w:r>
          </w:p>
        </w:tc>
        <w:tc>
          <w:tcPr>
            <w:tcW w:w="0" w:type="auto"/>
            <w:hideMark/>
          </w:tcPr>
          <w:p w14:paraId="4B6FA181" w14:textId="77777777" w:rsidR="002833FC" w:rsidRPr="00753145" w:rsidRDefault="002833FC" w:rsidP="002060B0">
            <w:pPr>
              <w:pStyle w:val="NoSpacing"/>
              <w:jc w:val="right"/>
            </w:pPr>
            <w:r w:rsidRPr="00753145">
              <w:t>1</w:t>
            </w:r>
          </w:p>
        </w:tc>
      </w:tr>
      <w:tr w:rsidR="002833FC" w:rsidRPr="00753145" w14:paraId="75274F2C" w14:textId="77777777" w:rsidTr="002060B0">
        <w:tc>
          <w:tcPr>
            <w:tcW w:w="0" w:type="auto"/>
            <w:hideMark/>
          </w:tcPr>
          <w:p w14:paraId="7F6B72DA" w14:textId="77777777" w:rsidR="002833FC" w:rsidRPr="00753145" w:rsidRDefault="002833FC" w:rsidP="002060B0">
            <w:pPr>
              <w:pStyle w:val="NoSpacing"/>
              <w:jc w:val="left"/>
              <w:rPr>
                <w:noProof/>
              </w:rPr>
            </w:pPr>
            <w:r w:rsidRPr="00753145">
              <w:rPr>
                <w:noProof/>
              </w:rPr>
              <w:t>Cloud Free-tier</w:t>
            </w:r>
          </w:p>
        </w:tc>
        <w:tc>
          <w:tcPr>
            <w:tcW w:w="0" w:type="auto"/>
            <w:hideMark/>
          </w:tcPr>
          <w:p w14:paraId="582220A3" w14:textId="77777777" w:rsidR="002833FC" w:rsidRPr="00753145" w:rsidRDefault="002833FC" w:rsidP="002060B0">
            <w:pPr>
              <w:pStyle w:val="NoSpacing"/>
              <w:jc w:val="right"/>
            </w:pPr>
            <w:r w:rsidRPr="00753145">
              <w:t>5</w:t>
            </w:r>
          </w:p>
        </w:tc>
        <w:tc>
          <w:tcPr>
            <w:tcW w:w="0" w:type="auto"/>
            <w:hideMark/>
          </w:tcPr>
          <w:p w14:paraId="304AE867" w14:textId="77777777" w:rsidR="002833FC" w:rsidRPr="00753145" w:rsidRDefault="002833FC" w:rsidP="002060B0">
            <w:pPr>
              <w:pStyle w:val="NoSpacing"/>
              <w:jc w:val="right"/>
            </w:pPr>
            <w:r w:rsidRPr="00753145">
              <w:t>1</w:t>
            </w:r>
          </w:p>
        </w:tc>
        <w:tc>
          <w:tcPr>
            <w:tcW w:w="0" w:type="auto"/>
            <w:hideMark/>
          </w:tcPr>
          <w:p w14:paraId="44C2936E" w14:textId="77777777" w:rsidR="002833FC" w:rsidRPr="00753145" w:rsidRDefault="002833FC" w:rsidP="002060B0">
            <w:pPr>
              <w:pStyle w:val="NoSpacing"/>
              <w:jc w:val="right"/>
            </w:pPr>
            <w:r w:rsidRPr="00753145">
              <w:t>1</w:t>
            </w:r>
          </w:p>
        </w:tc>
        <w:tc>
          <w:tcPr>
            <w:tcW w:w="0" w:type="auto"/>
            <w:hideMark/>
          </w:tcPr>
          <w:p w14:paraId="779EBEE5" w14:textId="77777777" w:rsidR="002833FC" w:rsidRPr="00753145" w:rsidRDefault="002833FC" w:rsidP="002060B0">
            <w:pPr>
              <w:pStyle w:val="NoSpacing"/>
              <w:jc w:val="right"/>
            </w:pPr>
            <w:r w:rsidRPr="00753145">
              <w:t>1</w:t>
            </w:r>
          </w:p>
        </w:tc>
        <w:tc>
          <w:tcPr>
            <w:tcW w:w="0" w:type="auto"/>
            <w:hideMark/>
          </w:tcPr>
          <w:p w14:paraId="200E5287" w14:textId="77777777" w:rsidR="002833FC" w:rsidRPr="00753145" w:rsidRDefault="002833FC" w:rsidP="002060B0">
            <w:pPr>
              <w:pStyle w:val="NoSpacing"/>
              <w:jc w:val="right"/>
            </w:pPr>
            <w:r w:rsidRPr="00753145">
              <w:t>1</w:t>
            </w:r>
          </w:p>
        </w:tc>
        <w:tc>
          <w:tcPr>
            <w:tcW w:w="0" w:type="auto"/>
            <w:hideMark/>
          </w:tcPr>
          <w:p w14:paraId="6080B7EB" w14:textId="77777777" w:rsidR="002833FC" w:rsidRPr="00753145" w:rsidRDefault="002833FC" w:rsidP="002060B0">
            <w:pPr>
              <w:pStyle w:val="NoSpacing"/>
              <w:jc w:val="right"/>
            </w:pPr>
            <w:r w:rsidRPr="00753145">
              <w:t>1</w:t>
            </w:r>
          </w:p>
        </w:tc>
        <w:tc>
          <w:tcPr>
            <w:tcW w:w="0" w:type="auto"/>
            <w:hideMark/>
          </w:tcPr>
          <w:p w14:paraId="451C9906" w14:textId="77777777" w:rsidR="002833FC" w:rsidRPr="00753145" w:rsidRDefault="002833FC" w:rsidP="002060B0">
            <w:pPr>
              <w:pStyle w:val="NoSpacing"/>
              <w:jc w:val="right"/>
            </w:pPr>
            <w:r w:rsidRPr="00753145">
              <w:t>1</w:t>
            </w:r>
          </w:p>
        </w:tc>
      </w:tr>
      <w:tr w:rsidR="002833FC" w:rsidRPr="00753145" w14:paraId="50801402" w14:textId="77777777" w:rsidTr="002060B0">
        <w:tc>
          <w:tcPr>
            <w:tcW w:w="0" w:type="auto"/>
            <w:hideMark/>
          </w:tcPr>
          <w:p w14:paraId="00153C94" w14:textId="77777777" w:rsidR="002833FC" w:rsidRPr="00753145" w:rsidRDefault="002833FC" w:rsidP="002060B0">
            <w:pPr>
              <w:pStyle w:val="NoSpacing"/>
              <w:jc w:val="left"/>
              <w:rPr>
                <w:noProof/>
              </w:rPr>
            </w:pPr>
            <w:r w:rsidRPr="00753145">
              <w:rPr>
                <w:noProof/>
              </w:rPr>
              <w:t>Server Side Code</w:t>
            </w:r>
          </w:p>
        </w:tc>
        <w:tc>
          <w:tcPr>
            <w:tcW w:w="0" w:type="auto"/>
            <w:hideMark/>
          </w:tcPr>
          <w:p w14:paraId="49C1BB54" w14:textId="77777777" w:rsidR="002833FC" w:rsidRPr="00753145" w:rsidRDefault="002833FC" w:rsidP="002060B0">
            <w:pPr>
              <w:pStyle w:val="NoSpacing"/>
              <w:jc w:val="right"/>
            </w:pPr>
            <w:r w:rsidRPr="00753145">
              <w:t>8</w:t>
            </w:r>
          </w:p>
        </w:tc>
        <w:tc>
          <w:tcPr>
            <w:tcW w:w="0" w:type="auto"/>
            <w:hideMark/>
          </w:tcPr>
          <w:p w14:paraId="283C5CE3" w14:textId="77777777" w:rsidR="002833FC" w:rsidRPr="00753145" w:rsidRDefault="002833FC" w:rsidP="002060B0">
            <w:pPr>
              <w:pStyle w:val="NoSpacing"/>
              <w:jc w:val="right"/>
            </w:pPr>
            <w:r w:rsidRPr="00753145">
              <w:t>1</w:t>
            </w:r>
          </w:p>
        </w:tc>
        <w:tc>
          <w:tcPr>
            <w:tcW w:w="0" w:type="auto"/>
            <w:hideMark/>
          </w:tcPr>
          <w:p w14:paraId="2EC429A3" w14:textId="77777777" w:rsidR="002833FC" w:rsidRPr="00753145" w:rsidRDefault="002833FC" w:rsidP="002060B0">
            <w:pPr>
              <w:pStyle w:val="NoSpacing"/>
              <w:jc w:val="right"/>
            </w:pPr>
            <w:r w:rsidRPr="00753145">
              <w:t>1</w:t>
            </w:r>
          </w:p>
        </w:tc>
        <w:tc>
          <w:tcPr>
            <w:tcW w:w="0" w:type="auto"/>
            <w:hideMark/>
          </w:tcPr>
          <w:p w14:paraId="367E1C65" w14:textId="77777777" w:rsidR="002833FC" w:rsidRPr="00753145" w:rsidRDefault="002833FC" w:rsidP="002060B0">
            <w:pPr>
              <w:pStyle w:val="NoSpacing"/>
              <w:jc w:val="right"/>
            </w:pPr>
            <w:r w:rsidRPr="00753145">
              <w:t>1</w:t>
            </w:r>
          </w:p>
        </w:tc>
        <w:tc>
          <w:tcPr>
            <w:tcW w:w="0" w:type="auto"/>
            <w:hideMark/>
          </w:tcPr>
          <w:p w14:paraId="1F1421CA" w14:textId="77777777" w:rsidR="002833FC" w:rsidRPr="00753145" w:rsidRDefault="002833FC" w:rsidP="002060B0">
            <w:pPr>
              <w:pStyle w:val="NoSpacing"/>
              <w:jc w:val="right"/>
            </w:pPr>
            <w:r w:rsidRPr="00753145">
              <w:t>1</w:t>
            </w:r>
          </w:p>
        </w:tc>
        <w:tc>
          <w:tcPr>
            <w:tcW w:w="0" w:type="auto"/>
            <w:hideMark/>
          </w:tcPr>
          <w:p w14:paraId="626106B7" w14:textId="77777777" w:rsidR="002833FC" w:rsidRPr="00753145" w:rsidRDefault="002833FC" w:rsidP="002060B0">
            <w:pPr>
              <w:pStyle w:val="NoSpacing"/>
              <w:jc w:val="right"/>
            </w:pPr>
            <w:r w:rsidRPr="00753145">
              <w:t>1</w:t>
            </w:r>
          </w:p>
        </w:tc>
        <w:tc>
          <w:tcPr>
            <w:tcW w:w="0" w:type="auto"/>
            <w:hideMark/>
          </w:tcPr>
          <w:p w14:paraId="3F4B8D7F" w14:textId="77777777" w:rsidR="002833FC" w:rsidRPr="00753145" w:rsidRDefault="002833FC" w:rsidP="002060B0">
            <w:pPr>
              <w:pStyle w:val="NoSpacing"/>
              <w:jc w:val="right"/>
            </w:pPr>
            <w:r w:rsidRPr="00753145">
              <w:t>0</w:t>
            </w:r>
          </w:p>
        </w:tc>
      </w:tr>
      <w:tr w:rsidR="002833FC" w:rsidRPr="00753145" w14:paraId="1414A889" w14:textId="77777777" w:rsidTr="002060B0">
        <w:tc>
          <w:tcPr>
            <w:tcW w:w="0" w:type="auto"/>
            <w:hideMark/>
          </w:tcPr>
          <w:p w14:paraId="5C8C6685" w14:textId="77777777" w:rsidR="002833FC" w:rsidRPr="00753145" w:rsidRDefault="002833FC" w:rsidP="002060B0">
            <w:pPr>
              <w:pStyle w:val="NoSpacing"/>
              <w:jc w:val="left"/>
              <w:rPr>
                <w:noProof/>
              </w:rPr>
            </w:pPr>
            <w:r w:rsidRPr="00753145">
              <w:rPr>
                <w:noProof/>
              </w:rPr>
              <w:t>GeoSpacial services</w:t>
            </w:r>
          </w:p>
        </w:tc>
        <w:tc>
          <w:tcPr>
            <w:tcW w:w="0" w:type="auto"/>
            <w:hideMark/>
          </w:tcPr>
          <w:p w14:paraId="1145D556" w14:textId="77777777" w:rsidR="002833FC" w:rsidRPr="00753145" w:rsidRDefault="002833FC" w:rsidP="002060B0">
            <w:pPr>
              <w:pStyle w:val="NoSpacing"/>
              <w:jc w:val="right"/>
            </w:pPr>
            <w:r w:rsidRPr="00753145">
              <w:t>1</w:t>
            </w:r>
          </w:p>
        </w:tc>
        <w:tc>
          <w:tcPr>
            <w:tcW w:w="0" w:type="auto"/>
            <w:hideMark/>
          </w:tcPr>
          <w:p w14:paraId="3F15EFA0" w14:textId="77777777" w:rsidR="002833FC" w:rsidRPr="00753145" w:rsidRDefault="002833FC" w:rsidP="002060B0">
            <w:pPr>
              <w:pStyle w:val="NoSpacing"/>
              <w:jc w:val="right"/>
            </w:pPr>
            <w:r w:rsidRPr="00753145">
              <w:t>1</w:t>
            </w:r>
          </w:p>
        </w:tc>
        <w:tc>
          <w:tcPr>
            <w:tcW w:w="0" w:type="auto"/>
            <w:hideMark/>
          </w:tcPr>
          <w:p w14:paraId="4796AD7C" w14:textId="77777777" w:rsidR="002833FC" w:rsidRPr="00753145" w:rsidRDefault="002833FC" w:rsidP="002060B0">
            <w:pPr>
              <w:pStyle w:val="NoSpacing"/>
              <w:jc w:val="right"/>
            </w:pPr>
            <w:r w:rsidRPr="00753145">
              <w:t>1</w:t>
            </w:r>
          </w:p>
        </w:tc>
        <w:tc>
          <w:tcPr>
            <w:tcW w:w="0" w:type="auto"/>
            <w:hideMark/>
          </w:tcPr>
          <w:p w14:paraId="7A8A3826" w14:textId="77777777" w:rsidR="002833FC" w:rsidRPr="00753145" w:rsidRDefault="002833FC" w:rsidP="002060B0">
            <w:pPr>
              <w:pStyle w:val="NoSpacing"/>
              <w:jc w:val="right"/>
            </w:pPr>
            <w:r w:rsidRPr="00753145">
              <w:t>1</w:t>
            </w:r>
          </w:p>
        </w:tc>
        <w:tc>
          <w:tcPr>
            <w:tcW w:w="0" w:type="auto"/>
            <w:hideMark/>
          </w:tcPr>
          <w:p w14:paraId="2398FC4C" w14:textId="77777777" w:rsidR="002833FC" w:rsidRPr="00753145" w:rsidRDefault="002833FC" w:rsidP="002060B0">
            <w:pPr>
              <w:pStyle w:val="NoSpacing"/>
              <w:jc w:val="right"/>
            </w:pPr>
            <w:r w:rsidRPr="00753145">
              <w:t>1</w:t>
            </w:r>
          </w:p>
        </w:tc>
        <w:tc>
          <w:tcPr>
            <w:tcW w:w="0" w:type="auto"/>
            <w:hideMark/>
          </w:tcPr>
          <w:p w14:paraId="3F13B811" w14:textId="77777777" w:rsidR="002833FC" w:rsidRPr="00753145" w:rsidRDefault="002833FC" w:rsidP="002060B0">
            <w:pPr>
              <w:pStyle w:val="NoSpacing"/>
              <w:jc w:val="right"/>
            </w:pPr>
            <w:r w:rsidRPr="00753145">
              <w:t>0</w:t>
            </w:r>
          </w:p>
        </w:tc>
        <w:tc>
          <w:tcPr>
            <w:tcW w:w="0" w:type="auto"/>
            <w:hideMark/>
          </w:tcPr>
          <w:p w14:paraId="72893073" w14:textId="77777777" w:rsidR="002833FC" w:rsidRPr="00753145" w:rsidRDefault="002833FC" w:rsidP="002060B0">
            <w:pPr>
              <w:pStyle w:val="NoSpacing"/>
              <w:jc w:val="right"/>
            </w:pPr>
            <w:r w:rsidRPr="00753145">
              <w:t>1</w:t>
            </w:r>
          </w:p>
        </w:tc>
      </w:tr>
      <w:tr w:rsidR="002833FC" w:rsidRPr="00753145" w14:paraId="2C3D5E09" w14:textId="77777777" w:rsidTr="002060B0">
        <w:tc>
          <w:tcPr>
            <w:tcW w:w="0" w:type="auto"/>
            <w:hideMark/>
          </w:tcPr>
          <w:p w14:paraId="779253E0" w14:textId="77777777" w:rsidR="002833FC" w:rsidRPr="00753145" w:rsidRDefault="002833FC" w:rsidP="002060B0">
            <w:pPr>
              <w:pStyle w:val="NoSpacing"/>
              <w:jc w:val="left"/>
              <w:rPr>
                <w:noProof/>
              </w:rPr>
            </w:pPr>
            <w:r w:rsidRPr="00753145">
              <w:rPr>
                <w:noProof/>
              </w:rPr>
              <w:t>Management console</w:t>
            </w:r>
          </w:p>
        </w:tc>
        <w:tc>
          <w:tcPr>
            <w:tcW w:w="0" w:type="auto"/>
            <w:hideMark/>
          </w:tcPr>
          <w:p w14:paraId="43A8BCD9" w14:textId="77777777" w:rsidR="002833FC" w:rsidRPr="00753145" w:rsidRDefault="002833FC" w:rsidP="002060B0">
            <w:pPr>
              <w:pStyle w:val="NoSpacing"/>
              <w:jc w:val="right"/>
            </w:pPr>
            <w:r w:rsidRPr="00753145">
              <w:t>5</w:t>
            </w:r>
          </w:p>
        </w:tc>
        <w:tc>
          <w:tcPr>
            <w:tcW w:w="0" w:type="auto"/>
            <w:hideMark/>
          </w:tcPr>
          <w:p w14:paraId="3B61B011" w14:textId="77777777" w:rsidR="002833FC" w:rsidRPr="00753145" w:rsidRDefault="002833FC" w:rsidP="002060B0">
            <w:pPr>
              <w:pStyle w:val="NoSpacing"/>
              <w:jc w:val="right"/>
            </w:pPr>
            <w:r w:rsidRPr="00753145">
              <w:t>1</w:t>
            </w:r>
          </w:p>
        </w:tc>
        <w:tc>
          <w:tcPr>
            <w:tcW w:w="0" w:type="auto"/>
            <w:hideMark/>
          </w:tcPr>
          <w:p w14:paraId="2DAC50D9" w14:textId="77777777" w:rsidR="002833FC" w:rsidRPr="00753145" w:rsidRDefault="002833FC" w:rsidP="002060B0">
            <w:pPr>
              <w:pStyle w:val="NoSpacing"/>
              <w:jc w:val="right"/>
            </w:pPr>
            <w:r w:rsidRPr="00753145">
              <w:t>1</w:t>
            </w:r>
          </w:p>
        </w:tc>
        <w:tc>
          <w:tcPr>
            <w:tcW w:w="0" w:type="auto"/>
            <w:hideMark/>
          </w:tcPr>
          <w:p w14:paraId="46A6520C" w14:textId="77777777" w:rsidR="002833FC" w:rsidRPr="00753145" w:rsidRDefault="002833FC" w:rsidP="002060B0">
            <w:pPr>
              <w:pStyle w:val="NoSpacing"/>
              <w:jc w:val="right"/>
            </w:pPr>
            <w:r w:rsidRPr="00753145">
              <w:t>1</w:t>
            </w:r>
          </w:p>
        </w:tc>
        <w:tc>
          <w:tcPr>
            <w:tcW w:w="0" w:type="auto"/>
            <w:hideMark/>
          </w:tcPr>
          <w:p w14:paraId="75A67F8E" w14:textId="77777777" w:rsidR="002833FC" w:rsidRPr="00753145" w:rsidRDefault="002833FC" w:rsidP="002060B0">
            <w:pPr>
              <w:pStyle w:val="NoSpacing"/>
              <w:jc w:val="right"/>
            </w:pPr>
            <w:r w:rsidRPr="00753145">
              <w:t>1</w:t>
            </w:r>
          </w:p>
        </w:tc>
        <w:tc>
          <w:tcPr>
            <w:tcW w:w="0" w:type="auto"/>
            <w:hideMark/>
          </w:tcPr>
          <w:p w14:paraId="0F786BB1" w14:textId="77777777" w:rsidR="002833FC" w:rsidRPr="00753145" w:rsidRDefault="002833FC" w:rsidP="002060B0">
            <w:pPr>
              <w:pStyle w:val="NoSpacing"/>
              <w:jc w:val="right"/>
            </w:pPr>
            <w:r w:rsidRPr="00753145">
              <w:t>1</w:t>
            </w:r>
          </w:p>
        </w:tc>
        <w:tc>
          <w:tcPr>
            <w:tcW w:w="0" w:type="auto"/>
            <w:hideMark/>
          </w:tcPr>
          <w:p w14:paraId="19C81795" w14:textId="77777777" w:rsidR="002833FC" w:rsidRPr="00753145" w:rsidRDefault="002833FC" w:rsidP="002060B0">
            <w:pPr>
              <w:pStyle w:val="NoSpacing"/>
              <w:jc w:val="right"/>
            </w:pPr>
            <w:r w:rsidRPr="00753145">
              <w:t>1</w:t>
            </w:r>
          </w:p>
        </w:tc>
      </w:tr>
      <w:tr w:rsidR="002833FC" w:rsidRPr="00753145" w14:paraId="632CC95C" w14:textId="77777777" w:rsidTr="002060B0">
        <w:tc>
          <w:tcPr>
            <w:tcW w:w="0" w:type="auto"/>
            <w:hideMark/>
          </w:tcPr>
          <w:p w14:paraId="494D4DDE" w14:textId="77777777" w:rsidR="002833FC" w:rsidRPr="00753145" w:rsidRDefault="002833FC" w:rsidP="002060B0">
            <w:pPr>
              <w:pStyle w:val="NoSpacing"/>
              <w:jc w:val="left"/>
              <w:rPr>
                <w:noProof/>
              </w:rPr>
            </w:pPr>
            <w:r w:rsidRPr="00753145">
              <w:rPr>
                <w:noProof/>
              </w:rPr>
              <w:t>SDKs</w:t>
            </w:r>
          </w:p>
        </w:tc>
        <w:tc>
          <w:tcPr>
            <w:tcW w:w="0" w:type="auto"/>
            <w:hideMark/>
          </w:tcPr>
          <w:p w14:paraId="35B12C3E" w14:textId="77777777" w:rsidR="002833FC" w:rsidRPr="00753145" w:rsidRDefault="002833FC" w:rsidP="002060B0">
            <w:pPr>
              <w:pStyle w:val="NoSpacing"/>
              <w:jc w:val="right"/>
            </w:pPr>
            <w:r w:rsidRPr="00753145">
              <w:t>4</w:t>
            </w:r>
          </w:p>
        </w:tc>
        <w:tc>
          <w:tcPr>
            <w:tcW w:w="0" w:type="auto"/>
            <w:hideMark/>
          </w:tcPr>
          <w:p w14:paraId="68FB2442" w14:textId="77777777" w:rsidR="002833FC" w:rsidRPr="00753145" w:rsidRDefault="002833FC" w:rsidP="002060B0">
            <w:pPr>
              <w:pStyle w:val="NoSpacing"/>
              <w:jc w:val="right"/>
            </w:pPr>
            <w:r w:rsidRPr="00753145">
              <w:t>1</w:t>
            </w:r>
          </w:p>
        </w:tc>
        <w:tc>
          <w:tcPr>
            <w:tcW w:w="0" w:type="auto"/>
            <w:hideMark/>
          </w:tcPr>
          <w:p w14:paraId="05AADABC" w14:textId="77777777" w:rsidR="002833FC" w:rsidRPr="00753145" w:rsidRDefault="002833FC" w:rsidP="002060B0">
            <w:pPr>
              <w:pStyle w:val="NoSpacing"/>
              <w:jc w:val="right"/>
            </w:pPr>
            <w:r w:rsidRPr="00753145">
              <w:t>1</w:t>
            </w:r>
          </w:p>
        </w:tc>
        <w:tc>
          <w:tcPr>
            <w:tcW w:w="0" w:type="auto"/>
            <w:hideMark/>
          </w:tcPr>
          <w:p w14:paraId="06962136" w14:textId="77777777" w:rsidR="002833FC" w:rsidRPr="00753145" w:rsidRDefault="002833FC" w:rsidP="002060B0">
            <w:pPr>
              <w:pStyle w:val="NoSpacing"/>
              <w:jc w:val="right"/>
            </w:pPr>
            <w:r w:rsidRPr="00753145">
              <w:t>1</w:t>
            </w:r>
          </w:p>
        </w:tc>
        <w:tc>
          <w:tcPr>
            <w:tcW w:w="0" w:type="auto"/>
            <w:hideMark/>
          </w:tcPr>
          <w:p w14:paraId="4884CFF6" w14:textId="77777777" w:rsidR="002833FC" w:rsidRPr="00753145" w:rsidRDefault="002833FC" w:rsidP="002060B0">
            <w:pPr>
              <w:pStyle w:val="NoSpacing"/>
              <w:jc w:val="right"/>
            </w:pPr>
            <w:r w:rsidRPr="00753145">
              <w:t>1</w:t>
            </w:r>
          </w:p>
        </w:tc>
        <w:tc>
          <w:tcPr>
            <w:tcW w:w="0" w:type="auto"/>
            <w:hideMark/>
          </w:tcPr>
          <w:p w14:paraId="2A2AE4D0" w14:textId="77777777" w:rsidR="002833FC" w:rsidRPr="00753145" w:rsidRDefault="002833FC" w:rsidP="002060B0">
            <w:pPr>
              <w:pStyle w:val="NoSpacing"/>
              <w:jc w:val="right"/>
            </w:pPr>
            <w:r w:rsidRPr="00753145">
              <w:t>1</w:t>
            </w:r>
          </w:p>
        </w:tc>
        <w:tc>
          <w:tcPr>
            <w:tcW w:w="0" w:type="auto"/>
            <w:hideMark/>
          </w:tcPr>
          <w:p w14:paraId="4A98CE3D" w14:textId="77777777" w:rsidR="002833FC" w:rsidRPr="00753145" w:rsidRDefault="002833FC" w:rsidP="002060B0">
            <w:pPr>
              <w:pStyle w:val="NoSpacing"/>
              <w:jc w:val="right"/>
            </w:pPr>
            <w:r w:rsidRPr="00753145">
              <w:t>1</w:t>
            </w:r>
          </w:p>
        </w:tc>
      </w:tr>
      <w:tr w:rsidR="002833FC" w:rsidRPr="00753145" w14:paraId="70F66D2A" w14:textId="77777777" w:rsidTr="002060B0">
        <w:tc>
          <w:tcPr>
            <w:tcW w:w="0" w:type="auto"/>
            <w:hideMark/>
          </w:tcPr>
          <w:p w14:paraId="4835A809" w14:textId="77777777" w:rsidR="002833FC" w:rsidRPr="00753145" w:rsidRDefault="002833FC" w:rsidP="002060B0">
            <w:pPr>
              <w:pStyle w:val="NoSpacing"/>
              <w:jc w:val="left"/>
              <w:rPr>
                <w:noProof/>
              </w:rPr>
            </w:pPr>
            <w:r w:rsidRPr="00753145">
              <w:rPr>
                <w:noProof/>
              </w:rPr>
              <w:t>Push notifications</w:t>
            </w:r>
            <w:r w:rsidR="002060B0" w:rsidRPr="00753145">
              <w:rPr>
                <w:noProof/>
              </w:rPr>
              <w:t xml:space="preserve"> </w:t>
            </w:r>
            <w:r w:rsidRPr="00753145">
              <w:rPr>
                <w:noProof/>
              </w:rPr>
              <w:t>/</w:t>
            </w:r>
            <w:r w:rsidR="002060B0" w:rsidRPr="00753145">
              <w:rPr>
                <w:noProof/>
              </w:rPr>
              <w:t xml:space="preserve"> </w:t>
            </w:r>
            <w:r w:rsidRPr="00753145">
              <w:rPr>
                <w:noProof/>
              </w:rPr>
              <w:t>sync services</w:t>
            </w:r>
          </w:p>
        </w:tc>
        <w:tc>
          <w:tcPr>
            <w:tcW w:w="0" w:type="auto"/>
            <w:hideMark/>
          </w:tcPr>
          <w:p w14:paraId="4D7C4466" w14:textId="77777777" w:rsidR="002833FC" w:rsidRPr="00753145" w:rsidRDefault="002833FC" w:rsidP="002060B0">
            <w:pPr>
              <w:pStyle w:val="NoSpacing"/>
              <w:jc w:val="right"/>
            </w:pPr>
            <w:r w:rsidRPr="00753145">
              <w:t>8</w:t>
            </w:r>
          </w:p>
        </w:tc>
        <w:tc>
          <w:tcPr>
            <w:tcW w:w="0" w:type="auto"/>
            <w:hideMark/>
          </w:tcPr>
          <w:p w14:paraId="3358E2CF" w14:textId="77777777" w:rsidR="002833FC" w:rsidRPr="00753145" w:rsidRDefault="002833FC" w:rsidP="002060B0">
            <w:pPr>
              <w:pStyle w:val="NoSpacing"/>
              <w:jc w:val="right"/>
            </w:pPr>
            <w:r w:rsidRPr="00753145">
              <w:t>1</w:t>
            </w:r>
          </w:p>
        </w:tc>
        <w:tc>
          <w:tcPr>
            <w:tcW w:w="0" w:type="auto"/>
            <w:hideMark/>
          </w:tcPr>
          <w:p w14:paraId="7401EC4C" w14:textId="77777777" w:rsidR="002833FC" w:rsidRPr="00753145" w:rsidRDefault="002833FC" w:rsidP="002060B0">
            <w:pPr>
              <w:pStyle w:val="NoSpacing"/>
              <w:jc w:val="right"/>
            </w:pPr>
            <w:r w:rsidRPr="00753145">
              <w:t>1</w:t>
            </w:r>
          </w:p>
        </w:tc>
        <w:tc>
          <w:tcPr>
            <w:tcW w:w="0" w:type="auto"/>
            <w:hideMark/>
          </w:tcPr>
          <w:p w14:paraId="08D31C4B" w14:textId="77777777" w:rsidR="002833FC" w:rsidRPr="00753145" w:rsidRDefault="002833FC" w:rsidP="002060B0">
            <w:pPr>
              <w:pStyle w:val="NoSpacing"/>
              <w:jc w:val="right"/>
            </w:pPr>
            <w:r w:rsidRPr="00753145">
              <w:t>1</w:t>
            </w:r>
          </w:p>
        </w:tc>
        <w:tc>
          <w:tcPr>
            <w:tcW w:w="0" w:type="auto"/>
            <w:hideMark/>
          </w:tcPr>
          <w:p w14:paraId="25F12651" w14:textId="77777777" w:rsidR="002833FC" w:rsidRPr="00753145" w:rsidRDefault="002833FC" w:rsidP="002060B0">
            <w:pPr>
              <w:pStyle w:val="NoSpacing"/>
              <w:jc w:val="right"/>
            </w:pPr>
            <w:r w:rsidRPr="00753145">
              <w:t>1</w:t>
            </w:r>
          </w:p>
        </w:tc>
        <w:tc>
          <w:tcPr>
            <w:tcW w:w="0" w:type="auto"/>
            <w:hideMark/>
          </w:tcPr>
          <w:p w14:paraId="2F57A654" w14:textId="77777777" w:rsidR="002833FC" w:rsidRPr="00753145" w:rsidRDefault="002833FC" w:rsidP="002060B0">
            <w:pPr>
              <w:pStyle w:val="NoSpacing"/>
              <w:jc w:val="right"/>
            </w:pPr>
            <w:r w:rsidRPr="00753145">
              <w:t>1</w:t>
            </w:r>
          </w:p>
        </w:tc>
        <w:tc>
          <w:tcPr>
            <w:tcW w:w="0" w:type="auto"/>
            <w:hideMark/>
          </w:tcPr>
          <w:p w14:paraId="5094A122" w14:textId="77777777" w:rsidR="002833FC" w:rsidRPr="00753145" w:rsidRDefault="002833FC" w:rsidP="002060B0">
            <w:pPr>
              <w:pStyle w:val="NoSpacing"/>
              <w:jc w:val="right"/>
            </w:pPr>
            <w:r w:rsidRPr="00753145">
              <w:t>0</w:t>
            </w:r>
          </w:p>
        </w:tc>
      </w:tr>
      <w:tr w:rsidR="002833FC" w:rsidRPr="00753145" w14:paraId="4033D3C4" w14:textId="77777777" w:rsidTr="002060B0">
        <w:tc>
          <w:tcPr>
            <w:tcW w:w="0" w:type="auto"/>
            <w:hideMark/>
          </w:tcPr>
          <w:p w14:paraId="38C6DFF7" w14:textId="77777777" w:rsidR="002833FC" w:rsidRPr="00753145" w:rsidRDefault="002833FC" w:rsidP="002060B0">
            <w:pPr>
              <w:pStyle w:val="NoSpacing"/>
              <w:jc w:val="left"/>
              <w:rPr>
                <w:noProof/>
              </w:rPr>
            </w:pPr>
            <w:r w:rsidRPr="00753145">
              <w:rPr>
                <w:noProof/>
              </w:rPr>
              <w:t>Cloud &amp; Hosted &amp; OnPermises</w:t>
            </w:r>
          </w:p>
        </w:tc>
        <w:tc>
          <w:tcPr>
            <w:tcW w:w="0" w:type="auto"/>
            <w:hideMark/>
          </w:tcPr>
          <w:p w14:paraId="408ADC60" w14:textId="77777777" w:rsidR="002833FC" w:rsidRPr="00753145" w:rsidRDefault="002833FC" w:rsidP="002060B0">
            <w:pPr>
              <w:pStyle w:val="NoSpacing"/>
              <w:jc w:val="right"/>
            </w:pPr>
            <w:r w:rsidRPr="00753145">
              <w:t>3</w:t>
            </w:r>
          </w:p>
        </w:tc>
        <w:tc>
          <w:tcPr>
            <w:tcW w:w="0" w:type="auto"/>
            <w:hideMark/>
          </w:tcPr>
          <w:p w14:paraId="2A3519F4" w14:textId="77777777" w:rsidR="002833FC" w:rsidRPr="00753145" w:rsidRDefault="002833FC" w:rsidP="002060B0">
            <w:pPr>
              <w:pStyle w:val="NoSpacing"/>
              <w:jc w:val="right"/>
            </w:pPr>
            <w:r w:rsidRPr="00753145">
              <w:t>2</w:t>
            </w:r>
          </w:p>
        </w:tc>
        <w:tc>
          <w:tcPr>
            <w:tcW w:w="0" w:type="auto"/>
            <w:hideMark/>
          </w:tcPr>
          <w:p w14:paraId="52317FA1" w14:textId="77777777" w:rsidR="002833FC" w:rsidRPr="00753145" w:rsidRDefault="002833FC" w:rsidP="002060B0">
            <w:pPr>
              <w:pStyle w:val="NoSpacing"/>
              <w:jc w:val="right"/>
            </w:pPr>
            <w:r w:rsidRPr="00753145">
              <w:t>2</w:t>
            </w:r>
          </w:p>
        </w:tc>
        <w:tc>
          <w:tcPr>
            <w:tcW w:w="0" w:type="auto"/>
            <w:hideMark/>
          </w:tcPr>
          <w:p w14:paraId="4FFA2319" w14:textId="77777777" w:rsidR="002833FC" w:rsidRPr="00753145" w:rsidRDefault="002833FC" w:rsidP="002060B0">
            <w:pPr>
              <w:pStyle w:val="NoSpacing"/>
              <w:jc w:val="right"/>
            </w:pPr>
            <w:r w:rsidRPr="00753145">
              <w:t>1</w:t>
            </w:r>
          </w:p>
        </w:tc>
        <w:tc>
          <w:tcPr>
            <w:tcW w:w="0" w:type="auto"/>
            <w:hideMark/>
          </w:tcPr>
          <w:p w14:paraId="4A21473B" w14:textId="77777777" w:rsidR="002833FC" w:rsidRPr="00753145" w:rsidRDefault="002833FC" w:rsidP="002060B0">
            <w:pPr>
              <w:pStyle w:val="NoSpacing"/>
              <w:jc w:val="right"/>
            </w:pPr>
            <w:r w:rsidRPr="00753145">
              <w:t>2</w:t>
            </w:r>
          </w:p>
        </w:tc>
        <w:tc>
          <w:tcPr>
            <w:tcW w:w="0" w:type="auto"/>
            <w:hideMark/>
          </w:tcPr>
          <w:p w14:paraId="79B67168" w14:textId="77777777" w:rsidR="002833FC" w:rsidRPr="00753145" w:rsidRDefault="002833FC" w:rsidP="002060B0">
            <w:pPr>
              <w:pStyle w:val="NoSpacing"/>
              <w:jc w:val="right"/>
            </w:pPr>
            <w:r w:rsidRPr="00753145">
              <w:t>3</w:t>
            </w:r>
          </w:p>
        </w:tc>
        <w:tc>
          <w:tcPr>
            <w:tcW w:w="0" w:type="auto"/>
            <w:hideMark/>
          </w:tcPr>
          <w:p w14:paraId="67298DDA" w14:textId="77777777" w:rsidR="002833FC" w:rsidRPr="00753145" w:rsidRDefault="002833FC" w:rsidP="002060B0">
            <w:pPr>
              <w:pStyle w:val="NoSpacing"/>
              <w:jc w:val="right"/>
            </w:pPr>
            <w:r w:rsidRPr="00753145">
              <w:t>1</w:t>
            </w:r>
          </w:p>
        </w:tc>
      </w:tr>
      <w:tr w:rsidR="002833FC" w:rsidRPr="00753145" w14:paraId="115818F1" w14:textId="77777777" w:rsidTr="002060B0">
        <w:tc>
          <w:tcPr>
            <w:tcW w:w="0" w:type="auto"/>
            <w:hideMark/>
          </w:tcPr>
          <w:p w14:paraId="1F4FCB70" w14:textId="77777777" w:rsidR="002833FC" w:rsidRPr="00753145" w:rsidRDefault="002833FC" w:rsidP="002060B0">
            <w:pPr>
              <w:pStyle w:val="NoSpacing"/>
              <w:jc w:val="left"/>
              <w:rPr>
                <w:noProof/>
              </w:rPr>
            </w:pPr>
            <w:r w:rsidRPr="00753145">
              <w:rPr>
                <w:noProof/>
              </w:rPr>
              <w:t>Setup easiness</w:t>
            </w:r>
          </w:p>
        </w:tc>
        <w:tc>
          <w:tcPr>
            <w:tcW w:w="0" w:type="auto"/>
            <w:hideMark/>
          </w:tcPr>
          <w:p w14:paraId="533C5B3B" w14:textId="77777777" w:rsidR="002833FC" w:rsidRPr="00753145" w:rsidRDefault="002833FC" w:rsidP="002060B0">
            <w:pPr>
              <w:pStyle w:val="NoSpacing"/>
              <w:jc w:val="right"/>
            </w:pPr>
            <w:r w:rsidRPr="00753145">
              <w:t>3</w:t>
            </w:r>
          </w:p>
        </w:tc>
        <w:tc>
          <w:tcPr>
            <w:tcW w:w="0" w:type="auto"/>
            <w:hideMark/>
          </w:tcPr>
          <w:p w14:paraId="4D84D494" w14:textId="77777777" w:rsidR="002833FC" w:rsidRPr="00753145" w:rsidRDefault="002833FC" w:rsidP="002060B0">
            <w:pPr>
              <w:pStyle w:val="NoSpacing"/>
              <w:jc w:val="right"/>
            </w:pPr>
            <w:r w:rsidRPr="00753145">
              <w:t>5</w:t>
            </w:r>
          </w:p>
        </w:tc>
        <w:tc>
          <w:tcPr>
            <w:tcW w:w="0" w:type="auto"/>
            <w:hideMark/>
          </w:tcPr>
          <w:p w14:paraId="7BDC0C0D" w14:textId="77777777" w:rsidR="002833FC" w:rsidRPr="00753145" w:rsidRDefault="002833FC" w:rsidP="002060B0">
            <w:pPr>
              <w:pStyle w:val="NoSpacing"/>
              <w:jc w:val="right"/>
            </w:pPr>
            <w:r w:rsidRPr="00753145">
              <w:t>3</w:t>
            </w:r>
          </w:p>
        </w:tc>
        <w:tc>
          <w:tcPr>
            <w:tcW w:w="0" w:type="auto"/>
            <w:hideMark/>
          </w:tcPr>
          <w:p w14:paraId="43C74A34" w14:textId="77777777" w:rsidR="002833FC" w:rsidRPr="00753145" w:rsidRDefault="002833FC" w:rsidP="002060B0">
            <w:pPr>
              <w:pStyle w:val="NoSpacing"/>
              <w:jc w:val="right"/>
            </w:pPr>
            <w:r w:rsidRPr="00753145">
              <w:t>5</w:t>
            </w:r>
          </w:p>
        </w:tc>
        <w:tc>
          <w:tcPr>
            <w:tcW w:w="0" w:type="auto"/>
            <w:hideMark/>
          </w:tcPr>
          <w:p w14:paraId="4F7693EB" w14:textId="77777777" w:rsidR="002833FC" w:rsidRPr="00753145" w:rsidRDefault="002833FC" w:rsidP="002060B0">
            <w:pPr>
              <w:pStyle w:val="NoSpacing"/>
              <w:jc w:val="right"/>
            </w:pPr>
            <w:r w:rsidRPr="00753145">
              <w:t>1</w:t>
            </w:r>
          </w:p>
        </w:tc>
        <w:tc>
          <w:tcPr>
            <w:tcW w:w="0" w:type="auto"/>
            <w:hideMark/>
          </w:tcPr>
          <w:p w14:paraId="13156ED9" w14:textId="77777777" w:rsidR="002833FC" w:rsidRPr="00753145" w:rsidRDefault="002833FC" w:rsidP="002060B0">
            <w:pPr>
              <w:pStyle w:val="NoSpacing"/>
              <w:jc w:val="right"/>
            </w:pPr>
            <w:r w:rsidRPr="00753145">
              <w:t>2</w:t>
            </w:r>
          </w:p>
        </w:tc>
        <w:tc>
          <w:tcPr>
            <w:tcW w:w="0" w:type="auto"/>
            <w:hideMark/>
          </w:tcPr>
          <w:p w14:paraId="384A3175" w14:textId="77777777" w:rsidR="002833FC" w:rsidRPr="00753145" w:rsidRDefault="002833FC" w:rsidP="002060B0">
            <w:pPr>
              <w:pStyle w:val="NoSpacing"/>
              <w:jc w:val="right"/>
            </w:pPr>
            <w:r w:rsidRPr="00753145">
              <w:t>5</w:t>
            </w:r>
          </w:p>
        </w:tc>
      </w:tr>
      <w:tr w:rsidR="002833FC" w:rsidRPr="00753145" w14:paraId="3CF5AB19" w14:textId="77777777" w:rsidTr="002060B0">
        <w:tc>
          <w:tcPr>
            <w:tcW w:w="0" w:type="auto"/>
            <w:hideMark/>
          </w:tcPr>
          <w:p w14:paraId="7BC19B4E" w14:textId="77777777" w:rsidR="002833FC" w:rsidRPr="00753145" w:rsidRDefault="002833FC" w:rsidP="002060B0">
            <w:pPr>
              <w:pStyle w:val="NoSpacing"/>
              <w:jc w:val="left"/>
              <w:rPr>
                <w:noProof/>
              </w:rPr>
            </w:pPr>
            <w:r w:rsidRPr="00753145">
              <w:rPr>
                <w:noProof/>
              </w:rPr>
              <w:t>Overall personal impression</w:t>
            </w:r>
          </w:p>
        </w:tc>
        <w:tc>
          <w:tcPr>
            <w:tcW w:w="0" w:type="auto"/>
            <w:hideMark/>
          </w:tcPr>
          <w:p w14:paraId="4D7003A9" w14:textId="77777777" w:rsidR="002833FC" w:rsidRPr="00753145" w:rsidRDefault="002833FC" w:rsidP="002060B0">
            <w:pPr>
              <w:pStyle w:val="NoSpacing"/>
              <w:jc w:val="right"/>
            </w:pPr>
            <w:r w:rsidRPr="00753145">
              <w:t>5</w:t>
            </w:r>
          </w:p>
        </w:tc>
        <w:tc>
          <w:tcPr>
            <w:tcW w:w="0" w:type="auto"/>
            <w:hideMark/>
          </w:tcPr>
          <w:p w14:paraId="5D493BD7" w14:textId="77777777" w:rsidR="002833FC" w:rsidRPr="00753145" w:rsidRDefault="002833FC" w:rsidP="002060B0">
            <w:pPr>
              <w:pStyle w:val="NoSpacing"/>
              <w:jc w:val="right"/>
            </w:pPr>
            <w:r w:rsidRPr="00753145">
              <w:t>5</w:t>
            </w:r>
          </w:p>
        </w:tc>
        <w:tc>
          <w:tcPr>
            <w:tcW w:w="0" w:type="auto"/>
            <w:hideMark/>
          </w:tcPr>
          <w:p w14:paraId="5D8991F4" w14:textId="77777777" w:rsidR="002833FC" w:rsidRPr="00753145" w:rsidRDefault="002833FC" w:rsidP="002060B0">
            <w:pPr>
              <w:pStyle w:val="NoSpacing"/>
              <w:jc w:val="right"/>
            </w:pPr>
            <w:r w:rsidRPr="00753145">
              <w:t>5</w:t>
            </w:r>
          </w:p>
        </w:tc>
        <w:tc>
          <w:tcPr>
            <w:tcW w:w="0" w:type="auto"/>
            <w:hideMark/>
          </w:tcPr>
          <w:p w14:paraId="01B1183C" w14:textId="77777777" w:rsidR="002833FC" w:rsidRPr="00753145" w:rsidRDefault="002833FC" w:rsidP="002060B0">
            <w:pPr>
              <w:pStyle w:val="NoSpacing"/>
              <w:jc w:val="right"/>
            </w:pPr>
            <w:r w:rsidRPr="00753145">
              <w:t>3</w:t>
            </w:r>
          </w:p>
        </w:tc>
        <w:tc>
          <w:tcPr>
            <w:tcW w:w="0" w:type="auto"/>
            <w:hideMark/>
          </w:tcPr>
          <w:p w14:paraId="01FB5A11" w14:textId="77777777" w:rsidR="002833FC" w:rsidRPr="00753145" w:rsidRDefault="002833FC" w:rsidP="002060B0">
            <w:pPr>
              <w:pStyle w:val="NoSpacing"/>
              <w:jc w:val="right"/>
            </w:pPr>
            <w:r w:rsidRPr="00753145">
              <w:t>4</w:t>
            </w:r>
          </w:p>
        </w:tc>
        <w:tc>
          <w:tcPr>
            <w:tcW w:w="0" w:type="auto"/>
            <w:hideMark/>
          </w:tcPr>
          <w:p w14:paraId="22BAEE5C" w14:textId="77777777" w:rsidR="002833FC" w:rsidRPr="00753145" w:rsidRDefault="002833FC" w:rsidP="002060B0">
            <w:pPr>
              <w:pStyle w:val="NoSpacing"/>
              <w:jc w:val="right"/>
            </w:pPr>
            <w:r w:rsidRPr="00753145">
              <w:t>3</w:t>
            </w:r>
          </w:p>
        </w:tc>
        <w:tc>
          <w:tcPr>
            <w:tcW w:w="0" w:type="auto"/>
            <w:hideMark/>
          </w:tcPr>
          <w:p w14:paraId="78570206" w14:textId="77777777" w:rsidR="002833FC" w:rsidRPr="00753145" w:rsidRDefault="002833FC" w:rsidP="002060B0">
            <w:pPr>
              <w:pStyle w:val="NoSpacing"/>
              <w:jc w:val="right"/>
            </w:pPr>
            <w:r w:rsidRPr="00753145">
              <w:t>3</w:t>
            </w:r>
          </w:p>
        </w:tc>
      </w:tr>
      <w:tr w:rsidR="002833FC" w:rsidRPr="00753145" w14:paraId="0181B80E" w14:textId="77777777" w:rsidTr="002060B0">
        <w:trPr>
          <w:cnfStyle w:val="010000000000" w:firstRow="0" w:lastRow="1" w:firstColumn="0" w:lastColumn="0" w:oddVBand="0" w:evenVBand="0" w:oddHBand="0" w:evenHBand="0" w:firstRowFirstColumn="0" w:firstRowLastColumn="0" w:lastRowFirstColumn="0" w:lastRowLastColumn="0"/>
        </w:trPr>
        <w:tc>
          <w:tcPr>
            <w:tcW w:w="0" w:type="auto"/>
            <w:hideMark/>
          </w:tcPr>
          <w:p w14:paraId="37B1AEEE" w14:textId="77777777" w:rsidR="002833FC" w:rsidRPr="00753145" w:rsidRDefault="002833FC" w:rsidP="002060B0">
            <w:pPr>
              <w:pStyle w:val="NoSpacing"/>
              <w:jc w:val="left"/>
            </w:pPr>
            <w:r w:rsidRPr="00753145">
              <w:t>Score</w:t>
            </w:r>
          </w:p>
        </w:tc>
        <w:tc>
          <w:tcPr>
            <w:tcW w:w="0" w:type="auto"/>
            <w:hideMark/>
          </w:tcPr>
          <w:p w14:paraId="3690B9ED" w14:textId="77777777" w:rsidR="002833FC" w:rsidRPr="00753145" w:rsidRDefault="002833FC" w:rsidP="002060B0">
            <w:pPr>
              <w:pStyle w:val="NoSpacing"/>
              <w:jc w:val="right"/>
            </w:pPr>
            <w:r w:rsidRPr="00753145">
              <w:t>-</w:t>
            </w:r>
          </w:p>
        </w:tc>
        <w:tc>
          <w:tcPr>
            <w:tcW w:w="0" w:type="auto"/>
            <w:hideMark/>
          </w:tcPr>
          <w:p w14:paraId="69398E4A" w14:textId="77777777" w:rsidR="002833FC" w:rsidRPr="00753145" w:rsidRDefault="002833FC" w:rsidP="002060B0">
            <w:pPr>
              <w:pStyle w:val="NoSpacing"/>
              <w:jc w:val="right"/>
            </w:pPr>
            <w:r w:rsidRPr="00753145">
              <w:t>85</w:t>
            </w:r>
          </w:p>
        </w:tc>
        <w:tc>
          <w:tcPr>
            <w:tcW w:w="0" w:type="auto"/>
            <w:hideMark/>
          </w:tcPr>
          <w:p w14:paraId="60149AE0" w14:textId="77777777" w:rsidR="002833FC" w:rsidRPr="00753145" w:rsidRDefault="002833FC" w:rsidP="002060B0">
            <w:pPr>
              <w:pStyle w:val="NoSpacing"/>
              <w:jc w:val="right"/>
            </w:pPr>
            <w:r w:rsidRPr="00753145">
              <w:t>79</w:t>
            </w:r>
          </w:p>
        </w:tc>
        <w:tc>
          <w:tcPr>
            <w:tcW w:w="0" w:type="auto"/>
            <w:hideMark/>
          </w:tcPr>
          <w:p w14:paraId="11867618" w14:textId="77777777" w:rsidR="002833FC" w:rsidRPr="00753145" w:rsidRDefault="002833FC" w:rsidP="002060B0">
            <w:pPr>
              <w:pStyle w:val="NoSpacing"/>
              <w:jc w:val="right"/>
            </w:pPr>
            <w:r w:rsidRPr="00753145">
              <w:t>72</w:t>
            </w:r>
          </w:p>
        </w:tc>
        <w:tc>
          <w:tcPr>
            <w:tcW w:w="0" w:type="auto"/>
            <w:hideMark/>
          </w:tcPr>
          <w:p w14:paraId="6E6D2DB7" w14:textId="77777777" w:rsidR="002833FC" w:rsidRPr="00753145" w:rsidRDefault="002833FC" w:rsidP="002060B0">
            <w:pPr>
              <w:pStyle w:val="NoSpacing"/>
              <w:jc w:val="right"/>
            </w:pPr>
            <w:r w:rsidRPr="00753145">
              <w:t>68</w:t>
            </w:r>
          </w:p>
        </w:tc>
        <w:tc>
          <w:tcPr>
            <w:tcW w:w="0" w:type="auto"/>
            <w:hideMark/>
          </w:tcPr>
          <w:p w14:paraId="6D7FABC1" w14:textId="77777777" w:rsidR="002833FC" w:rsidRPr="00753145" w:rsidRDefault="002833FC" w:rsidP="002060B0">
            <w:pPr>
              <w:pStyle w:val="NoSpacing"/>
              <w:jc w:val="right"/>
            </w:pPr>
            <w:r w:rsidRPr="00753145">
              <w:t>68</w:t>
            </w:r>
          </w:p>
        </w:tc>
        <w:tc>
          <w:tcPr>
            <w:tcW w:w="0" w:type="auto"/>
            <w:hideMark/>
          </w:tcPr>
          <w:p w14:paraId="55ED0911" w14:textId="77777777" w:rsidR="002833FC" w:rsidRPr="00753145" w:rsidRDefault="002833FC" w:rsidP="002060B0">
            <w:pPr>
              <w:pStyle w:val="NoSpacing"/>
              <w:jc w:val="right"/>
            </w:pPr>
            <w:r w:rsidRPr="00753145">
              <w:t>56</w:t>
            </w:r>
          </w:p>
        </w:tc>
      </w:tr>
    </w:tbl>
    <w:p w14:paraId="687EB39F" w14:textId="77777777" w:rsidR="002833FC" w:rsidRPr="00753145" w:rsidRDefault="002833FC" w:rsidP="00E01F6C"/>
    <w:p w14:paraId="5FBDBFFD" w14:textId="77777777" w:rsidR="00D94369" w:rsidRPr="00753145" w:rsidRDefault="00893224" w:rsidP="00893224">
      <w:pPr>
        <w:pStyle w:val="Heading2"/>
      </w:pPr>
      <w:bookmarkStart w:id="39" w:name="_Toc449908299"/>
      <w:bookmarkStart w:id="40" w:name="_Toc453624623"/>
      <w:r w:rsidRPr="00753145">
        <w:t>Client platform selection</w:t>
      </w:r>
      <w:bookmarkEnd w:id="39"/>
      <w:bookmarkEnd w:id="40"/>
    </w:p>
    <w:p w14:paraId="25A4E78A" w14:textId="29FB7AB1" w:rsidR="0089688E" w:rsidRDefault="002F5806" w:rsidP="00D56D02">
      <w:r w:rsidRPr="00753145">
        <w:t>To take the obvious out of the way, it is easy to guess that mobile access is a must, and looking back to the technologies we have studied, the client side would either be an Android app or a Mobile Web site.</w:t>
      </w:r>
      <w:r w:rsidR="00D56D02">
        <w:t xml:space="preserve"> The criteria we used for the decision is detailed in “</w:t>
      </w:r>
      <w:r w:rsidR="00D56D02">
        <w:fldChar w:fldCharType="begin"/>
      </w:r>
      <w:r w:rsidR="00D56D02">
        <w:instrText xml:space="preserve"> REF _Ref453346143 \h </w:instrText>
      </w:r>
      <w:r w:rsidR="00D56D02">
        <w:fldChar w:fldCharType="separate"/>
      </w:r>
      <w:r w:rsidR="00D60F5E">
        <w:t xml:space="preserve">Annex 5 – </w:t>
      </w:r>
      <w:r w:rsidR="00D60F5E" w:rsidRPr="00753145">
        <w:t>Client platform selection</w:t>
      </w:r>
      <w:r w:rsidR="00D56D02">
        <w:fldChar w:fldCharType="end"/>
      </w:r>
      <w:r w:rsidR="00D56D02">
        <w:t xml:space="preserve">” and we </w:t>
      </w:r>
      <w:r w:rsidR="00AE3F7A" w:rsidRPr="00753145">
        <w:t>opted to go for an Android client development for the current project scope, leaving for future development and iOS and a javascript based version.</w:t>
      </w:r>
    </w:p>
    <w:p w14:paraId="105DB0EE" w14:textId="499E1D40" w:rsidR="00096693" w:rsidRDefault="00CF1E9B" w:rsidP="00D56D02">
      <w:r>
        <w:t xml:space="preserve">As of </w:t>
      </w:r>
      <w:r w:rsidR="00243A4A">
        <w:t>the date of this report (</w:t>
      </w:r>
      <w:r>
        <w:t>June 2016</w:t>
      </w:r>
      <w:r w:rsidR="00243A4A">
        <w:t>)</w:t>
      </w:r>
      <w:r>
        <w:t xml:space="preserve">, </w:t>
      </w:r>
      <w:r w:rsidR="00243A4A">
        <w:t>and according to Google Dashboards</w:t>
      </w:r>
      <w:r w:rsidR="00243A4A">
        <w:rPr>
          <w:rStyle w:val="FootnoteReference"/>
        </w:rPr>
        <w:footnoteReference w:id="2"/>
      </w:r>
      <w:r w:rsidR="00243A4A">
        <w:t>, versions starting from KitKat</w:t>
      </w:r>
      <w:r w:rsidR="00096693">
        <w:t xml:space="preserve"> account for</w:t>
      </w:r>
      <w:r w:rsidR="00243A4A">
        <w:t xml:space="preserve"> 77,1% of the </w:t>
      </w:r>
      <w:r w:rsidR="00243A4A" w:rsidRPr="00243A4A">
        <w:t>devices accessing the Market</w:t>
      </w:r>
      <w:r w:rsidR="00096693">
        <w:t> </w:t>
      </w:r>
      <w:r w:rsidR="00243A4A" w:rsidRPr="00243A4A">
        <w:t>/</w:t>
      </w:r>
      <w:r w:rsidR="00096693">
        <w:t> </w:t>
      </w:r>
      <w:r w:rsidR="00243A4A" w:rsidRPr="00243A4A">
        <w:t>Play Store</w:t>
      </w:r>
      <w:r w:rsidR="00243A4A">
        <w:t xml:space="preserve">, as </w:t>
      </w:r>
      <w:r w:rsidR="00096693">
        <w:t>presented</w:t>
      </w:r>
      <w:r w:rsidR="00243A4A">
        <w:t xml:space="preserve"> in </w:t>
      </w:r>
      <w:r w:rsidR="00096693">
        <w:fldChar w:fldCharType="begin"/>
      </w:r>
      <w:r w:rsidR="00096693">
        <w:instrText xml:space="preserve"> REF _Ref453622890 \h \* lower </w:instrText>
      </w:r>
      <w:r w:rsidR="00096693">
        <w:fldChar w:fldCharType="separate"/>
      </w:r>
      <w:r w:rsidR="00D60F5E">
        <w:t xml:space="preserve">table </w:t>
      </w:r>
      <w:r w:rsidR="00D60F5E">
        <w:rPr>
          <w:noProof/>
        </w:rPr>
        <w:t>2</w:t>
      </w:r>
      <w:r w:rsidR="00096693">
        <w:fldChar w:fldCharType="end"/>
      </w:r>
      <w:r w:rsidR="00243A4A">
        <w:t>.</w:t>
      </w:r>
      <w:r w:rsidR="00096693">
        <w:t xml:space="preserve"> This justified our decision to select Android API 19 as the target for our development.</w:t>
      </w:r>
    </w:p>
    <w:p w14:paraId="6F85B00B" w14:textId="75D5C21E" w:rsidR="00243A4A" w:rsidRDefault="00243A4A" w:rsidP="00D56D02"/>
    <w:p w14:paraId="18AC4F27" w14:textId="49E2AF72" w:rsidR="00096693" w:rsidRDefault="00096693" w:rsidP="00096693">
      <w:pPr>
        <w:pStyle w:val="Caption"/>
        <w:keepNext/>
      </w:pPr>
      <w:bookmarkStart w:id="41" w:name="_Ref453622890"/>
      <w:bookmarkStart w:id="42" w:name="_Toc453624695"/>
      <w:r>
        <w:t xml:space="preserve">Table </w:t>
      </w:r>
      <w:r>
        <w:fldChar w:fldCharType="begin"/>
      </w:r>
      <w:r>
        <w:instrText xml:space="preserve"> SEQ Table \* ARABIC </w:instrText>
      </w:r>
      <w:r>
        <w:fldChar w:fldCharType="separate"/>
      </w:r>
      <w:r w:rsidR="00D60F5E">
        <w:rPr>
          <w:noProof/>
        </w:rPr>
        <w:t>2</w:t>
      </w:r>
      <w:r>
        <w:fldChar w:fldCharType="end"/>
      </w:r>
      <w:bookmarkEnd w:id="41"/>
      <w:r>
        <w:t>: Android Versions share</w:t>
      </w:r>
      <w:bookmarkEnd w:id="42"/>
    </w:p>
    <w:tbl>
      <w:tblPr>
        <w:tblStyle w:val="GridTable1Light"/>
        <w:tblW w:w="0" w:type="auto"/>
        <w:tblLayout w:type="fixed"/>
        <w:tblLook w:val="0620" w:firstRow="1" w:lastRow="0" w:firstColumn="0" w:lastColumn="0" w:noHBand="1" w:noVBand="1"/>
      </w:tblPr>
      <w:tblGrid>
        <w:gridCol w:w="2123"/>
        <w:gridCol w:w="2124"/>
        <w:gridCol w:w="2123"/>
        <w:gridCol w:w="2124"/>
      </w:tblGrid>
      <w:tr w:rsidR="00243A4A" w14:paraId="042C6B37" w14:textId="77777777" w:rsidTr="00096693">
        <w:trPr>
          <w:cnfStyle w:val="100000000000" w:firstRow="1" w:lastRow="0" w:firstColumn="0" w:lastColumn="0" w:oddVBand="0" w:evenVBand="0" w:oddHBand="0" w:evenHBand="0" w:firstRowFirstColumn="0" w:firstRowLastColumn="0" w:lastRowFirstColumn="0" w:lastRowLastColumn="0"/>
          <w:cantSplit/>
          <w:tblHeader/>
        </w:trPr>
        <w:tc>
          <w:tcPr>
            <w:tcW w:w="2123" w:type="dxa"/>
          </w:tcPr>
          <w:p w14:paraId="1289ED8D" w14:textId="73069C87" w:rsidR="00243A4A" w:rsidRDefault="00243A4A" w:rsidP="00096693">
            <w:pPr>
              <w:pStyle w:val="NoSpacing"/>
            </w:pPr>
            <w:r w:rsidRPr="00893D46">
              <w:t>API</w:t>
            </w:r>
          </w:p>
        </w:tc>
        <w:tc>
          <w:tcPr>
            <w:tcW w:w="2124" w:type="dxa"/>
          </w:tcPr>
          <w:p w14:paraId="506B0680" w14:textId="5FAFDFE7" w:rsidR="00243A4A" w:rsidRDefault="00243A4A" w:rsidP="00096693">
            <w:pPr>
              <w:pStyle w:val="NoSpacing"/>
            </w:pPr>
            <w:r w:rsidRPr="00893D46">
              <w:t>Codename</w:t>
            </w:r>
          </w:p>
        </w:tc>
        <w:tc>
          <w:tcPr>
            <w:tcW w:w="2123" w:type="dxa"/>
          </w:tcPr>
          <w:p w14:paraId="34E532E5" w14:textId="792D7A4E" w:rsidR="00243A4A" w:rsidRDefault="00243A4A" w:rsidP="00096693">
            <w:pPr>
              <w:pStyle w:val="NoSpacing"/>
            </w:pPr>
            <w:r w:rsidRPr="00893D46">
              <w:t>Versions</w:t>
            </w:r>
          </w:p>
        </w:tc>
        <w:tc>
          <w:tcPr>
            <w:tcW w:w="2124" w:type="dxa"/>
          </w:tcPr>
          <w:p w14:paraId="57DE3F3A" w14:textId="60B9F6EC" w:rsidR="00243A4A" w:rsidRDefault="00243A4A" w:rsidP="00096693">
            <w:pPr>
              <w:pStyle w:val="NoSpacing"/>
            </w:pPr>
            <w:r w:rsidRPr="00893D46">
              <w:t>Share</w:t>
            </w:r>
          </w:p>
        </w:tc>
      </w:tr>
      <w:tr w:rsidR="00243A4A" w14:paraId="0A316915" w14:textId="77777777" w:rsidTr="00096693">
        <w:trPr>
          <w:cantSplit/>
        </w:trPr>
        <w:tc>
          <w:tcPr>
            <w:tcW w:w="2123" w:type="dxa"/>
          </w:tcPr>
          <w:p w14:paraId="3719D9F9" w14:textId="5942ADD9" w:rsidR="00243A4A" w:rsidRDefault="00243A4A" w:rsidP="00096693">
            <w:pPr>
              <w:pStyle w:val="NoSpacing"/>
            </w:pPr>
            <w:r w:rsidRPr="00893D46">
              <w:t>8</w:t>
            </w:r>
          </w:p>
        </w:tc>
        <w:tc>
          <w:tcPr>
            <w:tcW w:w="2124" w:type="dxa"/>
          </w:tcPr>
          <w:p w14:paraId="75CBF9C0" w14:textId="6E14502C" w:rsidR="00243A4A" w:rsidRDefault="00243A4A" w:rsidP="00096693">
            <w:pPr>
              <w:pStyle w:val="NoSpacing"/>
            </w:pPr>
            <w:r w:rsidRPr="00893D46">
              <w:t>Froyo</w:t>
            </w:r>
          </w:p>
        </w:tc>
        <w:tc>
          <w:tcPr>
            <w:tcW w:w="2123" w:type="dxa"/>
          </w:tcPr>
          <w:p w14:paraId="2D3921DA" w14:textId="1C5488DF" w:rsidR="00243A4A" w:rsidRDefault="00243A4A" w:rsidP="00096693">
            <w:pPr>
              <w:pStyle w:val="NoSpacing"/>
            </w:pPr>
            <w:r w:rsidRPr="00893D46">
              <w:t>2.2 - 2.2.3</w:t>
            </w:r>
          </w:p>
        </w:tc>
        <w:tc>
          <w:tcPr>
            <w:tcW w:w="2124" w:type="dxa"/>
          </w:tcPr>
          <w:p w14:paraId="03D47FA4" w14:textId="7213813D" w:rsidR="00243A4A" w:rsidRDefault="00243A4A" w:rsidP="00096693">
            <w:pPr>
              <w:pStyle w:val="NoSpacing"/>
            </w:pPr>
            <w:r w:rsidRPr="00893D46">
              <w:t>0.1%</w:t>
            </w:r>
          </w:p>
        </w:tc>
      </w:tr>
      <w:tr w:rsidR="00243A4A" w14:paraId="0D50062F" w14:textId="77777777" w:rsidTr="00096693">
        <w:trPr>
          <w:cantSplit/>
        </w:trPr>
        <w:tc>
          <w:tcPr>
            <w:tcW w:w="2123" w:type="dxa"/>
          </w:tcPr>
          <w:p w14:paraId="24990E71" w14:textId="71520422" w:rsidR="00243A4A" w:rsidRDefault="00243A4A" w:rsidP="00096693">
            <w:pPr>
              <w:pStyle w:val="NoSpacing"/>
            </w:pPr>
            <w:r w:rsidRPr="00893D46">
              <w:t>10</w:t>
            </w:r>
          </w:p>
        </w:tc>
        <w:tc>
          <w:tcPr>
            <w:tcW w:w="2124" w:type="dxa"/>
          </w:tcPr>
          <w:p w14:paraId="1ECBC74A" w14:textId="727579AB" w:rsidR="00243A4A" w:rsidRDefault="00243A4A" w:rsidP="00096693">
            <w:pPr>
              <w:pStyle w:val="NoSpacing"/>
            </w:pPr>
            <w:r w:rsidRPr="00893D46">
              <w:t>Gingerbread</w:t>
            </w:r>
          </w:p>
        </w:tc>
        <w:tc>
          <w:tcPr>
            <w:tcW w:w="2123" w:type="dxa"/>
          </w:tcPr>
          <w:p w14:paraId="0AA92B3E" w14:textId="1FC995ED" w:rsidR="00243A4A" w:rsidRDefault="00243A4A" w:rsidP="00096693">
            <w:pPr>
              <w:pStyle w:val="NoSpacing"/>
            </w:pPr>
            <w:r w:rsidRPr="00893D46">
              <w:t>2.3.3 - 2.3.7</w:t>
            </w:r>
          </w:p>
        </w:tc>
        <w:tc>
          <w:tcPr>
            <w:tcW w:w="2124" w:type="dxa"/>
          </w:tcPr>
          <w:p w14:paraId="16EC9655" w14:textId="138961DE" w:rsidR="00243A4A" w:rsidRDefault="00243A4A" w:rsidP="00096693">
            <w:pPr>
              <w:pStyle w:val="NoSpacing"/>
            </w:pPr>
            <w:r w:rsidRPr="00893D46">
              <w:t>2.0%</w:t>
            </w:r>
          </w:p>
        </w:tc>
      </w:tr>
      <w:tr w:rsidR="00243A4A" w14:paraId="6F478F7F" w14:textId="77777777" w:rsidTr="00096693">
        <w:trPr>
          <w:cantSplit/>
        </w:trPr>
        <w:tc>
          <w:tcPr>
            <w:tcW w:w="2123" w:type="dxa"/>
          </w:tcPr>
          <w:p w14:paraId="520A019B" w14:textId="187C410A" w:rsidR="00243A4A" w:rsidRDefault="00243A4A" w:rsidP="00096693">
            <w:pPr>
              <w:pStyle w:val="NoSpacing"/>
            </w:pPr>
            <w:r w:rsidRPr="00893D46">
              <w:t>15</w:t>
            </w:r>
          </w:p>
        </w:tc>
        <w:tc>
          <w:tcPr>
            <w:tcW w:w="2124" w:type="dxa"/>
          </w:tcPr>
          <w:p w14:paraId="64EC6A8D" w14:textId="71D7E9BB" w:rsidR="00243A4A" w:rsidRDefault="00243A4A" w:rsidP="00096693">
            <w:pPr>
              <w:pStyle w:val="NoSpacing"/>
            </w:pPr>
            <w:r w:rsidRPr="00893D46">
              <w:t>Ice Cream Sandwich</w:t>
            </w:r>
          </w:p>
        </w:tc>
        <w:tc>
          <w:tcPr>
            <w:tcW w:w="2123" w:type="dxa"/>
          </w:tcPr>
          <w:p w14:paraId="5CC09BDB" w14:textId="032EA79E" w:rsidR="00243A4A" w:rsidRDefault="00243A4A" w:rsidP="00096693">
            <w:pPr>
              <w:pStyle w:val="NoSpacing"/>
            </w:pPr>
            <w:r w:rsidRPr="00893D46">
              <w:t>4.0.3 - 4.0.4</w:t>
            </w:r>
          </w:p>
        </w:tc>
        <w:tc>
          <w:tcPr>
            <w:tcW w:w="2124" w:type="dxa"/>
          </w:tcPr>
          <w:p w14:paraId="64280B54" w14:textId="2FE11577" w:rsidR="00243A4A" w:rsidRDefault="00243A4A" w:rsidP="00096693">
            <w:pPr>
              <w:pStyle w:val="NoSpacing"/>
            </w:pPr>
            <w:r w:rsidRPr="00893D46">
              <w:t>1.9%</w:t>
            </w:r>
          </w:p>
        </w:tc>
      </w:tr>
      <w:tr w:rsidR="00243A4A" w14:paraId="79C94F50" w14:textId="77777777" w:rsidTr="00096693">
        <w:trPr>
          <w:cantSplit/>
        </w:trPr>
        <w:tc>
          <w:tcPr>
            <w:tcW w:w="2123" w:type="dxa"/>
          </w:tcPr>
          <w:p w14:paraId="2758F040" w14:textId="6901517E" w:rsidR="00243A4A" w:rsidRDefault="00243A4A" w:rsidP="00096693">
            <w:pPr>
              <w:pStyle w:val="NoSpacing"/>
            </w:pPr>
            <w:r w:rsidRPr="00893D46">
              <w:lastRenderedPageBreak/>
              <w:t>16</w:t>
            </w:r>
          </w:p>
        </w:tc>
        <w:tc>
          <w:tcPr>
            <w:tcW w:w="2124" w:type="dxa"/>
          </w:tcPr>
          <w:p w14:paraId="1A059D7F" w14:textId="72A048C1" w:rsidR="00243A4A" w:rsidRDefault="00243A4A" w:rsidP="00096693">
            <w:pPr>
              <w:pStyle w:val="NoSpacing"/>
            </w:pPr>
            <w:r w:rsidRPr="00893D46">
              <w:t>Jelly Bean</w:t>
            </w:r>
          </w:p>
        </w:tc>
        <w:tc>
          <w:tcPr>
            <w:tcW w:w="2123" w:type="dxa"/>
          </w:tcPr>
          <w:p w14:paraId="6477C73C" w14:textId="0A14093B" w:rsidR="00243A4A" w:rsidRDefault="00243A4A" w:rsidP="00096693">
            <w:pPr>
              <w:pStyle w:val="NoSpacing"/>
            </w:pPr>
            <w:r w:rsidRPr="00893D46">
              <w:t>4.1</w:t>
            </w:r>
          </w:p>
        </w:tc>
        <w:tc>
          <w:tcPr>
            <w:tcW w:w="2124" w:type="dxa"/>
          </w:tcPr>
          <w:p w14:paraId="6223282E" w14:textId="3DB2CC50" w:rsidR="00243A4A" w:rsidRDefault="00243A4A" w:rsidP="00096693">
            <w:pPr>
              <w:pStyle w:val="NoSpacing"/>
            </w:pPr>
            <w:r w:rsidRPr="00893D46">
              <w:t>6.8%</w:t>
            </w:r>
          </w:p>
        </w:tc>
      </w:tr>
      <w:tr w:rsidR="00243A4A" w14:paraId="4760B5CC" w14:textId="77777777" w:rsidTr="00096693">
        <w:trPr>
          <w:cantSplit/>
        </w:trPr>
        <w:tc>
          <w:tcPr>
            <w:tcW w:w="2123" w:type="dxa"/>
          </w:tcPr>
          <w:p w14:paraId="3AF4B1C4" w14:textId="0F54F587" w:rsidR="00243A4A" w:rsidRDefault="00243A4A" w:rsidP="00096693">
            <w:pPr>
              <w:pStyle w:val="NoSpacing"/>
            </w:pPr>
            <w:r w:rsidRPr="00893D46">
              <w:t>17</w:t>
            </w:r>
          </w:p>
        </w:tc>
        <w:tc>
          <w:tcPr>
            <w:tcW w:w="2124" w:type="dxa"/>
          </w:tcPr>
          <w:p w14:paraId="58546FDD" w14:textId="495BF510" w:rsidR="00243A4A" w:rsidRDefault="00243A4A" w:rsidP="00096693">
            <w:pPr>
              <w:pStyle w:val="NoSpacing"/>
            </w:pPr>
            <w:r w:rsidRPr="00893D46">
              <w:t>Jelly Bean</w:t>
            </w:r>
          </w:p>
        </w:tc>
        <w:tc>
          <w:tcPr>
            <w:tcW w:w="2123" w:type="dxa"/>
          </w:tcPr>
          <w:p w14:paraId="3A544BF3" w14:textId="67D5496B" w:rsidR="00243A4A" w:rsidRDefault="00243A4A" w:rsidP="00096693">
            <w:pPr>
              <w:pStyle w:val="NoSpacing"/>
            </w:pPr>
            <w:r w:rsidRPr="00893D46">
              <w:t>4.2</w:t>
            </w:r>
          </w:p>
        </w:tc>
        <w:tc>
          <w:tcPr>
            <w:tcW w:w="2124" w:type="dxa"/>
          </w:tcPr>
          <w:p w14:paraId="4EF27AE0" w14:textId="7C6E6935" w:rsidR="00243A4A" w:rsidRDefault="00243A4A" w:rsidP="00096693">
            <w:pPr>
              <w:pStyle w:val="NoSpacing"/>
            </w:pPr>
            <w:r w:rsidRPr="00893D46">
              <w:t>9.4%</w:t>
            </w:r>
          </w:p>
        </w:tc>
      </w:tr>
      <w:tr w:rsidR="00243A4A" w14:paraId="0FB5A530" w14:textId="77777777" w:rsidTr="00096693">
        <w:trPr>
          <w:cantSplit/>
        </w:trPr>
        <w:tc>
          <w:tcPr>
            <w:tcW w:w="2123" w:type="dxa"/>
          </w:tcPr>
          <w:p w14:paraId="642B2574" w14:textId="32C70034" w:rsidR="00243A4A" w:rsidRDefault="00243A4A" w:rsidP="00096693">
            <w:pPr>
              <w:pStyle w:val="NoSpacing"/>
            </w:pPr>
            <w:r w:rsidRPr="00893D46">
              <w:t>18</w:t>
            </w:r>
          </w:p>
        </w:tc>
        <w:tc>
          <w:tcPr>
            <w:tcW w:w="2124" w:type="dxa"/>
          </w:tcPr>
          <w:p w14:paraId="6648C4E1" w14:textId="175F9EBD" w:rsidR="00243A4A" w:rsidRDefault="00243A4A" w:rsidP="00096693">
            <w:pPr>
              <w:pStyle w:val="NoSpacing"/>
            </w:pPr>
            <w:r w:rsidRPr="00893D46">
              <w:t>Jelly Bean</w:t>
            </w:r>
          </w:p>
        </w:tc>
        <w:tc>
          <w:tcPr>
            <w:tcW w:w="2123" w:type="dxa"/>
          </w:tcPr>
          <w:p w14:paraId="10B5E19B" w14:textId="4A5975F4" w:rsidR="00243A4A" w:rsidRDefault="00243A4A" w:rsidP="00096693">
            <w:pPr>
              <w:pStyle w:val="NoSpacing"/>
            </w:pPr>
            <w:r w:rsidRPr="00893D46">
              <w:t>4.3</w:t>
            </w:r>
          </w:p>
        </w:tc>
        <w:tc>
          <w:tcPr>
            <w:tcW w:w="2124" w:type="dxa"/>
          </w:tcPr>
          <w:p w14:paraId="2C9CA012" w14:textId="650EDB71" w:rsidR="00243A4A" w:rsidRDefault="00243A4A" w:rsidP="00096693">
            <w:pPr>
              <w:pStyle w:val="NoSpacing"/>
            </w:pPr>
            <w:r w:rsidRPr="00893D46">
              <w:t>2.7%</w:t>
            </w:r>
          </w:p>
        </w:tc>
      </w:tr>
      <w:tr w:rsidR="00243A4A" w14:paraId="77B8AFDC" w14:textId="77777777" w:rsidTr="00096693">
        <w:trPr>
          <w:cantSplit/>
        </w:trPr>
        <w:tc>
          <w:tcPr>
            <w:tcW w:w="2123" w:type="dxa"/>
          </w:tcPr>
          <w:p w14:paraId="468EE353" w14:textId="06057B09" w:rsidR="00243A4A" w:rsidRDefault="00243A4A" w:rsidP="00096693">
            <w:pPr>
              <w:pStyle w:val="NoSpacing"/>
            </w:pPr>
            <w:r w:rsidRPr="00893D46">
              <w:t>19</w:t>
            </w:r>
          </w:p>
        </w:tc>
        <w:tc>
          <w:tcPr>
            <w:tcW w:w="2124" w:type="dxa"/>
          </w:tcPr>
          <w:p w14:paraId="72B3CC87" w14:textId="1B4DBAD9" w:rsidR="00243A4A" w:rsidRDefault="00243A4A" w:rsidP="00096693">
            <w:pPr>
              <w:pStyle w:val="NoSpacing"/>
            </w:pPr>
            <w:r w:rsidRPr="00893D46">
              <w:t>KitKat</w:t>
            </w:r>
          </w:p>
        </w:tc>
        <w:tc>
          <w:tcPr>
            <w:tcW w:w="2123" w:type="dxa"/>
          </w:tcPr>
          <w:p w14:paraId="76BA4E07" w14:textId="1005E19D" w:rsidR="00243A4A" w:rsidRDefault="00243A4A" w:rsidP="00096693">
            <w:pPr>
              <w:pStyle w:val="NoSpacing"/>
            </w:pPr>
            <w:r w:rsidRPr="00893D46">
              <w:t>4.4</w:t>
            </w:r>
          </w:p>
        </w:tc>
        <w:tc>
          <w:tcPr>
            <w:tcW w:w="2124" w:type="dxa"/>
          </w:tcPr>
          <w:p w14:paraId="64504D77" w14:textId="4CAD0226" w:rsidR="00243A4A" w:rsidRDefault="00243A4A" w:rsidP="00096693">
            <w:pPr>
              <w:pStyle w:val="NoSpacing"/>
            </w:pPr>
            <w:r w:rsidRPr="00893D46">
              <w:t>31.6%</w:t>
            </w:r>
          </w:p>
        </w:tc>
      </w:tr>
      <w:tr w:rsidR="00243A4A" w14:paraId="6B44DE62" w14:textId="77777777" w:rsidTr="00096693">
        <w:trPr>
          <w:cantSplit/>
        </w:trPr>
        <w:tc>
          <w:tcPr>
            <w:tcW w:w="2123" w:type="dxa"/>
          </w:tcPr>
          <w:p w14:paraId="2AD918E4" w14:textId="21B01806" w:rsidR="00243A4A" w:rsidRPr="00893D46" w:rsidRDefault="00243A4A" w:rsidP="00096693">
            <w:pPr>
              <w:pStyle w:val="NoSpacing"/>
            </w:pPr>
            <w:r w:rsidRPr="006E03AF">
              <w:t>21</w:t>
            </w:r>
          </w:p>
        </w:tc>
        <w:tc>
          <w:tcPr>
            <w:tcW w:w="2124" w:type="dxa"/>
          </w:tcPr>
          <w:p w14:paraId="659C9D6C" w14:textId="7B966835" w:rsidR="00243A4A" w:rsidRPr="00893D46" w:rsidRDefault="00243A4A" w:rsidP="00096693">
            <w:pPr>
              <w:pStyle w:val="NoSpacing"/>
            </w:pPr>
            <w:r w:rsidRPr="006E03AF">
              <w:t>Lollipop</w:t>
            </w:r>
          </w:p>
        </w:tc>
        <w:tc>
          <w:tcPr>
            <w:tcW w:w="2123" w:type="dxa"/>
          </w:tcPr>
          <w:p w14:paraId="445013B9" w14:textId="5428A4C6" w:rsidR="00243A4A" w:rsidRPr="00893D46" w:rsidRDefault="00243A4A" w:rsidP="00096693">
            <w:pPr>
              <w:pStyle w:val="NoSpacing"/>
            </w:pPr>
            <w:r w:rsidRPr="006E03AF">
              <w:t>5.0</w:t>
            </w:r>
          </w:p>
        </w:tc>
        <w:tc>
          <w:tcPr>
            <w:tcW w:w="2124" w:type="dxa"/>
          </w:tcPr>
          <w:p w14:paraId="4F1171BA" w14:textId="364632F2" w:rsidR="00243A4A" w:rsidRPr="00893D46" w:rsidRDefault="00243A4A" w:rsidP="00096693">
            <w:pPr>
              <w:pStyle w:val="NoSpacing"/>
            </w:pPr>
            <w:r w:rsidRPr="006E03AF">
              <w:t>15.4%</w:t>
            </w:r>
          </w:p>
        </w:tc>
      </w:tr>
      <w:tr w:rsidR="00243A4A" w14:paraId="5DE7AD3A" w14:textId="77777777" w:rsidTr="00096693">
        <w:trPr>
          <w:cantSplit/>
        </w:trPr>
        <w:tc>
          <w:tcPr>
            <w:tcW w:w="2123" w:type="dxa"/>
          </w:tcPr>
          <w:p w14:paraId="489BA62A" w14:textId="3E1D40C9" w:rsidR="00243A4A" w:rsidRPr="00893D46" w:rsidRDefault="00243A4A" w:rsidP="00096693">
            <w:pPr>
              <w:pStyle w:val="NoSpacing"/>
            </w:pPr>
            <w:r w:rsidRPr="006E03AF">
              <w:t>22</w:t>
            </w:r>
          </w:p>
        </w:tc>
        <w:tc>
          <w:tcPr>
            <w:tcW w:w="2124" w:type="dxa"/>
          </w:tcPr>
          <w:p w14:paraId="164276D9" w14:textId="034B34D1" w:rsidR="00243A4A" w:rsidRPr="00893D46" w:rsidRDefault="00243A4A" w:rsidP="00096693">
            <w:pPr>
              <w:pStyle w:val="NoSpacing"/>
            </w:pPr>
            <w:r w:rsidRPr="006E03AF">
              <w:t>Lollipop</w:t>
            </w:r>
          </w:p>
        </w:tc>
        <w:tc>
          <w:tcPr>
            <w:tcW w:w="2123" w:type="dxa"/>
          </w:tcPr>
          <w:p w14:paraId="0ED6114A" w14:textId="7735E893" w:rsidR="00243A4A" w:rsidRPr="00893D46" w:rsidRDefault="00243A4A" w:rsidP="00096693">
            <w:pPr>
              <w:pStyle w:val="NoSpacing"/>
            </w:pPr>
            <w:r w:rsidRPr="006E03AF">
              <w:t>5.1</w:t>
            </w:r>
          </w:p>
        </w:tc>
        <w:tc>
          <w:tcPr>
            <w:tcW w:w="2124" w:type="dxa"/>
          </w:tcPr>
          <w:p w14:paraId="45620F09" w14:textId="6A284783" w:rsidR="00243A4A" w:rsidRPr="00893D46" w:rsidRDefault="00243A4A" w:rsidP="00096693">
            <w:pPr>
              <w:pStyle w:val="NoSpacing"/>
            </w:pPr>
            <w:r w:rsidRPr="006E03AF">
              <w:t>20.0%</w:t>
            </w:r>
          </w:p>
        </w:tc>
      </w:tr>
      <w:tr w:rsidR="00243A4A" w14:paraId="794726A2" w14:textId="77777777" w:rsidTr="00096693">
        <w:trPr>
          <w:cantSplit/>
        </w:trPr>
        <w:tc>
          <w:tcPr>
            <w:tcW w:w="2123" w:type="dxa"/>
          </w:tcPr>
          <w:p w14:paraId="428922E6" w14:textId="264C63F4" w:rsidR="00243A4A" w:rsidRPr="00893D46" w:rsidRDefault="00243A4A" w:rsidP="00096693">
            <w:pPr>
              <w:pStyle w:val="NoSpacing"/>
            </w:pPr>
            <w:r w:rsidRPr="006E03AF">
              <w:t>23</w:t>
            </w:r>
          </w:p>
        </w:tc>
        <w:tc>
          <w:tcPr>
            <w:tcW w:w="2124" w:type="dxa"/>
          </w:tcPr>
          <w:p w14:paraId="220C9777" w14:textId="5BA348AD" w:rsidR="00243A4A" w:rsidRPr="00893D46" w:rsidRDefault="00243A4A" w:rsidP="00096693">
            <w:pPr>
              <w:pStyle w:val="NoSpacing"/>
            </w:pPr>
            <w:r w:rsidRPr="006E03AF">
              <w:t>Marshmallow</w:t>
            </w:r>
          </w:p>
        </w:tc>
        <w:tc>
          <w:tcPr>
            <w:tcW w:w="2123" w:type="dxa"/>
          </w:tcPr>
          <w:p w14:paraId="581B75C3" w14:textId="2228082A" w:rsidR="00243A4A" w:rsidRPr="00893D46" w:rsidRDefault="00243A4A" w:rsidP="00096693">
            <w:pPr>
              <w:pStyle w:val="NoSpacing"/>
            </w:pPr>
            <w:r w:rsidRPr="006E03AF">
              <w:t>6.0</w:t>
            </w:r>
          </w:p>
        </w:tc>
        <w:tc>
          <w:tcPr>
            <w:tcW w:w="2124" w:type="dxa"/>
          </w:tcPr>
          <w:p w14:paraId="3081A942" w14:textId="74CDFBA3" w:rsidR="00243A4A" w:rsidRPr="00893D46" w:rsidRDefault="00243A4A" w:rsidP="00096693">
            <w:pPr>
              <w:pStyle w:val="NoSpacing"/>
            </w:pPr>
            <w:r w:rsidRPr="006E03AF">
              <w:t>10.1%</w:t>
            </w:r>
          </w:p>
        </w:tc>
      </w:tr>
    </w:tbl>
    <w:p w14:paraId="2484DCEE" w14:textId="215ABBF4" w:rsidR="00243A4A" w:rsidRDefault="00243A4A" w:rsidP="00D56D02"/>
    <w:p w14:paraId="131032EE" w14:textId="77777777" w:rsidR="00AE3F7A" w:rsidRPr="00753145" w:rsidRDefault="00AE3F7A" w:rsidP="00AE3F7A">
      <w:pPr>
        <w:pStyle w:val="Heading2"/>
      </w:pPr>
      <w:bookmarkStart w:id="43" w:name="_Toc449908300"/>
      <w:bookmarkStart w:id="44" w:name="_Ref449915487"/>
      <w:bookmarkStart w:id="45" w:name="_Ref449915519"/>
      <w:bookmarkStart w:id="46" w:name="_Toc453624624"/>
      <w:r w:rsidRPr="00753145">
        <w:t>Client authentication</w:t>
      </w:r>
      <w:bookmarkEnd w:id="43"/>
      <w:bookmarkEnd w:id="44"/>
      <w:bookmarkEnd w:id="45"/>
      <w:bookmarkEnd w:id="46"/>
    </w:p>
    <w:p w14:paraId="6F7E902D" w14:textId="77777777" w:rsidR="00AE3F7A" w:rsidRPr="00753145" w:rsidRDefault="00AE3F7A" w:rsidP="00AE3F7A">
      <w:r w:rsidRPr="00753145">
        <w:t>As stated above, only authenticated users shall be able to use the service.</w:t>
      </w:r>
      <w:r w:rsidR="001A675B" w:rsidRPr="00753145">
        <w:t xml:space="preserve"> This authentication shall be via OAuth 2.0 authentication service providers, such as Google, Facebook or Twitter.</w:t>
      </w:r>
    </w:p>
    <w:p w14:paraId="656E05A2" w14:textId="77777777" w:rsidR="001A675B" w:rsidRPr="00753145" w:rsidRDefault="001A675B" w:rsidP="00AE3F7A">
      <w:r w:rsidRPr="00753145">
        <w:t>The Azure platform and SDK supports both the server authentication flow and client authentication flow.</w:t>
      </w:r>
    </w:p>
    <w:p w14:paraId="48DAF849" w14:textId="77777777" w:rsidR="001A675B" w:rsidRPr="00753145" w:rsidRDefault="001A675B" w:rsidP="00AE3F7A">
      <w:r w:rsidRPr="00753145">
        <w:t xml:space="preserve">Using the server authentication flow, </w:t>
      </w:r>
      <w:r w:rsidR="00DA1EB8" w:rsidRPr="00753145">
        <w:t>the SDK takes care of all the authentication flow with the server and the authentication provider and it ends, either successfully with a valid token, or it fails with an Http 401 status error.</w:t>
      </w:r>
    </w:p>
    <w:p w14:paraId="1373D998" w14:textId="77777777" w:rsidR="00DA1EB8" w:rsidRPr="00753145" w:rsidRDefault="00DA1EB8" w:rsidP="00AE3F7A">
      <w:r w:rsidRPr="00753145">
        <w:t xml:space="preserve">Using the client flow, the client obtains the token directly from the authentication provider and delivers it to </w:t>
      </w:r>
      <w:r w:rsidR="00FD3B43" w:rsidRPr="00753145">
        <w:t>an SDK class instance that takes care of validating it against the authentication provider and to grant client access.</w:t>
      </w:r>
    </w:p>
    <w:p w14:paraId="5E6F6439" w14:textId="77777777" w:rsidR="00FD3B43" w:rsidRPr="00753145" w:rsidRDefault="00FD3B43" w:rsidP="00AE3F7A">
      <w:r w:rsidRPr="00753145">
        <w:t>At this stage, we have chosen to go with the first approach – server authentication flow – as the focus is to have the development progressing to deliver the required functionality.</w:t>
      </w:r>
    </w:p>
    <w:p w14:paraId="7264CDE6" w14:textId="77777777" w:rsidR="004C6463" w:rsidRPr="00753145" w:rsidRDefault="004C6463" w:rsidP="004C6463">
      <w:pPr>
        <w:pStyle w:val="Heading2"/>
      </w:pPr>
      <w:bookmarkStart w:id="47" w:name="_Toc449908301"/>
      <w:bookmarkStart w:id="48" w:name="_Toc453624625"/>
      <w:r w:rsidRPr="00753145">
        <w:t>Client offline usage</w:t>
      </w:r>
      <w:bookmarkEnd w:id="47"/>
      <w:bookmarkEnd w:id="48"/>
    </w:p>
    <w:p w14:paraId="203BDFAD" w14:textId="0CD147CD" w:rsidR="004C6463" w:rsidRPr="00753145" w:rsidRDefault="004C6463" w:rsidP="004C6463">
      <w:r w:rsidRPr="00753145">
        <w:t xml:space="preserve">In the Android it makes sense to keep replication of some server data to avoid </w:t>
      </w:r>
      <w:r w:rsidR="00D56D02">
        <w:t xml:space="preserve">the </w:t>
      </w:r>
      <w:r w:rsidRPr="00753145">
        <w:t>dependency of network availability and latency and save on data communications and battery usage.</w:t>
      </w:r>
    </w:p>
    <w:p w14:paraId="479F0CCC" w14:textId="35BBEE17" w:rsidR="00666AA7" w:rsidRDefault="004C6463" w:rsidP="004C6463">
      <w:r w:rsidRPr="00753145">
        <w:t xml:space="preserve">For that </w:t>
      </w:r>
      <w:r w:rsidR="00666AA7">
        <w:t xml:space="preserve">and given we are using Microsoft Azure SDK, we can either use the SDK support for offline usage or the </w:t>
      </w:r>
      <w:r w:rsidR="00666AA7" w:rsidRPr="00753145">
        <w:t xml:space="preserve">Android’s content provider </w:t>
      </w:r>
      <w:r w:rsidR="00666AA7">
        <w:t>- both use the internal Android’s sqLite database to persist the data. W</w:t>
      </w:r>
      <w:r w:rsidRPr="00753145">
        <w:t xml:space="preserve">e shall use an Android’s content provider </w:t>
      </w:r>
      <w:r w:rsidR="00666AA7">
        <w:t>simply because we know what to expect from it, it’s a tested and reliable environment with clear advantages for the UI update.</w:t>
      </w:r>
    </w:p>
    <w:p w14:paraId="05A9B6A9" w14:textId="681A889C" w:rsidR="00666AA7" w:rsidRDefault="00666AA7" w:rsidP="004C6463">
      <w:r>
        <w:t>The risk here is on the usage of a syncAdapter because of the validity of the session token and the necessity to renew. Anyway we couldn’t find any Microsoft documentation on how do they address this problem.</w:t>
      </w:r>
    </w:p>
    <w:p w14:paraId="3400B1B6" w14:textId="208B182C" w:rsidR="004C6463" w:rsidRDefault="00666AA7" w:rsidP="004C6463">
      <w:r>
        <w:t xml:space="preserve">The general idea is to </w:t>
      </w:r>
      <w:r w:rsidR="004C6463" w:rsidRPr="00753145">
        <w:t xml:space="preserve">use push notifications </w:t>
      </w:r>
      <w:r>
        <w:t xml:space="preserve">– </w:t>
      </w:r>
      <w:r w:rsidR="004C6463" w:rsidRPr="00753145">
        <w:t xml:space="preserve">instead of server pooling </w:t>
      </w:r>
      <w:r>
        <w:t xml:space="preserve">– </w:t>
      </w:r>
      <w:r w:rsidR="004C6463" w:rsidRPr="00753145">
        <w:t>for launching data synchronization</w:t>
      </w:r>
      <w:r>
        <w:t xml:space="preserve"> and </w:t>
      </w:r>
      <w:r w:rsidR="00501B7A">
        <w:t>this may be a way to overcame this constraint</w:t>
      </w:r>
      <w:r w:rsidR="004C6463" w:rsidRPr="00753145">
        <w:t>.</w:t>
      </w:r>
    </w:p>
    <w:p w14:paraId="79FC6731" w14:textId="17CF08AB" w:rsidR="00666AA7" w:rsidRPr="00753145" w:rsidRDefault="00666AA7" w:rsidP="004C6463">
      <w:r>
        <w:t xml:space="preserve">On this beta version </w:t>
      </w:r>
      <w:r w:rsidR="00501B7A">
        <w:t>we are not using local persistence to support offline usage.</w:t>
      </w:r>
    </w:p>
    <w:p w14:paraId="19AE5FFF" w14:textId="77777777" w:rsidR="005D40D7" w:rsidRPr="00753145" w:rsidRDefault="005D40D7" w:rsidP="005D40D7">
      <w:pPr>
        <w:pStyle w:val="Heading2"/>
      </w:pPr>
      <w:bookmarkStart w:id="49" w:name="_Toc449908302"/>
      <w:bookmarkStart w:id="50" w:name="_Toc453624626"/>
      <w:r w:rsidRPr="00753145">
        <w:lastRenderedPageBreak/>
        <w:t>Push notifications</w:t>
      </w:r>
      <w:bookmarkEnd w:id="49"/>
      <w:bookmarkEnd w:id="50"/>
    </w:p>
    <w:p w14:paraId="51A57B0C" w14:textId="77777777" w:rsidR="005D40D7" w:rsidRPr="00753145" w:rsidRDefault="005D40D7" w:rsidP="005D40D7">
      <w:r w:rsidRPr="00753145">
        <w:t>Azure platform supports push notifications and we shall use it later to notify tertúlia member’s devices of the need to synchronize data and alert device user of status changes.</w:t>
      </w:r>
    </w:p>
    <w:p w14:paraId="546E6B27" w14:textId="3DAD1EEE" w:rsidR="005D40D7" w:rsidRPr="00753145" w:rsidRDefault="005D40D7" w:rsidP="005D40D7">
      <w:r w:rsidRPr="00753145">
        <w:t xml:space="preserve">We are leaving this aspect for later when we have </w:t>
      </w:r>
      <w:r w:rsidR="00501B7A">
        <w:t>the support for offline usage in place</w:t>
      </w:r>
      <w:r w:rsidR="00C4664C" w:rsidRPr="00753145">
        <w:t>.</w:t>
      </w:r>
    </w:p>
    <w:p w14:paraId="2B11914F" w14:textId="6E977DEB" w:rsidR="005B0964" w:rsidRDefault="00FA63D4" w:rsidP="00E20AE8">
      <w:pPr>
        <w:pStyle w:val="Heading1"/>
      </w:pPr>
      <w:bookmarkStart w:id="51" w:name="_Ref449808046"/>
      <w:bookmarkStart w:id="52" w:name="_Ref449808049"/>
      <w:bookmarkStart w:id="53" w:name="_Toc449908303"/>
      <w:bookmarkStart w:id="54" w:name="_Toc453624627"/>
      <w:r>
        <w:lastRenderedPageBreak/>
        <w:t>System</w:t>
      </w:r>
      <w:r w:rsidR="00E20AE8" w:rsidRPr="00753145">
        <w:t xml:space="preserve"> Design</w:t>
      </w:r>
      <w:bookmarkEnd w:id="51"/>
      <w:bookmarkEnd w:id="52"/>
      <w:bookmarkEnd w:id="53"/>
      <w:bookmarkEnd w:id="54"/>
    </w:p>
    <w:p w14:paraId="09BAE805" w14:textId="7F9746F0" w:rsidR="000A4AA2" w:rsidRPr="000A4AA2" w:rsidRDefault="00096693" w:rsidP="000A4AA2">
      <w:r>
        <w:t>In this chapter we present the material produced to support the solution design.</w:t>
      </w:r>
    </w:p>
    <w:p w14:paraId="3CEEC5EE" w14:textId="0DA1CEE7" w:rsidR="00E24984" w:rsidRDefault="00E24984" w:rsidP="00E24984">
      <w:pPr>
        <w:pStyle w:val="Heading2"/>
      </w:pPr>
      <w:bookmarkStart w:id="55" w:name="_Toc453624628"/>
      <w:r>
        <w:t>Dependencies</w:t>
      </w:r>
      <w:bookmarkEnd w:id="55"/>
    </w:p>
    <w:p w14:paraId="138B2526" w14:textId="5096626B" w:rsidR="00E24984" w:rsidRDefault="00E24984" w:rsidP="00E24984">
      <w:r>
        <w:t xml:space="preserve">An aspect of concern in the design of the application architecture was the dependencies between any two blocks of the </w:t>
      </w:r>
      <w:r w:rsidR="00FA63D4">
        <w:t xml:space="preserve">system </w:t>
      </w:r>
      <w:r>
        <w:t>in respect to upgrades.</w:t>
      </w:r>
    </w:p>
    <w:p w14:paraId="4E92D798" w14:textId="54936BC2" w:rsidR="00E24984" w:rsidRDefault="00E24984" w:rsidP="00E24984">
      <w:r>
        <w:t>The identified blocks are:</w:t>
      </w:r>
    </w:p>
    <w:p w14:paraId="3699E3E5" w14:textId="6AF9171F" w:rsidR="00E24984" w:rsidRDefault="00E24984" w:rsidP="00E24984">
      <w:pPr>
        <w:pStyle w:val="ListParagraph"/>
        <w:numPr>
          <w:ilvl w:val="0"/>
          <w:numId w:val="7"/>
        </w:numPr>
      </w:pPr>
      <w:r>
        <w:t>Application server</w:t>
      </w:r>
    </w:p>
    <w:p w14:paraId="61BEE9C2" w14:textId="21910B5D" w:rsidR="00E24984" w:rsidRDefault="00E24984" w:rsidP="00E24984">
      <w:pPr>
        <w:pStyle w:val="ListParagraph"/>
        <w:numPr>
          <w:ilvl w:val="0"/>
          <w:numId w:val="7"/>
        </w:numPr>
      </w:pPr>
      <w:r>
        <w:t>Client App</w:t>
      </w:r>
    </w:p>
    <w:p w14:paraId="546DC34E" w14:textId="0A76E720" w:rsidR="00E24984" w:rsidRDefault="00E24984" w:rsidP="00E24984">
      <w:pPr>
        <w:pStyle w:val="ListParagraph"/>
        <w:numPr>
          <w:ilvl w:val="0"/>
          <w:numId w:val="7"/>
        </w:numPr>
      </w:pPr>
      <w:r>
        <w:t>Database</w:t>
      </w:r>
    </w:p>
    <w:p w14:paraId="0E8D7545" w14:textId="4BC26408" w:rsidR="00E24984" w:rsidRDefault="00E24984" w:rsidP="00E24984">
      <w:pPr>
        <w:pStyle w:val="ListParagraph"/>
        <w:numPr>
          <w:ilvl w:val="0"/>
          <w:numId w:val="7"/>
        </w:numPr>
      </w:pPr>
      <w:r>
        <w:t>Authentication provider</w:t>
      </w:r>
    </w:p>
    <w:p w14:paraId="09C8537E" w14:textId="773A3429" w:rsidR="008A430A" w:rsidRDefault="008A430A" w:rsidP="008A430A">
      <w:pPr>
        <w:pStyle w:val="Heading3"/>
      </w:pPr>
      <w:bookmarkStart w:id="56" w:name="_Toc453624629"/>
      <w:r>
        <w:t>Dependency of the Authentication provider</w:t>
      </w:r>
      <w:bookmarkEnd w:id="56"/>
    </w:p>
    <w:p w14:paraId="7B845C19" w14:textId="31272FA7" w:rsidR="00E24984" w:rsidRDefault="008A430A" w:rsidP="00E24984">
      <w:r>
        <w:t xml:space="preserve">In respect </w:t>
      </w:r>
      <w:r w:rsidR="00B330FD">
        <w:t>to the a</w:t>
      </w:r>
      <w:r>
        <w:t xml:space="preserve">uthentication provider, as it is an external entity and the interaction with it is via a Microsoft library, there is not much that can be done. Anyway, as a service provider, Google, Facebook, Twitter or Microsoft have a too large customer base from such a large range of applications using </w:t>
      </w:r>
      <w:r w:rsidR="00B330FD">
        <w:t>authentication</w:t>
      </w:r>
      <w:r>
        <w:t xml:space="preserve"> services that we can’t identify a major </w:t>
      </w:r>
      <w:r w:rsidR="00B330FD">
        <w:t xml:space="preserve">or short term </w:t>
      </w:r>
      <w:r>
        <w:t xml:space="preserve">risk </w:t>
      </w:r>
      <w:r w:rsidR="00B330FD">
        <w:t>(as long as OAuth 2.0 is supported)</w:t>
      </w:r>
      <w:r>
        <w:t>.</w:t>
      </w:r>
    </w:p>
    <w:p w14:paraId="7A5BD11A" w14:textId="4AF265A2" w:rsidR="008A430A" w:rsidRDefault="008A430A" w:rsidP="008A430A">
      <w:pPr>
        <w:pStyle w:val="Heading3"/>
      </w:pPr>
      <w:bookmarkStart w:id="57" w:name="_Toc453624630"/>
      <w:r>
        <w:t>Database vs Application server</w:t>
      </w:r>
      <w:bookmarkEnd w:id="57"/>
    </w:p>
    <w:p w14:paraId="5031D882" w14:textId="0A26EBC4" w:rsidR="008A430A" w:rsidRDefault="008A430A" w:rsidP="008A430A">
      <w:r>
        <w:t xml:space="preserve">The database is only visible from the </w:t>
      </w:r>
      <w:r w:rsidR="00B330FD">
        <w:t>application server, therefore this is the only system that needs to be updated synchronously. As both systems are under our control we don’t identify an unmanageable dependency risk here.</w:t>
      </w:r>
    </w:p>
    <w:p w14:paraId="122F8550" w14:textId="5365688E" w:rsidR="00B330FD" w:rsidRDefault="00B330FD" w:rsidP="00B330FD">
      <w:pPr>
        <w:pStyle w:val="Heading3"/>
      </w:pPr>
      <w:bookmarkStart w:id="58" w:name="_Toc453624631"/>
      <w:r>
        <w:t>Client App vs Application server</w:t>
      </w:r>
      <w:bookmarkEnd w:id="58"/>
    </w:p>
    <w:p w14:paraId="729CDA35" w14:textId="56F941AF" w:rsidR="00B133D5" w:rsidRDefault="00B330FD" w:rsidP="00B330FD">
      <w:r>
        <w:t>There is a severe dependency between the client App and the application server. If the application server API needs to be changed, all installed client Apps need to change immediately to keep working.</w:t>
      </w:r>
    </w:p>
    <w:p w14:paraId="3199F5D6" w14:textId="65DC64F8" w:rsidR="00B133D5" w:rsidRPr="00B330FD" w:rsidRDefault="00B133D5" w:rsidP="00096693">
      <w:r>
        <w:t>In order to minimized this problem</w:t>
      </w:r>
      <w:r w:rsidR="00096693">
        <w:t>,</w:t>
      </w:r>
      <w:r>
        <w:t xml:space="preserve"> </w:t>
      </w:r>
      <w:r w:rsidR="00096693">
        <w:t>we are using hypermedia to have the client driven by the server API</w:t>
      </w:r>
      <w:r>
        <w:t>.</w:t>
      </w:r>
    </w:p>
    <w:p w14:paraId="548ADBD7" w14:textId="542CC664" w:rsidR="00E24984" w:rsidRPr="00E24984" w:rsidRDefault="00E24984" w:rsidP="00E24984">
      <w:pPr>
        <w:pStyle w:val="Heading2"/>
      </w:pPr>
      <w:bookmarkStart w:id="59" w:name="_Toc453624632"/>
      <w:r>
        <w:t>Architecture</w:t>
      </w:r>
      <w:bookmarkEnd w:id="59"/>
    </w:p>
    <w:p w14:paraId="5C004AE1" w14:textId="7D76ADBB" w:rsidR="00817579" w:rsidRPr="00753145" w:rsidRDefault="001C5A96" w:rsidP="001C5A96">
      <w:r w:rsidRPr="001C5A96">
        <w:t>The</w:t>
      </w:r>
      <w:r w:rsidR="00BE0A5D" w:rsidRPr="001C5A96">
        <w:t xml:space="preserve"> blocks referred </w:t>
      </w:r>
      <w:r>
        <w:t xml:space="preserve">above </w:t>
      </w:r>
      <w:r w:rsidR="008201DC">
        <w:t xml:space="preserve">fit in the blocks of </w:t>
      </w:r>
      <w:r w:rsidR="008201DC">
        <w:fldChar w:fldCharType="begin"/>
      </w:r>
      <w:r w:rsidR="008201DC">
        <w:instrText xml:space="preserve"> REF _Ref449990747 \h \* lower </w:instrText>
      </w:r>
      <w:r w:rsidR="008201DC">
        <w:fldChar w:fldCharType="separate"/>
      </w:r>
      <w:r w:rsidR="00D60F5E">
        <w:t xml:space="preserve">figure </w:t>
      </w:r>
      <w:r w:rsidR="00D60F5E">
        <w:rPr>
          <w:noProof/>
        </w:rPr>
        <w:t>4</w:t>
      </w:r>
      <w:r w:rsidR="008201DC">
        <w:fldChar w:fldCharType="end"/>
      </w:r>
      <w:r w:rsidR="008201DC">
        <w:t xml:space="preserve"> as presented in</w:t>
      </w:r>
      <w:r w:rsidR="00D41A4E" w:rsidRPr="001C5A96">
        <w:t xml:space="preserve"> </w:t>
      </w:r>
      <w:r w:rsidR="00D41A4E" w:rsidRPr="001C5A96">
        <w:fldChar w:fldCharType="begin"/>
      </w:r>
      <w:r w:rsidR="00D41A4E" w:rsidRPr="001C5A96">
        <w:instrText xml:space="preserve"> REF _Ref449912472 \h </w:instrText>
      </w:r>
      <w:r w:rsidR="00BE0A5D" w:rsidRPr="001C5A96">
        <w:instrText xml:space="preserve">\* lower </w:instrText>
      </w:r>
      <w:r w:rsidR="00E70EAE" w:rsidRPr="001C5A96">
        <w:instrText xml:space="preserve"> \* MERGEFORMAT </w:instrText>
      </w:r>
      <w:r w:rsidR="00D41A4E" w:rsidRPr="001C5A96">
        <w:fldChar w:fldCharType="separate"/>
      </w:r>
      <w:r w:rsidR="00D60F5E" w:rsidRPr="00753145">
        <w:t xml:space="preserve">figure </w:t>
      </w:r>
      <w:r w:rsidR="00D60F5E">
        <w:rPr>
          <w:noProof/>
        </w:rPr>
        <w:t>5</w:t>
      </w:r>
      <w:r w:rsidR="00D41A4E" w:rsidRPr="001C5A96">
        <w:fldChar w:fldCharType="end"/>
      </w:r>
      <w:r w:rsidR="006514AA">
        <w:t xml:space="preserve"> which includes the development environment</w:t>
      </w:r>
      <w:r w:rsidR="00BE0A5D" w:rsidRPr="001C5A96">
        <w:t>.</w:t>
      </w:r>
    </w:p>
    <w:p w14:paraId="12458903" w14:textId="77777777" w:rsidR="007101CC" w:rsidRPr="00753145" w:rsidRDefault="007101CC" w:rsidP="007101CC">
      <w:pPr>
        <w:keepNext/>
      </w:pPr>
      <w:r w:rsidRPr="00753145">
        <w:rPr>
          <w:noProof/>
          <w:lang w:val="pt-PT" w:eastAsia="pt-PT"/>
        </w:rPr>
        <w:lastRenderedPageBreak/>
        <mc:AlternateContent>
          <mc:Choice Requires="wpc">
            <w:drawing>
              <wp:inline distT="0" distB="0" distL="0" distR="0" wp14:anchorId="203E3B5A" wp14:editId="0E77C1B7">
                <wp:extent cx="5400040" cy="722613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Flowchart: Process 23"/>
                        <wps:cNvSpPr/>
                        <wps:spPr>
                          <a:xfrm>
                            <a:off x="279071" y="4019276"/>
                            <a:ext cx="4702627" cy="30406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771DC26" w14:textId="77777777" w:rsidR="00CB1452" w:rsidRDefault="00CB1452" w:rsidP="00D41A4E">
                              <w:pPr>
                                <w:jc w:val="center"/>
                              </w:pPr>
                              <w:r>
                                <w:t>Development PC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 name="Flowchart: Process 9"/>
                        <wps:cNvSpPr/>
                        <wps:spPr>
                          <a:xfrm>
                            <a:off x="2030680" y="189993"/>
                            <a:ext cx="3170712" cy="22266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14:paraId="1F04F337" w14:textId="77777777" w:rsidR="00CB1452" w:rsidRDefault="00CB1452" w:rsidP="006F6CF5">
                              <w:pPr>
                                <w:jc w:val="center"/>
                              </w:pPr>
                              <w:r>
                                <w:t>Azure Mobile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Flowchart: Process 8"/>
                        <wps:cNvSpPr/>
                        <wps:spPr>
                          <a:xfrm>
                            <a:off x="67183" y="914400"/>
                            <a:ext cx="1401289" cy="1466603"/>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D1783C" w14:textId="77777777" w:rsidR="00CB1452" w:rsidRDefault="00CB1452" w:rsidP="006F6CF5">
                              <w:pPr>
                                <w:jc w:val="center"/>
                              </w:pPr>
                              <w: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owchart: Magnetic Disk 4"/>
                        <wps:cNvSpPr/>
                        <wps:spPr>
                          <a:xfrm>
                            <a:off x="3930731" y="724397"/>
                            <a:ext cx="855024" cy="1199408"/>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300418BA" w14:textId="77777777" w:rsidR="00CB1452" w:rsidRDefault="00CB1452" w:rsidP="007101CC">
                              <w:pPr>
                                <w:jc w:val="center"/>
                              </w:pPr>
                              <w:r>
                                <w:t>SQL</w:t>
                              </w:r>
                            </w:p>
                            <w:p w14:paraId="28355E87" w14:textId="77777777" w:rsidR="00CB1452" w:rsidRDefault="00CB1452" w:rsidP="007101CC">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2107868" y="1181316"/>
                            <a:ext cx="1080656" cy="582095"/>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798BE0DD" w14:textId="77777777" w:rsidR="00CB1452" w:rsidRDefault="00CB1452" w:rsidP="007101CC">
                              <w:pPr>
                                <w:jc w:val="center"/>
                              </w:pPr>
                              <w:r>
                                <w:t>App Server</w:t>
                              </w:r>
                            </w:p>
                            <w:p w14:paraId="063E878F" w14:textId="77777777" w:rsidR="00CB1452" w:rsidRDefault="00CB1452" w:rsidP="007101CC">
                              <w:pPr>
                                <w:jc w:val="center"/>
                              </w:pPr>
                              <w: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334378" y="1294376"/>
                            <a:ext cx="843148" cy="670991"/>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4FD332CA" w14:textId="77777777" w:rsidR="00CB1452" w:rsidRDefault="00CB1452" w:rsidP="006F6CF5">
                              <w:pPr>
                                <w:jc w:val="center"/>
                              </w:pPr>
                              <w:r>
                                <w:t>Tertúlias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516577" y="4227616"/>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663A966" w14:textId="77777777" w:rsidR="00CB1452" w:rsidRDefault="00CB1452" w:rsidP="008F3C3B">
                              <w:pPr>
                                <w:jc w:val="center"/>
                              </w:pPr>
                              <w:r>
                                <w:t>Android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olded Corner 16"/>
                        <wps:cNvSpPr/>
                        <wps:spPr>
                          <a:xfrm>
                            <a:off x="2392877" y="4144215"/>
                            <a:ext cx="1181595" cy="1294411"/>
                          </a:xfrm>
                          <a:prstGeom prst="foldedCorner">
                            <a:avLst/>
                          </a:prstGeom>
                        </wps:spPr>
                        <wps:style>
                          <a:lnRef idx="2">
                            <a:schemeClr val="accent5"/>
                          </a:lnRef>
                          <a:fillRef idx="1">
                            <a:schemeClr val="lt1"/>
                          </a:fillRef>
                          <a:effectRef idx="0">
                            <a:schemeClr val="accent5"/>
                          </a:effectRef>
                          <a:fontRef idx="minor">
                            <a:schemeClr val="dk1"/>
                          </a:fontRef>
                        </wps:style>
                        <wps:txbx>
                          <w:txbxContent>
                            <w:p w14:paraId="0E72C525" w14:textId="77777777" w:rsidR="00CB1452" w:rsidRDefault="00CB1452" w:rsidP="008F3C3B">
                              <w:pPr>
                                <w:jc w:val="center"/>
                              </w:pPr>
                              <w:r>
                                <w:t>javascript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Process 20"/>
                        <wps:cNvSpPr/>
                        <wps:spPr>
                          <a:xfrm>
                            <a:off x="2851947" y="2487880"/>
                            <a:ext cx="1304415" cy="1040036"/>
                          </a:xfrm>
                          <a:prstGeom prst="flowChartProcess">
                            <a:avLst/>
                          </a:prstGeom>
                        </wps:spPr>
                        <wps:style>
                          <a:lnRef idx="3">
                            <a:schemeClr val="lt1"/>
                          </a:lnRef>
                          <a:fillRef idx="1">
                            <a:schemeClr val="accent3"/>
                          </a:fillRef>
                          <a:effectRef idx="1">
                            <a:schemeClr val="accent3"/>
                          </a:effectRef>
                          <a:fontRef idx="minor">
                            <a:schemeClr val="lt1"/>
                          </a:fontRef>
                        </wps:style>
                        <wps:txbx>
                          <w:txbxContent>
                            <w:p w14:paraId="36752651" w14:textId="77777777" w:rsidR="00CB1452" w:rsidRDefault="00CB1452" w:rsidP="008F3C3B">
                              <w:pPr>
                                <w:pStyle w:val="NormalWeb"/>
                                <w:spacing w:before="0" w:beforeAutospacing="0" w:after="0" w:afterAutospacing="0" w:line="360" w:lineRule="auto"/>
                                <w:jc w:val="center"/>
                              </w:pPr>
                              <w:r>
                                <w:rPr>
                                  <w:rFonts w:eastAsia="Calibri"/>
                                  <w:sz w:val="22"/>
                                  <w:szCs w:val="22"/>
                                  <w:lang w:val="en-US"/>
                                </w:rPr>
                                <w:t>Github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3627912" y="4144209"/>
                            <a:ext cx="1306285" cy="14012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16B8541" w14:textId="77777777" w:rsidR="00CB1452" w:rsidRDefault="00CB1452" w:rsidP="008F3C3B">
                              <w:pPr>
                                <w:jc w:val="center"/>
                              </w:pPr>
                              <w:r>
                                <w:t>MS SQL Mgmt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Up Arrow 19"/>
                        <wps:cNvSpPr/>
                        <wps:spPr>
                          <a:xfrm>
                            <a:off x="3010394" y="3426031"/>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FEDD8" w14:textId="77777777" w:rsidR="00CB1452" w:rsidRDefault="00CB1452"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713510" y="3636867"/>
                            <a:ext cx="453390" cy="560070"/>
                          </a:xfrm>
                          <a:prstGeom prst="rect">
                            <a:avLst/>
                          </a:prstGeom>
                          <a:noFill/>
                          <a:ln w="6350">
                            <a:noFill/>
                          </a:ln>
                        </wps:spPr>
                        <wps:txbx>
                          <w:txbxContent>
                            <w:p w14:paraId="78093BC3" w14:textId="77777777" w:rsidR="00CB1452" w:rsidRDefault="00CB1452" w:rsidP="00EA497D">
                              <w:pPr>
                                <w:pStyle w:val="NoSpacing"/>
                              </w:pPr>
                              <w:r>
                                <w:t>push</w:t>
                              </w:r>
                            </w:p>
                            <w:p w14:paraId="15469D41" w14:textId="77777777" w:rsidR="00CB1452" w:rsidRDefault="00CB1452"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Up-Down Arrow 27"/>
                        <wps:cNvSpPr/>
                        <wps:spPr>
                          <a:xfrm>
                            <a:off x="4257297" y="1805050"/>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Up Arrow 28"/>
                        <wps:cNvSpPr/>
                        <wps:spPr>
                          <a:xfrm rot="20745078">
                            <a:off x="2672075" y="1681686"/>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AEC20" w14:textId="77777777" w:rsidR="00CB1452" w:rsidRDefault="00CB1452" w:rsidP="008F3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Up-Down Arrow 29"/>
                        <wps:cNvSpPr/>
                        <wps:spPr>
                          <a:xfrm>
                            <a:off x="629385" y="1923797"/>
                            <a:ext cx="480950" cy="247554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148439" y="2416646"/>
                            <a:ext cx="674370" cy="450218"/>
                          </a:xfrm>
                          <a:prstGeom prst="rect">
                            <a:avLst/>
                          </a:prstGeom>
                          <a:noFill/>
                          <a:ln w="6350">
                            <a:noFill/>
                          </a:ln>
                        </wps:spPr>
                        <wps:txbx>
                          <w:txbxContent>
                            <w:p w14:paraId="445317BF" w14:textId="77777777" w:rsidR="00CB1452" w:rsidRDefault="00CB1452" w:rsidP="00EA497D">
                              <w:pPr>
                                <w:pStyle w:val="NoSpacing"/>
                              </w:pPr>
                              <w:r>
                                <w:t>Deploy /</w:t>
                              </w:r>
                            </w:p>
                            <w:p w14:paraId="42C2D008" w14:textId="77777777" w:rsidR="00CB1452" w:rsidRDefault="00CB1452" w:rsidP="00EA497D">
                              <w:pPr>
                                <w:pStyle w:val="NoSpacing"/>
                              </w:pPr>
                              <w:r>
                                <w:t>Debug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2440378" y="2366207"/>
                            <a:ext cx="453390" cy="560070"/>
                          </a:xfrm>
                          <a:prstGeom prst="rect">
                            <a:avLst/>
                          </a:prstGeom>
                          <a:noFill/>
                          <a:ln w="6350">
                            <a:noFill/>
                          </a:ln>
                        </wps:spPr>
                        <wps:txbx>
                          <w:txbxContent>
                            <w:p w14:paraId="715AD688" w14:textId="77777777" w:rsidR="00CB1452" w:rsidRDefault="00CB1452" w:rsidP="00EA497D">
                              <w:pPr>
                                <w:pStyle w:val="NoSpacing"/>
                              </w:pPr>
                              <w:r>
                                <w:t>sync</w:t>
                              </w:r>
                            </w:p>
                            <w:p w14:paraId="44E52561" w14:textId="77777777" w:rsidR="00CB1452" w:rsidRDefault="00CB1452" w:rsidP="00EA497D">
                              <w:pPr>
                                <w:pStyle w:val="NoSpacing"/>
                              </w:pPr>
                              <w:r>
                                <w:t>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2"/>
                        <wps:cNvSpPr txBox="1"/>
                        <wps:spPr>
                          <a:xfrm>
                            <a:off x="4561947" y="2430243"/>
                            <a:ext cx="639445" cy="312957"/>
                          </a:xfrm>
                          <a:prstGeom prst="rect">
                            <a:avLst/>
                          </a:prstGeom>
                          <a:noFill/>
                          <a:ln w="6350">
                            <a:noFill/>
                          </a:ln>
                        </wps:spPr>
                        <wps:txbx>
                          <w:txbxContent>
                            <w:p w14:paraId="62A263F0" w14:textId="77777777" w:rsidR="00CB1452" w:rsidRDefault="00CB1452" w:rsidP="00EA497D">
                              <w:pPr>
                                <w:pStyle w:val="NoSpacing"/>
                              </w:pPr>
                              <w:r>
                                <w:t>Manage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1490348" y="1152605"/>
                            <a:ext cx="438150" cy="450215"/>
                          </a:xfrm>
                          <a:prstGeom prst="rect">
                            <a:avLst/>
                          </a:prstGeom>
                          <a:noFill/>
                          <a:ln w="6350">
                            <a:noFill/>
                          </a:ln>
                        </wps:spPr>
                        <wps:txbx>
                          <w:txbxContent>
                            <w:p w14:paraId="6EFBA878" w14:textId="77777777" w:rsidR="00CB1452" w:rsidRDefault="00CB1452" w:rsidP="00EA497D">
                              <w:pPr>
                                <w:pStyle w:val="NoSpacing"/>
                              </w:pPr>
                              <w: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Flowchart: Process 35"/>
                        <wps:cNvSpPr/>
                        <wps:spPr>
                          <a:xfrm>
                            <a:off x="1092529" y="1252847"/>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201881" y="351220"/>
                            <a:ext cx="1620981" cy="260292"/>
                          </a:xfrm>
                          <a:prstGeom prst="accentCallout1">
                            <a:avLst>
                              <a:gd name="adj1" fmla="val 109940"/>
                              <a:gd name="adj2" fmla="val 83654"/>
                              <a:gd name="adj3" fmla="val 434096"/>
                              <a:gd name="adj4" fmla="val 59246"/>
                            </a:avLst>
                          </a:prstGeom>
                          <a:ln/>
                        </wps:spPr>
                        <wps:style>
                          <a:lnRef idx="2">
                            <a:schemeClr val="accent5"/>
                          </a:lnRef>
                          <a:fillRef idx="1">
                            <a:schemeClr val="lt1"/>
                          </a:fillRef>
                          <a:effectRef idx="0">
                            <a:schemeClr val="accent5"/>
                          </a:effectRef>
                          <a:fontRef idx="minor">
                            <a:schemeClr val="dk1"/>
                          </a:fontRef>
                        </wps:style>
                        <wps:txbx>
                          <w:txbxContent>
                            <w:p w14:paraId="512BAA73" w14:textId="739D9680" w:rsidR="00CB1452" w:rsidRPr="005D7945" w:rsidRDefault="00CB1452" w:rsidP="005D7945">
                              <w:r w:rsidRPr="005D7945">
                                <w:t>azure-mobile-</w:t>
                              </w: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Flowchart: Process 37"/>
                        <wps:cNvSpPr/>
                        <wps:spPr>
                          <a:xfrm>
                            <a:off x="203068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Process 38"/>
                        <wps:cNvSpPr/>
                        <wps:spPr>
                          <a:xfrm>
                            <a:off x="3166900" y="1110343"/>
                            <a:ext cx="160317" cy="7718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6"/>
                        <wps:cNvSpPr txBox="1"/>
                        <wps:spPr>
                          <a:xfrm>
                            <a:off x="2107868" y="453104"/>
                            <a:ext cx="1430978" cy="259715"/>
                          </a:xfrm>
                          <a:prstGeom prst="accentCallout1">
                            <a:avLst>
                              <a:gd name="adj1" fmla="val 109904"/>
                              <a:gd name="adj2" fmla="val 102741"/>
                              <a:gd name="adj3" fmla="val 283135"/>
                              <a:gd name="adj4" fmla="val 79733"/>
                            </a:avLst>
                          </a:prstGeom>
                          <a:ln/>
                        </wps:spPr>
                        <wps:style>
                          <a:lnRef idx="2">
                            <a:schemeClr val="accent5"/>
                          </a:lnRef>
                          <a:fillRef idx="1">
                            <a:schemeClr val="lt1"/>
                          </a:fillRef>
                          <a:effectRef idx="0">
                            <a:schemeClr val="accent5"/>
                          </a:effectRef>
                          <a:fontRef idx="minor">
                            <a:schemeClr val="dk1"/>
                          </a:fontRef>
                        </wps:style>
                        <wps:txbx>
                          <w:txbxContent>
                            <w:p w14:paraId="3842CDDC" w14:textId="77777777" w:rsidR="00CB1452" w:rsidRDefault="00CB1452" w:rsidP="005D7945">
                              <w:pPr>
                                <w:pStyle w:val="NormalWeb"/>
                                <w:spacing w:before="0" w:beforeAutospacing="0" w:after="0" w:afterAutospacing="0" w:line="360" w:lineRule="auto"/>
                                <w:jc w:val="both"/>
                              </w:pPr>
                              <w:r>
                                <w:rPr>
                                  <w:rFonts w:eastAsia="Calibri"/>
                                  <w:sz w:val="22"/>
                                  <w:szCs w:val="22"/>
                                  <w:lang w:val="en-US"/>
                                </w:rPr>
                                <w:t>azure-mobile-apps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Left-Right Arrow 6"/>
                        <wps:cNvSpPr/>
                        <wps:spPr>
                          <a:xfrm>
                            <a:off x="3259776" y="1294159"/>
                            <a:ext cx="688769" cy="3621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eft-Right Arrow 15"/>
                        <wps:cNvSpPr/>
                        <wps:spPr>
                          <a:xfrm>
                            <a:off x="1217220" y="1320086"/>
                            <a:ext cx="878774" cy="3613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2119745" y="730333"/>
                            <a:ext cx="1419101" cy="522433"/>
                          </a:xfrm>
                          <a:prstGeom prst="line">
                            <a:avLst/>
                          </a:prstGeom>
                          <a:ln w="19050"/>
                        </wps:spPr>
                        <wps:style>
                          <a:lnRef idx="1">
                            <a:schemeClr val="accent5"/>
                          </a:lnRef>
                          <a:fillRef idx="0">
                            <a:schemeClr val="accent5"/>
                          </a:fillRef>
                          <a:effectRef idx="0">
                            <a:schemeClr val="accent5"/>
                          </a:effectRef>
                          <a:fontRef idx="minor">
                            <a:schemeClr val="tx1"/>
                          </a:fontRef>
                        </wps:style>
                        <wps:bodyPr/>
                      </wps:wsp>
                      <wps:wsp>
                        <wps:cNvPr id="41" name="Rectangle 41"/>
                        <wps:cNvSpPr/>
                        <wps:spPr>
                          <a:xfrm>
                            <a:off x="1508166" y="5807034"/>
                            <a:ext cx="1294410" cy="76595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550F2AA" w14:textId="77777777" w:rsidR="00CB1452" w:rsidRDefault="00CB1452" w:rsidP="00D41A4E">
                              <w:pPr>
                                <w:jc w:val="center"/>
                              </w:pPr>
                              <w:r>
                                <w:t>Azure-cli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own Arrow 42"/>
                        <wps:cNvSpPr/>
                        <wps:spPr>
                          <a:xfrm>
                            <a:off x="2060374" y="2274126"/>
                            <a:ext cx="356260" cy="35796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2137558" y="1983179"/>
                            <a:ext cx="439387" cy="31469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14:paraId="53C27D76" w14:textId="77777777" w:rsidR="00CB1452" w:rsidRDefault="00CB1452" w:rsidP="00D41A4E">
                              <w:pPr>
                                <w:jc w:val="center"/>
                              </w:pPr>
                              <w: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own Arrow 44"/>
                        <wps:cNvSpPr/>
                        <wps:spPr>
                          <a:xfrm>
                            <a:off x="2286000" y="1727860"/>
                            <a:ext cx="190005" cy="2967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062840" y="2671774"/>
                            <a:ext cx="1033153" cy="93221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DED5614" w14:textId="77777777" w:rsidR="00CB1452" w:rsidRDefault="00CB1452" w:rsidP="00D41A4E">
                              <w:pPr>
                                <w:jc w:val="center"/>
                              </w:pPr>
                              <w:r>
                                <w:t>Google</w:t>
                              </w:r>
                            </w:p>
                            <w:p w14:paraId="350C02E0" w14:textId="77777777" w:rsidR="00CB1452" w:rsidRDefault="00CB1452" w:rsidP="00D41A4E">
                              <w:pPr>
                                <w:pStyle w:val="NoSpacing"/>
                                <w:jc w:val="center"/>
                              </w:pPr>
                              <w:r>
                                <w:t>OpenId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V="1">
                            <a:off x="1205345" y="1769424"/>
                            <a:ext cx="866899" cy="77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1484410" y="1365840"/>
                            <a:ext cx="438150" cy="449580"/>
                          </a:xfrm>
                          <a:prstGeom prst="rect">
                            <a:avLst/>
                          </a:prstGeom>
                          <a:noFill/>
                          <a:ln w="6350">
                            <a:noFill/>
                          </a:ln>
                        </wps:spPr>
                        <wps:txbx>
                          <w:txbxContent>
                            <w:p w14:paraId="5F42F198" w14:textId="77777777" w:rsidR="00CB1452" w:rsidRDefault="00CB1452" w:rsidP="00EA497D">
                              <w:pPr>
                                <w:pStyle w:val="NoSpacing"/>
                              </w:pPr>
                              <w:r>
                                <w:t>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flipV="1">
                            <a:off x="1193470" y="1905990"/>
                            <a:ext cx="403761" cy="896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H="1">
                            <a:off x="1668483" y="1751497"/>
                            <a:ext cx="439386" cy="1068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03E3B5A" id="Canvas 1" o:spid="_x0000_s1044" editas="canvas" style="width:425.2pt;height:569pt;mso-position-horizontal-relative:char;mso-position-vertical-relative:line" coordsize="54000,7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">
                <v:shape id="_x0000_s1045" type="#_x0000_t75" style="position:absolute;width:54000;height:72256;visibility:visible;mso-wrap-style:square">
                  <v:fill o:detectmouseclick="t"/>
                  <v:path o:connecttype="none"/>
                </v:shape>
                <v:shapetype id="_x0000_t109" coordsize="21600,21600" o:spt="109" path="m,l,21600r21600,l21600,xe">
                  <v:stroke joinstyle="miter"/>
                  <v:path gradientshapeok="t" o:connecttype="rect"/>
                </v:shapetype>
                <v:shape id="Flowchart: Process 23" o:spid="_x0000_s1046" type="#_x0000_t109" style="position:absolute;left:2790;top:40192;width:47026;height:304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" fillcolor="white [3201]" strokecolor="#4d4d4d [3209]" strokeweight="2pt">
                  <v:textbox>
                    <w:txbxContent>
                      <w:p w14:paraId="6771DC26" w14:textId="77777777" w:rsidR="00CB1452" w:rsidRDefault="00CB1452" w:rsidP="00D41A4E">
                        <w:pPr>
                          <w:jc w:val="center"/>
                        </w:pPr>
                        <w:r>
                          <w:t>Development PC</w:t>
                        </w:r>
                      </w:p>
                    </w:txbxContent>
                  </v:textbox>
                </v:shape>
                <v:shape id="Flowchart: Process 9" o:spid="_x0000_s1047" type="#_x0000_t109" style="position:absolute;left:20306;top:1899;width:31707;height:2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" fillcolor="#969696 [3206]" strokecolor="white [3201]" strokeweight="3pt">
                  <v:shadow on="t" color="black" opacity="24903f" origin=",.5" offset="0,.55556mm"/>
                  <v:textbox>
                    <w:txbxContent>
                      <w:p w14:paraId="1F04F337" w14:textId="77777777" w:rsidR="00CB1452" w:rsidRDefault="00CB1452" w:rsidP="006F6CF5">
                        <w:pPr>
                          <w:jc w:val="center"/>
                        </w:pPr>
                        <w:r>
                          <w:t>Azure Mobile Apps</w:t>
                        </w:r>
                      </w:p>
                    </w:txbxContent>
                  </v:textbox>
                </v:shape>
                <v:shape id="Flowchart: Process 8" o:spid="_x0000_s1048" type="#_x0000_t109" style="position:absolute;left:671;top:9144;width:14013;height:1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" fillcolor="gray [3207]" strokecolor="#3f3f3f [1607]" strokeweight="2pt">
                  <v:textbox>
                    <w:txbxContent>
                      <w:p w14:paraId="61D1783C" w14:textId="77777777" w:rsidR="00CB1452" w:rsidRDefault="00CB1452" w:rsidP="006F6CF5">
                        <w:pPr>
                          <w:jc w:val="center"/>
                        </w:pPr>
                        <w:r>
                          <w:t>Android</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49" type="#_x0000_t132" style="position:absolute;left:39307;top:7243;width:8550;height:11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" fillcolor="white [3201]" strokecolor="#5f5f5f [3208]" strokeweight="2pt">
                  <v:textbox>
                    <w:txbxContent>
                      <w:p w14:paraId="300418BA" w14:textId="77777777" w:rsidR="00CB1452" w:rsidRDefault="00CB1452" w:rsidP="007101CC">
                        <w:pPr>
                          <w:jc w:val="center"/>
                        </w:pPr>
                        <w:r>
                          <w:t>SQL</w:t>
                        </w:r>
                      </w:p>
                      <w:p w14:paraId="28355E87" w14:textId="77777777" w:rsidR="00CB1452" w:rsidRDefault="00CB1452" w:rsidP="007101CC">
                        <w:pPr>
                          <w:jc w:val="center"/>
                        </w:pPr>
                        <w:r>
                          <w:t>DB</w:t>
                        </w:r>
                      </w:p>
                    </w:txbxContent>
                  </v:textbox>
                </v:shape>
                <v:shape id="Flowchart: Process 5" o:spid="_x0000_s1050" type="#_x0000_t109" style="position:absolute;left:21078;top:11813;width:10807;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" fillcolor="white [3201]" strokecolor="#5f5f5f [3208]" strokeweight="2pt">
                  <v:textbox>
                    <w:txbxContent>
                      <w:p w14:paraId="798BE0DD" w14:textId="77777777" w:rsidR="00CB1452" w:rsidRDefault="00CB1452" w:rsidP="007101CC">
                        <w:pPr>
                          <w:jc w:val="center"/>
                        </w:pPr>
                        <w:r>
                          <w:t>App Server</w:t>
                        </w:r>
                      </w:p>
                      <w:p w14:paraId="063E878F" w14:textId="77777777" w:rsidR="00CB1452" w:rsidRDefault="00CB1452" w:rsidP="007101CC">
                        <w:pPr>
                          <w:jc w:val="center"/>
                        </w:pPr>
                        <w:r>
                          <w:t>Node.js</w:t>
                        </w:r>
                      </w:p>
                    </w:txbxContent>
                  </v:textbox>
                </v:shape>
                <v:shape id="Flowchart: Process 7" o:spid="_x0000_s1051" type="#_x0000_t109" style="position:absolute;left:3343;top:12943;width:8432;height: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" fillcolor="white [3201]" strokecolor="#5f5f5f [3208]" strokeweight="2pt">
                  <v:textbox>
                    <w:txbxContent>
                      <w:p w14:paraId="4FD332CA" w14:textId="77777777" w:rsidR="00CB1452" w:rsidRDefault="00CB1452" w:rsidP="006F6CF5">
                        <w:pPr>
                          <w:jc w:val="center"/>
                        </w:pPr>
                        <w:r>
                          <w:t>Tertúlias app</w:t>
                        </w:r>
                      </w:p>
                    </w:txbxContent>
                  </v:textbox>
                </v:shape>
                <v:shape id="Flowchart: Process 10" o:spid="_x0000_s1052" type="#_x0000_t109" style="position:absolute;left:5165;top:42276;width:13063;height:1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" fillcolor="white [3201]" strokecolor="#4d4d4d [3209]" strokeweight="2pt">
                  <v:textbox>
                    <w:txbxContent>
                      <w:p w14:paraId="4663A966" w14:textId="77777777" w:rsidR="00CB1452" w:rsidRDefault="00CB1452" w:rsidP="008F3C3B">
                        <w:pPr>
                          <w:jc w:val="center"/>
                        </w:pPr>
                        <w:r>
                          <w:t>Android Studio</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6" o:spid="_x0000_s1053" type="#_x0000_t65" style="position:absolute;left:23928;top:41442;width:11816;height:1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" adj="18000" fillcolor="white [3201]" strokecolor="#5f5f5f [3208]" strokeweight="2pt">
                  <v:textbox>
                    <w:txbxContent>
                      <w:p w14:paraId="0E72C525" w14:textId="77777777" w:rsidR="00CB1452" w:rsidRDefault="00CB1452" w:rsidP="008F3C3B">
                        <w:pPr>
                          <w:jc w:val="center"/>
                        </w:pPr>
                        <w:r>
                          <w:t>javascript source</w:t>
                        </w:r>
                      </w:p>
                    </w:txbxContent>
                  </v:textbox>
                </v:shape>
                <v:shape id="Flowchart: Process 20" o:spid="_x0000_s1054" type="#_x0000_t109" style="position:absolute;left:28519;top:24878;width:13044;height:10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" fillcolor="#969696 [3206]" strokecolor="white [3201]" strokeweight="3pt">
                  <v:shadow on="t" color="black" opacity="24903f" origin=",.5" offset="0,.55556mm"/>
                  <v:textbox>
                    <w:txbxContent>
                      <w:p w14:paraId="36752651" w14:textId="77777777" w:rsidR="00CB1452" w:rsidRDefault="00CB1452" w:rsidP="008F3C3B">
                        <w:pPr>
                          <w:pStyle w:val="NormalWeb"/>
                          <w:spacing w:before="0" w:beforeAutospacing="0" w:after="0" w:afterAutospacing="0" w:line="360" w:lineRule="auto"/>
                          <w:jc w:val="center"/>
                        </w:pPr>
                        <w:r>
                          <w:rPr>
                            <w:rFonts w:eastAsia="Calibri"/>
                            <w:sz w:val="22"/>
                            <w:szCs w:val="22"/>
                            <w:lang w:val="en-US"/>
                          </w:rPr>
                          <w:t>Github</w:t>
                        </w:r>
                      </w:p>
                    </w:txbxContent>
                  </v:textbox>
                </v:shape>
                <v:shape id="Flowchart: Process 21" o:spid="_x0000_s1055" type="#_x0000_t109" style="position:absolute;left:36279;top:41442;width:13062;height:1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" fillcolor="white [3201]" strokecolor="#4d4d4d [3209]" strokeweight="2pt">
                  <v:textbox>
                    <w:txbxContent>
                      <w:p w14:paraId="416B8541" w14:textId="77777777" w:rsidR="00CB1452" w:rsidRDefault="00CB1452" w:rsidP="008F3C3B">
                        <w:pPr>
                          <w:jc w:val="center"/>
                        </w:pPr>
                        <w:r>
                          <w:t>MS SQL Mgmt Studio</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56" type="#_x0000_t68" style="position:absolute;left:30103;top:34260;width:4847;height:9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" adj="5350" fillcolor="#ddd [3204]" strokecolor="#6e6e6e [1604]" strokeweight="2pt">
                  <v:textbox>
                    <w:txbxContent>
                      <w:p w14:paraId="478FEDD8" w14:textId="77777777" w:rsidR="00CB1452" w:rsidRDefault="00CB1452" w:rsidP="008F3C3B">
                        <w:pPr>
                          <w:jc w:val="center"/>
                        </w:pPr>
                      </w:p>
                    </w:txbxContent>
                  </v:textbox>
                </v:shape>
                <v:shape id="Text Box 22" o:spid="_x0000_s1057" type="#_x0000_t202" style="position:absolute;left:27135;top:36368;width:4534;height:56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78093BC3" w14:textId="77777777" w:rsidR="00CB1452" w:rsidRDefault="00CB1452" w:rsidP="00EA497D">
                        <w:pPr>
                          <w:pStyle w:val="NoSpacing"/>
                        </w:pPr>
                        <w:r>
                          <w:t>push</w:t>
                        </w:r>
                      </w:p>
                      <w:p w14:paraId="15469D41" w14:textId="77777777" w:rsidR="00CB1452" w:rsidRDefault="00CB1452" w:rsidP="00EA497D">
                        <w:pPr>
                          <w:pStyle w:val="NoSpacing"/>
                        </w:pPr>
                        <w:r>
                          <w:t>code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7" o:spid="_x0000_s1058" type="#_x0000_t70" style="position:absolute;left:42572;top:18050;width:4810;height:2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" adj=",2098" fillcolor="#ddd [3204]" strokecolor="#6e6e6e [1604]" strokeweight="2pt"/>
                <v:shape id="Up Arrow 28" o:spid="_x0000_s1059" type="#_x0000_t68" style="position:absolute;left:26720;top:16816;width:4847;height:9784;rotation:-9338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" adj="5350" fillcolor="#ddd [3204]" strokecolor="#6e6e6e [1604]" strokeweight="2pt">
                  <v:textbox>
                    <w:txbxContent>
                      <w:p w14:paraId="43FAEC20" w14:textId="77777777" w:rsidR="00CB1452" w:rsidRDefault="00CB1452" w:rsidP="008F3C3B">
                        <w:pPr>
                          <w:jc w:val="center"/>
                        </w:pPr>
                      </w:p>
                    </w:txbxContent>
                  </v:textbox>
                </v:shape>
                <v:shape id="Up-Down Arrow 29" o:spid="_x0000_s1060" type="#_x0000_t70" style="position:absolute;left:6293;top:19237;width:4810;height:2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" adj=",2098" fillcolor="#ddd [3204]" strokecolor="#6e6e6e [1604]" strokeweight="2pt"/>
                <v:shape id="Text Box 30" o:spid="_x0000_s1061" type="#_x0000_t202" style="position:absolute;left:1484;top:24166;width:6744;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445317BF" w14:textId="77777777" w:rsidR="00CB1452" w:rsidRDefault="00CB1452" w:rsidP="00EA497D">
                        <w:pPr>
                          <w:pStyle w:val="NoSpacing"/>
                        </w:pPr>
                        <w:r>
                          <w:t>Deploy /</w:t>
                        </w:r>
                      </w:p>
                      <w:p w14:paraId="42C2D008" w14:textId="77777777" w:rsidR="00CB1452" w:rsidRDefault="00CB1452" w:rsidP="00EA497D">
                        <w:pPr>
                          <w:pStyle w:val="NoSpacing"/>
                        </w:pPr>
                        <w:r>
                          <w:t>Debug</w:t>
                        </w:r>
                      </w:p>
                    </w:txbxContent>
                  </v:textbox>
                </v:shape>
                <v:shape id="Text Box 31" o:spid="_x0000_s1062" type="#_x0000_t202" style="position:absolute;left:24403;top:23662;width:4534;height:5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715AD688" w14:textId="77777777" w:rsidR="00CB1452" w:rsidRDefault="00CB1452" w:rsidP="00EA497D">
                        <w:pPr>
                          <w:pStyle w:val="NoSpacing"/>
                        </w:pPr>
                        <w:r>
                          <w:t>sync</w:t>
                        </w:r>
                      </w:p>
                      <w:p w14:paraId="44E52561" w14:textId="77777777" w:rsidR="00CB1452" w:rsidRDefault="00CB1452" w:rsidP="00EA497D">
                        <w:pPr>
                          <w:pStyle w:val="NoSpacing"/>
                        </w:pPr>
                        <w:r>
                          <w:t>code</w:t>
                        </w:r>
                      </w:p>
                    </w:txbxContent>
                  </v:textbox>
                </v:shape>
                <v:shape id="Text Box 32" o:spid="_x0000_s1063" type="#_x0000_t202" style="position:absolute;left:45619;top:24302;width:6394;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62A263F0" w14:textId="77777777" w:rsidR="00CB1452" w:rsidRDefault="00CB1452" w:rsidP="00EA497D">
                        <w:pPr>
                          <w:pStyle w:val="NoSpacing"/>
                        </w:pPr>
                        <w:r>
                          <w:t>Manage</w:t>
                        </w:r>
                      </w:p>
                    </w:txbxContent>
                  </v:textbox>
                </v:shape>
                <v:shape id="Text Box 33" o:spid="_x0000_s1064" type="#_x0000_t202" style="position:absolute;left:14903;top:11526;width:4381;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EFBA878" w14:textId="77777777" w:rsidR="00CB1452" w:rsidRDefault="00CB1452" w:rsidP="00EA497D">
                        <w:pPr>
                          <w:pStyle w:val="NoSpacing"/>
                        </w:pPr>
                        <w:r>
                          <w:t>Http</w:t>
                        </w:r>
                      </w:p>
                    </w:txbxContent>
                  </v:textbox>
                </v:shape>
                <v:shape id="Flowchart: Process 35" o:spid="_x0000_s1065" type="#_x0000_t109" style="position:absolute;left:10925;top:12528;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" fillcolor="#ddd [3204]" strokecolor="#6e6e6e [1604]" strokeweight="2p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Text Box 36" o:spid="_x0000_s1066" type="#_x0000_t44" style="position:absolute;left:2018;top:3512;width:1621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" adj="12797,93765,18069,23747" fillcolor="white [3201]" strokecolor="#5f5f5f [3208]" strokeweight="2pt">
                  <v:textbox>
                    <w:txbxContent>
                      <w:p w14:paraId="512BAA73" w14:textId="739D9680" w:rsidR="00CB1452" w:rsidRPr="005D7945" w:rsidRDefault="00CB1452" w:rsidP="005D7945">
                        <w:r w:rsidRPr="005D7945">
                          <w:t>azure-mobile-</w:t>
                        </w:r>
                        <w:r>
                          <w:t>app</w:t>
                        </w:r>
                      </w:p>
                    </w:txbxContent>
                  </v:textbox>
                  <o:callout v:ext="edit" minusy="t"/>
                </v:shape>
                <v:shape id="Flowchart: Process 37" o:spid="_x0000_s1067" type="#_x0000_t109" style="position:absolute;left:20306;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" fillcolor="#ddd [3204]" strokecolor="#6e6e6e [1604]" strokeweight="2pt"/>
                <v:shape id="Flowchart: Process 38" o:spid="_x0000_s1068" type="#_x0000_t109" style="position:absolute;left:31669;top:11103;width:1603;height:7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" fillcolor="#ddd [3204]" strokecolor="#6e6e6e [1604]" strokeweight="2pt"/>
                <v:shape id="Text Box 36" o:spid="_x0000_s1069" type="#_x0000_t44" style="position:absolute;left:21078;top:4531;width:1431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" adj="17222,61157,22192,23739" fillcolor="white [3201]" strokecolor="#5f5f5f [3208]" strokeweight="2pt">
                  <v:textbox>
                    <w:txbxContent>
                      <w:p w14:paraId="3842CDDC" w14:textId="77777777" w:rsidR="00CB1452" w:rsidRDefault="00CB1452" w:rsidP="005D7945">
                        <w:pPr>
                          <w:pStyle w:val="NormalWeb"/>
                          <w:spacing w:before="0" w:beforeAutospacing="0" w:after="0" w:afterAutospacing="0" w:line="360" w:lineRule="auto"/>
                          <w:jc w:val="both"/>
                        </w:pPr>
                        <w:r>
                          <w:rPr>
                            <w:rFonts w:eastAsia="Calibri"/>
                            <w:sz w:val="22"/>
                            <w:szCs w:val="22"/>
                            <w:lang w:val="en-US"/>
                          </w:rPr>
                          <w:t>azure-mobile-apps</w:t>
                        </w:r>
                      </w:p>
                    </w:txbxContent>
                  </v:textbox>
                  <o:callout v:ext="edit" minusy="t"/>
                </v:shape>
                <v:shape id="Left-Right Arrow 6" o:spid="_x0000_s1070" type="#_x0000_t69" style="position:absolute;left:32597;top:12941;width:688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" adj="5678" fillcolor="#ddd [3204]" strokecolor="#6e6e6e [1604]" strokeweight="2pt"/>
                <v:shape id="Left-Right Arrow 15" o:spid="_x0000_s1071" type="#_x0000_t69" style="position:absolute;left:12172;top:13200;width:8787;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" adj="4441" fillcolor="#ddd [3204]" strokecolor="#6e6e6e [1604]" strokeweight="2pt"/>
                <v:line id="Straight Connector 40" o:spid="_x0000_s1072" style="position:absolute;flip:x;visibility:visible;mso-wrap-style:square" from="21197,7303" to="35388,1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" strokecolor="#5a5a5a [3048]" strokeweight="1.5pt"/>
                <v:rect id="Rectangle 41" o:spid="_x0000_s1073" style="position:absolute;left:15081;top:58070;width:12944;height:7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" fillcolor="black [3200]" strokecolor="black [1600]" strokeweight="2pt">
                  <v:textbox>
                    <w:txbxContent>
                      <w:p w14:paraId="3550F2AA" w14:textId="77777777" w:rsidR="00CB1452" w:rsidRDefault="00CB1452" w:rsidP="00D41A4E">
                        <w:pPr>
                          <w:jc w:val="center"/>
                        </w:pPr>
                        <w:r>
                          <w:t>Azure-cli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74" type="#_x0000_t67" style="position:absolute;left:20603;top:22741;width:3563;height:3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" adj="20525" fillcolor="#ddd [3204]" strokecolor="#6e6e6e [1604]" strokeweight="2pt"/>
                <v:shape id="Flowchart: Process 43" o:spid="_x0000_s1075" type="#_x0000_t109" style="position:absolute;left:21375;top:19831;width:4394;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" fillcolor="black [3200]" strokecolor="black [1600]" strokeweight="2pt">
                  <v:textbox>
                    <w:txbxContent>
                      <w:p w14:paraId="53C27D76" w14:textId="77777777" w:rsidR="00CB1452" w:rsidRDefault="00CB1452" w:rsidP="00D41A4E">
                        <w:pPr>
                          <w:jc w:val="center"/>
                        </w:pPr>
                        <w:r>
                          <w:t>log</w:t>
                        </w:r>
                      </w:p>
                    </w:txbxContent>
                  </v:textbox>
                </v:shape>
                <v:shape id="Down Arrow 44" o:spid="_x0000_s1076" type="#_x0000_t67" style="position:absolute;left:22860;top:17278;width:1900;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" adj="14685" fillcolor="#ddd [3204]" strokecolor="#6e6e6e [1604]" strokeweight="2pt"/>
                <v:roundrect id="Rounded Rectangle 45" o:spid="_x0000_s1077" style="position:absolute;left:10628;top:26717;width:10331;height:9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" fillcolor="#b2b2b2 [3205]" strokecolor="#585858 [1605]" strokeweight="2pt">
                  <v:textbox>
                    <w:txbxContent>
                      <w:p w14:paraId="1DED5614" w14:textId="77777777" w:rsidR="00CB1452" w:rsidRDefault="00CB1452" w:rsidP="00D41A4E">
                        <w:pPr>
                          <w:jc w:val="center"/>
                        </w:pPr>
                        <w:r>
                          <w:t>Google</w:t>
                        </w:r>
                      </w:p>
                      <w:p w14:paraId="350C02E0" w14:textId="77777777" w:rsidR="00CB1452" w:rsidRDefault="00CB1452" w:rsidP="00D41A4E">
                        <w:pPr>
                          <w:pStyle w:val="NoSpacing"/>
                          <w:jc w:val="center"/>
                        </w:pPr>
                        <w:r>
                          <w:t>OpenId Connect</w:t>
                        </w:r>
                      </w:p>
                    </w:txbxContent>
                  </v:textbox>
                </v:roundrect>
                <v:shape id="Straight Arrow Connector 46" o:spid="_x0000_s1078" type="#_x0000_t32" style="position:absolute;left:12053;top:17694;width:8669;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Text Box 34" o:spid="_x0000_s1079" type="#_x0000_t202" style="position:absolute;left:14844;top:13658;width:4381;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5F42F198" w14:textId="77777777" w:rsidR="00CB1452" w:rsidRDefault="00CB1452" w:rsidP="00EA497D">
                        <w:pPr>
                          <w:pStyle w:val="NoSpacing"/>
                        </w:pPr>
                        <w:r>
                          <w:t>Json</w:t>
                        </w:r>
                      </w:p>
                    </w:txbxContent>
                  </v:textbox>
                </v:shape>
                <v:shape id="Straight Arrow Connector 47" o:spid="_x0000_s1080" type="#_x0000_t32" style="position:absolute;left:11934;top:19059;width:4038;height:89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" strokecolor="black [3040]">
                  <v:stroke endarrow="block"/>
                </v:shape>
                <v:shape id="Straight Arrow Connector 48" o:spid="_x0000_s1081" type="#_x0000_t32" style="position:absolute;left:16684;top:17514;width:4394;height:10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KtQwQAAANsAAAAPAAAAZHJzL2Rvd25yZXYueG1sRE/LasJA&#10;FN0L/sNwC+50opR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E3Qq1DBAAAA2wAAAA8AAAAA&#10;AAAAAAAAAAAABwIAAGRycy9kb3ducmV2LnhtbFBLBQYAAAAAAwADALcAAAD1AgAAAAA=&#10;" strokecolor="black [3040]">
                  <v:stroke endarrow="block"/>
                </v:shape>
                <w10:anchorlock/>
              </v:group>
            </w:pict>
          </mc:Fallback>
        </mc:AlternateContent>
      </w:r>
    </w:p>
    <w:p w14:paraId="10A5E174" w14:textId="3A683428" w:rsidR="007101CC" w:rsidRPr="00753145" w:rsidRDefault="007101CC" w:rsidP="007101CC">
      <w:pPr>
        <w:pStyle w:val="Caption"/>
      </w:pPr>
      <w:bookmarkStart w:id="60" w:name="_Ref449912472"/>
      <w:bookmarkStart w:id="61" w:name="_Toc453624693"/>
      <w:r w:rsidRPr="00753145">
        <w:t xml:space="preserve">Figure </w:t>
      </w:r>
      <w:r w:rsidRPr="00753145">
        <w:fldChar w:fldCharType="begin"/>
      </w:r>
      <w:r w:rsidRPr="00753145">
        <w:instrText xml:space="preserve"> SEQ Figure \* ARABIC </w:instrText>
      </w:r>
      <w:r w:rsidRPr="00753145">
        <w:fldChar w:fldCharType="separate"/>
      </w:r>
      <w:r w:rsidR="00D60F5E">
        <w:rPr>
          <w:noProof/>
        </w:rPr>
        <w:t>5</w:t>
      </w:r>
      <w:r w:rsidRPr="00753145">
        <w:fldChar w:fldCharType="end"/>
      </w:r>
      <w:bookmarkEnd w:id="60"/>
      <w:r w:rsidRPr="00753145">
        <w:t xml:space="preserve">: </w:t>
      </w:r>
      <w:r w:rsidR="00FA63D4">
        <w:t>System</w:t>
      </w:r>
      <w:r w:rsidRPr="00753145">
        <w:t xml:space="preserve"> building blocks</w:t>
      </w:r>
      <w:bookmarkEnd w:id="61"/>
    </w:p>
    <w:p w14:paraId="46C6DCCE" w14:textId="77777777" w:rsidR="00BE0A5D" w:rsidRPr="00753145" w:rsidRDefault="00BE0A5D" w:rsidP="00BE0A5D"/>
    <w:p w14:paraId="5611B77B" w14:textId="77777777" w:rsidR="00BE0A5D" w:rsidRPr="00753145" w:rsidRDefault="00BE0A5D" w:rsidP="00BE0A5D">
      <w:pPr>
        <w:pStyle w:val="Heading2"/>
      </w:pPr>
      <w:bookmarkStart w:id="62" w:name="_Toc453624633"/>
      <w:r w:rsidRPr="00753145">
        <w:lastRenderedPageBreak/>
        <w:t xml:space="preserve">Application </w:t>
      </w:r>
      <w:r w:rsidR="00FC1032" w:rsidRPr="00753145">
        <w:t>S</w:t>
      </w:r>
      <w:r w:rsidRPr="00753145">
        <w:t>erver</w:t>
      </w:r>
      <w:bookmarkEnd w:id="62"/>
    </w:p>
    <w:p w14:paraId="00B8D210" w14:textId="77777777" w:rsidR="00BE0A5D" w:rsidRPr="00753145" w:rsidRDefault="00BE0A5D" w:rsidP="00BE0A5D">
      <w:pPr>
        <w:rPr>
          <w:rFonts w:eastAsia="Calibri"/>
        </w:rPr>
      </w:pPr>
      <w:r w:rsidRPr="00753145">
        <w:t>The application server is developed in javascript for Node.js V8 engine, and uses</w:t>
      </w:r>
      <w:r w:rsidR="008B5415" w:rsidRPr="00753145">
        <w:t xml:space="preserve"> Azure’s “</w:t>
      </w:r>
      <w:r w:rsidR="008B5415" w:rsidRPr="00753145">
        <w:rPr>
          <w:rFonts w:eastAsia="Calibri"/>
        </w:rPr>
        <w:t>azure</w:t>
      </w:r>
      <w:r w:rsidR="008B5415" w:rsidRPr="00753145">
        <w:rPr>
          <w:rFonts w:eastAsia="Calibri"/>
        </w:rPr>
        <w:noBreakHyphen/>
        <w:t>mobile</w:t>
      </w:r>
      <w:r w:rsidR="008B5415" w:rsidRPr="00753145">
        <w:rPr>
          <w:rFonts w:eastAsia="Calibri"/>
        </w:rPr>
        <w:noBreakHyphen/>
        <w:t>apps” module to query the database</w:t>
      </w:r>
      <w:r w:rsidR="00FC1032" w:rsidRPr="00753145">
        <w:rPr>
          <w:rFonts w:eastAsia="Calibri"/>
        </w:rPr>
        <w:t>,</w:t>
      </w:r>
      <w:r w:rsidR="008B5415" w:rsidRPr="00753145">
        <w:rPr>
          <w:rFonts w:eastAsia="Calibri"/>
        </w:rPr>
        <w:t xml:space="preserve"> to handle the custom API </w:t>
      </w:r>
      <w:r w:rsidR="00D672CE" w:rsidRPr="00753145">
        <w:rPr>
          <w:rFonts w:eastAsia="Calibri"/>
        </w:rPr>
        <w:t>routing behavior code</w:t>
      </w:r>
      <w:r w:rsidR="00FC1032" w:rsidRPr="00753145">
        <w:rPr>
          <w:rFonts w:eastAsia="Calibri"/>
        </w:rPr>
        <w:t xml:space="preserve"> and to maintain the user’s authentication status with the authentication service provider</w:t>
      </w:r>
      <w:r w:rsidR="008B5415" w:rsidRPr="00753145">
        <w:rPr>
          <w:rFonts w:eastAsia="Calibri"/>
        </w:rPr>
        <w:t>.</w:t>
      </w:r>
    </w:p>
    <w:p w14:paraId="4D5F6443" w14:textId="77777777" w:rsidR="00C13E7F" w:rsidRPr="00753145" w:rsidRDefault="00C13E7F" w:rsidP="00BE0A5D">
      <w:pPr>
        <w:rPr>
          <w:rFonts w:eastAsia="Calibri"/>
        </w:rPr>
      </w:pPr>
      <w:r w:rsidRPr="00753145">
        <w:rPr>
          <w:rFonts w:eastAsia="Calibri"/>
        </w:rPr>
        <w:t xml:space="preserve">The server application uses the “express” </w:t>
      </w:r>
      <w:r w:rsidR="003968E7" w:rsidRPr="00753145">
        <w:rPr>
          <w:rFonts w:eastAsia="Calibri"/>
        </w:rPr>
        <w:t xml:space="preserve">web </w:t>
      </w:r>
      <w:r w:rsidRPr="00753145">
        <w:rPr>
          <w:rFonts w:eastAsia="Calibri"/>
        </w:rPr>
        <w:t>framework</w:t>
      </w:r>
      <w:r w:rsidR="00FC1032" w:rsidRPr="00753145">
        <w:rPr>
          <w:rFonts w:eastAsia="Calibri"/>
        </w:rPr>
        <w:t xml:space="preserve"> and express.Router to create mountable route handlers to support the complex routing the application will be using.</w:t>
      </w:r>
    </w:p>
    <w:p w14:paraId="5F963DDF" w14:textId="77777777" w:rsidR="00D672CE" w:rsidRPr="00753145" w:rsidRDefault="00D672CE" w:rsidP="00BE0A5D">
      <w:pPr>
        <w:rPr>
          <w:rFonts w:eastAsia="Calibri"/>
        </w:rPr>
      </w:pPr>
      <w:r w:rsidRPr="00753145">
        <w:rPr>
          <w:rFonts w:eastAsia="Calibri"/>
        </w:rPr>
        <w:t>We defined that the data exchanged with client applications shall be formatted as Json.</w:t>
      </w:r>
    </w:p>
    <w:p w14:paraId="21D09005" w14:textId="77777777" w:rsidR="00FC1032" w:rsidRPr="00753145" w:rsidRDefault="00FC1032" w:rsidP="00FC1032">
      <w:pPr>
        <w:pStyle w:val="Heading2"/>
        <w:rPr>
          <w:rFonts w:eastAsia="Calibri"/>
        </w:rPr>
      </w:pPr>
      <w:bookmarkStart w:id="63" w:name="_Toc453624634"/>
      <w:r w:rsidRPr="00753145">
        <w:rPr>
          <w:rFonts w:eastAsia="Calibri"/>
        </w:rPr>
        <w:t>Android Client</w:t>
      </w:r>
      <w:bookmarkEnd w:id="63"/>
    </w:p>
    <w:p w14:paraId="5931DAE5" w14:textId="77777777" w:rsidR="00FC1032" w:rsidRPr="00753145" w:rsidRDefault="00FC1032" w:rsidP="00FC1032">
      <w:r w:rsidRPr="00753145">
        <w:t xml:space="preserve">The Android app uses the “azure-mobile-android” SDK library to interface with the custom API on the application server. The </w:t>
      </w:r>
      <w:r w:rsidR="004A5EA5" w:rsidRPr="00753145">
        <w:t xml:space="preserve">interface is done using the </w:t>
      </w:r>
      <w:r w:rsidRPr="00753145">
        <w:t xml:space="preserve">method </w:t>
      </w:r>
      <w:r w:rsidR="004A5EA5" w:rsidRPr="00753145">
        <w:t>“invokepi()” of “MobileServiceClient.class”.</w:t>
      </w:r>
    </w:p>
    <w:p w14:paraId="68A75D2E" w14:textId="0164B610" w:rsidR="004A5EA5" w:rsidRPr="00753145" w:rsidRDefault="006514AA" w:rsidP="00FC1032">
      <w:r w:rsidRPr="00753145">
        <w:t>Additionally</w:t>
      </w:r>
      <w:r w:rsidR="004A5EA5" w:rsidRPr="00753145">
        <w:t xml:space="preserve">, Google’s gson library is used </w:t>
      </w:r>
      <w:r>
        <w:t>for</w:t>
      </w:r>
      <w:r w:rsidR="004A5EA5" w:rsidRPr="00753145">
        <w:t xml:space="preserve"> Json conversion.</w:t>
      </w:r>
    </w:p>
    <w:p w14:paraId="77AE8D51" w14:textId="430ED019" w:rsidR="004A5EA5" w:rsidRPr="00753145" w:rsidRDefault="004A5EA5" w:rsidP="00FC1032">
      <w:r w:rsidRPr="00753145">
        <w:t xml:space="preserve">Client authentication is as presented in </w:t>
      </w:r>
      <w:r w:rsidR="006514AA">
        <w:t xml:space="preserve">point </w:t>
      </w:r>
      <w:r w:rsidRPr="00753145">
        <w:fldChar w:fldCharType="begin"/>
      </w:r>
      <w:r w:rsidRPr="00753145">
        <w:instrText xml:space="preserve"> REF _Ref449915519 \r \p \h </w:instrText>
      </w:r>
      <w:r w:rsidRPr="00753145">
        <w:fldChar w:fldCharType="separate"/>
      </w:r>
      <w:r w:rsidR="00D60F5E">
        <w:t>4.3 above</w:t>
      </w:r>
      <w:r w:rsidRPr="00753145">
        <w:fldChar w:fldCharType="end"/>
      </w:r>
      <w:r w:rsidRPr="00753145">
        <w:t>.</w:t>
      </w:r>
    </w:p>
    <w:p w14:paraId="7E7053EF" w14:textId="77777777" w:rsidR="00BE0A5D" w:rsidRPr="00753145" w:rsidRDefault="00BE0A5D" w:rsidP="00BE0A5D">
      <w:pPr>
        <w:pStyle w:val="Heading2"/>
      </w:pPr>
      <w:bookmarkStart w:id="64" w:name="_Toc453624635"/>
      <w:r w:rsidRPr="00753145">
        <w:t>Development Environment</w:t>
      </w:r>
      <w:bookmarkEnd w:id="64"/>
    </w:p>
    <w:p w14:paraId="3650ED3D" w14:textId="77777777" w:rsidR="00BE0A5D" w:rsidRPr="00753145" w:rsidRDefault="00BE0A5D" w:rsidP="00BE0A5D">
      <w:r w:rsidRPr="00753145">
        <w:t>The development</w:t>
      </w:r>
      <w:r w:rsidR="004A5EA5" w:rsidRPr="00753145">
        <w:t xml:space="preserve"> environment is as follows</w:t>
      </w:r>
      <w:r w:rsidRPr="00753145">
        <w:t>:</w:t>
      </w:r>
    </w:p>
    <w:p w14:paraId="59AA08E9" w14:textId="77777777" w:rsidR="00BE0A5D" w:rsidRPr="00753145" w:rsidRDefault="00BE0A5D" w:rsidP="004A5EA5">
      <w:pPr>
        <w:pStyle w:val="ListParagraph"/>
        <w:numPr>
          <w:ilvl w:val="0"/>
          <w:numId w:val="5"/>
        </w:numPr>
      </w:pPr>
      <w:r w:rsidRPr="00753145">
        <w:t>Android development:</w:t>
      </w:r>
    </w:p>
    <w:p w14:paraId="6B24C4FC" w14:textId="77777777" w:rsidR="00BE0A5D" w:rsidRPr="00753145" w:rsidRDefault="00BE0A5D" w:rsidP="004A5EA5">
      <w:pPr>
        <w:pStyle w:val="ListParagraph"/>
        <w:numPr>
          <w:ilvl w:val="1"/>
          <w:numId w:val="5"/>
        </w:numPr>
      </w:pPr>
      <w:r w:rsidRPr="00753145">
        <w:t xml:space="preserve">Android Studio </w:t>
      </w:r>
      <w:r w:rsidR="004A5EA5" w:rsidRPr="00753145">
        <w:t xml:space="preserve">is used for </w:t>
      </w:r>
      <w:r w:rsidRPr="00753145">
        <w:t>the Android app development.</w:t>
      </w:r>
    </w:p>
    <w:p w14:paraId="7CA5D86D" w14:textId="77777777" w:rsidR="00BE0A5D" w:rsidRPr="00753145" w:rsidRDefault="004A5EA5" w:rsidP="004A5EA5">
      <w:pPr>
        <w:pStyle w:val="ListParagraph"/>
        <w:numPr>
          <w:ilvl w:val="1"/>
          <w:numId w:val="5"/>
        </w:numPr>
      </w:pPr>
      <w:r w:rsidRPr="00753145">
        <w:t xml:space="preserve">Code versions are preserved in </w:t>
      </w:r>
      <w:r w:rsidR="00BE0A5D" w:rsidRPr="00753145">
        <w:t xml:space="preserve">Github account </w:t>
      </w:r>
      <w:r w:rsidR="00BE0A5D" w:rsidRPr="00753145">
        <w:rPr>
          <w:vertAlign w:val="superscript"/>
        </w:rPr>
        <w:t>(1)</w:t>
      </w:r>
      <w:r w:rsidR="00BE0A5D" w:rsidRPr="00753145">
        <w:t>.</w:t>
      </w:r>
    </w:p>
    <w:p w14:paraId="016CC88F" w14:textId="77777777" w:rsidR="004A5EA5" w:rsidRPr="00753145" w:rsidRDefault="004A5EA5" w:rsidP="004A5EA5">
      <w:pPr>
        <w:pStyle w:val="ListParagraph"/>
        <w:numPr>
          <w:ilvl w:val="1"/>
          <w:numId w:val="5"/>
        </w:numPr>
      </w:pPr>
      <w:r w:rsidRPr="00753145">
        <w:t>While in development phase, code is uploaded directly to the device for testing.</w:t>
      </w:r>
    </w:p>
    <w:p w14:paraId="4556CC46" w14:textId="77777777" w:rsidR="004A5EA5" w:rsidRPr="00753145" w:rsidRDefault="004A5EA5" w:rsidP="004A5EA5">
      <w:pPr>
        <w:pStyle w:val="ListParagraph"/>
        <w:numPr>
          <w:ilvl w:val="1"/>
          <w:numId w:val="5"/>
        </w:numPr>
      </w:pPr>
      <w:r w:rsidRPr="00753145">
        <w:t>Debugging is included in Android Studio, using Android’s adb.</w:t>
      </w:r>
    </w:p>
    <w:p w14:paraId="2DE7675C" w14:textId="77777777" w:rsidR="00BE0A5D" w:rsidRPr="00753145" w:rsidRDefault="00BE0A5D" w:rsidP="004A5EA5">
      <w:pPr>
        <w:pStyle w:val="ListParagraph"/>
        <w:numPr>
          <w:ilvl w:val="0"/>
          <w:numId w:val="5"/>
        </w:numPr>
      </w:pPr>
      <w:r w:rsidRPr="00753145">
        <w:t>Server API development:</w:t>
      </w:r>
    </w:p>
    <w:p w14:paraId="2174EFC4" w14:textId="77777777" w:rsidR="00BE0A5D" w:rsidRPr="00753145" w:rsidRDefault="00BE0A5D" w:rsidP="004A5EA5">
      <w:pPr>
        <w:pStyle w:val="ListParagraph"/>
        <w:numPr>
          <w:ilvl w:val="1"/>
          <w:numId w:val="5"/>
        </w:numPr>
      </w:pPr>
      <w:r w:rsidRPr="00753145">
        <w:t>Code development done locally using a text editor (Sublime Text).</w:t>
      </w:r>
    </w:p>
    <w:p w14:paraId="1E1F06A6" w14:textId="77777777" w:rsidR="00BE0A5D" w:rsidRPr="00753145" w:rsidRDefault="00BE0A5D" w:rsidP="004A5EA5">
      <w:pPr>
        <w:pStyle w:val="ListParagraph"/>
        <w:numPr>
          <w:ilvl w:val="1"/>
          <w:numId w:val="5"/>
        </w:numPr>
      </w:pPr>
      <w:r w:rsidRPr="00753145">
        <w:t>A second Github account</w:t>
      </w:r>
      <w:r w:rsidRPr="00753145">
        <w:rPr>
          <w:vertAlign w:val="superscript"/>
        </w:rPr>
        <w:t xml:space="preserve"> (2)</w:t>
      </w:r>
      <w:r w:rsidRPr="00753145">
        <w:t xml:space="preserve"> </w:t>
      </w:r>
      <w:r w:rsidR="004A5EA5" w:rsidRPr="00753145">
        <w:t xml:space="preserve">is </w:t>
      </w:r>
      <w:r w:rsidR="00B928AA" w:rsidRPr="00753145">
        <w:t>necessary</w:t>
      </w:r>
      <w:r w:rsidR="004A5EA5" w:rsidRPr="00753145">
        <w:t xml:space="preserve"> </w:t>
      </w:r>
      <w:r w:rsidRPr="00753145">
        <w:t>due to lack of the privileges in the first Github account</w:t>
      </w:r>
      <w:r w:rsidRPr="00753145">
        <w:rPr>
          <w:vertAlign w:val="superscript"/>
        </w:rPr>
        <w:t xml:space="preserve"> (1)</w:t>
      </w:r>
      <w:r w:rsidRPr="00753145">
        <w:t xml:space="preserve"> required to setup the Continuous Development mode on the </w:t>
      </w:r>
      <w:r w:rsidR="00B928AA" w:rsidRPr="00753145">
        <w:t>azure platform</w:t>
      </w:r>
      <w:r w:rsidRPr="00753145">
        <w:t>.</w:t>
      </w:r>
      <w:r w:rsidR="00B928AA" w:rsidRPr="00753145">
        <w:t xml:space="preserve"> In this way, every time new code version is pushed to the Github account, it is automatically uploaded by azure and the application server is restarted.</w:t>
      </w:r>
    </w:p>
    <w:p w14:paraId="274EDCFB" w14:textId="77777777" w:rsidR="00BE0A5D" w:rsidRPr="00753145" w:rsidRDefault="00B928AA" w:rsidP="004A5EA5">
      <w:pPr>
        <w:pStyle w:val="ListParagraph"/>
        <w:numPr>
          <w:ilvl w:val="1"/>
          <w:numId w:val="5"/>
        </w:numPr>
      </w:pPr>
      <w:r w:rsidRPr="00753145">
        <w:t xml:space="preserve">Application </w:t>
      </w:r>
      <w:r w:rsidR="00BE0A5D" w:rsidRPr="00753145">
        <w:t xml:space="preserve">Server console log </w:t>
      </w:r>
      <w:r w:rsidRPr="00753145">
        <w:t>streaming is accessed by using</w:t>
      </w:r>
      <w:r w:rsidR="00BE0A5D" w:rsidRPr="00753145">
        <w:t xml:space="preserve"> azure-cli </w:t>
      </w:r>
      <w:r w:rsidRPr="00753145">
        <w:t>application on a local console</w:t>
      </w:r>
      <w:r w:rsidR="00BE0A5D" w:rsidRPr="00753145">
        <w:t>.</w:t>
      </w:r>
    </w:p>
    <w:p w14:paraId="17805863" w14:textId="77777777" w:rsidR="00BE0A5D" w:rsidRPr="00753145" w:rsidRDefault="00BE0A5D" w:rsidP="00B928AA">
      <w:pPr>
        <w:pStyle w:val="ListParagraph"/>
        <w:numPr>
          <w:ilvl w:val="0"/>
          <w:numId w:val="5"/>
        </w:numPr>
      </w:pPr>
      <w:r w:rsidRPr="00753145">
        <w:t>Server database:</w:t>
      </w:r>
    </w:p>
    <w:p w14:paraId="31CB8138" w14:textId="77777777" w:rsidR="00BE0A5D" w:rsidRPr="00753145" w:rsidRDefault="00BE0A5D" w:rsidP="00B928AA">
      <w:pPr>
        <w:pStyle w:val="ListParagraph"/>
        <w:numPr>
          <w:ilvl w:val="1"/>
          <w:numId w:val="5"/>
        </w:numPr>
      </w:pPr>
      <w:r w:rsidRPr="00753145">
        <w:t xml:space="preserve">Microsoft SQL Server 2014 Management Studio </w:t>
      </w:r>
      <w:r w:rsidR="00B928AA" w:rsidRPr="00753145">
        <w:t xml:space="preserve">is used to </w:t>
      </w:r>
      <w:r w:rsidRPr="00753145">
        <w:t>manage remotely the Azure MS</w:t>
      </w:r>
      <w:r w:rsidRPr="00753145">
        <w:noBreakHyphen/>
        <w:t>SQL Database.</w:t>
      </w:r>
    </w:p>
    <w:p w14:paraId="6728FE1C" w14:textId="77777777" w:rsidR="00B928AA" w:rsidRPr="00753145" w:rsidRDefault="00B928AA" w:rsidP="00B928AA">
      <w:pPr>
        <w:pStyle w:val="ListParagraph"/>
        <w:keepNext/>
        <w:numPr>
          <w:ilvl w:val="0"/>
          <w:numId w:val="5"/>
        </w:numPr>
        <w:ind w:left="714" w:hanging="357"/>
      </w:pPr>
      <w:r w:rsidRPr="00753145">
        <w:lastRenderedPageBreak/>
        <w:t>Azure platform</w:t>
      </w:r>
    </w:p>
    <w:p w14:paraId="2AA95DED" w14:textId="77777777" w:rsidR="00BE0A5D" w:rsidRPr="00753145" w:rsidRDefault="00BE0A5D" w:rsidP="00BE0A5D">
      <w:pPr>
        <w:pStyle w:val="ListParagraph"/>
        <w:numPr>
          <w:ilvl w:val="1"/>
          <w:numId w:val="5"/>
        </w:numPr>
      </w:pPr>
      <w:r w:rsidRPr="00753145">
        <w:t>Tertulias project was setup in a virtual machine in the West Europe datacenter in a small</w:t>
      </w:r>
      <w:r w:rsidRPr="00753145">
        <w:rPr>
          <w:rStyle w:val="FootnoteReference"/>
        </w:rPr>
        <w:footnoteReference w:id="3"/>
      </w:r>
      <w:r w:rsidRPr="00753145">
        <w:t xml:space="preserve"> instance size.</w:t>
      </w:r>
    </w:p>
    <w:p w14:paraId="3E851A33" w14:textId="77777777" w:rsidR="00BE0A5D" w:rsidRPr="00753145" w:rsidRDefault="00BE0A5D" w:rsidP="00BE0A5D">
      <w:pPr>
        <w:pStyle w:val="ListParagraph"/>
        <w:numPr>
          <w:ilvl w:val="1"/>
          <w:numId w:val="5"/>
        </w:numPr>
      </w:pPr>
      <w:r w:rsidRPr="00753145">
        <w:t>Application server implemented in Node.js v4.2.3.</w:t>
      </w:r>
    </w:p>
    <w:p w14:paraId="134AECD9" w14:textId="77777777" w:rsidR="00BE0A5D" w:rsidRPr="00753145" w:rsidRDefault="00BE0A5D" w:rsidP="00BE0A5D">
      <w:pPr>
        <w:pStyle w:val="ListParagraph"/>
        <w:numPr>
          <w:ilvl w:val="1"/>
          <w:numId w:val="5"/>
        </w:numPr>
      </w:pPr>
      <w:r w:rsidRPr="00753145">
        <w:t>Data persistence implemented in a MS-SQL database implementing Extended Transact-SQL compatibility / API version 12 and running in the same instance.</w:t>
      </w:r>
    </w:p>
    <w:p w14:paraId="3C6CFDE6" w14:textId="67103D1C" w:rsidR="00BE0A5D" w:rsidRDefault="006514AA" w:rsidP="006514AA">
      <w:pPr>
        <w:pStyle w:val="Heading2"/>
      </w:pPr>
      <w:bookmarkStart w:id="65" w:name="_Toc453624636"/>
      <w:r>
        <w:t>Database</w:t>
      </w:r>
      <w:bookmarkEnd w:id="65"/>
    </w:p>
    <w:p w14:paraId="4534C458" w14:textId="68C4C7BE" w:rsidR="002E64DB" w:rsidRDefault="002E64DB" w:rsidP="002E64DB">
      <w:pPr>
        <w:pStyle w:val="Heading3"/>
      </w:pPr>
      <w:bookmarkStart w:id="66" w:name="_Toc453624637"/>
      <w:r>
        <w:t>ER Model</w:t>
      </w:r>
      <w:bookmarkEnd w:id="66"/>
    </w:p>
    <w:p w14:paraId="3AE03503" w14:textId="20CCDF58" w:rsidR="006D14E5" w:rsidRDefault="006514AA" w:rsidP="006514AA">
      <w:r>
        <w:t xml:space="preserve">The </w:t>
      </w:r>
      <w:r w:rsidR="006D14E5">
        <w:t xml:space="preserve">full </w:t>
      </w:r>
      <w:r>
        <w:t>ER model</w:t>
      </w:r>
      <w:r w:rsidR="006D14E5">
        <w:t xml:space="preserve"> that supports the application </w:t>
      </w:r>
      <w:r w:rsidR="002E64DB">
        <w:t>is presented in “</w:t>
      </w:r>
      <w:r w:rsidR="002E64DB">
        <w:fldChar w:fldCharType="begin"/>
      </w:r>
      <w:r w:rsidR="002E64DB">
        <w:instrText xml:space="preserve"> REF _Ref453350553 \h </w:instrText>
      </w:r>
      <w:r w:rsidR="002E64DB">
        <w:fldChar w:fldCharType="separate"/>
      </w:r>
      <w:r w:rsidR="00D60F5E">
        <w:t>Annex 5 – Data persistence: ER Model</w:t>
      </w:r>
      <w:r w:rsidR="002E64DB">
        <w:fldChar w:fldCharType="end"/>
      </w:r>
      <w:r w:rsidR="002E64DB">
        <w:t>”.</w:t>
      </w:r>
    </w:p>
    <w:p w14:paraId="19EB5F37" w14:textId="2EBDF5A4" w:rsidR="002E64DB" w:rsidRDefault="002E64DB" w:rsidP="006514AA">
      <w:r>
        <w:t>The Entity in the core is the Tertulia.</w:t>
      </w:r>
    </w:p>
    <w:p w14:paraId="750545DE" w14:textId="506C8D57" w:rsidR="006514AA" w:rsidRDefault="006D14E5" w:rsidP="006514AA">
      <w:r w:rsidRPr="006D14E5">
        <w:rPr>
          <w:noProof/>
          <w:lang w:val="pt-PT" w:eastAsia="pt-PT"/>
        </w:rPr>
        <w:drawing>
          <wp:inline distT="0" distB="0" distL="0" distR="0" wp14:anchorId="08D8C340" wp14:editId="3D152467">
            <wp:extent cx="5400040" cy="255767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557676"/>
                    </a:xfrm>
                    <a:prstGeom prst="rect">
                      <a:avLst/>
                    </a:prstGeom>
                    <a:noFill/>
                    <a:ln>
                      <a:noFill/>
                    </a:ln>
                  </pic:spPr>
                </pic:pic>
              </a:graphicData>
            </a:graphic>
          </wp:inline>
        </w:drawing>
      </w:r>
    </w:p>
    <w:p w14:paraId="6F77177F" w14:textId="28050EC9" w:rsidR="002E64DB" w:rsidRDefault="002E64DB" w:rsidP="002E64DB">
      <w:pPr>
        <w:pStyle w:val="Heading3"/>
      </w:pPr>
      <w:bookmarkStart w:id="67" w:name="_Toc453624638"/>
      <w:r>
        <w:t>Physical data model</w:t>
      </w:r>
      <w:bookmarkEnd w:id="67"/>
    </w:p>
    <w:p w14:paraId="6514EAAB" w14:textId="5D47E6DD" w:rsidR="002E64DB" w:rsidRDefault="00096693" w:rsidP="002E64DB">
      <w:r>
        <w:t>TODO</w:t>
      </w:r>
    </w:p>
    <w:p w14:paraId="0858579E" w14:textId="1B4202CD" w:rsidR="002E64DB" w:rsidRDefault="00D72059" w:rsidP="002E64DB">
      <w:pPr>
        <w:pStyle w:val="Heading2"/>
      </w:pPr>
      <w:bookmarkStart w:id="68" w:name="_Toc453624639"/>
      <w:r>
        <w:t xml:space="preserve">Application </w:t>
      </w:r>
      <w:r w:rsidR="002E64DB">
        <w:t>Server API</w:t>
      </w:r>
      <w:bookmarkEnd w:id="68"/>
    </w:p>
    <w:p w14:paraId="61A2F338" w14:textId="77777777" w:rsidR="00096693" w:rsidRDefault="00096693" w:rsidP="00096693">
      <w:r w:rsidRPr="00992AD5">
        <w:t>To be completed in the final version.</w:t>
      </w:r>
    </w:p>
    <w:p w14:paraId="0F1B7202" w14:textId="443A2F6C" w:rsidR="00D72059" w:rsidRPr="00D72059" w:rsidRDefault="00D72059" w:rsidP="00D72059">
      <w:pPr>
        <w:pStyle w:val="Heading3"/>
      </w:pPr>
      <w:bookmarkStart w:id="69" w:name="_Toc453624640"/>
      <w:r>
        <w:t>Endpoints structure</w:t>
      </w:r>
      <w:bookmarkEnd w:id="69"/>
    </w:p>
    <w:p w14:paraId="5DEA884B" w14:textId="77777777" w:rsidR="00096693" w:rsidRDefault="00096693" w:rsidP="00096693">
      <w:r w:rsidRPr="00992AD5">
        <w:t>To be completed in the final version.</w:t>
      </w:r>
    </w:p>
    <w:p w14:paraId="4AFC555D" w14:textId="545485E8" w:rsidR="002E64DB" w:rsidRDefault="002E64DB" w:rsidP="002E64DB">
      <w:pPr>
        <w:pStyle w:val="Heading2"/>
      </w:pPr>
      <w:bookmarkStart w:id="70" w:name="_Toc453624641"/>
      <w:r>
        <w:t>Client Domain model</w:t>
      </w:r>
      <w:bookmarkEnd w:id="70"/>
    </w:p>
    <w:p w14:paraId="49A1EBAC" w14:textId="5570DF04" w:rsidR="002E64DB" w:rsidRDefault="00992AD5" w:rsidP="002E64DB">
      <w:r w:rsidRPr="00992AD5">
        <w:t>To be completed in the final version.</w:t>
      </w:r>
    </w:p>
    <w:p w14:paraId="0AE47219" w14:textId="4CE7BBF6" w:rsidR="002E64DB" w:rsidRDefault="00FA63D4" w:rsidP="002E64DB">
      <w:pPr>
        <w:pStyle w:val="Heading1"/>
      </w:pPr>
      <w:bookmarkStart w:id="71" w:name="_Ref453623893"/>
      <w:bookmarkStart w:id="72" w:name="_Ref453623896"/>
      <w:bookmarkStart w:id="73" w:name="_Toc453624642"/>
      <w:r>
        <w:lastRenderedPageBreak/>
        <w:t>System</w:t>
      </w:r>
      <w:r w:rsidR="002E64DB">
        <w:t xml:space="preserve"> development</w:t>
      </w:r>
      <w:bookmarkEnd w:id="71"/>
      <w:bookmarkEnd w:id="72"/>
      <w:bookmarkEnd w:id="73"/>
    </w:p>
    <w:p w14:paraId="689A14C9" w14:textId="41DB1C8B" w:rsidR="002E64DB" w:rsidRDefault="002E64DB" w:rsidP="002E64DB">
      <w:pPr>
        <w:pStyle w:val="Heading2"/>
      </w:pPr>
      <w:bookmarkStart w:id="74" w:name="_Toc453624643"/>
      <w:r>
        <w:t>Tests</w:t>
      </w:r>
      <w:bookmarkEnd w:id="74"/>
    </w:p>
    <w:p w14:paraId="0DE2CEF3" w14:textId="32A8B2A4" w:rsidR="00E24984" w:rsidRDefault="00992AD5" w:rsidP="00E24984">
      <w:r w:rsidRPr="00992AD5">
        <w:t>To be completed in the final version.</w:t>
      </w:r>
    </w:p>
    <w:p w14:paraId="6BD40001" w14:textId="391E5627" w:rsidR="00E24984" w:rsidRDefault="00E24984" w:rsidP="00E24984">
      <w:pPr>
        <w:pStyle w:val="Heading3"/>
      </w:pPr>
      <w:bookmarkStart w:id="75" w:name="_Toc453624644"/>
      <w:r>
        <w:t>SQL Server</w:t>
      </w:r>
      <w:bookmarkEnd w:id="75"/>
    </w:p>
    <w:p w14:paraId="5BDBF2EE" w14:textId="3F9A7C25" w:rsidR="00E24984" w:rsidRDefault="00992AD5" w:rsidP="00E24984">
      <w:r w:rsidRPr="00992AD5">
        <w:t>To be completed in the final version.</w:t>
      </w:r>
    </w:p>
    <w:p w14:paraId="28C04AF9" w14:textId="2C14DEC8" w:rsidR="00E24984" w:rsidRDefault="00E24984" w:rsidP="00E24984">
      <w:pPr>
        <w:pStyle w:val="Heading3"/>
      </w:pPr>
      <w:bookmarkStart w:id="76" w:name="_Toc453624645"/>
      <w:r>
        <w:t>Application server</w:t>
      </w:r>
      <w:bookmarkEnd w:id="76"/>
    </w:p>
    <w:p w14:paraId="37B364F1" w14:textId="010F59B4" w:rsidR="00E24984" w:rsidRDefault="00340BAF" w:rsidP="00E24984">
      <w:r>
        <w:t>To be completed in the final version.</w:t>
      </w:r>
    </w:p>
    <w:p w14:paraId="396BD31C" w14:textId="2B63CAAE" w:rsidR="00E24984" w:rsidRDefault="00E24984" w:rsidP="00E24984">
      <w:pPr>
        <w:pStyle w:val="Heading3"/>
        <w:numPr>
          <w:ilvl w:val="3"/>
          <w:numId w:val="13"/>
        </w:numPr>
      </w:pPr>
      <w:bookmarkStart w:id="77" w:name="_Toc453624646"/>
      <w:r>
        <w:t>Mocha</w:t>
      </w:r>
      <w:bookmarkEnd w:id="77"/>
    </w:p>
    <w:p w14:paraId="2E633A99" w14:textId="6DFAF27B" w:rsidR="00E24984" w:rsidRDefault="00340BAF" w:rsidP="00E24984">
      <w:r w:rsidRPr="00340BAF">
        <w:t>To be completed in the final version.</w:t>
      </w:r>
    </w:p>
    <w:p w14:paraId="61364B2F" w14:textId="4F9F9B9B" w:rsidR="00E24984" w:rsidRPr="00E24984" w:rsidRDefault="00E24984" w:rsidP="00E24984">
      <w:pPr>
        <w:pStyle w:val="Heading3"/>
      </w:pPr>
      <w:bookmarkStart w:id="78" w:name="_Toc453624647"/>
      <w:r>
        <w:t>Android</w:t>
      </w:r>
      <w:bookmarkEnd w:id="78"/>
    </w:p>
    <w:p w14:paraId="21C793B2" w14:textId="405B9E3C" w:rsidR="00D72059" w:rsidRPr="00D72059" w:rsidRDefault="00340BAF" w:rsidP="00D72059">
      <w:r w:rsidRPr="00340BAF">
        <w:t>To be completed in the final version.</w:t>
      </w:r>
    </w:p>
    <w:p w14:paraId="7087FAC3" w14:textId="74C64624" w:rsidR="00D72059" w:rsidRDefault="00D72059" w:rsidP="00D72059">
      <w:pPr>
        <w:pStyle w:val="Heading2"/>
      </w:pPr>
      <w:bookmarkStart w:id="79" w:name="_Toc453624648"/>
      <w:r>
        <w:t>Database</w:t>
      </w:r>
      <w:bookmarkEnd w:id="79"/>
    </w:p>
    <w:p w14:paraId="2B05B47E" w14:textId="77777777" w:rsidR="00096693" w:rsidRDefault="00096693" w:rsidP="00096693">
      <w:r w:rsidRPr="00992AD5">
        <w:t>To be completed in the final version.</w:t>
      </w:r>
    </w:p>
    <w:p w14:paraId="1F7FF46D" w14:textId="12978A38" w:rsidR="002E64DB" w:rsidRDefault="002E64DB" w:rsidP="002E64DB">
      <w:pPr>
        <w:pStyle w:val="Heading2"/>
      </w:pPr>
      <w:bookmarkStart w:id="80" w:name="_Toc453624649"/>
      <w:r>
        <w:t>Application Se</w:t>
      </w:r>
      <w:r w:rsidR="00D72059">
        <w:t>rver</w:t>
      </w:r>
      <w:bookmarkEnd w:id="80"/>
    </w:p>
    <w:p w14:paraId="5A9E3DA4" w14:textId="5BB3D260" w:rsidR="00D72059" w:rsidRPr="00D72059" w:rsidRDefault="00096693" w:rsidP="00D72059">
      <w:r w:rsidRPr="00992AD5">
        <w:t>To be completed in the final version.</w:t>
      </w:r>
    </w:p>
    <w:p w14:paraId="32845715" w14:textId="1A47CDCA" w:rsidR="00D72059" w:rsidRDefault="00D72059" w:rsidP="00D72059">
      <w:pPr>
        <w:pStyle w:val="Heading3"/>
      </w:pPr>
      <w:bookmarkStart w:id="81" w:name="_Toc453624650"/>
      <w:r>
        <w:t>User authentication validation</w:t>
      </w:r>
      <w:bookmarkEnd w:id="81"/>
    </w:p>
    <w:p w14:paraId="4FAE6E69" w14:textId="3B111DCE" w:rsidR="00D72059" w:rsidRPr="00D72059" w:rsidRDefault="00096693" w:rsidP="00D72059">
      <w:r w:rsidRPr="00992AD5">
        <w:t>To be completed in the final version.</w:t>
      </w:r>
    </w:p>
    <w:p w14:paraId="0853F515" w14:textId="566E6306" w:rsidR="00D72059" w:rsidRDefault="00D72059" w:rsidP="00D72059">
      <w:pPr>
        <w:pStyle w:val="Heading3"/>
      </w:pPr>
      <w:bookmarkStart w:id="82" w:name="_Toc453624651"/>
      <w:r>
        <w:t>Data serialization</w:t>
      </w:r>
      <w:bookmarkEnd w:id="82"/>
    </w:p>
    <w:p w14:paraId="63D9D164" w14:textId="4536715D" w:rsidR="00D72059" w:rsidRDefault="00096693" w:rsidP="00D72059">
      <w:r w:rsidRPr="00992AD5">
        <w:t>To be completed in the final version.</w:t>
      </w:r>
    </w:p>
    <w:p w14:paraId="6D3540A7" w14:textId="2D5A722E" w:rsidR="00D72059" w:rsidRDefault="00D72059" w:rsidP="00D72059">
      <w:pPr>
        <w:pStyle w:val="Heading3"/>
      </w:pPr>
      <w:bookmarkStart w:id="83" w:name="_Toc453624652"/>
      <w:r>
        <w:t>Push Notifications</w:t>
      </w:r>
      <w:bookmarkEnd w:id="83"/>
    </w:p>
    <w:p w14:paraId="4E579BB7" w14:textId="16222841" w:rsidR="00D72059" w:rsidRDefault="00340BAF" w:rsidP="00D72059">
      <w:r>
        <w:t>To be completed in the final version.</w:t>
      </w:r>
    </w:p>
    <w:p w14:paraId="43714E2C" w14:textId="311ADD43" w:rsidR="00D72059" w:rsidRDefault="00D72059" w:rsidP="00D72059">
      <w:pPr>
        <w:pStyle w:val="Heading2"/>
      </w:pPr>
      <w:bookmarkStart w:id="84" w:name="_Toc453624653"/>
      <w:r>
        <w:t>Android Client App</w:t>
      </w:r>
      <w:bookmarkEnd w:id="84"/>
    </w:p>
    <w:p w14:paraId="698CEA5C" w14:textId="0C6B846D" w:rsidR="00D72059" w:rsidRDefault="00096693" w:rsidP="00D72059">
      <w:r w:rsidRPr="00992AD5">
        <w:t>To be completed in the final version.</w:t>
      </w:r>
    </w:p>
    <w:p w14:paraId="150DC520" w14:textId="2CCABD36" w:rsidR="00D72059" w:rsidRDefault="00D72059" w:rsidP="00D72059">
      <w:pPr>
        <w:pStyle w:val="Heading3"/>
      </w:pPr>
      <w:bookmarkStart w:id="85" w:name="_Toc453624654"/>
      <w:r>
        <w:t>Android version</w:t>
      </w:r>
      <w:bookmarkEnd w:id="85"/>
    </w:p>
    <w:p w14:paraId="78C98D7E" w14:textId="01E1781B" w:rsidR="00D72059" w:rsidRDefault="00096693" w:rsidP="00D72059">
      <w:r w:rsidRPr="00992AD5">
        <w:t>To be completed in the final version.</w:t>
      </w:r>
    </w:p>
    <w:p w14:paraId="61221522" w14:textId="62A71E39" w:rsidR="00D72059" w:rsidRPr="00D72059" w:rsidRDefault="00D72059" w:rsidP="00D72059">
      <w:pPr>
        <w:pStyle w:val="Heading3"/>
      </w:pPr>
      <w:bookmarkStart w:id="86" w:name="_Toc453624655"/>
      <w:r>
        <w:t>External libraries</w:t>
      </w:r>
      <w:bookmarkEnd w:id="86"/>
    </w:p>
    <w:p w14:paraId="5957B4D3" w14:textId="6DEA3678" w:rsidR="00D72059" w:rsidRDefault="00096693" w:rsidP="00D72059">
      <w:r w:rsidRPr="00992AD5">
        <w:t>To be completed in the final version.</w:t>
      </w:r>
    </w:p>
    <w:p w14:paraId="2E80AA97" w14:textId="6B7B2BCC" w:rsidR="00D72059" w:rsidRDefault="00D72059" w:rsidP="00D72059">
      <w:pPr>
        <w:pStyle w:val="Heading3"/>
      </w:pPr>
      <w:bookmarkStart w:id="87" w:name="_Toc453624656"/>
      <w:r>
        <w:lastRenderedPageBreak/>
        <w:t>Asynchronous programming</w:t>
      </w:r>
      <w:bookmarkEnd w:id="87"/>
    </w:p>
    <w:p w14:paraId="6F4C2E89" w14:textId="5A1C8D9A" w:rsidR="00D72059" w:rsidRDefault="00096693" w:rsidP="00D72059">
      <w:r w:rsidRPr="00992AD5">
        <w:t>To be completed in the final version.</w:t>
      </w:r>
    </w:p>
    <w:p w14:paraId="708FED96" w14:textId="65227E09" w:rsidR="007D0679" w:rsidRDefault="007D0679" w:rsidP="007D0679">
      <w:pPr>
        <w:pStyle w:val="Heading3"/>
        <w:numPr>
          <w:ilvl w:val="3"/>
          <w:numId w:val="13"/>
        </w:numPr>
      </w:pPr>
      <w:bookmarkStart w:id="88" w:name="_Toc453624657"/>
      <w:r>
        <w:t>Microsoft SDK – Google Guava</w:t>
      </w:r>
      <w:bookmarkEnd w:id="88"/>
    </w:p>
    <w:p w14:paraId="00F795C7" w14:textId="4C689F8D" w:rsidR="007D0679" w:rsidRDefault="00096693" w:rsidP="00D72059">
      <w:r w:rsidRPr="00992AD5">
        <w:t>To be completed in the final version.</w:t>
      </w:r>
    </w:p>
    <w:p w14:paraId="49C7F045" w14:textId="7A6F1120" w:rsidR="007D0679" w:rsidRDefault="007D0679" w:rsidP="007D0679">
      <w:pPr>
        <w:pStyle w:val="Heading3"/>
        <w:numPr>
          <w:ilvl w:val="3"/>
          <w:numId w:val="13"/>
        </w:numPr>
      </w:pPr>
      <w:bookmarkStart w:id="89" w:name="_Toc453624658"/>
      <w:r>
        <w:t>AsyncTask</w:t>
      </w:r>
      <w:bookmarkEnd w:id="89"/>
    </w:p>
    <w:p w14:paraId="11F0E9C5" w14:textId="541952D5" w:rsidR="007D0679" w:rsidRPr="007D0679" w:rsidRDefault="00096693" w:rsidP="007D0679">
      <w:r w:rsidRPr="00992AD5">
        <w:t>To be completed in the final version.</w:t>
      </w:r>
    </w:p>
    <w:p w14:paraId="6D5F57E7" w14:textId="50E93932" w:rsidR="00D72059" w:rsidRDefault="00D72059" w:rsidP="00D72059">
      <w:pPr>
        <w:pStyle w:val="Heading3"/>
      </w:pPr>
      <w:bookmarkStart w:id="90" w:name="_Toc453624659"/>
      <w:r>
        <w:t>UI</w:t>
      </w:r>
      <w:bookmarkEnd w:id="90"/>
    </w:p>
    <w:p w14:paraId="1E441DB7" w14:textId="03372C41" w:rsidR="00D72059" w:rsidRDefault="00992AD5" w:rsidP="00992AD5">
      <w:pPr>
        <w:pStyle w:val="Heading3"/>
      </w:pPr>
      <w:bookmarkStart w:id="91" w:name="_Toc453624660"/>
      <w:r>
        <w:t>Screen rotation</w:t>
      </w:r>
      <w:bookmarkEnd w:id="91"/>
    </w:p>
    <w:p w14:paraId="76A96FC9" w14:textId="1C3F4CD9" w:rsidR="00992AD5" w:rsidRPr="00992AD5" w:rsidRDefault="00096693" w:rsidP="00992AD5">
      <w:r w:rsidRPr="00992AD5">
        <w:t>To be completed in the final version.</w:t>
      </w:r>
    </w:p>
    <w:p w14:paraId="490DEC3E" w14:textId="2E97038B" w:rsidR="00D72059" w:rsidRDefault="00D72059" w:rsidP="007D0679">
      <w:pPr>
        <w:pStyle w:val="Heading3"/>
        <w:numPr>
          <w:ilvl w:val="3"/>
          <w:numId w:val="13"/>
        </w:numPr>
      </w:pPr>
      <w:bookmarkStart w:id="92" w:name="_Toc453624661"/>
      <w:r>
        <w:t>Fragments usage</w:t>
      </w:r>
      <w:bookmarkEnd w:id="92"/>
    </w:p>
    <w:p w14:paraId="31155A5C" w14:textId="262DB995" w:rsidR="00D72059" w:rsidRDefault="00340BAF" w:rsidP="00D72059">
      <w:r w:rsidRPr="00340BAF">
        <w:t>To be completed in the final version.</w:t>
      </w:r>
    </w:p>
    <w:p w14:paraId="0EEA7C3F" w14:textId="265A9BEE" w:rsidR="007D0679" w:rsidRDefault="007D0679" w:rsidP="00D72059">
      <w:pPr>
        <w:pStyle w:val="Heading3"/>
      </w:pPr>
      <w:bookmarkStart w:id="93" w:name="_Toc453624662"/>
      <w:r>
        <w:t>Synchronization</w:t>
      </w:r>
      <w:bookmarkEnd w:id="93"/>
    </w:p>
    <w:p w14:paraId="7D1CC0CA" w14:textId="44CD984E" w:rsidR="007D0679" w:rsidRPr="007D0679" w:rsidRDefault="00340BAF" w:rsidP="007D0679">
      <w:r w:rsidRPr="00340BAF">
        <w:t>To be completed in the final version.</w:t>
      </w:r>
    </w:p>
    <w:p w14:paraId="7D0EB9D0" w14:textId="77777777" w:rsidR="00E24984" w:rsidRDefault="00E24984" w:rsidP="00E24984">
      <w:pPr>
        <w:pStyle w:val="Heading3"/>
        <w:numPr>
          <w:ilvl w:val="3"/>
          <w:numId w:val="13"/>
        </w:numPr>
      </w:pPr>
      <w:bookmarkStart w:id="94" w:name="_Toc453624663"/>
      <w:r>
        <w:t>Handlers usage</w:t>
      </w:r>
      <w:bookmarkEnd w:id="94"/>
    </w:p>
    <w:p w14:paraId="38FB48A3" w14:textId="5A0BD0EC" w:rsidR="00E24984" w:rsidRPr="007D0679" w:rsidRDefault="00340BAF" w:rsidP="00E24984">
      <w:r w:rsidRPr="00340BAF">
        <w:t>To be completed in the final version.</w:t>
      </w:r>
    </w:p>
    <w:p w14:paraId="53DA1468" w14:textId="2F59464B" w:rsidR="00D72059" w:rsidRDefault="00D72059" w:rsidP="007D0679">
      <w:pPr>
        <w:pStyle w:val="Heading3"/>
        <w:numPr>
          <w:ilvl w:val="3"/>
          <w:numId w:val="13"/>
        </w:numPr>
      </w:pPr>
      <w:bookmarkStart w:id="95" w:name="_Toc453624664"/>
      <w:r>
        <w:t>Local data persistence</w:t>
      </w:r>
      <w:bookmarkEnd w:id="95"/>
    </w:p>
    <w:p w14:paraId="4A45473B" w14:textId="15B6D37F" w:rsidR="00D72059" w:rsidRDefault="00340BAF" w:rsidP="00D72059">
      <w:r w:rsidRPr="00340BAF">
        <w:t>To be completed in the final version.</w:t>
      </w:r>
    </w:p>
    <w:p w14:paraId="500D65C0" w14:textId="7B37B095" w:rsidR="00D72059" w:rsidRPr="00D72059" w:rsidRDefault="00D72059" w:rsidP="007D0679">
      <w:pPr>
        <w:pStyle w:val="Heading3"/>
        <w:numPr>
          <w:ilvl w:val="3"/>
          <w:numId w:val="13"/>
        </w:numPr>
      </w:pPr>
      <w:bookmarkStart w:id="96" w:name="_Toc453624665"/>
      <w:r>
        <w:t>Data Synchronization</w:t>
      </w:r>
      <w:bookmarkEnd w:id="96"/>
    </w:p>
    <w:p w14:paraId="24FB35F1" w14:textId="1ABA2556" w:rsidR="00D72059" w:rsidRDefault="00340BAF" w:rsidP="00D72059">
      <w:r w:rsidRPr="00340BAF">
        <w:t>To be completed in the final version.</w:t>
      </w:r>
    </w:p>
    <w:p w14:paraId="1FF897ED" w14:textId="0EC08C82" w:rsidR="00D72059" w:rsidRDefault="00E24984" w:rsidP="007D0679">
      <w:pPr>
        <w:pStyle w:val="Heading3"/>
        <w:numPr>
          <w:ilvl w:val="3"/>
          <w:numId w:val="13"/>
        </w:numPr>
      </w:pPr>
      <w:bookmarkStart w:id="97" w:name="_Toc453624666"/>
      <w:r>
        <w:t xml:space="preserve">Notifications and </w:t>
      </w:r>
      <w:r w:rsidR="00D72059">
        <w:t>Broadcast Receivers</w:t>
      </w:r>
      <w:bookmarkEnd w:id="97"/>
    </w:p>
    <w:p w14:paraId="7DCCAA41" w14:textId="1061DD61" w:rsidR="00D72059" w:rsidRDefault="00340BAF" w:rsidP="00D72059">
      <w:r w:rsidRPr="00340BAF">
        <w:t>To be completed in the final version.</w:t>
      </w:r>
    </w:p>
    <w:p w14:paraId="7C6ACB28" w14:textId="20A5EA9F" w:rsidR="00D72059" w:rsidRDefault="00E24984" w:rsidP="00E24984">
      <w:pPr>
        <w:pStyle w:val="Heading2"/>
      </w:pPr>
      <w:bookmarkStart w:id="98" w:name="_Toc453624667"/>
      <w:r>
        <w:t>Services integration</w:t>
      </w:r>
      <w:bookmarkEnd w:id="98"/>
    </w:p>
    <w:p w14:paraId="1826A557" w14:textId="2234E4AC" w:rsidR="00E24984" w:rsidRDefault="00340BAF" w:rsidP="00E24984">
      <w:r w:rsidRPr="00340BAF">
        <w:t>To be completed in the final version.</w:t>
      </w:r>
    </w:p>
    <w:p w14:paraId="5C25DD3C" w14:textId="58B701B3" w:rsidR="00E24984" w:rsidRDefault="00E24984" w:rsidP="00E24984">
      <w:pPr>
        <w:pStyle w:val="Heading3"/>
      </w:pPr>
      <w:bookmarkStart w:id="99" w:name="_Toc453624668"/>
      <w:r>
        <w:t>Google Maps</w:t>
      </w:r>
      <w:bookmarkEnd w:id="99"/>
    </w:p>
    <w:p w14:paraId="7FC9090A" w14:textId="06E4013C" w:rsidR="00E24984" w:rsidRPr="00E24984" w:rsidRDefault="00340BAF" w:rsidP="00E24984">
      <w:r w:rsidRPr="00340BAF">
        <w:t>To be completed in the final version.</w:t>
      </w:r>
    </w:p>
    <w:p w14:paraId="3C553BD1" w14:textId="562AC88B" w:rsidR="00702DED" w:rsidRDefault="00096693" w:rsidP="00702DED">
      <w:pPr>
        <w:pStyle w:val="Heading1"/>
      </w:pPr>
      <w:bookmarkStart w:id="100" w:name="_Toc449908305"/>
      <w:bookmarkStart w:id="101" w:name="_Ref449808914"/>
      <w:bookmarkStart w:id="102" w:name="_Ref449808918"/>
      <w:bookmarkStart w:id="103" w:name="_Toc449908310"/>
      <w:bookmarkStart w:id="104" w:name="_Ref453624033"/>
      <w:bookmarkStart w:id="105" w:name="_Ref453624038"/>
      <w:bookmarkStart w:id="106" w:name="_Toc453624669"/>
      <w:bookmarkEnd w:id="100"/>
      <w:r>
        <w:lastRenderedPageBreak/>
        <w:t>Conclusions</w:t>
      </w:r>
      <w:bookmarkEnd w:id="104"/>
      <w:bookmarkEnd w:id="105"/>
      <w:bookmarkEnd w:id="106"/>
    </w:p>
    <w:bookmarkEnd w:id="101"/>
    <w:bookmarkEnd w:id="102"/>
    <w:bookmarkEnd w:id="103"/>
    <w:p w14:paraId="24B9B5A7" w14:textId="54BCD9BB" w:rsidR="00E9331E" w:rsidRDefault="00096693" w:rsidP="00E9331E">
      <w:r w:rsidRPr="00992AD5">
        <w:t>To be completed in the final version.</w:t>
      </w:r>
    </w:p>
    <w:p w14:paraId="6BF9CD46" w14:textId="471DE06B" w:rsidR="00096693" w:rsidRDefault="00096693" w:rsidP="00096693">
      <w:pPr>
        <w:pStyle w:val="Heading2"/>
      </w:pPr>
      <w:bookmarkStart w:id="107" w:name="_Toc453624670"/>
      <w:r>
        <w:t>Lessons Learned</w:t>
      </w:r>
      <w:bookmarkEnd w:id="107"/>
    </w:p>
    <w:p w14:paraId="3BFB6BCF" w14:textId="77777777" w:rsidR="00684957" w:rsidRDefault="00684957" w:rsidP="00684957">
      <w:r w:rsidRPr="00992AD5">
        <w:t>To be completed in the final version.</w:t>
      </w:r>
    </w:p>
    <w:p w14:paraId="60373273" w14:textId="649CE2E1" w:rsidR="00684957" w:rsidRDefault="00684957" w:rsidP="00684957">
      <w:pPr>
        <w:pStyle w:val="Heading2"/>
      </w:pPr>
      <w:bookmarkStart w:id="108" w:name="_Toc453624671"/>
      <w:r>
        <w:t>Possible improvements</w:t>
      </w:r>
      <w:bookmarkEnd w:id="108"/>
    </w:p>
    <w:p w14:paraId="6300507D" w14:textId="77777777" w:rsidR="00684957" w:rsidRDefault="00684957" w:rsidP="00684957">
      <w:r w:rsidRPr="00992AD5">
        <w:t>To be completed in the final version.</w:t>
      </w:r>
    </w:p>
    <w:p w14:paraId="71B8C14E" w14:textId="77777777" w:rsidR="00684957" w:rsidRPr="00684957" w:rsidRDefault="00684957" w:rsidP="00684957"/>
    <w:p w14:paraId="037A96F2" w14:textId="77777777" w:rsidR="0057240C" w:rsidRDefault="00E71016" w:rsidP="00E71016">
      <w:pPr>
        <w:pStyle w:val="Heading1"/>
      </w:pPr>
      <w:bookmarkStart w:id="109" w:name="_Toc453624672"/>
      <w:r>
        <w:lastRenderedPageBreak/>
        <w:t>Annexes</w:t>
      </w:r>
      <w:bookmarkEnd w:id="109"/>
    </w:p>
    <w:p w14:paraId="10FD7C23" w14:textId="77777777" w:rsidR="00E71016" w:rsidRDefault="00E71016" w:rsidP="00E71016">
      <w:pPr>
        <w:pStyle w:val="Heading2"/>
        <w:pageBreakBefore/>
      </w:pPr>
      <w:bookmarkStart w:id="110" w:name="_Ref453341151"/>
      <w:bookmarkStart w:id="111" w:name="_Ref453342082"/>
      <w:bookmarkStart w:id="112" w:name="_Toc453624673"/>
      <w:r>
        <w:lastRenderedPageBreak/>
        <w:t xml:space="preserve">Annex 1 </w:t>
      </w:r>
      <w:r w:rsidR="009E291D">
        <w:t>–</w:t>
      </w:r>
      <w:bookmarkEnd w:id="110"/>
      <w:r>
        <w:t xml:space="preserve"> </w:t>
      </w:r>
      <w:r w:rsidR="009E291D">
        <w:t>Competitive Analysis</w:t>
      </w:r>
      <w:bookmarkEnd w:id="111"/>
      <w:bookmarkEnd w:id="112"/>
    </w:p>
    <w:p w14:paraId="6790035C" w14:textId="096C0B21" w:rsidR="009E291D" w:rsidRPr="00753145" w:rsidRDefault="009E291D" w:rsidP="009E291D">
      <w:pPr>
        <w:pStyle w:val="Caption"/>
        <w:keepNext/>
      </w:pPr>
      <w:bookmarkStart w:id="113" w:name="_Ref449811671"/>
      <w:bookmarkStart w:id="114" w:name="_Ref449811675"/>
      <w:bookmarkStart w:id="115" w:name="_Toc453624696"/>
      <w:r w:rsidRPr="00753145">
        <w:t xml:space="preserve">Table </w:t>
      </w:r>
      <w:r w:rsidRPr="00753145">
        <w:fldChar w:fldCharType="begin"/>
      </w:r>
      <w:r w:rsidRPr="00753145">
        <w:instrText xml:space="preserve"> SEQ Table \* ARABIC </w:instrText>
      </w:r>
      <w:r w:rsidRPr="00753145">
        <w:fldChar w:fldCharType="separate"/>
      </w:r>
      <w:r w:rsidR="00D60F5E">
        <w:rPr>
          <w:noProof/>
        </w:rPr>
        <w:t>3</w:t>
      </w:r>
      <w:r w:rsidRPr="00753145">
        <w:fldChar w:fldCharType="end"/>
      </w:r>
      <w:bookmarkEnd w:id="113"/>
      <w:r w:rsidRPr="00753145">
        <w:t>: Applications analysis</w:t>
      </w:r>
      <w:bookmarkEnd w:id="114"/>
      <w:r w:rsidRPr="00753145">
        <w:t xml:space="preserve"> / strengths + weaknesses</w:t>
      </w:r>
      <w:bookmarkEnd w:id="115"/>
    </w:p>
    <w:tbl>
      <w:tblPr>
        <w:tblStyle w:val="GridTable1Light"/>
        <w:tblW w:w="5000" w:type="pct"/>
        <w:tblLook w:val="0620" w:firstRow="1" w:lastRow="0" w:firstColumn="0" w:lastColumn="0" w:noHBand="1" w:noVBand="1"/>
      </w:tblPr>
      <w:tblGrid>
        <w:gridCol w:w="1413"/>
        <w:gridCol w:w="3540"/>
        <w:gridCol w:w="3541"/>
      </w:tblGrid>
      <w:tr w:rsidR="009E291D" w:rsidRPr="00753145" w14:paraId="5C229829" w14:textId="77777777" w:rsidTr="009E291D">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ADDC68D" w14:textId="77777777" w:rsidR="009E291D" w:rsidRPr="00753145" w:rsidRDefault="009E291D" w:rsidP="009E291D">
            <w:r w:rsidRPr="00753145">
              <w:t>Application</w:t>
            </w:r>
          </w:p>
        </w:tc>
        <w:tc>
          <w:tcPr>
            <w:tcW w:w="3540" w:type="dxa"/>
          </w:tcPr>
          <w:p w14:paraId="4916D8CD" w14:textId="77777777" w:rsidR="009E291D" w:rsidRPr="00753145" w:rsidRDefault="009E291D" w:rsidP="009E291D">
            <w:r w:rsidRPr="00753145">
              <w:t>Strengths</w:t>
            </w:r>
          </w:p>
        </w:tc>
        <w:tc>
          <w:tcPr>
            <w:tcW w:w="3541" w:type="dxa"/>
          </w:tcPr>
          <w:p w14:paraId="0C88188D" w14:textId="77777777" w:rsidR="009E291D" w:rsidRPr="00753145" w:rsidRDefault="009E291D" w:rsidP="009E291D">
            <w:r w:rsidRPr="00753145">
              <w:t>Weaknesses</w:t>
            </w:r>
          </w:p>
        </w:tc>
      </w:tr>
      <w:tr w:rsidR="009E291D" w:rsidRPr="00753145" w14:paraId="3B8AF0E9" w14:textId="77777777" w:rsidTr="009E291D">
        <w:trPr>
          <w:cantSplit/>
        </w:trPr>
        <w:tc>
          <w:tcPr>
            <w:tcW w:w="1413" w:type="dxa"/>
          </w:tcPr>
          <w:p w14:paraId="36344CEA" w14:textId="77777777" w:rsidR="009E291D" w:rsidRPr="00753145" w:rsidRDefault="009E291D" w:rsidP="009E291D">
            <w:pPr>
              <w:pStyle w:val="NoSpacing"/>
            </w:pPr>
            <w:r w:rsidRPr="00753145">
              <w:t>Email</w:t>
            </w:r>
          </w:p>
        </w:tc>
        <w:tc>
          <w:tcPr>
            <w:tcW w:w="3540" w:type="dxa"/>
          </w:tcPr>
          <w:p w14:paraId="0F7775B1" w14:textId="77777777" w:rsidR="009E291D" w:rsidRPr="00753145" w:rsidRDefault="009E291D" w:rsidP="009E291D">
            <w:pPr>
              <w:pStyle w:val="NoSpacing"/>
              <w:numPr>
                <w:ilvl w:val="0"/>
                <w:numId w:val="12"/>
              </w:numPr>
              <w:ind w:left="170" w:hanging="170"/>
              <w:jc w:val="left"/>
            </w:pPr>
            <w:r w:rsidRPr="00753145">
              <w:t>Available</w:t>
            </w:r>
          </w:p>
          <w:p w14:paraId="74EAC21E" w14:textId="77777777" w:rsidR="009E291D" w:rsidRPr="00753145" w:rsidRDefault="009E291D" w:rsidP="009E291D">
            <w:pPr>
              <w:pStyle w:val="NoSpacing"/>
              <w:numPr>
                <w:ilvl w:val="0"/>
                <w:numId w:val="12"/>
              </w:numPr>
              <w:ind w:left="170" w:hanging="170"/>
              <w:jc w:val="left"/>
            </w:pPr>
            <w:r w:rsidRPr="00753145">
              <w:t>Universal</w:t>
            </w:r>
          </w:p>
          <w:p w14:paraId="6D25E94A" w14:textId="77777777" w:rsidR="009E291D" w:rsidRPr="00753145" w:rsidRDefault="009E291D" w:rsidP="009E291D">
            <w:pPr>
              <w:pStyle w:val="NoSpacing"/>
              <w:numPr>
                <w:ilvl w:val="0"/>
                <w:numId w:val="12"/>
              </w:numPr>
              <w:ind w:left="170" w:hanging="170"/>
              <w:jc w:val="left"/>
            </w:pPr>
            <w:r w:rsidRPr="00753145">
              <w:t>Agnostic to technology</w:t>
            </w:r>
          </w:p>
          <w:p w14:paraId="6273A767" w14:textId="77777777" w:rsidR="009E291D" w:rsidRPr="00753145" w:rsidRDefault="009E291D" w:rsidP="009E291D">
            <w:pPr>
              <w:pStyle w:val="NoSpacing"/>
              <w:numPr>
                <w:ilvl w:val="0"/>
                <w:numId w:val="12"/>
              </w:numPr>
              <w:ind w:left="170" w:hanging="170"/>
              <w:jc w:val="left"/>
            </w:pPr>
            <w:r w:rsidRPr="00753145">
              <w:t>Mobility</w:t>
            </w:r>
          </w:p>
          <w:p w14:paraId="09EA0D70" w14:textId="77777777" w:rsidR="009E291D" w:rsidRPr="00753145" w:rsidRDefault="009E291D" w:rsidP="009E291D">
            <w:pPr>
              <w:pStyle w:val="NoSpacing"/>
              <w:numPr>
                <w:ilvl w:val="0"/>
                <w:numId w:val="12"/>
              </w:numPr>
              <w:ind w:left="170" w:hanging="170"/>
              <w:jc w:val="left"/>
            </w:pPr>
            <w:r w:rsidRPr="00753145">
              <w:t>Push notification</w:t>
            </w:r>
          </w:p>
        </w:tc>
        <w:tc>
          <w:tcPr>
            <w:tcW w:w="3541" w:type="dxa"/>
          </w:tcPr>
          <w:p w14:paraId="73122E31" w14:textId="77777777" w:rsidR="009E291D" w:rsidRPr="00753145" w:rsidRDefault="009E291D" w:rsidP="009E291D">
            <w:pPr>
              <w:pStyle w:val="NoSpacing"/>
              <w:numPr>
                <w:ilvl w:val="0"/>
                <w:numId w:val="12"/>
              </w:numPr>
              <w:ind w:left="170" w:hanging="170"/>
              <w:jc w:val="left"/>
            </w:pPr>
            <w:r w:rsidRPr="00753145">
              <w:t>Messages flood</w:t>
            </w:r>
          </w:p>
          <w:p w14:paraId="1B8309F6" w14:textId="77777777" w:rsidR="009E291D" w:rsidRPr="00753145" w:rsidRDefault="009E291D" w:rsidP="009E291D">
            <w:pPr>
              <w:pStyle w:val="NoSpacing"/>
              <w:numPr>
                <w:ilvl w:val="0"/>
                <w:numId w:val="12"/>
              </w:numPr>
              <w:ind w:left="170" w:hanging="170"/>
              <w:jc w:val="left"/>
            </w:pPr>
            <w:r w:rsidRPr="00753145">
              <w:t>No push-button reply</w:t>
            </w:r>
          </w:p>
          <w:p w14:paraId="0D21D519" w14:textId="77777777" w:rsidR="009E291D" w:rsidRPr="00753145" w:rsidRDefault="009E291D" w:rsidP="009E291D">
            <w:pPr>
              <w:pStyle w:val="NoSpacing"/>
              <w:numPr>
                <w:ilvl w:val="0"/>
                <w:numId w:val="12"/>
              </w:numPr>
              <w:ind w:left="170" w:hanging="170"/>
              <w:jc w:val="left"/>
            </w:pPr>
            <w:r w:rsidRPr="00753145">
              <w:t>Hard to build enhanced feats</w:t>
            </w:r>
          </w:p>
          <w:p w14:paraId="65F8D26F" w14:textId="77777777" w:rsidR="009E291D" w:rsidRPr="00753145" w:rsidRDefault="009E291D" w:rsidP="009E291D">
            <w:pPr>
              <w:pStyle w:val="NoSpacing"/>
              <w:numPr>
                <w:ilvl w:val="0"/>
                <w:numId w:val="12"/>
              </w:numPr>
              <w:ind w:left="170" w:hanging="170"/>
              <w:jc w:val="left"/>
            </w:pPr>
            <w:r w:rsidRPr="00753145">
              <w:t>Hard to manage large user groups</w:t>
            </w:r>
          </w:p>
          <w:p w14:paraId="15ADC890" w14:textId="77777777" w:rsidR="009E291D" w:rsidRPr="00753145" w:rsidRDefault="009E291D" w:rsidP="009E291D">
            <w:pPr>
              <w:pStyle w:val="NoSpacing"/>
              <w:numPr>
                <w:ilvl w:val="0"/>
                <w:numId w:val="12"/>
              </w:numPr>
              <w:ind w:left="170" w:hanging="170"/>
              <w:jc w:val="left"/>
            </w:pPr>
            <w:r w:rsidRPr="00753145">
              <w:t>Mail black lists</w:t>
            </w:r>
          </w:p>
          <w:p w14:paraId="46F406CB" w14:textId="77777777" w:rsidR="009E291D" w:rsidRPr="00753145" w:rsidRDefault="009E291D" w:rsidP="009E291D">
            <w:pPr>
              <w:pStyle w:val="NoSpacing"/>
              <w:numPr>
                <w:ilvl w:val="0"/>
                <w:numId w:val="12"/>
              </w:numPr>
              <w:ind w:left="170" w:hanging="170"/>
              <w:jc w:val="left"/>
            </w:pPr>
            <w:r w:rsidRPr="00753145">
              <w:t>Hard to manage multiple tertúlias</w:t>
            </w:r>
          </w:p>
          <w:p w14:paraId="1AB5625B" w14:textId="77777777" w:rsidR="009E291D" w:rsidRPr="00753145" w:rsidRDefault="009E291D" w:rsidP="009E291D">
            <w:pPr>
              <w:pStyle w:val="NoSpacing"/>
              <w:numPr>
                <w:ilvl w:val="0"/>
                <w:numId w:val="12"/>
              </w:numPr>
              <w:ind w:left="170" w:hanging="170"/>
              <w:jc w:val="left"/>
            </w:pPr>
            <w:r w:rsidRPr="00753145">
              <w:t>No tertúlia management</w:t>
            </w:r>
          </w:p>
        </w:tc>
      </w:tr>
      <w:tr w:rsidR="009E291D" w:rsidRPr="00753145" w14:paraId="57DB4E03" w14:textId="77777777" w:rsidTr="009E291D">
        <w:trPr>
          <w:cantSplit/>
        </w:trPr>
        <w:tc>
          <w:tcPr>
            <w:tcW w:w="1413" w:type="dxa"/>
          </w:tcPr>
          <w:p w14:paraId="5C48E8CB" w14:textId="77777777" w:rsidR="009E291D" w:rsidRPr="00753145" w:rsidRDefault="009E291D" w:rsidP="009E291D">
            <w:pPr>
              <w:pStyle w:val="NoSpacing"/>
            </w:pPr>
            <w:r w:rsidRPr="00753145">
              <w:t>WhatsUp</w:t>
            </w:r>
          </w:p>
        </w:tc>
        <w:tc>
          <w:tcPr>
            <w:tcW w:w="3540" w:type="dxa"/>
          </w:tcPr>
          <w:p w14:paraId="74179EE4" w14:textId="77777777" w:rsidR="009E291D" w:rsidRPr="00753145" w:rsidRDefault="009E291D" w:rsidP="009E291D">
            <w:pPr>
              <w:pStyle w:val="NoSpacing"/>
              <w:numPr>
                <w:ilvl w:val="0"/>
                <w:numId w:val="12"/>
              </w:numPr>
              <w:ind w:left="170" w:hanging="170"/>
              <w:jc w:val="left"/>
            </w:pPr>
            <w:r w:rsidRPr="00753145">
              <w:t>Large user base</w:t>
            </w:r>
          </w:p>
          <w:p w14:paraId="4937874A" w14:textId="77777777" w:rsidR="009E291D" w:rsidRPr="00753145" w:rsidRDefault="009E291D" w:rsidP="009E291D">
            <w:pPr>
              <w:pStyle w:val="NoSpacing"/>
              <w:numPr>
                <w:ilvl w:val="0"/>
                <w:numId w:val="12"/>
              </w:numPr>
              <w:ind w:left="170" w:hanging="170"/>
              <w:jc w:val="left"/>
            </w:pPr>
            <w:r w:rsidRPr="00753145">
              <w:t>User awareness</w:t>
            </w:r>
          </w:p>
          <w:p w14:paraId="724E0276" w14:textId="77777777" w:rsidR="009E291D" w:rsidRPr="00753145" w:rsidRDefault="009E291D" w:rsidP="009E291D">
            <w:pPr>
              <w:pStyle w:val="NoSpacing"/>
              <w:numPr>
                <w:ilvl w:val="0"/>
                <w:numId w:val="12"/>
              </w:numPr>
              <w:ind w:left="170" w:hanging="170"/>
              <w:jc w:val="left"/>
            </w:pPr>
            <w:r w:rsidRPr="00753145">
              <w:t>User trust</w:t>
            </w:r>
          </w:p>
          <w:p w14:paraId="35C16E3E" w14:textId="77777777" w:rsidR="009E291D" w:rsidRPr="00753145" w:rsidRDefault="009E291D" w:rsidP="009E291D">
            <w:pPr>
              <w:pStyle w:val="NoSpacing"/>
              <w:numPr>
                <w:ilvl w:val="0"/>
                <w:numId w:val="12"/>
              </w:numPr>
              <w:ind w:left="170" w:hanging="170"/>
              <w:jc w:val="left"/>
            </w:pPr>
            <w:r w:rsidRPr="00753145">
              <w:t>Every platform</w:t>
            </w:r>
          </w:p>
          <w:p w14:paraId="58AF0049" w14:textId="77777777" w:rsidR="009E291D" w:rsidRPr="00753145" w:rsidRDefault="009E291D" w:rsidP="009E291D">
            <w:pPr>
              <w:pStyle w:val="NoSpacing"/>
              <w:numPr>
                <w:ilvl w:val="0"/>
                <w:numId w:val="12"/>
              </w:numPr>
              <w:ind w:left="170" w:hanging="170"/>
              <w:jc w:val="left"/>
            </w:pPr>
            <w:r w:rsidRPr="00753145">
              <w:t>Ecosystem</w:t>
            </w:r>
          </w:p>
          <w:p w14:paraId="4CAAE076" w14:textId="77777777" w:rsidR="009E291D" w:rsidRPr="00753145" w:rsidRDefault="009E291D" w:rsidP="009E291D">
            <w:pPr>
              <w:pStyle w:val="NoSpacing"/>
              <w:numPr>
                <w:ilvl w:val="0"/>
                <w:numId w:val="12"/>
              </w:numPr>
              <w:ind w:left="170" w:hanging="170"/>
              <w:jc w:val="left"/>
            </w:pPr>
            <w:r w:rsidRPr="00753145">
              <w:t>Presence</w:t>
            </w:r>
          </w:p>
          <w:p w14:paraId="5271F6F1" w14:textId="77777777" w:rsidR="009E291D" w:rsidRPr="00753145" w:rsidRDefault="009E291D" w:rsidP="009E291D">
            <w:pPr>
              <w:pStyle w:val="NoSpacing"/>
              <w:numPr>
                <w:ilvl w:val="0"/>
                <w:numId w:val="12"/>
              </w:numPr>
              <w:ind w:left="170" w:hanging="170"/>
              <w:jc w:val="left"/>
            </w:pPr>
            <w:r w:rsidRPr="00753145">
              <w:t>Notifications</w:t>
            </w:r>
          </w:p>
          <w:p w14:paraId="791B60DA" w14:textId="77777777" w:rsidR="009E291D" w:rsidRPr="00753145" w:rsidRDefault="009E291D" w:rsidP="009E291D">
            <w:pPr>
              <w:pStyle w:val="NoSpacing"/>
              <w:numPr>
                <w:ilvl w:val="0"/>
                <w:numId w:val="12"/>
              </w:numPr>
              <w:ind w:left="170" w:hanging="170"/>
              <w:jc w:val="left"/>
            </w:pPr>
            <w:r w:rsidRPr="00753145">
              <w:t>Groups setup</w:t>
            </w:r>
          </w:p>
          <w:p w14:paraId="2A5F7B37" w14:textId="77777777" w:rsidR="009E291D" w:rsidRPr="00753145" w:rsidRDefault="009E291D" w:rsidP="009E291D">
            <w:pPr>
              <w:pStyle w:val="NoSpacing"/>
              <w:numPr>
                <w:ilvl w:val="0"/>
                <w:numId w:val="12"/>
              </w:numPr>
              <w:ind w:left="170" w:hanging="170"/>
              <w:jc w:val="left"/>
            </w:pPr>
            <w:r w:rsidRPr="00753145">
              <w:t>Well defined privacy policies</w:t>
            </w:r>
          </w:p>
          <w:p w14:paraId="2C06B5BD" w14:textId="77777777" w:rsidR="009E291D" w:rsidRPr="00753145" w:rsidRDefault="009E291D" w:rsidP="009E291D">
            <w:pPr>
              <w:pStyle w:val="NoSpacing"/>
              <w:numPr>
                <w:ilvl w:val="0"/>
                <w:numId w:val="12"/>
              </w:numPr>
              <w:ind w:left="170" w:hanging="170"/>
              <w:jc w:val="left"/>
            </w:pPr>
            <w:r w:rsidRPr="00753145">
              <w:t>Easy to use</w:t>
            </w:r>
          </w:p>
        </w:tc>
        <w:tc>
          <w:tcPr>
            <w:tcW w:w="3541" w:type="dxa"/>
          </w:tcPr>
          <w:p w14:paraId="1876D573" w14:textId="77777777" w:rsidR="009E291D" w:rsidRPr="00753145" w:rsidRDefault="009E291D" w:rsidP="009E291D">
            <w:pPr>
              <w:pStyle w:val="NoSpacing"/>
              <w:numPr>
                <w:ilvl w:val="0"/>
                <w:numId w:val="12"/>
              </w:numPr>
              <w:ind w:left="170" w:hanging="170"/>
              <w:jc w:val="left"/>
            </w:pPr>
            <w:r w:rsidRPr="00753145">
              <w:t>No repetitive scheduling</w:t>
            </w:r>
          </w:p>
          <w:p w14:paraId="21E762B0" w14:textId="77777777" w:rsidR="009E291D" w:rsidRPr="00753145" w:rsidRDefault="009E291D" w:rsidP="009E291D">
            <w:pPr>
              <w:pStyle w:val="NoSpacing"/>
              <w:numPr>
                <w:ilvl w:val="0"/>
                <w:numId w:val="12"/>
              </w:numPr>
              <w:ind w:left="170" w:hanging="170"/>
              <w:jc w:val="left"/>
            </w:pPr>
            <w:r w:rsidRPr="00753145">
              <w:t>No good for public tertúlias</w:t>
            </w:r>
          </w:p>
          <w:p w14:paraId="44C1BF79" w14:textId="77777777" w:rsidR="009E291D" w:rsidRPr="00753145" w:rsidRDefault="009E291D" w:rsidP="009E291D">
            <w:pPr>
              <w:pStyle w:val="NoSpacing"/>
              <w:numPr>
                <w:ilvl w:val="0"/>
                <w:numId w:val="12"/>
              </w:numPr>
              <w:ind w:left="170" w:hanging="170"/>
              <w:jc w:val="left"/>
            </w:pPr>
            <w:r w:rsidRPr="00753145">
              <w:t>No tertúlia management</w:t>
            </w:r>
          </w:p>
        </w:tc>
      </w:tr>
      <w:tr w:rsidR="009E291D" w:rsidRPr="00753145" w14:paraId="0BF5D3CC" w14:textId="77777777" w:rsidTr="009E291D">
        <w:trPr>
          <w:cantSplit/>
        </w:trPr>
        <w:tc>
          <w:tcPr>
            <w:tcW w:w="1413" w:type="dxa"/>
          </w:tcPr>
          <w:p w14:paraId="134CA6C1" w14:textId="77777777" w:rsidR="009E291D" w:rsidRPr="00753145" w:rsidRDefault="009E291D" w:rsidP="009E291D">
            <w:pPr>
              <w:pStyle w:val="NoSpacing"/>
            </w:pPr>
            <w:r w:rsidRPr="00753145">
              <w:t>Msft Link</w:t>
            </w:r>
          </w:p>
        </w:tc>
        <w:tc>
          <w:tcPr>
            <w:tcW w:w="3540" w:type="dxa"/>
          </w:tcPr>
          <w:p w14:paraId="7EA5EF89" w14:textId="77777777" w:rsidR="009E291D" w:rsidRPr="00753145" w:rsidRDefault="009E291D" w:rsidP="009E291D">
            <w:pPr>
              <w:pStyle w:val="NoSpacing"/>
              <w:numPr>
                <w:ilvl w:val="0"/>
                <w:numId w:val="12"/>
              </w:numPr>
              <w:ind w:left="170" w:hanging="170"/>
              <w:jc w:val="left"/>
            </w:pPr>
            <w:r w:rsidRPr="00753145">
              <w:t>IT enabled on businesses</w:t>
            </w:r>
          </w:p>
          <w:p w14:paraId="3EE3482A" w14:textId="77777777" w:rsidR="009E291D" w:rsidRPr="00753145" w:rsidRDefault="009E291D" w:rsidP="009E291D">
            <w:pPr>
              <w:pStyle w:val="NoSpacing"/>
              <w:numPr>
                <w:ilvl w:val="0"/>
                <w:numId w:val="12"/>
              </w:numPr>
              <w:ind w:left="170" w:hanging="170"/>
              <w:jc w:val="left"/>
            </w:pPr>
            <w:r w:rsidRPr="00753145">
              <w:t>Presence</w:t>
            </w:r>
          </w:p>
          <w:p w14:paraId="30545497" w14:textId="77777777" w:rsidR="009E291D" w:rsidRPr="00753145" w:rsidRDefault="009E291D" w:rsidP="009E291D">
            <w:pPr>
              <w:pStyle w:val="NoSpacing"/>
              <w:numPr>
                <w:ilvl w:val="0"/>
                <w:numId w:val="12"/>
              </w:numPr>
              <w:ind w:left="170" w:hanging="170"/>
              <w:jc w:val="left"/>
            </w:pPr>
            <w:r w:rsidRPr="00753145">
              <w:t>Flexibility</w:t>
            </w:r>
          </w:p>
          <w:p w14:paraId="2E3DFCD3" w14:textId="77777777" w:rsidR="009E291D" w:rsidRPr="00753145" w:rsidRDefault="009E291D" w:rsidP="009E291D">
            <w:pPr>
              <w:pStyle w:val="NoSpacing"/>
              <w:numPr>
                <w:ilvl w:val="0"/>
                <w:numId w:val="12"/>
              </w:numPr>
              <w:ind w:left="170" w:hanging="170"/>
              <w:jc w:val="left"/>
            </w:pPr>
            <w:r w:rsidRPr="00753145">
              <w:t>Hype</w:t>
            </w:r>
          </w:p>
          <w:p w14:paraId="1B18E792" w14:textId="77777777" w:rsidR="009E291D" w:rsidRPr="00753145" w:rsidRDefault="009E291D" w:rsidP="009E291D">
            <w:pPr>
              <w:pStyle w:val="NoSpacing"/>
              <w:numPr>
                <w:ilvl w:val="0"/>
                <w:numId w:val="12"/>
              </w:numPr>
              <w:ind w:left="170" w:hanging="170"/>
              <w:jc w:val="left"/>
            </w:pPr>
            <w:r w:rsidRPr="00753145">
              <w:t>API</w:t>
            </w:r>
          </w:p>
        </w:tc>
        <w:tc>
          <w:tcPr>
            <w:tcW w:w="3541" w:type="dxa"/>
          </w:tcPr>
          <w:p w14:paraId="2578995E" w14:textId="77777777" w:rsidR="009E291D" w:rsidRPr="00753145" w:rsidRDefault="009E291D" w:rsidP="009E291D">
            <w:pPr>
              <w:pStyle w:val="NoSpacing"/>
              <w:numPr>
                <w:ilvl w:val="0"/>
                <w:numId w:val="12"/>
              </w:numPr>
              <w:ind w:left="170" w:hanging="170"/>
              <w:jc w:val="left"/>
            </w:pPr>
            <w:r w:rsidRPr="00753145">
              <w:t>Setup of private tertúlias</w:t>
            </w:r>
          </w:p>
          <w:p w14:paraId="1EA07003" w14:textId="77777777" w:rsidR="009E291D" w:rsidRPr="00753145" w:rsidRDefault="009E291D" w:rsidP="009E291D">
            <w:pPr>
              <w:pStyle w:val="NoSpacing"/>
              <w:numPr>
                <w:ilvl w:val="0"/>
                <w:numId w:val="12"/>
              </w:numPr>
              <w:ind w:left="170" w:hanging="170"/>
              <w:jc w:val="left"/>
            </w:pPr>
            <w:r w:rsidRPr="00753145">
              <w:t>Specific context of tertúlias</w:t>
            </w:r>
          </w:p>
        </w:tc>
      </w:tr>
      <w:tr w:rsidR="009E291D" w:rsidRPr="00753145" w14:paraId="0ABDB16D" w14:textId="77777777" w:rsidTr="009E291D">
        <w:trPr>
          <w:cantSplit/>
        </w:trPr>
        <w:tc>
          <w:tcPr>
            <w:tcW w:w="1413" w:type="dxa"/>
          </w:tcPr>
          <w:p w14:paraId="70CAEF21" w14:textId="77777777" w:rsidR="009E291D" w:rsidRPr="00753145" w:rsidRDefault="009E291D" w:rsidP="009E291D">
            <w:pPr>
              <w:pStyle w:val="NoSpacing"/>
            </w:pPr>
            <w:r w:rsidRPr="00753145">
              <w:t>Forums (Google Groups, etc.)</w:t>
            </w:r>
          </w:p>
        </w:tc>
        <w:tc>
          <w:tcPr>
            <w:tcW w:w="3540" w:type="dxa"/>
          </w:tcPr>
          <w:p w14:paraId="3444C3C5" w14:textId="77777777" w:rsidR="009E291D" w:rsidRPr="00753145" w:rsidRDefault="009E291D" w:rsidP="009E291D">
            <w:pPr>
              <w:pStyle w:val="NoSpacing"/>
              <w:numPr>
                <w:ilvl w:val="0"/>
                <w:numId w:val="12"/>
              </w:numPr>
              <w:ind w:left="170" w:hanging="170"/>
              <w:jc w:val="left"/>
            </w:pPr>
            <w:r w:rsidRPr="00753145">
              <w:t>Sophisticated user management</w:t>
            </w:r>
          </w:p>
        </w:tc>
        <w:tc>
          <w:tcPr>
            <w:tcW w:w="3541" w:type="dxa"/>
          </w:tcPr>
          <w:p w14:paraId="4D171CEE" w14:textId="77777777" w:rsidR="009E291D" w:rsidRPr="00753145" w:rsidRDefault="009E291D" w:rsidP="009E291D">
            <w:pPr>
              <w:pStyle w:val="NoSpacing"/>
              <w:numPr>
                <w:ilvl w:val="0"/>
                <w:numId w:val="12"/>
              </w:numPr>
              <w:ind w:left="170" w:hanging="170"/>
              <w:jc w:val="left"/>
            </w:pPr>
            <w:r w:rsidRPr="00753145">
              <w:t>Specific tuning for tertúlias (mainly UI)</w:t>
            </w:r>
          </w:p>
        </w:tc>
      </w:tr>
      <w:tr w:rsidR="009E291D" w:rsidRPr="00753145" w14:paraId="2B97B6AC" w14:textId="77777777" w:rsidTr="009E291D">
        <w:trPr>
          <w:cantSplit/>
        </w:trPr>
        <w:tc>
          <w:tcPr>
            <w:tcW w:w="1413" w:type="dxa"/>
          </w:tcPr>
          <w:p w14:paraId="2A4C69B5" w14:textId="77777777" w:rsidR="009E291D" w:rsidRPr="00753145" w:rsidRDefault="009E291D" w:rsidP="009E291D">
            <w:pPr>
              <w:pStyle w:val="NoSpacing"/>
            </w:pPr>
            <w:r w:rsidRPr="00753145">
              <w:t>Facebook</w:t>
            </w:r>
          </w:p>
        </w:tc>
        <w:tc>
          <w:tcPr>
            <w:tcW w:w="3540" w:type="dxa"/>
          </w:tcPr>
          <w:p w14:paraId="508006B1" w14:textId="77777777" w:rsidR="009E291D" w:rsidRPr="00753145" w:rsidRDefault="009E291D" w:rsidP="009E291D">
            <w:pPr>
              <w:pStyle w:val="NoSpacing"/>
              <w:numPr>
                <w:ilvl w:val="0"/>
                <w:numId w:val="12"/>
              </w:numPr>
              <w:ind w:left="170" w:hanging="170"/>
              <w:jc w:val="left"/>
            </w:pPr>
            <w:r w:rsidRPr="00753145">
              <w:t>Large user base</w:t>
            </w:r>
          </w:p>
          <w:p w14:paraId="5A8D8825" w14:textId="77777777" w:rsidR="009E291D" w:rsidRPr="00753145" w:rsidRDefault="009E291D" w:rsidP="009E291D">
            <w:pPr>
              <w:pStyle w:val="NoSpacing"/>
              <w:numPr>
                <w:ilvl w:val="0"/>
                <w:numId w:val="12"/>
              </w:numPr>
              <w:ind w:left="170" w:hanging="170"/>
              <w:jc w:val="left"/>
            </w:pPr>
            <w:r w:rsidRPr="00753145">
              <w:t>User awareness</w:t>
            </w:r>
          </w:p>
          <w:p w14:paraId="02ACD71A" w14:textId="77777777" w:rsidR="009E291D" w:rsidRPr="00753145" w:rsidRDefault="009E291D" w:rsidP="009E291D">
            <w:pPr>
              <w:pStyle w:val="NoSpacing"/>
              <w:numPr>
                <w:ilvl w:val="0"/>
                <w:numId w:val="12"/>
              </w:numPr>
              <w:ind w:left="170" w:hanging="170"/>
              <w:jc w:val="left"/>
            </w:pPr>
            <w:r w:rsidRPr="00753145">
              <w:t>User trust</w:t>
            </w:r>
          </w:p>
          <w:p w14:paraId="3BC4A3E3" w14:textId="77777777" w:rsidR="009E291D" w:rsidRPr="00753145" w:rsidRDefault="009E291D" w:rsidP="009E291D">
            <w:pPr>
              <w:pStyle w:val="NoSpacing"/>
              <w:numPr>
                <w:ilvl w:val="0"/>
                <w:numId w:val="12"/>
              </w:numPr>
              <w:ind w:left="170" w:hanging="170"/>
              <w:jc w:val="left"/>
            </w:pPr>
            <w:r w:rsidRPr="00753145">
              <w:t>Every platform</w:t>
            </w:r>
          </w:p>
          <w:p w14:paraId="01D01217" w14:textId="77777777" w:rsidR="009E291D" w:rsidRPr="00753145" w:rsidRDefault="009E291D" w:rsidP="009E291D">
            <w:pPr>
              <w:pStyle w:val="NoSpacing"/>
              <w:numPr>
                <w:ilvl w:val="0"/>
                <w:numId w:val="12"/>
              </w:numPr>
              <w:ind w:left="170" w:hanging="170"/>
              <w:jc w:val="left"/>
            </w:pPr>
            <w:r w:rsidRPr="00753145">
              <w:t>Ecosystem</w:t>
            </w:r>
          </w:p>
          <w:p w14:paraId="26529F93" w14:textId="77777777" w:rsidR="009E291D" w:rsidRPr="00753145" w:rsidRDefault="009E291D" w:rsidP="009E291D">
            <w:pPr>
              <w:pStyle w:val="NoSpacing"/>
              <w:numPr>
                <w:ilvl w:val="0"/>
                <w:numId w:val="12"/>
              </w:numPr>
              <w:ind w:left="170" w:hanging="170"/>
              <w:jc w:val="left"/>
            </w:pPr>
            <w:r w:rsidRPr="00753145">
              <w:t>Presence</w:t>
            </w:r>
          </w:p>
          <w:p w14:paraId="4AC08C1E" w14:textId="77777777" w:rsidR="009E291D" w:rsidRPr="00753145" w:rsidRDefault="009E291D" w:rsidP="009E291D">
            <w:pPr>
              <w:pStyle w:val="NoSpacing"/>
              <w:numPr>
                <w:ilvl w:val="0"/>
                <w:numId w:val="12"/>
              </w:numPr>
              <w:ind w:left="170" w:hanging="170"/>
              <w:jc w:val="left"/>
            </w:pPr>
            <w:r w:rsidRPr="00753145">
              <w:t>Notifications</w:t>
            </w:r>
          </w:p>
          <w:p w14:paraId="57CC30D7" w14:textId="77777777" w:rsidR="009E291D" w:rsidRPr="00753145" w:rsidRDefault="009E291D" w:rsidP="009E291D">
            <w:pPr>
              <w:pStyle w:val="NoSpacing"/>
              <w:numPr>
                <w:ilvl w:val="0"/>
                <w:numId w:val="12"/>
              </w:numPr>
              <w:ind w:left="170" w:hanging="170"/>
              <w:jc w:val="left"/>
            </w:pPr>
            <w:r w:rsidRPr="00753145">
              <w:t>Well defined public/privacy policies</w:t>
            </w:r>
          </w:p>
          <w:p w14:paraId="4F7A8F0E" w14:textId="77777777" w:rsidR="009E291D" w:rsidRPr="00753145" w:rsidRDefault="009E291D" w:rsidP="009E291D">
            <w:pPr>
              <w:pStyle w:val="NoSpacing"/>
              <w:numPr>
                <w:ilvl w:val="0"/>
                <w:numId w:val="12"/>
              </w:numPr>
              <w:ind w:left="170" w:hanging="170"/>
              <w:jc w:val="left"/>
            </w:pPr>
            <w:r w:rsidRPr="00753145">
              <w:t>Strong event management</w:t>
            </w:r>
          </w:p>
          <w:p w14:paraId="2BCEFBF5" w14:textId="77777777" w:rsidR="009E291D" w:rsidRPr="00753145" w:rsidRDefault="009E291D" w:rsidP="009E291D">
            <w:pPr>
              <w:pStyle w:val="NoSpacing"/>
              <w:numPr>
                <w:ilvl w:val="0"/>
                <w:numId w:val="12"/>
              </w:numPr>
              <w:ind w:left="170" w:hanging="170"/>
              <w:jc w:val="left"/>
            </w:pPr>
            <w:r w:rsidRPr="00753145">
              <w:t>API</w:t>
            </w:r>
          </w:p>
        </w:tc>
        <w:tc>
          <w:tcPr>
            <w:tcW w:w="3541" w:type="dxa"/>
          </w:tcPr>
          <w:p w14:paraId="3EA4A0C0" w14:textId="77777777" w:rsidR="009E291D" w:rsidRPr="00753145" w:rsidRDefault="009E291D" w:rsidP="009E291D">
            <w:pPr>
              <w:pStyle w:val="NoSpacing"/>
              <w:numPr>
                <w:ilvl w:val="0"/>
                <w:numId w:val="12"/>
              </w:numPr>
              <w:ind w:left="170" w:hanging="170"/>
              <w:jc w:val="left"/>
            </w:pPr>
            <w:r w:rsidRPr="00753145">
              <w:t>Complex to tune for tertúlias</w:t>
            </w:r>
          </w:p>
          <w:p w14:paraId="4CB7A8CF" w14:textId="77777777" w:rsidR="009E291D" w:rsidRPr="00753145" w:rsidRDefault="009E291D" w:rsidP="009E291D">
            <w:pPr>
              <w:pStyle w:val="NoSpacing"/>
              <w:numPr>
                <w:ilvl w:val="0"/>
                <w:numId w:val="12"/>
              </w:numPr>
              <w:ind w:left="170" w:hanging="170"/>
              <w:jc w:val="left"/>
            </w:pPr>
            <w:r w:rsidRPr="00753145">
              <w:t>Complex management for multiple tertúlias</w:t>
            </w:r>
          </w:p>
          <w:p w14:paraId="3CD3FCD8" w14:textId="77777777" w:rsidR="009E291D" w:rsidRPr="00753145" w:rsidRDefault="009E291D" w:rsidP="009E291D">
            <w:pPr>
              <w:pStyle w:val="NoSpacing"/>
              <w:numPr>
                <w:ilvl w:val="0"/>
                <w:numId w:val="12"/>
              </w:numPr>
              <w:ind w:left="170" w:hanging="170"/>
              <w:jc w:val="left"/>
            </w:pPr>
            <w:r w:rsidRPr="00753145">
              <w:t>Generic app</w:t>
            </w:r>
          </w:p>
        </w:tc>
      </w:tr>
      <w:tr w:rsidR="009E291D" w:rsidRPr="00753145" w14:paraId="6B5FDD38" w14:textId="77777777" w:rsidTr="009E291D">
        <w:trPr>
          <w:cantSplit/>
        </w:trPr>
        <w:tc>
          <w:tcPr>
            <w:tcW w:w="1413" w:type="dxa"/>
          </w:tcPr>
          <w:p w14:paraId="7647B3E8" w14:textId="77777777" w:rsidR="009E291D" w:rsidRPr="00753145" w:rsidRDefault="009E291D" w:rsidP="009E291D">
            <w:pPr>
              <w:pStyle w:val="NoSpacing"/>
            </w:pPr>
            <w:r w:rsidRPr="00753145">
              <w:t>Slack</w:t>
            </w:r>
          </w:p>
        </w:tc>
        <w:tc>
          <w:tcPr>
            <w:tcW w:w="3540" w:type="dxa"/>
          </w:tcPr>
          <w:p w14:paraId="37CDB9CD" w14:textId="77777777" w:rsidR="009E291D" w:rsidRPr="00753145" w:rsidRDefault="009E291D" w:rsidP="009E291D">
            <w:pPr>
              <w:pStyle w:val="NoSpacing"/>
              <w:numPr>
                <w:ilvl w:val="0"/>
                <w:numId w:val="12"/>
              </w:numPr>
              <w:ind w:left="170" w:hanging="170"/>
              <w:jc w:val="left"/>
            </w:pPr>
            <w:r w:rsidRPr="00753145">
              <w:t>IT enabled on businesses</w:t>
            </w:r>
          </w:p>
          <w:p w14:paraId="6A5DC450" w14:textId="77777777" w:rsidR="009E291D" w:rsidRPr="00753145" w:rsidRDefault="009E291D" w:rsidP="009E291D">
            <w:pPr>
              <w:pStyle w:val="NoSpacing"/>
              <w:numPr>
                <w:ilvl w:val="0"/>
                <w:numId w:val="12"/>
              </w:numPr>
              <w:ind w:left="170" w:hanging="170"/>
              <w:jc w:val="left"/>
            </w:pPr>
            <w:r w:rsidRPr="00753145">
              <w:t>Every platform</w:t>
            </w:r>
          </w:p>
          <w:p w14:paraId="2A411EE9" w14:textId="77777777" w:rsidR="009E291D" w:rsidRPr="00753145" w:rsidRDefault="009E291D" w:rsidP="009E291D">
            <w:pPr>
              <w:pStyle w:val="NoSpacing"/>
              <w:numPr>
                <w:ilvl w:val="0"/>
                <w:numId w:val="12"/>
              </w:numPr>
              <w:ind w:left="170" w:hanging="170"/>
              <w:jc w:val="left"/>
            </w:pPr>
            <w:r w:rsidRPr="00753145">
              <w:t>Presence</w:t>
            </w:r>
          </w:p>
          <w:p w14:paraId="1F4B8F10" w14:textId="77777777" w:rsidR="009E291D" w:rsidRPr="00753145" w:rsidRDefault="009E291D" w:rsidP="009E291D">
            <w:pPr>
              <w:pStyle w:val="NoSpacing"/>
              <w:numPr>
                <w:ilvl w:val="0"/>
                <w:numId w:val="12"/>
              </w:numPr>
              <w:ind w:left="170" w:hanging="170"/>
              <w:jc w:val="left"/>
            </w:pPr>
            <w:r w:rsidRPr="00753145">
              <w:t>Flexibility</w:t>
            </w:r>
          </w:p>
          <w:p w14:paraId="30BC180E" w14:textId="77777777" w:rsidR="009E291D" w:rsidRPr="00753145" w:rsidRDefault="009E291D" w:rsidP="009E291D">
            <w:pPr>
              <w:pStyle w:val="NoSpacing"/>
              <w:numPr>
                <w:ilvl w:val="0"/>
                <w:numId w:val="12"/>
              </w:numPr>
              <w:ind w:left="170" w:hanging="170"/>
              <w:jc w:val="left"/>
            </w:pPr>
            <w:r w:rsidRPr="00753145">
              <w:t>Hype</w:t>
            </w:r>
          </w:p>
          <w:p w14:paraId="3AF39040" w14:textId="77777777" w:rsidR="009E291D" w:rsidRPr="00753145" w:rsidRDefault="009E291D" w:rsidP="009E291D">
            <w:pPr>
              <w:pStyle w:val="NoSpacing"/>
              <w:numPr>
                <w:ilvl w:val="0"/>
                <w:numId w:val="12"/>
              </w:numPr>
              <w:ind w:left="170" w:hanging="170"/>
              <w:jc w:val="left"/>
            </w:pPr>
            <w:r w:rsidRPr="00753145">
              <w:t>API</w:t>
            </w:r>
          </w:p>
          <w:p w14:paraId="2CF1C5D0" w14:textId="77777777" w:rsidR="009E291D" w:rsidRPr="00753145" w:rsidRDefault="009E291D" w:rsidP="009E291D">
            <w:pPr>
              <w:pStyle w:val="NoSpacing"/>
              <w:numPr>
                <w:ilvl w:val="0"/>
                <w:numId w:val="12"/>
              </w:numPr>
              <w:ind w:left="170" w:hanging="170"/>
              <w:jc w:val="left"/>
            </w:pPr>
            <w:r w:rsidRPr="00753145">
              <w:t>Well defined public/privacy policies</w:t>
            </w:r>
          </w:p>
          <w:p w14:paraId="523E78E1" w14:textId="77777777" w:rsidR="009E291D" w:rsidRPr="00753145" w:rsidRDefault="009E291D" w:rsidP="009E291D">
            <w:pPr>
              <w:pStyle w:val="NoSpacing"/>
              <w:numPr>
                <w:ilvl w:val="0"/>
                <w:numId w:val="12"/>
              </w:numPr>
              <w:ind w:left="170" w:hanging="170"/>
              <w:jc w:val="left"/>
            </w:pPr>
            <w:r w:rsidRPr="00753145">
              <w:t>Integration public/privacy</w:t>
            </w:r>
          </w:p>
        </w:tc>
        <w:tc>
          <w:tcPr>
            <w:tcW w:w="3541" w:type="dxa"/>
          </w:tcPr>
          <w:p w14:paraId="41B0320B" w14:textId="77777777" w:rsidR="009E291D" w:rsidRPr="00753145" w:rsidRDefault="009E291D" w:rsidP="009E291D">
            <w:pPr>
              <w:pStyle w:val="NoSpacing"/>
              <w:numPr>
                <w:ilvl w:val="0"/>
                <w:numId w:val="12"/>
              </w:numPr>
              <w:ind w:left="170" w:hanging="170"/>
              <w:jc w:val="left"/>
            </w:pPr>
            <w:r w:rsidRPr="00753145">
              <w:t>Generic issues</w:t>
            </w:r>
          </w:p>
          <w:p w14:paraId="1F7CB5D3" w14:textId="77777777" w:rsidR="009E291D" w:rsidRPr="00753145" w:rsidRDefault="009E291D" w:rsidP="009E291D">
            <w:pPr>
              <w:pStyle w:val="NoSpacing"/>
              <w:numPr>
                <w:ilvl w:val="0"/>
                <w:numId w:val="12"/>
              </w:numPr>
              <w:ind w:left="170" w:hanging="170"/>
              <w:jc w:val="left"/>
            </w:pPr>
            <w:r w:rsidRPr="00753145">
              <w:t>Tech skills required to tune to tertúlias</w:t>
            </w:r>
          </w:p>
          <w:p w14:paraId="0E5833BA" w14:textId="77777777" w:rsidR="009E291D" w:rsidRPr="00753145" w:rsidRDefault="009E291D" w:rsidP="009E291D">
            <w:pPr>
              <w:pStyle w:val="NoSpacing"/>
              <w:numPr>
                <w:ilvl w:val="0"/>
                <w:numId w:val="12"/>
              </w:numPr>
              <w:ind w:left="170" w:hanging="170"/>
              <w:jc w:val="left"/>
            </w:pPr>
            <w:r w:rsidRPr="00753145">
              <w:t>Specific tuning for tertúlias (mainly UI)</w:t>
            </w:r>
          </w:p>
          <w:p w14:paraId="68C51267" w14:textId="77777777" w:rsidR="009E291D" w:rsidRPr="00753145" w:rsidRDefault="009E291D" w:rsidP="009E291D">
            <w:pPr>
              <w:pStyle w:val="NoSpacing"/>
              <w:numPr>
                <w:ilvl w:val="0"/>
                <w:numId w:val="12"/>
              </w:numPr>
              <w:ind w:left="170" w:hanging="170"/>
              <w:jc w:val="left"/>
            </w:pPr>
            <w:r w:rsidRPr="00753145">
              <w:t>Geek stuff</w:t>
            </w:r>
          </w:p>
        </w:tc>
      </w:tr>
    </w:tbl>
    <w:p w14:paraId="57B6AB72" w14:textId="77777777" w:rsidR="009E291D" w:rsidRPr="00753145" w:rsidRDefault="009E291D" w:rsidP="009E291D"/>
    <w:p w14:paraId="15DC293B" w14:textId="5E07BCB0" w:rsidR="009E291D" w:rsidRPr="00753145" w:rsidRDefault="009E291D" w:rsidP="009E291D">
      <w:pPr>
        <w:pStyle w:val="Caption"/>
        <w:keepNext/>
      </w:pPr>
      <w:bookmarkStart w:id="116" w:name="_Ref449813958"/>
      <w:bookmarkStart w:id="117" w:name="_Toc453624697"/>
      <w:r w:rsidRPr="00753145">
        <w:lastRenderedPageBreak/>
        <w:t xml:space="preserve">Table </w:t>
      </w:r>
      <w:r w:rsidRPr="00753145">
        <w:fldChar w:fldCharType="begin"/>
      </w:r>
      <w:r w:rsidRPr="00753145">
        <w:instrText xml:space="preserve"> SEQ Table \* ARABIC </w:instrText>
      </w:r>
      <w:r w:rsidRPr="00753145">
        <w:fldChar w:fldCharType="separate"/>
      </w:r>
      <w:r w:rsidR="00D60F5E">
        <w:rPr>
          <w:noProof/>
        </w:rPr>
        <w:t>4</w:t>
      </w:r>
      <w:r w:rsidRPr="00753145">
        <w:fldChar w:fldCharType="end"/>
      </w:r>
      <w:bookmarkEnd w:id="116"/>
      <w:r w:rsidRPr="00753145">
        <w:t>: Applications analysis / opportunities + threads</w:t>
      </w:r>
      <w:bookmarkEnd w:id="117"/>
    </w:p>
    <w:tbl>
      <w:tblPr>
        <w:tblStyle w:val="GridTable1Light"/>
        <w:tblW w:w="5000" w:type="pct"/>
        <w:tblLook w:val="0420" w:firstRow="1" w:lastRow="0" w:firstColumn="0" w:lastColumn="0" w:noHBand="0" w:noVBand="1"/>
      </w:tblPr>
      <w:tblGrid>
        <w:gridCol w:w="1413"/>
        <w:gridCol w:w="3540"/>
        <w:gridCol w:w="3541"/>
      </w:tblGrid>
      <w:tr w:rsidR="009E291D" w:rsidRPr="00753145" w14:paraId="5586F59A" w14:textId="77777777" w:rsidTr="009E291D">
        <w:trPr>
          <w:cnfStyle w:val="100000000000" w:firstRow="1" w:lastRow="0" w:firstColumn="0" w:lastColumn="0" w:oddVBand="0" w:evenVBand="0" w:oddHBand="0" w:evenHBand="0" w:firstRowFirstColumn="0" w:firstRowLastColumn="0" w:lastRowFirstColumn="0" w:lastRowLastColumn="0"/>
        </w:trPr>
        <w:tc>
          <w:tcPr>
            <w:tcW w:w="1413" w:type="dxa"/>
          </w:tcPr>
          <w:p w14:paraId="3A2676BA" w14:textId="77777777" w:rsidR="009E291D" w:rsidRPr="00753145" w:rsidRDefault="009E291D" w:rsidP="009E291D">
            <w:r w:rsidRPr="00753145">
              <w:t>Application</w:t>
            </w:r>
          </w:p>
        </w:tc>
        <w:tc>
          <w:tcPr>
            <w:tcW w:w="3540" w:type="dxa"/>
          </w:tcPr>
          <w:p w14:paraId="70A5A38C" w14:textId="77777777" w:rsidR="009E291D" w:rsidRPr="00753145" w:rsidRDefault="009E291D" w:rsidP="009E291D">
            <w:r w:rsidRPr="00753145">
              <w:t>Opportunities</w:t>
            </w:r>
            <w:r w:rsidRPr="00753145">
              <w:rPr>
                <w:vertAlign w:val="superscript"/>
              </w:rPr>
              <w:footnoteReference w:id="4"/>
            </w:r>
          </w:p>
        </w:tc>
        <w:tc>
          <w:tcPr>
            <w:tcW w:w="3541" w:type="dxa"/>
          </w:tcPr>
          <w:p w14:paraId="1D8013DE" w14:textId="77777777" w:rsidR="009E291D" w:rsidRPr="00753145" w:rsidRDefault="009E291D" w:rsidP="009E291D">
            <w:r w:rsidRPr="00753145">
              <w:t>Threads</w:t>
            </w:r>
            <w:r w:rsidRPr="00753145">
              <w:rPr>
                <w:vertAlign w:val="superscript"/>
              </w:rPr>
              <w:footnoteReference w:id="5"/>
            </w:r>
          </w:p>
        </w:tc>
      </w:tr>
      <w:tr w:rsidR="009E291D" w:rsidRPr="00753145" w14:paraId="6FB2BA85" w14:textId="77777777" w:rsidTr="009E291D">
        <w:tc>
          <w:tcPr>
            <w:tcW w:w="1413" w:type="dxa"/>
          </w:tcPr>
          <w:p w14:paraId="3588F980" w14:textId="77777777" w:rsidR="009E291D" w:rsidRPr="00753145" w:rsidRDefault="009E291D" w:rsidP="009E291D">
            <w:pPr>
              <w:pStyle w:val="NoSpacing"/>
            </w:pPr>
            <w:r w:rsidRPr="00753145">
              <w:t>Email</w:t>
            </w:r>
          </w:p>
        </w:tc>
        <w:tc>
          <w:tcPr>
            <w:tcW w:w="3540" w:type="dxa"/>
          </w:tcPr>
          <w:p w14:paraId="62D87432" w14:textId="77777777" w:rsidR="009E291D" w:rsidRPr="00753145" w:rsidRDefault="009E291D" w:rsidP="009E291D">
            <w:pPr>
              <w:pStyle w:val="NoSpacing"/>
              <w:numPr>
                <w:ilvl w:val="0"/>
                <w:numId w:val="12"/>
              </w:numPr>
              <w:ind w:left="170" w:hanging="170"/>
              <w:jc w:val="left"/>
            </w:pPr>
            <w:r w:rsidRPr="00753145">
              <w:t>Can be used for notification</w:t>
            </w:r>
          </w:p>
        </w:tc>
        <w:tc>
          <w:tcPr>
            <w:tcW w:w="3541" w:type="dxa"/>
          </w:tcPr>
          <w:p w14:paraId="24EE940F" w14:textId="77777777" w:rsidR="009E291D" w:rsidRPr="00753145" w:rsidRDefault="009E291D" w:rsidP="009E291D">
            <w:pPr>
              <w:pStyle w:val="NoSpacing"/>
              <w:numPr>
                <w:ilvl w:val="0"/>
                <w:numId w:val="12"/>
              </w:numPr>
              <w:ind w:left="170" w:hanging="170"/>
              <w:jc w:val="left"/>
            </w:pPr>
            <w:r w:rsidRPr="00753145">
              <w:t>Users fall back to email in any case of dissatisfaction</w:t>
            </w:r>
          </w:p>
        </w:tc>
      </w:tr>
      <w:tr w:rsidR="009E291D" w:rsidRPr="00753145" w14:paraId="5FAA36AD" w14:textId="77777777" w:rsidTr="009E291D">
        <w:tc>
          <w:tcPr>
            <w:tcW w:w="1413" w:type="dxa"/>
          </w:tcPr>
          <w:p w14:paraId="36AA6D90" w14:textId="77777777" w:rsidR="009E291D" w:rsidRPr="00753145" w:rsidRDefault="009E291D" w:rsidP="009E291D">
            <w:pPr>
              <w:pStyle w:val="NoSpacing"/>
            </w:pPr>
            <w:r w:rsidRPr="00753145">
              <w:t>WhatsUp</w:t>
            </w:r>
          </w:p>
        </w:tc>
        <w:tc>
          <w:tcPr>
            <w:tcW w:w="3540" w:type="dxa"/>
          </w:tcPr>
          <w:p w14:paraId="433A00DC" w14:textId="77777777" w:rsidR="009E291D" w:rsidRPr="00753145" w:rsidRDefault="009E291D" w:rsidP="009E291D">
            <w:pPr>
              <w:pStyle w:val="NoSpacing"/>
              <w:numPr>
                <w:ilvl w:val="0"/>
                <w:numId w:val="12"/>
              </w:numPr>
              <w:ind w:left="170" w:hanging="170"/>
              <w:jc w:val="left"/>
            </w:pPr>
            <w:r w:rsidRPr="00753145">
              <w:t>Can be used for notification</w:t>
            </w:r>
          </w:p>
        </w:tc>
        <w:tc>
          <w:tcPr>
            <w:tcW w:w="3541" w:type="dxa"/>
          </w:tcPr>
          <w:p w14:paraId="233FBFB5" w14:textId="77777777" w:rsidR="009E291D" w:rsidRPr="00753145" w:rsidRDefault="009E291D" w:rsidP="009E291D">
            <w:pPr>
              <w:pStyle w:val="NoSpacing"/>
              <w:numPr>
                <w:ilvl w:val="0"/>
                <w:numId w:val="12"/>
              </w:numPr>
              <w:ind w:left="170" w:hanging="170"/>
              <w:jc w:val="left"/>
            </w:pPr>
            <w:r w:rsidRPr="00753145">
              <w:t>Users fall back to whatsup in any case of dissatisfaction</w:t>
            </w:r>
          </w:p>
        </w:tc>
      </w:tr>
      <w:tr w:rsidR="009E291D" w:rsidRPr="00753145" w14:paraId="4AC15E14" w14:textId="77777777" w:rsidTr="009E291D">
        <w:tc>
          <w:tcPr>
            <w:tcW w:w="1413" w:type="dxa"/>
          </w:tcPr>
          <w:p w14:paraId="20008655" w14:textId="77777777" w:rsidR="009E291D" w:rsidRPr="00753145" w:rsidRDefault="009E291D" w:rsidP="009E291D">
            <w:pPr>
              <w:pStyle w:val="NoSpacing"/>
            </w:pPr>
            <w:r w:rsidRPr="00753145">
              <w:t>Msft Link</w:t>
            </w:r>
          </w:p>
        </w:tc>
        <w:tc>
          <w:tcPr>
            <w:tcW w:w="3540" w:type="dxa"/>
          </w:tcPr>
          <w:p w14:paraId="4F2E2B8B" w14:textId="77777777" w:rsidR="009E291D" w:rsidRPr="00753145" w:rsidRDefault="009E291D" w:rsidP="009E291D">
            <w:pPr>
              <w:pStyle w:val="NoSpacing"/>
              <w:jc w:val="center"/>
            </w:pPr>
            <w:r w:rsidRPr="00753145">
              <w:t>N/A</w:t>
            </w:r>
          </w:p>
        </w:tc>
        <w:tc>
          <w:tcPr>
            <w:tcW w:w="3541" w:type="dxa"/>
          </w:tcPr>
          <w:p w14:paraId="394943F8" w14:textId="77777777" w:rsidR="009E291D" w:rsidRPr="00753145" w:rsidRDefault="009E291D" w:rsidP="009E291D">
            <w:pPr>
              <w:pStyle w:val="NoSpacing"/>
              <w:jc w:val="center"/>
            </w:pPr>
            <w:r w:rsidRPr="00753145">
              <w:t>N/A</w:t>
            </w:r>
          </w:p>
        </w:tc>
      </w:tr>
      <w:tr w:rsidR="009E291D" w:rsidRPr="00753145" w14:paraId="478BEA30" w14:textId="77777777" w:rsidTr="009E291D">
        <w:tc>
          <w:tcPr>
            <w:tcW w:w="1413" w:type="dxa"/>
          </w:tcPr>
          <w:p w14:paraId="77430F10" w14:textId="77777777" w:rsidR="009E291D" w:rsidRPr="00753145" w:rsidRDefault="009E291D" w:rsidP="009E291D">
            <w:pPr>
              <w:pStyle w:val="NoSpacing"/>
            </w:pPr>
            <w:r w:rsidRPr="00753145">
              <w:t>Forums (Google Groups, etc.)</w:t>
            </w:r>
          </w:p>
        </w:tc>
        <w:tc>
          <w:tcPr>
            <w:tcW w:w="3540" w:type="dxa"/>
          </w:tcPr>
          <w:p w14:paraId="62A5C4EF" w14:textId="77777777" w:rsidR="009E291D" w:rsidRPr="00753145" w:rsidRDefault="009E291D" w:rsidP="009E291D">
            <w:pPr>
              <w:pStyle w:val="NoSpacing"/>
              <w:numPr>
                <w:ilvl w:val="0"/>
                <w:numId w:val="12"/>
              </w:numPr>
              <w:ind w:left="170" w:hanging="170"/>
            </w:pPr>
            <w:r w:rsidRPr="00753145">
              <w:t>Post integration to capture users</w:t>
            </w:r>
          </w:p>
        </w:tc>
        <w:tc>
          <w:tcPr>
            <w:tcW w:w="3541" w:type="dxa"/>
          </w:tcPr>
          <w:p w14:paraId="0C80E2DD" w14:textId="77777777" w:rsidR="009E291D" w:rsidRPr="00753145" w:rsidRDefault="009E291D" w:rsidP="009E291D">
            <w:pPr>
              <w:pStyle w:val="NoSpacing"/>
              <w:jc w:val="center"/>
            </w:pPr>
            <w:r w:rsidRPr="00753145">
              <w:t>N/A</w:t>
            </w:r>
          </w:p>
        </w:tc>
      </w:tr>
      <w:tr w:rsidR="009E291D" w:rsidRPr="00753145" w14:paraId="0DED2517" w14:textId="77777777" w:rsidTr="009E291D">
        <w:tc>
          <w:tcPr>
            <w:tcW w:w="1413" w:type="dxa"/>
          </w:tcPr>
          <w:p w14:paraId="5DA40C3A" w14:textId="77777777" w:rsidR="009E291D" w:rsidRPr="00753145" w:rsidRDefault="009E291D" w:rsidP="009E291D">
            <w:pPr>
              <w:pStyle w:val="NoSpacing"/>
            </w:pPr>
            <w:r w:rsidRPr="00753145">
              <w:t>Facebook</w:t>
            </w:r>
          </w:p>
        </w:tc>
        <w:tc>
          <w:tcPr>
            <w:tcW w:w="3540" w:type="dxa"/>
          </w:tcPr>
          <w:p w14:paraId="7975F046" w14:textId="77777777" w:rsidR="009E291D" w:rsidRPr="00753145" w:rsidRDefault="009E291D" w:rsidP="009E291D">
            <w:pPr>
              <w:pStyle w:val="NoSpacing"/>
              <w:numPr>
                <w:ilvl w:val="0"/>
                <w:numId w:val="12"/>
              </w:numPr>
              <w:ind w:left="170" w:hanging="170"/>
              <w:jc w:val="left"/>
            </w:pPr>
            <w:r w:rsidRPr="00753145">
              <w:t>Can be used for notification</w:t>
            </w:r>
          </w:p>
          <w:p w14:paraId="3C8F9A27" w14:textId="77777777" w:rsidR="009E291D" w:rsidRPr="00753145" w:rsidRDefault="009E291D" w:rsidP="009E291D">
            <w:pPr>
              <w:pStyle w:val="NoSpacing"/>
              <w:numPr>
                <w:ilvl w:val="0"/>
                <w:numId w:val="12"/>
              </w:numPr>
              <w:ind w:left="170" w:hanging="170"/>
              <w:jc w:val="left"/>
            </w:pPr>
            <w:r w:rsidRPr="00753145">
              <w:t>Can be used for authentication delegation</w:t>
            </w:r>
          </w:p>
          <w:p w14:paraId="6C199338" w14:textId="77777777" w:rsidR="009E291D" w:rsidRPr="00753145" w:rsidRDefault="009E291D" w:rsidP="009E291D">
            <w:pPr>
              <w:pStyle w:val="NoSpacing"/>
              <w:numPr>
                <w:ilvl w:val="0"/>
                <w:numId w:val="12"/>
              </w:numPr>
              <w:ind w:left="170" w:hanging="170"/>
              <w:jc w:val="left"/>
            </w:pPr>
            <w:r w:rsidRPr="00753145">
              <w:t>Can be used for new users discovery</w:t>
            </w:r>
          </w:p>
        </w:tc>
        <w:tc>
          <w:tcPr>
            <w:tcW w:w="3541" w:type="dxa"/>
          </w:tcPr>
          <w:p w14:paraId="2C31CF5E" w14:textId="77777777" w:rsidR="009E291D" w:rsidRPr="00753145" w:rsidRDefault="009E291D" w:rsidP="009E291D">
            <w:pPr>
              <w:pStyle w:val="NoSpacing"/>
              <w:numPr>
                <w:ilvl w:val="0"/>
                <w:numId w:val="12"/>
              </w:numPr>
              <w:ind w:left="170" w:hanging="170"/>
              <w:jc w:val="left"/>
            </w:pPr>
            <w:r w:rsidRPr="00753145">
              <w:t>Users fall back to fb in any case of dissatisfaction</w:t>
            </w:r>
          </w:p>
        </w:tc>
      </w:tr>
      <w:tr w:rsidR="009E291D" w:rsidRPr="00753145" w14:paraId="37B93895" w14:textId="77777777" w:rsidTr="009E291D">
        <w:tc>
          <w:tcPr>
            <w:tcW w:w="1413" w:type="dxa"/>
          </w:tcPr>
          <w:p w14:paraId="5DB491F6" w14:textId="77777777" w:rsidR="009E291D" w:rsidRPr="00753145" w:rsidRDefault="009E291D" w:rsidP="009E291D">
            <w:pPr>
              <w:pStyle w:val="NoSpacing"/>
            </w:pPr>
            <w:r w:rsidRPr="00753145">
              <w:t>Slack</w:t>
            </w:r>
          </w:p>
        </w:tc>
        <w:tc>
          <w:tcPr>
            <w:tcW w:w="3540" w:type="dxa"/>
          </w:tcPr>
          <w:p w14:paraId="73506374" w14:textId="77777777" w:rsidR="009E291D" w:rsidRPr="00753145" w:rsidRDefault="009E291D" w:rsidP="009E291D">
            <w:pPr>
              <w:pStyle w:val="NoSpacing"/>
              <w:numPr>
                <w:ilvl w:val="0"/>
                <w:numId w:val="12"/>
              </w:numPr>
              <w:ind w:left="170" w:hanging="170"/>
              <w:jc w:val="left"/>
            </w:pPr>
            <w:r w:rsidRPr="00753145">
              <w:t>Can be used as extension</w:t>
            </w:r>
          </w:p>
        </w:tc>
        <w:tc>
          <w:tcPr>
            <w:tcW w:w="3541" w:type="dxa"/>
          </w:tcPr>
          <w:p w14:paraId="6E045837" w14:textId="77777777" w:rsidR="009E291D" w:rsidRPr="00753145" w:rsidRDefault="009E291D" w:rsidP="009E291D">
            <w:pPr>
              <w:pStyle w:val="NoSpacing"/>
              <w:numPr>
                <w:ilvl w:val="0"/>
                <w:numId w:val="12"/>
              </w:numPr>
              <w:ind w:left="170" w:hanging="170"/>
              <w:jc w:val="left"/>
            </w:pPr>
            <w:r w:rsidRPr="00753145">
              <w:t>Some users might prefer lock in</w:t>
            </w:r>
          </w:p>
        </w:tc>
      </w:tr>
    </w:tbl>
    <w:p w14:paraId="57BC76AE" w14:textId="77777777" w:rsidR="009E291D" w:rsidRDefault="009E291D" w:rsidP="009E291D"/>
    <w:p w14:paraId="7421E725" w14:textId="77777777" w:rsidR="009E291D" w:rsidRDefault="00702DED" w:rsidP="009E291D">
      <w:pPr>
        <w:pStyle w:val="Heading2"/>
        <w:pageBreakBefore/>
      </w:pPr>
      <w:bookmarkStart w:id="118" w:name="_Ref453342449"/>
      <w:bookmarkStart w:id="119" w:name="_Toc453624674"/>
      <w:r>
        <w:lastRenderedPageBreak/>
        <w:t>Annex 2 - U</w:t>
      </w:r>
      <w:r w:rsidR="009E291D">
        <w:t>ser Stories</w:t>
      </w:r>
      <w:bookmarkEnd w:id="118"/>
      <w:bookmarkEnd w:id="119"/>
    </w:p>
    <w:p w14:paraId="53AD72E5" w14:textId="0C1D1A51" w:rsidR="009E291D" w:rsidRPr="00753145" w:rsidRDefault="009E291D" w:rsidP="009E291D">
      <w:pPr>
        <w:pStyle w:val="Caption"/>
        <w:keepNext/>
        <w:tabs>
          <w:tab w:val="center" w:pos="4252"/>
        </w:tabs>
        <w:jc w:val="both"/>
      </w:pPr>
      <w:r>
        <w:tab/>
      </w:r>
      <w:bookmarkStart w:id="120" w:name="_Toc453624698"/>
      <w:r w:rsidRPr="00753145">
        <w:t xml:space="preserve">Table </w:t>
      </w:r>
      <w:r w:rsidRPr="00753145">
        <w:fldChar w:fldCharType="begin"/>
      </w:r>
      <w:r w:rsidRPr="00753145">
        <w:instrText xml:space="preserve"> SEQ Table \* ARABIC </w:instrText>
      </w:r>
      <w:r w:rsidRPr="00753145">
        <w:fldChar w:fldCharType="separate"/>
      </w:r>
      <w:r w:rsidR="00D60F5E">
        <w:rPr>
          <w:noProof/>
        </w:rPr>
        <w:t>5</w:t>
      </w:r>
      <w:r w:rsidRPr="00753145">
        <w:fldChar w:fldCharType="end"/>
      </w:r>
      <w:r w:rsidRPr="00753145">
        <w:t>: User stories</w:t>
      </w:r>
      <w:bookmarkEnd w:id="120"/>
    </w:p>
    <w:tbl>
      <w:tblPr>
        <w:tblStyle w:val="GridTable1Light"/>
        <w:tblW w:w="0" w:type="auto"/>
        <w:tblLook w:val="0420" w:firstRow="1" w:lastRow="0" w:firstColumn="0" w:lastColumn="0" w:noHBand="0" w:noVBand="1"/>
      </w:tblPr>
      <w:tblGrid>
        <w:gridCol w:w="461"/>
        <w:gridCol w:w="1136"/>
        <w:gridCol w:w="4064"/>
        <w:gridCol w:w="2833"/>
      </w:tblGrid>
      <w:tr w:rsidR="009E291D" w:rsidRPr="00753145" w14:paraId="23E1BDCF" w14:textId="77777777" w:rsidTr="009E291D">
        <w:trPr>
          <w:cnfStyle w:val="100000000000" w:firstRow="1" w:lastRow="0" w:firstColumn="0" w:lastColumn="0" w:oddVBand="0" w:evenVBand="0" w:oddHBand="0" w:evenHBand="0" w:firstRowFirstColumn="0" w:firstRowLastColumn="0" w:lastRowFirstColumn="0" w:lastRowLastColumn="0"/>
          <w:cantSplit/>
          <w:trHeight w:val="315"/>
          <w:tblHeader/>
        </w:trPr>
        <w:tc>
          <w:tcPr>
            <w:tcW w:w="461" w:type="dxa"/>
            <w:hideMark/>
          </w:tcPr>
          <w:p w14:paraId="401DB028" w14:textId="77777777" w:rsidR="009E291D" w:rsidRPr="00753145" w:rsidRDefault="009E291D" w:rsidP="009E291D">
            <w:r w:rsidRPr="00753145">
              <w:t>ID</w:t>
            </w:r>
          </w:p>
        </w:tc>
        <w:tc>
          <w:tcPr>
            <w:tcW w:w="1136" w:type="dxa"/>
            <w:hideMark/>
          </w:tcPr>
          <w:p w14:paraId="4DFBB6C3" w14:textId="77777777" w:rsidR="009E291D" w:rsidRPr="00753145" w:rsidRDefault="009E291D" w:rsidP="009E291D">
            <w:r w:rsidRPr="00753145">
              <w:t>As a …</w:t>
            </w:r>
          </w:p>
        </w:tc>
        <w:tc>
          <w:tcPr>
            <w:tcW w:w="4064" w:type="dxa"/>
            <w:hideMark/>
          </w:tcPr>
          <w:p w14:paraId="4C9F3493" w14:textId="77777777" w:rsidR="009E291D" w:rsidRPr="00753145" w:rsidRDefault="009E291D" w:rsidP="009E291D">
            <w:r w:rsidRPr="00753145">
              <w:t>I want …</w:t>
            </w:r>
          </w:p>
        </w:tc>
        <w:tc>
          <w:tcPr>
            <w:tcW w:w="0" w:type="auto"/>
            <w:hideMark/>
          </w:tcPr>
          <w:p w14:paraId="12B0CE29" w14:textId="77777777" w:rsidR="009E291D" w:rsidRPr="00753145" w:rsidRDefault="009E291D" w:rsidP="009E291D">
            <w:r w:rsidRPr="00753145">
              <w:t>so that …</w:t>
            </w:r>
          </w:p>
        </w:tc>
      </w:tr>
      <w:tr w:rsidR="009E291D" w:rsidRPr="00753145" w14:paraId="3733FDAE" w14:textId="77777777" w:rsidTr="009E291D">
        <w:trPr>
          <w:cantSplit/>
          <w:trHeight w:val="315"/>
        </w:trPr>
        <w:tc>
          <w:tcPr>
            <w:tcW w:w="461" w:type="dxa"/>
            <w:hideMark/>
          </w:tcPr>
          <w:p w14:paraId="263B698B" w14:textId="77777777" w:rsidR="009E291D" w:rsidRPr="00753145" w:rsidRDefault="009E291D" w:rsidP="009E291D">
            <w:pPr>
              <w:pStyle w:val="NoSpacing"/>
            </w:pPr>
            <w:r w:rsidRPr="00753145">
              <w:t>1</w:t>
            </w:r>
          </w:p>
        </w:tc>
        <w:tc>
          <w:tcPr>
            <w:tcW w:w="1136" w:type="dxa"/>
            <w:hideMark/>
          </w:tcPr>
          <w:p w14:paraId="504CCDF1" w14:textId="77777777" w:rsidR="009E291D" w:rsidRPr="00753145" w:rsidRDefault="009E291D" w:rsidP="009E291D">
            <w:pPr>
              <w:pStyle w:val="NoSpacing"/>
            </w:pPr>
            <w:r w:rsidRPr="00753145">
              <w:t>user</w:t>
            </w:r>
          </w:p>
        </w:tc>
        <w:tc>
          <w:tcPr>
            <w:tcW w:w="4064" w:type="dxa"/>
            <w:hideMark/>
          </w:tcPr>
          <w:p w14:paraId="2D85653A" w14:textId="77777777" w:rsidR="009E291D" w:rsidRPr="00753145" w:rsidRDefault="009E291D" w:rsidP="009E291D">
            <w:pPr>
              <w:pStyle w:val="NoSpacing"/>
            </w:pPr>
            <w:r w:rsidRPr="00753145">
              <w:t>to create a public or private tertúlia</w:t>
            </w:r>
          </w:p>
        </w:tc>
        <w:tc>
          <w:tcPr>
            <w:tcW w:w="0" w:type="auto"/>
            <w:hideMark/>
          </w:tcPr>
          <w:p w14:paraId="71893144" w14:textId="77777777" w:rsidR="009E291D" w:rsidRPr="00753145" w:rsidRDefault="009E291D" w:rsidP="009E291D">
            <w:pPr>
              <w:pStyle w:val="NoSpacing"/>
            </w:pPr>
            <w:r w:rsidRPr="00753145">
              <w:t>I can try to build a community or a group around a subject</w:t>
            </w:r>
          </w:p>
        </w:tc>
      </w:tr>
      <w:tr w:rsidR="009E291D" w:rsidRPr="00753145" w14:paraId="49719C11" w14:textId="77777777" w:rsidTr="009E291D">
        <w:trPr>
          <w:cantSplit/>
          <w:trHeight w:val="315"/>
        </w:trPr>
        <w:tc>
          <w:tcPr>
            <w:tcW w:w="461" w:type="dxa"/>
            <w:hideMark/>
          </w:tcPr>
          <w:p w14:paraId="6097DF57" w14:textId="77777777" w:rsidR="009E291D" w:rsidRPr="00753145" w:rsidRDefault="009E291D" w:rsidP="009E291D">
            <w:pPr>
              <w:pStyle w:val="NoSpacing"/>
            </w:pPr>
            <w:r w:rsidRPr="00753145">
              <w:t>2</w:t>
            </w:r>
          </w:p>
        </w:tc>
        <w:tc>
          <w:tcPr>
            <w:tcW w:w="1136" w:type="dxa"/>
            <w:hideMark/>
          </w:tcPr>
          <w:p w14:paraId="3D5FF25C" w14:textId="77777777" w:rsidR="009E291D" w:rsidRPr="00753145" w:rsidRDefault="009E291D" w:rsidP="009E291D">
            <w:pPr>
              <w:pStyle w:val="NoSpacing"/>
            </w:pPr>
            <w:r w:rsidRPr="00753145">
              <w:t>tertúlia member</w:t>
            </w:r>
          </w:p>
        </w:tc>
        <w:tc>
          <w:tcPr>
            <w:tcW w:w="4064" w:type="dxa"/>
            <w:hideMark/>
          </w:tcPr>
          <w:p w14:paraId="24E18086" w14:textId="77777777" w:rsidR="009E291D" w:rsidRPr="00753145" w:rsidRDefault="009E291D" w:rsidP="009E291D">
            <w:pPr>
              <w:pStyle w:val="NoSpacing"/>
            </w:pPr>
            <w:r w:rsidRPr="00753145">
              <w:t>to view tertúlia details (name, owner, description, rec. schedule, etc.)</w:t>
            </w:r>
          </w:p>
        </w:tc>
        <w:tc>
          <w:tcPr>
            <w:tcW w:w="0" w:type="auto"/>
            <w:hideMark/>
          </w:tcPr>
          <w:p w14:paraId="7A0C6AFE" w14:textId="77777777" w:rsidR="009E291D" w:rsidRPr="00753145" w:rsidRDefault="009E291D" w:rsidP="009E291D">
            <w:pPr>
              <w:pStyle w:val="NoSpacing"/>
            </w:pPr>
            <w:r w:rsidRPr="00753145">
              <w:t>I can check next gathering</w:t>
            </w:r>
          </w:p>
        </w:tc>
      </w:tr>
      <w:tr w:rsidR="009E291D" w:rsidRPr="00753145" w14:paraId="05C07359" w14:textId="77777777" w:rsidTr="009E291D">
        <w:trPr>
          <w:cantSplit/>
          <w:trHeight w:val="315"/>
        </w:trPr>
        <w:tc>
          <w:tcPr>
            <w:tcW w:w="461" w:type="dxa"/>
            <w:hideMark/>
          </w:tcPr>
          <w:p w14:paraId="267D1384" w14:textId="77777777" w:rsidR="009E291D" w:rsidRPr="00753145" w:rsidRDefault="009E291D" w:rsidP="009E291D">
            <w:pPr>
              <w:pStyle w:val="NoSpacing"/>
            </w:pPr>
            <w:r w:rsidRPr="00753145">
              <w:t>3</w:t>
            </w:r>
          </w:p>
        </w:tc>
        <w:tc>
          <w:tcPr>
            <w:tcW w:w="1136" w:type="dxa"/>
            <w:hideMark/>
          </w:tcPr>
          <w:p w14:paraId="2762728A" w14:textId="77777777" w:rsidR="009E291D" w:rsidRPr="00753145" w:rsidRDefault="009E291D" w:rsidP="009E291D">
            <w:pPr>
              <w:pStyle w:val="NoSpacing"/>
            </w:pPr>
            <w:r w:rsidRPr="00753145">
              <w:t>tertúlia member</w:t>
            </w:r>
          </w:p>
        </w:tc>
        <w:tc>
          <w:tcPr>
            <w:tcW w:w="4064" w:type="dxa"/>
            <w:hideMark/>
          </w:tcPr>
          <w:p w14:paraId="06D0EBD5" w14:textId="77777777" w:rsidR="009E291D" w:rsidRPr="00753145" w:rsidRDefault="009E291D" w:rsidP="009E291D">
            <w:pPr>
              <w:pStyle w:val="NoSpacing"/>
            </w:pPr>
            <w:r w:rsidRPr="00753145">
              <w:t>to view details of all tertúlias I am in (name, recurring schedule, etc.)</w:t>
            </w:r>
          </w:p>
        </w:tc>
        <w:tc>
          <w:tcPr>
            <w:tcW w:w="0" w:type="auto"/>
            <w:hideMark/>
          </w:tcPr>
          <w:p w14:paraId="17F3F9BD" w14:textId="77777777" w:rsidR="009E291D" w:rsidRPr="00753145" w:rsidRDefault="009E291D" w:rsidP="009E291D">
            <w:pPr>
              <w:pStyle w:val="NoSpacing"/>
            </w:pPr>
            <w:r w:rsidRPr="00753145">
              <w:t>I can decide if I will participate or not</w:t>
            </w:r>
          </w:p>
        </w:tc>
      </w:tr>
      <w:tr w:rsidR="009E291D" w:rsidRPr="00753145" w14:paraId="363A7A23" w14:textId="77777777" w:rsidTr="009E291D">
        <w:trPr>
          <w:cantSplit/>
          <w:trHeight w:val="315"/>
        </w:trPr>
        <w:tc>
          <w:tcPr>
            <w:tcW w:w="461" w:type="dxa"/>
            <w:hideMark/>
          </w:tcPr>
          <w:p w14:paraId="4315CCD6" w14:textId="77777777" w:rsidR="009E291D" w:rsidRPr="00753145" w:rsidRDefault="009E291D" w:rsidP="009E291D">
            <w:pPr>
              <w:pStyle w:val="NoSpacing"/>
            </w:pPr>
            <w:r w:rsidRPr="00753145">
              <w:t>4</w:t>
            </w:r>
          </w:p>
        </w:tc>
        <w:tc>
          <w:tcPr>
            <w:tcW w:w="1136" w:type="dxa"/>
            <w:hideMark/>
          </w:tcPr>
          <w:p w14:paraId="36600DBA" w14:textId="77777777" w:rsidR="009E291D" w:rsidRPr="00753145" w:rsidRDefault="009E291D" w:rsidP="009E291D">
            <w:pPr>
              <w:pStyle w:val="NoSpacing"/>
            </w:pPr>
            <w:r w:rsidRPr="00753145">
              <w:t>tertúlia owner</w:t>
            </w:r>
          </w:p>
        </w:tc>
        <w:tc>
          <w:tcPr>
            <w:tcW w:w="4064" w:type="dxa"/>
            <w:hideMark/>
          </w:tcPr>
          <w:p w14:paraId="1DFB6633" w14:textId="77777777" w:rsidR="009E291D" w:rsidRPr="00753145" w:rsidRDefault="009E291D" w:rsidP="009E291D">
            <w:pPr>
              <w:pStyle w:val="NoSpacing"/>
            </w:pPr>
            <w:r w:rsidRPr="00753145">
              <w:t>to update this tertúlia data (name, description, recurring schedule, etc.)</w:t>
            </w:r>
          </w:p>
        </w:tc>
        <w:tc>
          <w:tcPr>
            <w:tcW w:w="0" w:type="auto"/>
            <w:hideMark/>
          </w:tcPr>
          <w:p w14:paraId="508C6CE5" w14:textId="77777777" w:rsidR="009E291D" w:rsidRPr="00753145" w:rsidRDefault="009E291D" w:rsidP="009E291D">
            <w:pPr>
              <w:pStyle w:val="NoSpacing"/>
            </w:pPr>
            <w:r w:rsidRPr="00753145">
              <w:t>I can update tertúlia information</w:t>
            </w:r>
          </w:p>
        </w:tc>
      </w:tr>
      <w:tr w:rsidR="009E291D" w:rsidRPr="00753145" w14:paraId="2263DC8E" w14:textId="77777777" w:rsidTr="009E291D">
        <w:trPr>
          <w:cantSplit/>
          <w:trHeight w:val="315"/>
        </w:trPr>
        <w:tc>
          <w:tcPr>
            <w:tcW w:w="461" w:type="dxa"/>
            <w:hideMark/>
          </w:tcPr>
          <w:p w14:paraId="7C6C6E99" w14:textId="77777777" w:rsidR="009E291D" w:rsidRPr="00753145" w:rsidRDefault="009E291D" w:rsidP="009E291D">
            <w:pPr>
              <w:pStyle w:val="NoSpacing"/>
            </w:pPr>
            <w:r w:rsidRPr="00753145">
              <w:t>5</w:t>
            </w:r>
          </w:p>
        </w:tc>
        <w:tc>
          <w:tcPr>
            <w:tcW w:w="1136" w:type="dxa"/>
            <w:hideMark/>
          </w:tcPr>
          <w:p w14:paraId="66DBD446" w14:textId="77777777" w:rsidR="009E291D" w:rsidRPr="00753145" w:rsidRDefault="009E291D" w:rsidP="009E291D">
            <w:pPr>
              <w:pStyle w:val="NoSpacing"/>
            </w:pPr>
            <w:r w:rsidRPr="00753145">
              <w:t>tertúlia owner</w:t>
            </w:r>
          </w:p>
        </w:tc>
        <w:tc>
          <w:tcPr>
            <w:tcW w:w="4064" w:type="dxa"/>
            <w:hideMark/>
          </w:tcPr>
          <w:p w14:paraId="1A6B6277" w14:textId="77777777" w:rsidR="009E291D" w:rsidRPr="00753145" w:rsidRDefault="009E291D" w:rsidP="009E291D">
            <w:pPr>
              <w:pStyle w:val="NoSpacing"/>
            </w:pPr>
            <w:r w:rsidRPr="00753145">
              <w:t>to setup a suspension period</w:t>
            </w:r>
          </w:p>
        </w:tc>
        <w:tc>
          <w:tcPr>
            <w:tcW w:w="0" w:type="auto"/>
            <w:hideMark/>
          </w:tcPr>
          <w:p w14:paraId="24AD2B53" w14:textId="77777777" w:rsidR="009E291D" w:rsidRPr="00753145" w:rsidRDefault="009E291D" w:rsidP="009E291D">
            <w:pPr>
              <w:pStyle w:val="NoSpacing"/>
            </w:pPr>
            <w:r w:rsidRPr="00753145">
              <w:t>all member get notified about it</w:t>
            </w:r>
          </w:p>
        </w:tc>
      </w:tr>
      <w:tr w:rsidR="009E291D" w:rsidRPr="00753145" w14:paraId="69903793" w14:textId="77777777" w:rsidTr="009E291D">
        <w:trPr>
          <w:cantSplit/>
          <w:trHeight w:val="315"/>
        </w:trPr>
        <w:tc>
          <w:tcPr>
            <w:tcW w:w="461" w:type="dxa"/>
            <w:hideMark/>
          </w:tcPr>
          <w:p w14:paraId="6C10FF69" w14:textId="77777777" w:rsidR="009E291D" w:rsidRPr="00753145" w:rsidRDefault="009E291D" w:rsidP="009E291D">
            <w:pPr>
              <w:pStyle w:val="NoSpacing"/>
            </w:pPr>
            <w:r w:rsidRPr="00753145">
              <w:t>6</w:t>
            </w:r>
          </w:p>
        </w:tc>
        <w:tc>
          <w:tcPr>
            <w:tcW w:w="1136" w:type="dxa"/>
            <w:hideMark/>
          </w:tcPr>
          <w:p w14:paraId="63235874" w14:textId="77777777" w:rsidR="009E291D" w:rsidRPr="00753145" w:rsidRDefault="009E291D" w:rsidP="009E291D">
            <w:pPr>
              <w:pStyle w:val="NoSpacing"/>
            </w:pPr>
            <w:r w:rsidRPr="00753145">
              <w:t>tertúlia member</w:t>
            </w:r>
          </w:p>
        </w:tc>
        <w:tc>
          <w:tcPr>
            <w:tcW w:w="4064" w:type="dxa"/>
            <w:hideMark/>
          </w:tcPr>
          <w:p w14:paraId="5E0536FA" w14:textId="77777777" w:rsidR="009E291D" w:rsidRPr="00753145" w:rsidRDefault="009E291D" w:rsidP="009E291D">
            <w:pPr>
              <w:pStyle w:val="NoSpacing"/>
            </w:pPr>
            <w:r w:rsidRPr="00753145">
              <w:t>to invite a user to join in</w:t>
            </w:r>
          </w:p>
        </w:tc>
        <w:tc>
          <w:tcPr>
            <w:tcW w:w="0" w:type="auto"/>
            <w:hideMark/>
          </w:tcPr>
          <w:p w14:paraId="091AF0B0" w14:textId="77777777" w:rsidR="009E291D" w:rsidRPr="00753145" w:rsidRDefault="009E291D" w:rsidP="009E291D">
            <w:pPr>
              <w:pStyle w:val="NoSpacing"/>
            </w:pPr>
            <w:r w:rsidRPr="00753145">
              <w:t>tertúlia's interest grows</w:t>
            </w:r>
          </w:p>
        </w:tc>
      </w:tr>
      <w:tr w:rsidR="009E291D" w:rsidRPr="00753145" w14:paraId="165AEAEC" w14:textId="77777777" w:rsidTr="009E291D">
        <w:trPr>
          <w:cantSplit/>
          <w:trHeight w:val="182"/>
        </w:trPr>
        <w:tc>
          <w:tcPr>
            <w:tcW w:w="461" w:type="dxa"/>
            <w:hideMark/>
          </w:tcPr>
          <w:p w14:paraId="5CB0DF9D" w14:textId="77777777" w:rsidR="009E291D" w:rsidRPr="00753145" w:rsidRDefault="009E291D" w:rsidP="009E291D">
            <w:pPr>
              <w:pStyle w:val="NoSpacing"/>
            </w:pPr>
            <w:r w:rsidRPr="00753145">
              <w:t>7</w:t>
            </w:r>
          </w:p>
        </w:tc>
        <w:tc>
          <w:tcPr>
            <w:tcW w:w="1136" w:type="dxa"/>
            <w:hideMark/>
          </w:tcPr>
          <w:p w14:paraId="087F6261" w14:textId="77777777" w:rsidR="009E291D" w:rsidRPr="00753145" w:rsidRDefault="009E291D" w:rsidP="009E291D">
            <w:pPr>
              <w:pStyle w:val="NoSpacing"/>
            </w:pPr>
            <w:r w:rsidRPr="00753145">
              <w:t>tertúlia member</w:t>
            </w:r>
          </w:p>
        </w:tc>
        <w:tc>
          <w:tcPr>
            <w:tcW w:w="4064" w:type="dxa"/>
            <w:hideMark/>
          </w:tcPr>
          <w:p w14:paraId="19EDDCA3" w14:textId="77777777" w:rsidR="009E291D" w:rsidRPr="00753145" w:rsidRDefault="009E291D" w:rsidP="009E291D">
            <w:pPr>
              <w:pStyle w:val="NoSpacing"/>
            </w:pPr>
            <w:r w:rsidRPr="00753145">
              <w:t>to register for next tertúlia gathering</w:t>
            </w:r>
          </w:p>
        </w:tc>
        <w:tc>
          <w:tcPr>
            <w:tcW w:w="0" w:type="auto"/>
            <w:hideMark/>
          </w:tcPr>
          <w:p w14:paraId="553611EF" w14:textId="77777777" w:rsidR="009E291D" w:rsidRPr="00753145" w:rsidRDefault="009E291D" w:rsidP="009E291D">
            <w:pPr>
              <w:pStyle w:val="NoSpacing"/>
            </w:pPr>
            <w:r w:rsidRPr="00753145">
              <w:t>the organization counts me in</w:t>
            </w:r>
          </w:p>
        </w:tc>
      </w:tr>
      <w:tr w:rsidR="009E291D" w:rsidRPr="00753145" w14:paraId="340BA058" w14:textId="77777777" w:rsidTr="009E291D">
        <w:trPr>
          <w:cantSplit/>
          <w:trHeight w:val="164"/>
        </w:trPr>
        <w:tc>
          <w:tcPr>
            <w:tcW w:w="461" w:type="dxa"/>
            <w:hideMark/>
          </w:tcPr>
          <w:p w14:paraId="38F32532" w14:textId="77777777" w:rsidR="009E291D" w:rsidRPr="00753145" w:rsidRDefault="009E291D" w:rsidP="009E291D">
            <w:pPr>
              <w:pStyle w:val="NoSpacing"/>
            </w:pPr>
            <w:r w:rsidRPr="00753145">
              <w:t>8</w:t>
            </w:r>
          </w:p>
        </w:tc>
        <w:tc>
          <w:tcPr>
            <w:tcW w:w="1136" w:type="dxa"/>
            <w:hideMark/>
          </w:tcPr>
          <w:p w14:paraId="62E6B140" w14:textId="77777777" w:rsidR="009E291D" w:rsidRPr="00753145" w:rsidRDefault="009E291D" w:rsidP="009E291D">
            <w:pPr>
              <w:pStyle w:val="NoSpacing"/>
            </w:pPr>
            <w:r w:rsidRPr="00753145">
              <w:t>tertúlia member</w:t>
            </w:r>
          </w:p>
        </w:tc>
        <w:tc>
          <w:tcPr>
            <w:tcW w:w="4064" w:type="dxa"/>
            <w:hideMark/>
          </w:tcPr>
          <w:p w14:paraId="472AC608" w14:textId="77777777" w:rsidR="009E291D" w:rsidRPr="00753145" w:rsidRDefault="009E291D" w:rsidP="009E291D">
            <w:pPr>
              <w:pStyle w:val="NoSpacing"/>
            </w:pPr>
            <w:r w:rsidRPr="00753145">
              <w:t>to propose a change for next tertúlia (date, location)</w:t>
            </w:r>
          </w:p>
        </w:tc>
        <w:tc>
          <w:tcPr>
            <w:tcW w:w="0" w:type="auto"/>
            <w:hideMark/>
          </w:tcPr>
          <w:p w14:paraId="4EFBFC51" w14:textId="77777777" w:rsidR="009E291D" w:rsidRPr="00753145" w:rsidRDefault="009E291D" w:rsidP="009E291D">
            <w:pPr>
              <w:pStyle w:val="NoSpacing"/>
            </w:pPr>
            <w:r w:rsidRPr="00753145">
              <w:t>it gets in line with my needs</w:t>
            </w:r>
          </w:p>
        </w:tc>
      </w:tr>
      <w:tr w:rsidR="009E291D" w:rsidRPr="00753145" w14:paraId="30187825" w14:textId="77777777" w:rsidTr="009E291D">
        <w:trPr>
          <w:cantSplit/>
          <w:trHeight w:val="315"/>
        </w:trPr>
        <w:tc>
          <w:tcPr>
            <w:tcW w:w="461" w:type="dxa"/>
            <w:hideMark/>
          </w:tcPr>
          <w:p w14:paraId="3D131F8B" w14:textId="77777777" w:rsidR="009E291D" w:rsidRPr="00753145" w:rsidRDefault="009E291D" w:rsidP="009E291D">
            <w:pPr>
              <w:pStyle w:val="NoSpacing"/>
            </w:pPr>
            <w:r w:rsidRPr="00753145">
              <w:t>9</w:t>
            </w:r>
          </w:p>
        </w:tc>
        <w:tc>
          <w:tcPr>
            <w:tcW w:w="1136" w:type="dxa"/>
            <w:hideMark/>
          </w:tcPr>
          <w:p w14:paraId="21ADED97" w14:textId="77777777" w:rsidR="009E291D" w:rsidRPr="00753145" w:rsidRDefault="009E291D" w:rsidP="009E291D">
            <w:pPr>
              <w:pStyle w:val="NoSpacing"/>
            </w:pPr>
            <w:r w:rsidRPr="00753145">
              <w:t>tertúlia member</w:t>
            </w:r>
          </w:p>
        </w:tc>
        <w:tc>
          <w:tcPr>
            <w:tcW w:w="4064" w:type="dxa"/>
            <w:hideMark/>
          </w:tcPr>
          <w:p w14:paraId="28808862" w14:textId="77777777" w:rsidR="009E291D" w:rsidRPr="00753145" w:rsidRDefault="009E291D" w:rsidP="009E291D">
            <w:pPr>
              <w:pStyle w:val="NoSpacing"/>
            </w:pPr>
            <w:r w:rsidRPr="00753145">
              <w:t>to vote on proposed changes for next tertúlia</w:t>
            </w:r>
          </w:p>
        </w:tc>
        <w:tc>
          <w:tcPr>
            <w:tcW w:w="0" w:type="auto"/>
            <w:hideMark/>
          </w:tcPr>
          <w:p w14:paraId="65FCD8DD" w14:textId="77777777" w:rsidR="009E291D" w:rsidRPr="00753145" w:rsidRDefault="009E291D" w:rsidP="009E291D">
            <w:pPr>
              <w:pStyle w:val="NoSpacing"/>
            </w:pPr>
            <w:r w:rsidRPr="00753145">
              <w:t>it gets in line with my needs</w:t>
            </w:r>
          </w:p>
        </w:tc>
      </w:tr>
      <w:tr w:rsidR="009E291D" w:rsidRPr="00753145" w14:paraId="6ED1509F" w14:textId="77777777" w:rsidTr="009E291D">
        <w:trPr>
          <w:cantSplit/>
          <w:trHeight w:val="315"/>
        </w:trPr>
        <w:tc>
          <w:tcPr>
            <w:tcW w:w="461" w:type="dxa"/>
            <w:hideMark/>
          </w:tcPr>
          <w:p w14:paraId="35C5DF76" w14:textId="77777777" w:rsidR="009E291D" w:rsidRPr="00753145" w:rsidRDefault="009E291D" w:rsidP="009E291D">
            <w:pPr>
              <w:pStyle w:val="NoSpacing"/>
            </w:pPr>
            <w:r w:rsidRPr="00753145">
              <w:t>10</w:t>
            </w:r>
          </w:p>
        </w:tc>
        <w:tc>
          <w:tcPr>
            <w:tcW w:w="1136" w:type="dxa"/>
            <w:hideMark/>
          </w:tcPr>
          <w:p w14:paraId="031A784E" w14:textId="77777777" w:rsidR="009E291D" w:rsidRPr="00753145" w:rsidRDefault="009E291D" w:rsidP="009E291D">
            <w:pPr>
              <w:pStyle w:val="NoSpacing"/>
            </w:pPr>
            <w:r w:rsidRPr="00753145">
              <w:t>tertúlia member</w:t>
            </w:r>
          </w:p>
        </w:tc>
        <w:tc>
          <w:tcPr>
            <w:tcW w:w="4064" w:type="dxa"/>
            <w:hideMark/>
          </w:tcPr>
          <w:p w14:paraId="2985F1EC" w14:textId="77777777" w:rsidR="009E291D" w:rsidRPr="00753145" w:rsidRDefault="009E291D" w:rsidP="009E291D">
            <w:pPr>
              <w:pStyle w:val="NoSpacing"/>
            </w:pPr>
            <w:r w:rsidRPr="00753145">
              <w:t>to mute/unmute tertúlia notifications</w:t>
            </w:r>
          </w:p>
        </w:tc>
        <w:tc>
          <w:tcPr>
            <w:tcW w:w="0" w:type="auto"/>
            <w:hideMark/>
          </w:tcPr>
          <w:p w14:paraId="129EBD50" w14:textId="77777777" w:rsidR="009E291D" w:rsidRPr="00753145" w:rsidRDefault="009E291D" w:rsidP="009E291D">
            <w:pPr>
              <w:pStyle w:val="NoSpacing"/>
            </w:pPr>
            <w:r w:rsidRPr="00753145">
              <w:t>I can tune the level of awareness</w:t>
            </w:r>
          </w:p>
        </w:tc>
      </w:tr>
      <w:tr w:rsidR="009E291D" w:rsidRPr="00753145" w14:paraId="62C2D1FD" w14:textId="77777777" w:rsidTr="009E291D">
        <w:trPr>
          <w:cantSplit/>
          <w:trHeight w:val="315"/>
        </w:trPr>
        <w:tc>
          <w:tcPr>
            <w:tcW w:w="461" w:type="dxa"/>
            <w:hideMark/>
          </w:tcPr>
          <w:p w14:paraId="6F0EC431" w14:textId="77777777" w:rsidR="009E291D" w:rsidRPr="00753145" w:rsidRDefault="009E291D" w:rsidP="009E291D">
            <w:pPr>
              <w:pStyle w:val="NoSpacing"/>
            </w:pPr>
            <w:r w:rsidRPr="00753145">
              <w:t>11</w:t>
            </w:r>
          </w:p>
        </w:tc>
        <w:tc>
          <w:tcPr>
            <w:tcW w:w="1136" w:type="dxa"/>
            <w:hideMark/>
          </w:tcPr>
          <w:p w14:paraId="24898350" w14:textId="77777777" w:rsidR="009E291D" w:rsidRPr="00753145" w:rsidRDefault="009E291D" w:rsidP="009E291D">
            <w:pPr>
              <w:pStyle w:val="NoSpacing"/>
            </w:pPr>
            <w:r w:rsidRPr="00753145">
              <w:t>tertúlia member</w:t>
            </w:r>
          </w:p>
        </w:tc>
        <w:tc>
          <w:tcPr>
            <w:tcW w:w="4064" w:type="dxa"/>
            <w:hideMark/>
          </w:tcPr>
          <w:p w14:paraId="4A7F631D" w14:textId="77777777" w:rsidR="009E291D" w:rsidRPr="00753145" w:rsidRDefault="009E291D" w:rsidP="009E291D">
            <w:pPr>
              <w:pStyle w:val="NoSpacing"/>
            </w:pPr>
            <w:r w:rsidRPr="00753145">
              <w:t>to see a map route to the tertúlia location</w:t>
            </w:r>
          </w:p>
        </w:tc>
        <w:tc>
          <w:tcPr>
            <w:tcW w:w="0" w:type="auto"/>
            <w:hideMark/>
          </w:tcPr>
          <w:p w14:paraId="140A1B37" w14:textId="77777777" w:rsidR="009E291D" w:rsidRPr="00753145" w:rsidRDefault="009E291D" w:rsidP="009E291D">
            <w:pPr>
              <w:pStyle w:val="NoSpacing"/>
            </w:pPr>
            <w:r w:rsidRPr="00753145">
              <w:t>I can get hints on driving options</w:t>
            </w:r>
          </w:p>
        </w:tc>
      </w:tr>
      <w:tr w:rsidR="009E291D" w:rsidRPr="00753145" w14:paraId="02FD356F" w14:textId="77777777" w:rsidTr="009E291D">
        <w:trPr>
          <w:cantSplit/>
          <w:trHeight w:val="315"/>
        </w:trPr>
        <w:tc>
          <w:tcPr>
            <w:tcW w:w="461" w:type="dxa"/>
            <w:hideMark/>
          </w:tcPr>
          <w:p w14:paraId="66FEBBE9" w14:textId="77777777" w:rsidR="009E291D" w:rsidRPr="00753145" w:rsidRDefault="009E291D" w:rsidP="009E291D">
            <w:pPr>
              <w:pStyle w:val="NoSpacing"/>
            </w:pPr>
            <w:r w:rsidRPr="00753145">
              <w:t>12</w:t>
            </w:r>
          </w:p>
        </w:tc>
        <w:tc>
          <w:tcPr>
            <w:tcW w:w="1136" w:type="dxa"/>
            <w:hideMark/>
          </w:tcPr>
          <w:p w14:paraId="557BD427" w14:textId="77777777" w:rsidR="009E291D" w:rsidRPr="00753145" w:rsidRDefault="009E291D" w:rsidP="009E291D">
            <w:pPr>
              <w:pStyle w:val="NoSpacing"/>
            </w:pPr>
            <w:r w:rsidRPr="00753145">
              <w:t>tertúlia member</w:t>
            </w:r>
          </w:p>
        </w:tc>
        <w:tc>
          <w:tcPr>
            <w:tcW w:w="4064" w:type="dxa"/>
            <w:hideMark/>
          </w:tcPr>
          <w:p w14:paraId="0A86B556" w14:textId="77777777" w:rsidR="009E291D" w:rsidRPr="00753145" w:rsidRDefault="009E291D" w:rsidP="009E291D">
            <w:pPr>
              <w:pStyle w:val="NoSpacing"/>
            </w:pPr>
            <w:r w:rsidRPr="00753145">
              <w:t>to receive a tertúlia reminder in advance</w:t>
            </w:r>
          </w:p>
        </w:tc>
        <w:tc>
          <w:tcPr>
            <w:tcW w:w="0" w:type="auto"/>
            <w:hideMark/>
          </w:tcPr>
          <w:p w14:paraId="6CE75D8F" w14:textId="77777777" w:rsidR="009E291D" w:rsidRPr="00753145" w:rsidRDefault="009E291D" w:rsidP="009E291D">
            <w:pPr>
              <w:pStyle w:val="NoSpacing"/>
            </w:pPr>
            <w:r w:rsidRPr="00753145">
              <w:t>I don’t forget to include it in my agenda</w:t>
            </w:r>
          </w:p>
        </w:tc>
      </w:tr>
      <w:tr w:rsidR="009E291D" w:rsidRPr="00753145" w14:paraId="370BA1B2" w14:textId="77777777" w:rsidTr="009E291D">
        <w:trPr>
          <w:cantSplit/>
          <w:trHeight w:val="315"/>
        </w:trPr>
        <w:tc>
          <w:tcPr>
            <w:tcW w:w="461" w:type="dxa"/>
            <w:hideMark/>
          </w:tcPr>
          <w:p w14:paraId="46F787D0" w14:textId="77777777" w:rsidR="009E291D" w:rsidRPr="00753145" w:rsidRDefault="009E291D" w:rsidP="009E291D">
            <w:pPr>
              <w:pStyle w:val="NoSpacing"/>
            </w:pPr>
            <w:r w:rsidRPr="00753145">
              <w:t>19</w:t>
            </w:r>
          </w:p>
        </w:tc>
        <w:tc>
          <w:tcPr>
            <w:tcW w:w="1136" w:type="dxa"/>
            <w:hideMark/>
          </w:tcPr>
          <w:p w14:paraId="21222204" w14:textId="77777777" w:rsidR="009E291D" w:rsidRPr="00753145" w:rsidRDefault="009E291D" w:rsidP="009E291D">
            <w:pPr>
              <w:pStyle w:val="NoSpacing"/>
            </w:pPr>
            <w:r w:rsidRPr="00753145">
              <w:t>tertúlia manager</w:t>
            </w:r>
          </w:p>
        </w:tc>
        <w:tc>
          <w:tcPr>
            <w:tcW w:w="4064" w:type="dxa"/>
            <w:hideMark/>
          </w:tcPr>
          <w:p w14:paraId="357FA9B4" w14:textId="77777777" w:rsidR="009E291D" w:rsidRPr="00753145" w:rsidRDefault="009E291D" w:rsidP="009E291D">
            <w:pPr>
              <w:pStyle w:val="NoSpacing"/>
            </w:pPr>
            <w:r w:rsidRPr="00753145">
              <w:t>to publish a shopping list for a tertúlia</w:t>
            </w:r>
          </w:p>
        </w:tc>
        <w:tc>
          <w:tcPr>
            <w:tcW w:w="0" w:type="auto"/>
            <w:hideMark/>
          </w:tcPr>
          <w:p w14:paraId="7D9E2558" w14:textId="77777777" w:rsidR="009E291D" w:rsidRPr="00753145" w:rsidRDefault="009E291D" w:rsidP="009E291D">
            <w:pPr>
              <w:pStyle w:val="NoSpacing"/>
            </w:pPr>
            <w:r w:rsidRPr="00753145">
              <w:t>I can manage tertúlia logistics</w:t>
            </w:r>
          </w:p>
        </w:tc>
      </w:tr>
      <w:tr w:rsidR="009E291D" w:rsidRPr="00753145" w14:paraId="1D71FDD3" w14:textId="77777777" w:rsidTr="009E291D">
        <w:trPr>
          <w:cantSplit/>
          <w:trHeight w:val="315"/>
        </w:trPr>
        <w:tc>
          <w:tcPr>
            <w:tcW w:w="461" w:type="dxa"/>
            <w:hideMark/>
          </w:tcPr>
          <w:p w14:paraId="544705E6" w14:textId="77777777" w:rsidR="009E291D" w:rsidRPr="00753145" w:rsidRDefault="009E291D" w:rsidP="009E291D">
            <w:pPr>
              <w:pStyle w:val="NoSpacing"/>
            </w:pPr>
            <w:r w:rsidRPr="00753145">
              <w:t>20</w:t>
            </w:r>
          </w:p>
        </w:tc>
        <w:tc>
          <w:tcPr>
            <w:tcW w:w="1136" w:type="dxa"/>
            <w:hideMark/>
          </w:tcPr>
          <w:p w14:paraId="43BA3966" w14:textId="77777777" w:rsidR="009E291D" w:rsidRPr="00753145" w:rsidRDefault="009E291D" w:rsidP="009E291D">
            <w:pPr>
              <w:pStyle w:val="NoSpacing"/>
            </w:pPr>
            <w:r w:rsidRPr="00753145">
              <w:t>tertúlia member</w:t>
            </w:r>
          </w:p>
        </w:tc>
        <w:tc>
          <w:tcPr>
            <w:tcW w:w="4064" w:type="dxa"/>
            <w:hideMark/>
          </w:tcPr>
          <w:p w14:paraId="5A38C6A9" w14:textId="77777777" w:rsidR="009E291D" w:rsidRPr="00753145" w:rsidRDefault="009E291D" w:rsidP="009E291D">
            <w:pPr>
              <w:pStyle w:val="NoSpacing"/>
            </w:pPr>
            <w:r w:rsidRPr="00753145">
              <w:t>To choose tertúlia shopping list items</w:t>
            </w:r>
          </w:p>
        </w:tc>
        <w:tc>
          <w:tcPr>
            <w:tcW w:w="0" w:type="auto"/>
            <w:hideMark/>
          </w:tcPr>
          <w:p w14:paraId="4F2A1B9C" w14:textId="77777777" w:rsidR="009E291D" w:rsidRPr="00753145" w:rsidRDefault="009E291D" w:rsidP="009E291D">
            <w:pPr>
              <w:pStyle w:val="NoSpacing"/>
            </w:pPr>
            <w:r w:rsidRPr="00753145">
              <w:t>I can select my contribution</w:t>
            </w:r>
          </w:p>
        </w:tc>
      </w:tr>
    </w:tbl>
    <w:p w14:paraId="39234C70" w14:textId="77777777" w:rsidR="00287DB1" w:rsidRDefault="00287DB1" w:rsidP="00287DB1">
      <w:pPr>
        <w:pStyle w:val="Heading2"/>
        <w:pageBreakBefore/>
      </w:pPr>
      <w:bookmarkStart w:id="121" w:name="_Ref453344916"/>
      <w:bookmarkStart w:id="122" w:name="_Toc453624675"/>
      <w:r>
        <w:lastRenderedPageBreak/>
        <w:t>Annex 3 - User Interaction</w:t>
      </w:r>
      <w:bookmarkEnd w:id="121"/>
      <w:bookmarkEnd w:id="122"/>
    </w:p>
    <w:p w14:paraId="1A3834CA" w14:textId="6EE0572B" w:rsidR="00287DB1" w:rsidRDefault="00A862A7" w:rsidP="00287DB1">
      <w:r w:rsidRPr="00A862A7">
        <w:rPr>
          <w:noProof/>
          <w:lang w:val="pt-PT" w:eastAsia="pt-PT"/>
        </w:rPr>
        <w:drawing>
          <wp:inline distT="0" distB="0" distL="0" distR="0" wp14:anchorId="77470A4E" wp14:editId="3A8C7E4F">
            <wp:extent cx="5210175" cy="70104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7010400"/>
                    </a:xfrm>
                    <a:prstGeom prst="rect">
                      <a:avLst/>
                    </a:prstGeom>
                    <a:noFill/>
                    <a:ln>
                      <a:noFill/>
                    </a:ln>
                  </pic:spPr>
                </pic:pic>
              </a:graphicData>
            </a:graphic>
          </wp:inline>
        </w:drawing>
      </w:r>
    </w:p>
    <w:p w14:paraId="2F7D1092" w14:textId="61F395F7" w:rsidR="00A862A7" w:rsidRDefault="00A862A7" w:rsidP="00287DB1">
      <w:r w:rsidRPr="00A862A7">
        <w:rPr>
          <w:noProof/>
          <w:lang w:val="pt-PT" w:eastAsia="pt-PT"/>
        </w:rPr>
        <w:lastRenderedPageBreak/>
        <w:drawing>
          <wp:inline distT="0" distB="0" distL="0" distR="0" wp14:anchorId="267EF010" wp14:editId="47C3F738">
            <wp:extent cx="5057775" cy="70675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7067550"/>
                    </a:xfrm>
                    <a:prstGeom prst="rect">
                      <a:avLst/>
                    </a:prstGeom>
                    <a:noFill/>
                    <a:ln>
                      <a:noFill/>
                    </a:ln>
                  </pic:spPr>
                </pic:pic>
              </a:graphicData>
            </a:graphic>
          </wp:inline>
        </w:drawing>
      </w:r>
    </w:p>
    <w:p w14:paraId="58CD1E1D" w14:textId="60F79EFA" w:rsidR="00A862A7" w:rsidRDefault="00A862A7" w:rsidP="00287DB1">
      <w:r w:rsidRPr="00A862A7">
        <w:rPr>
          <w:noProof/>
          <w:lang w:val="pt-PT" w:eastAsia="pt-PT"/>
        </w:rPr>
        <w:lastRenderedPageBreak/>
        <w:drawing>
          <wp:inline distT="0" distB="0" distL="0" distR="0" wp14:anchorId="59B28FC6" wp14:editId="2ABBD9C3">
            <wp:extent cx="5286375" cy="70485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7048500"/>
                    </a:xfrm>
                    <a:prstGeom prst="rect">
                      <a:avLst/>
                    </a:prstGeom>
                    <a:noFill/>
                    <a:ln>
                      <a:noFill/>
                    </a:ln>
                  </pic:spPr>
                </pic:pic>
              </a:graphicData>
            </a:graphic>
          </wp:inline>
        </w:drawing>
      </w:r>
    </w:p>
    <w:p w14:paraId="169AD981" w14:textId="7C5BB32C" w:rsidR="00A862A7" w:rsidRDefault="00A862A7" w:rsidP="00287DB1">
      <w:r w:rsidRPr="00A862A7">
        <w:rPr>
          <w:noProof/>
          <w:lang w:val="pt-PT" w:eastAsia="pt-PT"/>
        </w:rPr>
        <w:lastRenderedPageBreak/>
        <w:drawing>
          <wp:inline distT="0" distB="0" distL="0" distR="0" wp14:anchorId="3A92722B" wp14:editId="2DA4F221">
            <wp:extent cx="4905375" cy="65722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6572250"/>
                    </a:xfrm>
                    <a:prstGeom prst="rect">
                      <a:avLst/>
                    </a:prstGeom>
                    <a:noFill/>
                    <a:ln>
                      <a:noFill/>
                    </a:ln>
                  </pic:spPr>
                </pic:pic>
              </a:graphicData>
            </a:graphic>
          </wp:inline>
        </w:drawing>
      </w:r>
    </w:p>
    <w:p w14:paraId="64F59C56" w14:textId="000D0456" w:rsidR="00A862A7" w:rsidRDefault="00A862A7" w:rsidP="00287DB1">
      <w:r w:rsidRPr="00A862A7">
        <w:rPr>
          <w:noProof/>
          <w:lang w:val="pt-PT" w:eastAsia="pt-PT"/>
        </w:rPr>
        <w:lastRenderedPageBreak/>
        <w:drawing>
          <wp:inline distT="0" distB="0" distL="0" distR="0" wp14:anchorId="21E6341B" wp14:editId="0704C474">
            <wp:extent cx="4905375" cy="71723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7172325"/>
                    </a:xfrm>
                    <a:prstGeom prst="rect">
                      <a:avLst/>
                    </a:prstGeom>
                    <a:noFill/>
                    <a:ln>
                      <a:noFill/>
                    </a:ln>
                  </pic:spPr>
                </pic:pic>
              </a:graphicData>
            </a:graphic>
          </wp:inline>
        </w:drawing>
      </w:r>
    </w:p>
    <w:p w14:paraId="0E6BFAB0" w14:textId="77777777" w:rsidR="00A862A7" w:rsidRPr="00287DB1" w:rsidRDefault="00A862A7" w:rsidP="00287DB1"/>
    <w:p w14:paraId="794DE386" w14:textId="77777777" w:rsidR="00287DB1" w:rsidRPr="00287DB1" w:rsidRDefault="00287DB1" w:rsidP="00287DB1"/>
    <w:p w14:paraId="3C1E8A16" w14:textId="75C0C80C" w:rsidR="009E291D" w:rsidRDefault="00856D5E" w:rsidP="00856D5E">
      <w:pPr>
        <w:pStyle w:val="Heading2"/>
        <w:pageBreakBefore/>
      </w:pPr>
      <w:bookmarkStart w:id="123" w:name="_Ref453345436"/>
      <w:bookmarkStart w:id="124" w:name="_Toc453624676"/>
      <w:r>
        <w:lastRenderedPageBreak/>
        <w:t>Annex 4 – Cloud platform selection</w:t>
      </w:r>
      <w:bookmarkEnd w:id="123"/>
      <w:bookmarkEnd w:id="124"/>
    </w:p>
    <w:p w14:paraId="4C8CB3B2" w14:textId="77777777" w:rsidR="00856D5E" w:rsidRDefault="00856D5E" w:rsidP="00856D5E"/>
    <w:p w14:paraId="4C7B7279" w14:textId="6503BD72" w:rsidR="00856D5E" w:rsidRPr="00753145" w:rsidRDefault="00856D5E" w:rsidP="00856D5E">
      <w:r>
        <w:t>For the server platform selection, after making a market survey</w:t>
      </w:r>
      <w:r w:rsidRPr="00753145">
        <w:t xml:space="preserve">, we came up with the short list of cloud services suppliers presented in </w:t>
      </w:r>
      <w:r w:rsidRPr="00753145">
        <w:fldChar w:fldCharType="begin"/>
      </w:r>
      <w:r w:rsidRPr="00753145">
        <w:instrText xml:space="preserve"> REF _Ref449893829 \h \* lower </w:instrText>
      </w:r>
      <w:r w:rsidRPr="00753145">
        <w:fldChar w:fldCharType="separate"/>
      </w:r>
      <w:r w:rsidR="00D60F5E" w:rsidRPr="00753145">
        <w:t xml:space="preserve">table </w:t>
      </w:r>
      <w:r w:rsidR="00D60F5E">
        <w:rPr>
          <w:noProof/>
        </w:rPr>
        <w:t>6</w:t>
      </w:r>
      <w:r w:rsidRPr="00753145">
        <w:fldChar w:fldCharType="end"/>
      </w:r>
      <w:r w:rsidRPr="00753145">
        <w:t>.</w:t>
      </w:r>
    </w:p>
    <w:p w14:paraId="36E374A2" w14:textId="77777777" w:rsidR="00856D5E" w:rsidRPr="00753145" w:rsidRDefault="00856D5E" w:rsidP="00856D5E"/>
    <w:p w14:paraId="4EFE3B2D" w14:textId="5B19CCAA" w:rsidR="00856D5E" w:rsidRPr="00753145" w:rsidRDefault="00856D5E" w:rsidP="00856D5E">
      <w:pPr>
        <w:pStyle w:val="Caption"/>
        <w:keepNext/>
      </w:pPr>
      <w:bookmarkStart w:id="125" w:name="_Ref449893829"/>
      <w:bookmarkStart w:id="126" w:name="_Toc453624699"/>
      <w:r w:rsidRPr="00753145">
        <w:t xml:space="preserve">Table </w:t>
      </w:r>
      <w:r w:rsidRPr="00753145">
        <w:fldChar w:fldCharType="begin"/>
      </w:r>
      <w:r w:rsidRPr="00753145">
        <w:instrText xml:space="preserve"> SEQ Table \* ARABIC </w:instrText>
      </w:r>
      <w:r w:rsidRPr="00753145">
        <w:fldChar w:fldCharType="separate"/>
      </w:r>
      <w:r w:rsidR="00D60F5E">
        <w:rPr>
          <w:noProof/>
        </w:rPr>
        <w:t>6</w:t>
      </w:r>
      <w:r w:rsidRPr="00753145">
        <w:fldChar w:fldCharType="end"/>
      </w:r>
      <w:bookmarkEnd w:id="125"/>
      <w:r w:rsidRPr="00753145">
        <w:t>: Cloud services suppliers short-list</w:t>
      </w:r>
      <w:bookmarkEnd w:id="126"/>
    </w:p>
    <w:tbl>
      <w:tblPr>
        <w:tblStyle w:val="GridTable1Light"/>
        <w:tblW w:w="5000" w:type="pct"/>
        <w:tblLook w:val="0620" w:firstRow="1" w:lastRow="0" w:firstColumn="0" w:lastColumn="0" w:noHBand="1" w:noVBand="1"/>
      </w:tblPr>
      <w:tblGrid>
        <w:gridCol w:w="2051"/>
        <w:gridCol w:w="4759"/>
        <w:gridCol w:w="1684"/>
      </w:tblGrid>
      <w:tr w:rsidR="00856D5E" w:rsidRPr="00753145" w14:paraId="2862C257"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0A30FC67" w14:textId="77777777" w:rsidR="00856D5E" w:rsidRPr="00753145" w:rsidRDefault="00856D5E" w:rsidP="00856D5E">
            <w:r w:rsidRPr="00753145">
              <w:t>Subject</w:t>
            </w:r>
          </w:p>
        </w:tc>
        <w:tc>
          <w:tcPr>
            <w:tcW w:w="0" w:type="auto"/>
            <w:hideMark/>
          </w:tcPr>
          <w:p w14:paraId="144FA0BC" w14:textId="77777777" w:rsidR="00856D5E" w:rsidRPr="00753145" w:rsidRDefault="00856D5E" w:rsidP="00856D5E">
            <w:r w:rsidRPr="00753145">
              <w:t>Subject Full Name</w:t>
            </w:r>
          </w:p>
        </w:tc>
        <w:tc>
          <w:tcPr>
            <w:tcW w:w="0" w:type="auto"/>
            <w:hideMark/>
          </w:tcPr>
          <w:p w14:paraId="4DD6114E" w14:textId="77777777" w:rsidR="00856D5E" w:rsidRPr="00753145" w:rsidRDefault="00856D5E" w:rsidP="00856D5E">
            <w:r w:rsidRPr="00753145">
              <w:t>Owner</w:t>
            </w:r>
          </w:p>
        </w:tc>
      </w:tr>
      <w:tr w:rsidR="00856D5E" w:rsidRPr="00753145" w14:paraId="60620F28" w14:textId="77777777" w:rsidTr="00856D5E">
        <w:trPr>
          <w:cantSplit/>
        </w:trPr>
        <w:tc>
          <w:tcPr>
            <w:tcW w:w="0" w:type="auto"/>
            <w:hideMark/>
          </w:tcPr>
          <w:p w14:paraId="6FC657BF" w14:textId="77777777" w:rsidR="00856D5E" w:rsidRPr="00753145" w:rsidRDefault="00856D5E" w:rsidP="00856D5E">
            <w:pPr>
              <w:pStyle w:val="NoSpacing"/>
              <w:rPr>
                <w:noProof/>
              </w:rPr>
            </w:pPr>
            <w:r w:rsidRPr="00753145">
              <w:rPr>
                <w:noProof/>
              </w:rPr>
              <w:t>Azure</w:t>
            </w:r>
          </w:p>
        </w:tc>
        <w:tc>
          <w:tcPr>
            <w:tcW w:w="0" w:type="auto"/>
            <w:hideMark/>
          </w:tcPr>
          <w:p w14:paraId="272139EB" w14:textId="77777777" w:rsidR="00856D5E" w:rsidRPr="00753145" w:rsidRDefault="00856D5E" w:rsidP="00856D5E">
            <w:pPr>
              <w:pStyle w:val="NoSpacing"/>
              <w:rPr>
                <w:noProof/>
              </w:rPr>
            </w:pPr>
            <w:r w:rsidRPr="00753145">
              <w:rPr>
                <w:noProof/>
              </w:rPr>
              <w:t>Microsoft Azure Mobile Services</w:t>
            </w:r>
          </w:p>
        </w:tc>
        <w:tc>
          <w:tcPr>
            <w:tcW w:w="0" w:type="auto"/>
            <w:hideMark/>
          </w:tcPr>
          <w:p w14:paraId="40B7A5D7" w14:textId="77777777" w:rsidR="00856D5E" w:rsidRPr="00753145" w:rsidRDefault="00856D5E" w:rsidP="00856D5E">
            <w:pPr>
              <w:pStyle w:val="NoSpacing"/>
              <w:rPr>
                <w:noProof/>
              </w:rPr>
            </w:pPr>
            <w:r w:rsidRPr="00753145">
              <w:rPr>
                <w:noProof/>
              </w:rPr>
              <w:t>Microsoft</w:t>
            </w:r>
          </w:p>
        </w:tc>
      </w:tr>
      <w:tr w:rsidR="00856D5E" w:rsidRPr="00753145" w14:paraId="7F31356A" w14:textId="77777777" w:rsidTr="00856D5E">
        <w:trPr>
          <w:cantSplit/>
        </w:trPr>
        <w:tc>
          <w:tcPr>
            <w:tcW w:w="0" w:type="auto"/>
            <w:hideMark/>
          </w:tcPr>
          <w:p w14:paraId="2CEC5A82" w14:textId="77777777" w:rsidR="00856D5E" w:rsidRPr="00753145" w:rsidRDefault="00856D5E" w:rsidP="00856D5E">
            <w:pPr>
              <w:pStyle w:val="NoSpacing"/>
              <w:rPr>
                <w:noProof/>
              </w:rPr>
            </w:pPr>
            <w:r w:rsidRPr="00753145">
              <w:rPr>
                <w:noProof/>
              </w:rPr>
              <w:t>StrongLoop</w:t>
            </w:r>
          </w:p>
        </w:tc>
        <w:tc>
          <w:tcPr>
            <w:tcW w:w="0" w:type="auto"/>
            <w:hideMark/>
          </w:tcPr>
          <w:p w14:paraId="0258F310" w14:textId="77777777" w:rsidR="00856D5E" w:rsidRPr="00753145" w:rsidRDefault="00856D5E" w:rsidP="00856D5E">
            <w:pPr>
              <w:pStyle w:val="NoSpacing"/>
              <w:rPr>
                <w:noProof/>
              </w:rPr>
            </w:pPr>
            <w:r w:rsidRPr="00753145">
              <w:rPr>
                <w:noProof/>
              </w:rPr>
              <w:t>IBM Mobile Services</w:t>
            </w:r>
          </w:p>
        </w:tc>
        <w:tc>
          <w:tcPr>
            <w:tcW w:w="0" w:type="auto"/>
            <w:hideMark/>
          </w:tcPr>
          <w:p w14:paraId="29716B61" w14:textId="77777777" w:rsidR="00856D5E" w:rsidRPr="00753145" w:rsidRDefault="00856D5E" w:rsidP="00856D5E">
            <w:pPr>
              <w:pStyle w:val="NoSpacing"/>
              <w:rPr>
                <w:noProof/>
              </w:rPr>
            </w:pPr>
            <w:r w:rsidRPr="00753145">
              <w:rPr>
                <w:noProof/>
              </w:rPr>
              <w:t>IBM</w:t>
            </w:r>
          </w:p>
        </w:tc>
      </w:tr>
      <w:tr w:rsidR="00856D5E" w:rsidRPr="00753145" w14:paraId="09F74E12" w14:textId="77777777" w:rsidTr="00856D5E">
        <w:trPr>
          <w:cantSplit/>
        </w:trPr>
        <w:tc>
          <w:tcPr>
            <w:tcW w:w="0" w:type="auto"/>
            <w:hideMark/>
          </w:tcPr>
          <w:p w14:paraId="1DDB17CD" w14:textId="77777777" w:rsidR="00856D5E" w:rsidRPr="00753145" w:rsidRDefault="00856D5E" w:rsidP="00856D5E">
            <w:pPr>
              <w:pStyle w:val="NoSpacing"/>
              <w:rPr>
                <w:noProof/>
              </w:rPr>
            </w:pPr>
            <w:r w:rsidRPr="00753145">
              <w:rPr>
                <w:noProof/>
              </w:rPr>
              <w:t>Appcelerator</w:t>
            </w:r>
          </w:p>
        </w:tc>
        <w:tc>
          <w:tcPr>
            <w:tcW w:w="0" w:type="auto"/>
            <w:hideMark/>
          </w:tcPr>
          <w:p w14:paraId="792CC359" w14:textId="77777777" w:rsidR="00856D5E" w:rsidRPr="00753145" w:rsidRDefault="00856D5E" w:rsidP="00856D5E">
            <w:pPr>
              <w:pStyle w:val="NoSpacing"/>
              <w:rPr>
                <w:noProof/>
              </w:rPr>
            </w:pPr>
            <w:r w:rsidRPr="00753145">
              <w:rPr>
                <w:noProof/>
              </w:rPr>
              <w:t>The Appcelerator Platform</w:t>
            </w:r>
          </w:p>
        </w:tc>
        <w:tc>
          <w:tcPr>
            <w:tcW w:w="0" w:type="auto"/>
            <w:hideMark/>
          </w:tcPr>
          <w:p w14:paraId="454F3028" w14:textId="77777777" w:rsidR="00856D5E" w:rsidRPr="00753145" w:rsidRDefault="00856D5E" w:rsidP="00856D5E">
            <w:pPr>
              <w:pStyle w:val="NoSpacing"/>
              <w:rPr>
                <w:noProof/>
              </w:rPr>
            </w:pPr>
            <w:r w:rsidRPr="00753145">
              <w:rPr>
                <w:noProof/>
              </w:rPr>
              <w:t>Axway</w:t>
            </w:r>
          </w:p>
        </w:tc>
      </w:tr>
      <w:tr w:rsidR="00856D5E" w:rsidRPr="00753145" w14:paraId="5C776D2B" w14:textId="77777777" w:rsidTr="00856D5E">
        <w:trPr>
          <w:cantSplit/>
        </w:trPr>
        <w:tc>
          <w:tcPr>
            <w:tcW w:w="0" w:type="auto"/>
            <w:hideMark/>
          </w:tcPr>
          <w:p w14:paraId="6F7AAC5A" w14:textId="77777777" w:rsidR="00856D5E" w:rsidRPr="00753145" w:rsidRDefault="00856D5E" w:rsidP="00856D5E">
            <w:pPr>
              <w:pStyle w:val="NoSpacing"/>
              <w:rPr>
                <w:noProof/>
              </w:rPr>
            </w:pPr>
            <w:r w:rsidRPr="00753145">
              <w:rPr>
                <w:noProof/>
              </w:rPr>
              <w:t>AWS</w:t>
            </w:r>
          </w:p>
        </w:tc>
        <w:tc>
          <w:tcPr>
            <w:tcW w:w="0" w:type="auto"/>
            <w:hideMark/>
          </w:tcPr>
          <w:p w14:paraId="5032F227" w14:textId="77777777" w:rsidR="00856D5E" w:rsidRPr="00753145" w:rsidRDefault="00856D5E" w:rsidP="00856D5E">
            <w:pPr>
              <w:pStyle w:val="NoSpacing"/>
              <w:rPr>
                <w:noProof/>
              </w:rPr>
            </w:pPr>
            <w:r w:rsidRPr="00753145">
              <w:rPr>
                <w:noProof/>
              </w:rPr>
              <w:t>AWS Mobile Hub</w:t>
            </w:r>
          </w:p>
        </w:tc>
        <w:tc>
          <w:tcPr>
            <w:tcW w:w="0" w:type="auto"/>
            <w:hideMark/>
          </w:tcPr>
          <w:p w14:paraId="4D80ACF1" w14:textId="77777777" w:rsidR="00856D5E" w:rsidRPr="00753145" w:rsidRDefault="00856D5E" w:rsidP="00856D5E">
            <w:pPr>
              <w:pStyle w:val="NoSpacing"/>
              <w:rPr>
                <w:noProof/>
              </w:rPr>
            </w:pPr>
            <w:r w:rsidRPr="00753145">
              <w:rPr>
                <w:noProof/>
              </w:rPr>
              <w:t>Amazon</w:t>
            </w:r>
          </w:p>
        </w:tc>
      </w:tr>
      <w:tr w:rsidR="00856D5E" w:rsidRPr="00753145" w14:paraId="05A6AB75" w14:textId="77777777" w:rsidTr="00856D5E">
        <w:trPr>
          <w:cantSplit/>
        </w:trPr>
        <w:tc>
          <w:tcPr>
            <w:tcW w:w="0" w:type="auto"/>
            <w:hideMark/>
          </w:tcPr>
          <w:p w14:paraId="6CA3FFBB" w14:textId="77777777" w:rsidR="00856D5E" w:rsidRPr="00753145" w:rsidRDefault="00856D5E" w:rsidP="00856D5E">
            <w:pPr>
              <w:pStyle w:val="NoSpacing"/>
              <w:rPr>
                <w:noProof/>
              </w:rPr>
            </w:pPr>
            <w:r w:rsidRPr="00753145">
              <w:rPr>
                <w:noProof/>
              </w:rPr>
              <w:t>FeedHenry</w:t>
            </w:r>
          </w:p>
        </w:tc>
        <w:tc>
          <w:tcPr>
            <w:tcW w:w="0" w:type="auto"/>
            <w:hideMark/>
          </w:tcPr>
          <w:p w14:paraId="6A96A576" w14:textId="77777777" w:rsidR="00856D5E" w:rsidRPr="00753145" w:rsidRDefault="00856D5E" w:rsidP="00856D5E">
            <w:pPr>
              <w:pStyle w:val="NoSpacing"/>
              <w:rPr>
                <w:noProof/>
              </w:rPr>
            </w:pPr>
            <w:r w:rsidRPr="00753145">
              <w:rPr>
                <w:noProof/>
              </w:rPr>
              <w:t>RedHat Mobile Services</w:t>
            </w:r>
          </w:p>
        </w:tc>
        <w:tc>
          <w:tcPr>
            <w:tcW w:w="0" w:type="auto"/>
            <w:hideMark/>
          </w:tcPr>
          <w:p w14:paraId="30569BE0" w14:textId="77777777" w:rsidR="00856D5E" w:rsidRPr="00753145" w:rsidRDefault="00856D5E" w:rsidP="00856D5E">
            <w:pPr>
              <w:pStyle w:val="NoSpacing"/>
              <w:rPr>
                <w:noProof/>
              </w:rPr>
            </w:pPr>
            <w:r w:rsidRPr="00753145">
              <w:rPr>
                <w:noProof/>
              </w:rPr>
              <w:t>RedHat</w:t>
            </w:r>
          </w:p>
        </w:tc>
      </w:tr>
      <w:tr w:rsidR="00856D5E" w:rsidRPr="00753145" w14:paraId="42F8BAE9" w14:textId="77777777" w:rsidTr="00856D5E">
        <w:trPr>
          <w:cantSplit/>
        </w:trPr>
        <w:tc>
          <w:tcPr>
            <w:tcW w:w="0" w:type="auto"/>
            <w:hideMark/>
          </w:tcPr>
          <w:p w14:paraId="660C5B21" w14:textId="77777777" w:rsidR="00856D5E" w:rsidRPr="00753145" w:rsidRDefault="00856D5E" w:rsidP="00856D5E">
            <w:pPr>
              <w:pStyle w:val="NoSpacing"/>
              <w:rPr>
                <w:noProof/>
              </w:rPr>
            </w:pPr>
            <w:r w:rsidRPr="00753145">
              <w:rPr>
                <w:noProof/>
              </w:rPr>
              <w:t>FireBase</w:t>
            </w:r>
          </w:p>
        </w:tc>
        <w:tc>
          <w:tcPr>
            <w:tcW w:w="0" w:type="auto"/>
            <w:hideMark/>
          </w:tcPr>
          <w:p w14:paraId="0310E09A" w14:textId="77777777" w:rsidR="00856D5E" w:rsidRPr="00753145" w:rsidRDefault="00856D5E" w:rsidP="00856D5E">
            <w:pPr>
              <w:pStyle w:val="NoSpacing"/>
              <w:rPr>
                <w:noProof/>
              </w:rPr>
            </w:pPr>
            <w:r w:rsidRPr="00753145">
              <w:rPr>
                <w:noProof/>
              </w:rPr>
              <w:t>FireBase</w:t>
            </w:r>
          </w:p>
        </w:tc>
        <w:tc>
          <w:tcPr>
            <w:tcW w:w="0" w:type="auto"/>
            <w:hideMark/>
          </w:tcPr>
          <w:p w14:paraId="39851EBB" w14:textId="77777777" w:rsidR="00856D5E" w:rsidRPr="00753145" w:rsidRDefault="00856D5E" w:rsidP="00856D5E">
            <w:pPr>
              <w:pStyle w:val="NoSpacing"/>
              <w:rPr>
                <w:noProof/>
              </w:rPr>
            </w:pPr>
            <w:r w:rsidRPr="00753145">
              <w:rPr>
                <w:noProof/>
              </w:rPr>
              <w:t>Google</w:t>
            </w:r>
          </w:p>
        </w:tc>
      </w:tr>
      <w:tr w:rsidR="00856D5E" w:rsidRPr="00753145" w14:paraId="442AA117" w14:textId="77777777" w:rsidTr="00856D5E">
        <w:trPr>
          <w:cantSplit/>
        </w:trPr>
        <w:tc>
          <w:tcPr>
            <w:tcW w:w="0" w:type="auto"/>
            <w:hideMark/>
          </w:tcPr>
          <w:p w14:paraId="5B27585B" w14:textId="77777777" w:rsidR="00856D5E" w:rsidRPr="00753145" w:rsidRDefault="00856D5E" w:rsidP="00856D5E">
            <w:pPr>
              <w:pStyle w:val="NoSpacing"/>
              <w:rPr>
                <w:noProof/>
              </w:rPr>
            </w:pPr>
            <w:r w:rsidRPr="00753145">
              <w:rPr>
                <w:noProof/>
              </w:rPr>
              <w:t>BaasBox</w:t>
            </w:r>
          </w:p>
        </w:tc>
        <w:tc>
          <w:tcPr>
            <w:tcW w:w="0" w:type="auto"/>
            <w:hideMark/>
          </w:tcPr>
          <w:p w14:paraId="0F75817D" w14:textId="77777777" w:rsidR="00856D5E" w:rsidRPr="00753145" w:rsidRDefault="00856D5E" w:rsidP="00856D5E">
            <w:pPr>
              <w:pStyle w:val="NoSpacing"/>
              <w:rPr>
                <w:noProof/>
              </w:rPr>
            </w:pPr>
            <w:r w:rsidRPr="00753145">
              <w:rPr>
                <w:noProof/>
              </w:rPr>
              <w:t>BaasBox</w:t>
            </w:r>
          </w:p>
        </w:tc>
        <w:tc>
          <w:tcPr>
            <w:tcW w:w="0" w:type="auto"/>
            <w:hideMark/>
          </w:tcPr>
          <w:p w14:paraId="29F55780" w14:textId="77777777" w:rsidR="00856D5E" w:rsidRPr="00753145" w:rsidRDefault="00856D5E" w:rsidP="00856D5E">
            <w:pPr>
              <w:pStyle w:val="NoSpacing"/>
              <w:rPr>
                <w:noProof/>
              </w:rPr>
            </w:pPr>
            <w:r w:rsidRPr="00753145">
              <w:rPr>
                <w:noProof/>
              </w:rPr>
              <w:t>Apache</w:t>
            </w:r>
          </w:p>
        </w:tc>
      </w:tr>
      <w:tr w:rsidR="00856D5E" w:rsidRPr="00753145" w14:paraId="66626CCE" w14:textId="77777777" w:rsidTr="00856D5E">
        <w:trPr>
          <w:cantSplit/>
        </w:trPr>
        <w:tc>
          <w:tcPr>
            <w:tcW w:w="0" w:type="auto"/>
            <w:hideMark/>
          </w:tcPr>
          <w:p w14:paraId="3272D629" w14:textId="77777777" w:rsidR="00856D5E" w:rsidRPr="00753145" w:rsidRDefault="00856D5E" w:rsidP="00856D5E">
            <w:pPr>
              <w:pStyle w:val="NoSpacing"/>
              <w:rPr>
                <w:noProof/>
              </w:rPr>
            </w:pPr>
            <w:r w:rsidRPr="00753145">
              <w:rPr>
                <w:noProof/>
              </w:rPr>
              <w:t>built.io</w:t>
            </w:r>
          </w:p>
        </w:tc>
        <w:tc>
          <w:tcPr>
            <w:tcW w:w="0" w:type="auto"/>
            <w:hideMark/>
          </w:tcPr>
          <w:p w14:paraId="7A8E9E76" w14:textId="77777777" w:rsidR="00856D5E" w:rsidRPr="00753145" w:rsidRDefault="00856D5E" w:rsidP="00856D5E">
            <w:pPr>
              <w:pStyle w:val="NoSpacing"/>
              <w:rPr>
                <w:noProof/>
              </w:rPr>
            </w:pPr>
            <w:r w:rsidRPr="00753145">
              <w:rPr>
                <w:noProof/>
              </w:rPr>
              <w:t>built.io flow</w:t>
            </w:r>
          </w:p>
        </w:tc>
        <w:tc>
          <w:tcPr>
            <w:tcW w:w="0" w:type="auto"/>
            <w:hideMark/>
          </w:tcPr>
          <w:p w14:paraId="4C61FE37" w14:textId="77777777" w:rsidR="00856D5E" w:rsidRPr="00753145" w:rsidRDefault="00856D5E" w:rsidP="00856D5E">
            <w:pPr>
              <w:pStyle w:val="NoSpacing"/>
              <w:rPr>
                <w:noProof/>
              </w:rPr>
            </w:pPr>
            <w:r w:rsidRPr="00753145">
              <w:rPr>
                <w:noProof/>
              </w:rPr>
              <w:t>Built.io</w:t>
            </w:r>
          </w:p>
        </w:tc>
      </w:tr>
      <w:tr w:rsidR="00856D5E" w:rsidRPr="00753145" w14:paraId="4B4AA6F1" w14:textId="77777777" w:rsidTr="00856D5E">
        <w:trPr>
          <w:cantSplit/>
        </w:trPr>
        <w:tc>
          <w:tcPr>
            <w:tcW w:w="0" w:type="auto"/>
            <w:hideMark/>
          </w:tcPr>
          <w:p w14:paraId="68F4F918" w14:textId="77777777" w:rsidR="00856D5E" w:rsidRPr="00753145" w:rsidRDefault="00856D5E" w:rsidP="00856D5E">
            <w:pPr>
              <w:pStyle w:val="NoSpacing"/>
              <w:rPr>
                <w:noProof/>
              </w:rPr>
            </w:pPr>
            <w:r w:rsidRPr="00753145">
              <w:rPr>
                <w:noProof/>
              </w:rPr>
              <w:t>MongoLab</w:t>
            </w:r>
          </w:p>
        </w:tc>
        <w:tc>
          <w:tcPr>
            <w:tcW w:w="0" w:type="auto"/>
            <w:hideMark/>
          </w:tcPr>
          <w:p w14:paraId="1904FAE4" w14:textId="77777777" w:rsidR="00856D5E" w:rsidRPr="00753145" w:rsidRDefault="00856D5E" w:rsidP="00856D5E">
            <w:pPr>
              <w:pStyle w:val="NoSpacing"/>
              <w:rPr>
                <w:noProof/>
              </w:rPr>
            </w:pPr>
            <w:r w:rsidRPr="00753145">
              <w:rPr>
                <w:noProof/>
              </w:rPr>
              <w:t>mLab</w:t>
            </w:r>
          </w:p>
        </w:tc>
        <w:tc>
          <w:tcPr>
            <w:tcW w:w="0" w:type="auto"/>
            <w:hideMark/>
          </w:tcPr>
          <w:p w14:paraId="6F19C941" w14:textId="77777777" w:rsidR="00856D5E" w:rsidRPr="00753145" w:rsidRDefault="00856D5E" w:rsidP="00856D5E">
            <w:pPr>
              <w:pStyle w:val="NoSpacing"/>
              <w:rPr>
                <w:noProof/>
              </w:rPr>
            </w:pPr>
            <w:r w:rsidRPr="00753145">
              <w:rPr>
                <w:noProof/>
              </w:rPr>
              <w:t>MongoDb</w:t>
            </w:r>
          </w:p>
        </w:tc>
      </w:tr>
      <w:tr w:rsidR="00856D5E" w:rsidRPr="00753145" w14:paraId="68F2CD43" w14:textId="77777777" w:rsidTr="00856D5E">
        <w:trPr>
          <w:cantSplit/>
        </w:trPr>
        <w:tc>
          <w:tcPr>
            <w:tcW w:w="0" w:type="auto"/>
            <w:hideMark/>
          </w:tcPr>
          <w:p w14:paraId="09F34DC9" w14:textId="77777777" w:rsidR="00856D5E" w:rsidRPr="00753145" w:rsidRDefault="00856D5E" w:rsidP="00856D5E">
            <w:pPr>
              <w:pStyle w:val="NoSpacing"/>
              <w:rPr>
                <w:noProof/>
              </w:rPr>
            </w:pPr>
            <w:r w:rsidRPr="00753145">
              <w:rPr>
                <w:noProof/>
              </w:rPr>
              <w:t>Oracle</w:t>
            </w:r>
          </w:p>
        </w:tc>
        <w:tc>
          <w:tcPr>
            <w:tcW w:w="0" w:type="auto"/>
            <w:hideMark/>
          </w:tcPr>
          <w:p w14:paraId="55FBD084" w14:textId="77777777" w:rsidR="00856D5E" w:rsidRPr="00753145" w:rsidRDefault="00856D5E" w:rsidP="00856D5E">
            <w:pPr>
              <w:pStyle w:val="NoSpacing"/>
              <w:rPr>
                <w:noProof/>
              </w:rPr>
            </w:pPr>
            <w:r w:rsidRPr="00753145">
              <w:rPr>
                <w:noProof/>
              </w:rPr>
              <w:t>Oracle Mobile Cloud Service</w:t>
            </w:r>
          </w:p>
        </w:tc>
        <w:tc>
          <w:tcPr>
            <w:tcW w:w="0" w:type="auto"/>
            <w:hideMark/>
          </w:tcPr>
          <w:p w14:paraId="387B3025" w14:textId="77777777" w:rsidR="00856D5E" w:rsidRPr="00753145" w:rsidRDefault="00856D5E" w:rsidP="00856D5E">
            <w:pPr>
              <w:pStyle w:val="NoSpacing"/>
              <w:rPr>
                <w:noProof/>
              </w:rPr>
            </w:pPr>
            <w:r w:rsidRPr="00753145">
              <w:rPr>
                <w:noProof/>
              </w:rPr>
              <w:t>Oracle</w:t>
            </w:r>
          </w:p>
        </w:tc>
      </w:tr>
    </w:tbl>
    <w:p w14:paraId="45B96AAA" w14:textId="77777777" w:rsidR="00856D5E" w:rsidRPr="00753145" w:rsidRDefault="00856D5E" w:rsidP="00856D5E"/>
    <w:p w14:paraId="753DE81A" w14:textId="77777777" w:rsidR="00856D5E" w:rsidRPr="00753145" w:rsidRDefault="00856D5E" w:rsidP="00856D5E">
      <w:pPr>
        <w:keepNext/>
      </w:pPr>
      <w:r w:rsidRPr="00753145">
        <w:t>To compare the candidates in the short list for backend, we compiled an RFP like set of requirements and then split it into two groups according to its relevance to the project:</w:t>
      </w:r>
    </w:p>
    <w:p w14:paraId="62FE204F" w14:textId="4EF55ADD" w:rsidR="00856D5E" w:rsidRPr="00753145" w:rsidRDefault="00856D5E" w:rsidP="00856D5E">
      <w:pPr>
        <w:pStyle w:val="ListParagraph"/>
        <w:numPr>
          <w:ilvl w:val="0"/>
          <w:numId w:val="7"/>
        </w:numPr>
      </w:pPr>
      <w:r w:rsidRPr="00753145">
        <w:t xml:space="preserve">The first group contains the requirements to which full compliance is required. Subjects non fully compliant to any of the stated requirements in this group do not qualify for evaluation and are discarded. Those requirements are listed in </w:t>
      </w:r>
      <w:r w:rsidRPr="00753145">
        <w:fldChar w:fldCharType="begin"/>
      </w:r>
      <w:r w:rsidRPr="00753145">
        <w:instrText xml:space="preserve"> REF _Ref449894239 \h \* lower </w:instrText>
      </w:r>
      <w:r w:rsidRPr="00753145">
        <w:fldChar w:fldCharType="separate"/>
      </w:r>
      <w:r w:rsidR="00D60F5E" w:rsidRPr="00753145">
        <w:t xml:space="preserve">table </w:t>
      </w:r>
      <w:r w:rsidR="00D60F5E">
        <w:rPr>
          <w:noProof/>
        </w:rPr>
        <w:t>7</w:t>
      </w:r>
      <w:r w:rsidRPr="00753145">
        <w:fldChar w:fldCharType="end"/>
      </w:r>
      <w:r w:rsidRPr="00753145">
        <w:t>.</w:t>
      </w:r>
    </w:p>
    <w:p w14:paraId="4A2A6212" w14:textId="24B7A246" w:rsidR="00856D5E" w:rsidRPr="00753145" w:rsidRDefault="00856D5E" w:rsidP="00856D5E">
      <w:pPr>
        <w:pStyle w:val="ListParagraph"/>
        <w:numPr>
          <w:ilvl w:val="0"/>
          <w:numId w:val="7"/>
        </w:numPr>
      </w:pPr>
      <w:r w:rsidRPr="00753145">
        <w:t xml:space="preserve">In the second group full compliance is not required and therefore the score awarded for each requirement is weighted prior to be added to the total score. The requirement's weight is a measure of the its relevance for the project. Those requirements are listed in </w:t>
      </w:r>
      <w:r w:rsidRPr="00753145">
        <w:fldChar w:fldCharType="begin"/>
      </w:r>
      <w:r w:rsidRPr="00753145">
        <w:instrText xml:space="preserve"> REF _Ref449894467 \h \* lower </w:instrText>
      </w:r>
      <w:r w:rsidRPr="00753145">
        <w:fldChar w:fldCharType="separate"/>
      </w:r>
      <w:r w:rsidR="00D60F5E" w:rsidRPr="00753145">
        <w:t xml:space="preserve">table </w:t>
      </w:r>
      <w:r w:rsidR="00D60F5E">
        <w:rPr>
          <w:noProof/>
        </w:rPr>
        <w:t>8</w:t>
      </w:r>
      <w:r w:rsidRPr="00753145">
        <w:fldChar w:fldCharType="end"/>
      </w:r>
      <w:r w:rsidRPr="00753145">
        <w:t>.</w:t>
      </w:r>
    </w:p>
    <w:p w14:paraId="5701318B" w14:textId="77777777" w:rsidR="00856D5E" w:rsidRPr="00753145" w:rsidRDefault="00856D5E" w:rsidP="00856D5E"/>
    <w:p w14:paraId="63D675A4" w14:textId="6DC2B0D0" w:rsidR="00856D5E" w:rsidRPr="00753145" w:rsidRDefault="00856D5E" w:rsidP="00856D5E">
      <w:pPr>
        <w:pStyle w:val="Caption"/>
        <w:keepNext/>
      </w:pPr>
      <w:bookmarkStart w:id="127" w:name="_Ref449894239"/>
      <w:bookmarkStart w:id="128" w:name="_Toc453624700"/>
      <w:r w:rsidRPr="00753145">
        <w:t xml:space="preserve">Table </w:t>
      </w:r>
      <w:r w:rsidRPr="00753145">
        <w:fldChar w:fldCharType="begin"/>
      </w:r>
      <w:r w:rsidRPr="00753145">
        <w:instrText xml:space="preserve"> SEQ Table \* ARABIC </w:instrText>
      </w:r>
      <w:r w:rsidRPr="00753145">
        <w:fldChar w:fldCharType="separate"/>
      </w:r>
      <w:r w:rsidR="00D60F5E">
        <w:rPr>
          <w:noProof/>
        </w:rPr>
        <w:t>7</w:t>
      </w:r>
      <w:r w:rsidRPr="00753145">
        <w:fldChar w:fldCharType="end"/>
      </w:r>
      <w:bookmarkEnd w:id="127"/>
      <w:r w:rsidRPr="00753145">
        <w:t>: Must comply requirements</w:t>
      </w:r>
      <w:bookmarkEnd w:id="128"/>
    </w:p>
    <w:tbl>
      <w:tblPr>
        <w:tblStyle w:val="GridTable1Light"/>
        <w:tblW w:w="5000" w:type="pct"/>
        <w:tblLook w:val="0620" w:firstRow="1" w:lastRow="0" w:firstColumn="0" w:lastColumn="0" w:noHBand="1" w:noVBand="1"/>
      </w:tblPr>
      <w:tblGrid>
        <w:gridCol w:w="2116"/>
        <w:gridCol w:w="6378"/>
      </w:tblGrid>
      <w:tr w:rsidR="00856D5E" w:rsidRPr="00753145" w14:paraId="0EF304DF"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356BEDBE" w14:textId="77777777" w:rsidR="00856D5E" w:rsidRPr="00753145" w:rsidRDefault="00856D5E" w:rsidP="00856D5E">
            <w:pPr>
              <w:pStyle w:val="NoSpacing"/>
            </w:pPr>
            <w:r w:rsidRPr="00753145">
              <w:t>Requirement description</w:t>
            </w:r>
          </w:p>
        </w:tc>
        <w:tc>
          <w:tcPr>
            <w:tcW w:w="0" w:type="auto"/>
            <w:hideMark/>
          </w:tcPr>
          <w:p w14:paraId="088C71B6" w14:textId="77777777" w:rsidR="00856D5E" w:rsidRPr="00753145" w:rsidRDefault="00856D5E" w:rsidP="00856D5E">
            <w:pPr>
              <w:pStyle w:val="NoSpacing"/>
            </w:pPr>
            <w:r w:rsidRPr="00753145">
              <w:t>What is appreciated</w:t>
            </w:r>
          </w:p>
        </w:tc>
      </w:tr>
      <w:tr w:rsidR="00856D5E" w:rsidRPr="00753145" w14:paraId="417FE7E8" w14:textId="77777777" w:rsidTr="00856D5E">
        <w:trPr>
          <w:cantSplit/>
        </w:trPr>
        <w:tc>
          <w:tcPr>
            <w:tcW w:w="0" w:type="auto"/>
            <w:hideMark/>
          </w:tcPr>
          <w:p w14:paraId="1C0EA9DE" w14:textId="77777777" w:rsidR="00856D5E" w:rsidRPr="00753145" w:rsidRDefault="00856D5E" w:rsidP="00856D5E">
            <w:pPr>
              <w:pStyle w:val="NoSpacing"/>
            </w:pPr>
            <w:r w:rsidRPr="00753145">
              <w:t>Offer is part of core business</w:t>
            </w:r>
          </w:p>
        </w:tc>
        <w:tc>
          <w:tcPr>
            <w:tcW w:w="0" w:type="auto"/>
            <w:hideMark/>
          </w:tcPr>
          <w:p w14:paraId="79976EBB" w14:textId="77777777" w:rsidR="00856D5E" w:rsidRPr="00753145" w:rsidRDefault="00856D5E" w:rsidP="00856D5E">
            <w:pPr>
              <w:pStyle w:val="NoSpacing"/>
            </w:pPr>
            <w:r w:rsidRPr="00753145">
              <w:t>The positioning of the subject in respect to the supplier's current core business.</w:t>
            </w:r>
          </w:p>
        </w:tc>
      </w:tr>
      <w:tr w:rsidR="00856D5E" w:rsidRPr="00753145" w14:paraId="034B536E" w14:textId="77777777" w:rsidTr="00856D5E">
        <w:trPr>
          <w:cantSplit/>
        </w:trPr>
        <w:tc>
          <w:tcPr>
            <w:tcW w:w="0" w:type="auto"/>
            <w:hideMark/>
          </w:tcPr>
          <w:p w14:paraId="62F07F61" w14:textId="77777777" w:rsidR="00856D5E" w:rsidRPr="00753145" w:rsidRDefault="00856D5E" w:rsidP="00856D5E">
            <w:pPr>
              <w:pStyle w:val="NoSpacing"/>
            </w:pPr>
            <w:r w:rsidRPr="00753145">
              <w:t>Service maturity (&gt; 5 yrs)</w:t>
            </w:r>
          </w:p>
        </w:tc>
        <w:tc>
          <w:tcPr>
            <w:tcW w:w="0" w:type="auto"/>
            <w:hideMark/>
          </w:tcPr>
          <w:p w14:paraId="3F538CBF" w14:textId="77777777" w:rsidR="00856D5E" w:rsidRPr="00753145" w:rsidRDefault="00856D5E" w:rsidP="00856D5E">
            <w:pPr>
              <w:pStyle w:val="NoSpacing"/>
            </w:pPr>
            <w:r w:rsidRPr="00753145">
              <w:t>The subject in respect to its overall stability as perceived by market analysts and technology reviewers.</w:t>
            </w:r>
          </w:p>
        </w:tc>
      </w:tr>
      <w:tr w:rsidR="00856D5E" w:rsidRPr="00753145" w14:paraId="68E1C7DE" w14:textId="77777777" w:rsidTr="00856D5E">
        <w:trPr>
          <w:cantSplit/>
        </w:trPr>
        <w:tc>
          <w:tcPr>
            <w:tcW w:w="0" w:type="auto"/>
            <w:hideMark/>
          </w:tcPr>
          <w:p w14:paraId="7BCC66D8" w14:textId="77777777" w:rsidR="00856D5E" w:rsidRPr="00753145" w:rsidRDefault="00856D5E" w:rsidP="00856D5E">
            <w:pPr>
              <w:pStyle w:val="NoSpacing"/>
            </w:pPr>
            <w:r w:rsidRPr="00753145">
              <w:t>Customer base size</w:t>
            </w:r>
          </w:p>
        </w:tc>
        <w:tc>
          <w:tcPr>
            <w:tcW w:w="0" w:type="auto"/>
            <w:hideMark/>
          </w:tcPr>
          <w:p w14:paraId="6B925C09" w14:textId="77777777" w:rsidR="00856D5E" w:rsidRPr="00753145" w:rsidRDefault="00856D5E" w:rsidP="00856D5E">
            <w:pPr>
              <w:pStyle w:val="NoSpacing"/>
            </w:pPr>
            <w:r w:rsidRPr="00753145">
              <w:t>The market penetration of the subject as measure of the company commitment and its ability to deliver.</w:t>
            </w:r>
          </w:p>
        </w:tc>
      </w:tr>
      <w:tr w:rsidR="00856D5E" w:rsidRPr="00753145" w14:paraId="0B680F59" w14:textId="77777777" w:rsidTr="00856D5E">
        <w:trPr>
          <w:cantSplit/>
        </w:trPr>
        <w:tc>
          <w:tcPr>
            <w:tcW w:w="0" w:type="auto"/>
            <w:hideMark/>
          </w:tcPr>
          <w:p w14:paraId="38BD8091" w14:textId="77777777" w:rsidR="00856D5E" w:rsidRPr="00753145" w:rsidRDefault="00856D5E" w:rsidP="00856D5E">
            <w:pPr>
              <w:pStyle w:val="NoSpacing"/>
            </w:pPr>
            <w:r w:rsidRPr="00753145">
              <w:t>Relevant mobile Apps using it</w:t>
            </w:r>
          </w:p>
        </w:tc>
        <w:tc>
          <w:tcPr>
            <w:tcW w:w="0" w:type="auto"/>
            <w:hideMark/>
          </w:tcPr>
          <w:p w14:paraId="58FA0A40" w14:textId="77777777" w:rsidR="00856D5E" w:rsidRPr="00753145" w:rsidRDefault="00856D5E" w:rsidP="00856D5E">
            <w:pPr>
              <w:pStyle w:val="NoSpacing"/>
            </w:pPr>
            <w:r w:rsidRPr="00753145">
              <w:t>If there are major mobile Apps using the subject as back end provider.</w:t>
            </w:r>
          </w:p>
        </w:tc>
      </w:tr>
      <w:tr w:rsidR="00856D5E" w:rsidRPr="00753145" w14:paraId="092CE8EA" w14:textId="77777777" w:rsidTr="00856D5E">
        <w:trPr>
          <w:cantSplit/>
        </w:trPr>
        <w:tc>
          <w:tcPr>
            <w:tcW w:w="0" w:type="auto"/>
            <w:hideMark/>
          </w:tcPr>
          <w:p w14:paraId="3221717F" w14:textId="77777777" w:rsidR="00856D5E" w:rsidRPr="00753145" w:rsidRDefault="00856D5E" w:rsidP="00856D5E">
            <w:pPr>
              <w:pStyle w:val="NoSpacing"/>
            </w:pPr>
            <w:r w:rsidRPr="00753145">
              <w:t>DB Backend (SQL/NoSQL)</w:t>
            </w:r>
          </w:p>
        </w:tc>
        <w:tc>
          <w:tcPr>
            <w:tcW w:w="0" w:type="auto"/>
            <w:hideMark/>
          </w:tcPr>
          <w:p w14:paraId="480BD666" w14:textId="77777777" w:rsidR="00856D5E" w:rsidRPr="00753145" w:rsidRDefault="00856D5E" w:rsidP="00856D5E">
            <w:pPr>
              <w:pStyle w:val="NoSpacing"/>
            </w:pPr>
            <w:r w:rsidRPr="00753145">
              <w:t>If the subject includes and exposes either SQL or JSON repositories that can be interrogated.</w:t>
            </w:r>
          </w:p>
        </w:tc>
      </w:tr>
      <w:tr w:rsidR="00856D5E" w:rsidRPr="00753145" w14:paraId="0D650DC6" w14:textId="77777777" w:rsidTr="00856D5E">
        <w:trPr>
          <w:cantSplit/>
        </w:trPr>
        <w:tc>
          <w:tcPr>
            <w:tcW w:w="0" w:type="auto"/>
            <w:hideMark/>
          </w:tcPr>
          <w:p w14:paraId="1AF01507" w14:textId="77777777" w:rsidR="00856D5E" w:rsidRPr="00753145" w:rsidRDefault="00856D5E" w:rsidP="00856D5E">
            <w:pPr>
              <w:pStyle w:val="NoSpacing"/>
            </w:pPr>
            <w:r w:rsidRPr="00753145">
              <w:t>IAM</w:t>
            </w:r>
          </w:p>
        </w:tc>
        <w:tc>
          <w:tcPr>
            <w:tcW w:w="0" w:type="auto"/>
            <w:hideMark/>
          </w:tcPr>
          <w:p w14:paraId="076373FB" w14:textId="77777777" w:rsidR="00856D5E" w:rsidRPr="00753145" w:rsidRDefault="00856D5E" w:rsidP="00856D5E">
            <w:pPr>
              <w:pStyle w:val="NoSpacing"/>
            </w:pPr>
            <w:r w:rsidRPr="00753145">
              <w:t>If the subject provides authentication, authorization and privileges management within the system.</w:t>
            </w:r>
          </w:p>
        </w:tc>
      </w:tr>
      <w:tr w:rsidR="00856D5E" w:rsidRPr="00753145" w14:paraId="4C945F36" w14:textId="77777777" w:rsidTr="00856D5E">
        <w:trPr>
          <w:cantSplit/>
        </w:trPr>
        <w:tc>
          <w:tcPr>
            <w:tcW w:w="0" w:type="auto"/>
            <w:hideMark/>
          </w:tcPr>
          <w:p w14:paraId="78CE1122" w14:textId="77777777" w:rsidR="00856D5E" w:rsidRPr="00753145" w:rsidRDefault="00856D5E" w:rsidP="00856D5E">
            <w:pPr>
              <w:pStyle w:val="NoSpacing"/>
            </w:pPr>
            <w:r w:rsidRPr="00753145">
              <w:lastRenderedPageBreak/>
              <w:t>REST API</w:t>
            </w:r>
          </w:p>
        </w:tc>
        <w:tc>
          <w:tcPr>
            <w:tcW w:w="0" w:type="auto"/>
            <w:hideMark/>
          </w:tcPr>
          <w:p w14:paraId="14744C00" w14:textId="77777777" w:rsidR="00856D5E" w:rsidRPr="00753145" w:rsidRDefault="00856D5E" w:rsidP="00856D5E">
            <w:pPr>
              <w:pStyle w:val="NoSpacing"/>
            </w:pPr>
            <w:r w:rsidRPr="00753145">
              <w:t>If the subject provides in it's API, the HTTP methods GET, PUT, POST and DELETE, both for elements and collections, coded in either XML or JSON.</w:t>
            </w:r>
          </w:p>
        </w:tc>
      </w:tr>
    </w:tbl>
    <w:p w14:paraId="731571D5" w14:textId="77777777" w:rsidR="00856D5E" w:rsidRPr="00753145" w:rsidRDefault="00856D5E" w:rsidP="00856D5E"/>
    <w:p w14:paraId="18BCE2B4" w14:textId="1C2D9CCA" w:rsidR="00856D5E" w:rsidRPr="00753145" w:rsidRDefault="00856D5E" w:rsidP="00856D5E">
      <w:pPr>
        <w:pStyle w:val="Caption"/>
        <w:keepNext/>
      </w:pPr>
      <w:bookmarkStart w:id="129" w:name="_Ref449894467"/>
      <w:bookmarkStart w:id="130" w:name="_Toc453624701"/>
      <w:r w:rsidRPr="00753145">
        <w:t xml:space="preserve">Table </w:t>
      </w:r>
      <w:r w:rsidRPr="00753145">
        <w:fldChar w:fldCharType="begin"/>
      </w:r>
      <w:r w:rsidRPr="00753145">
        <w:instrText xml:space="preserve"> SEQ Table \* ARABIC </w:instrText>
      </w:r>
      <w:r w:rsidRPr="00753145">
        <w:fldChar w:fldCharType="separate"/>
      </w:r>
      <w:r w:rsidR="00D60F5E">
        <w:rPr>
          <w:noProof/>
        </w:rPr>
        <w:t>8</w:t>
      </w:r>
      <w:r w:rsidRPr="00753145">
        <w:fldChar w:fldCharType="end"/>
      </w:r>
      <w:bookmarkEnd w:id="129"/>
      <w:r w:rsidRPr="00753145">
        <w:t>: Scored requirements</w:t>
      </w:r>
      <w:bookmarkEnd w:id="130"/>
    </w:p>
    <w:tbl>
      <w:tblPr>
        <w:tblStyle w:val="GridTable1Light"/>
        <w:tblW w:w="5000" w:type="pct"/>
        <w:tblLook w:val="0620" w:firstRow="1" w:lastRow="0" w:firstColumn="0" w:lastColumn="0" w:noHBand="1" w:noVBand="1"/>
      </w:tblPr>
      <w:tblGrid>
        <w:gridCol w:w="1924"/>
        <w:gridCol w:w="6570"/>
      </w:tblGrid>
      <w:tr w:rsidR="00856D5E" w:rsidRPr="00753145" w14:paraId="7E1C6D31"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2151E3A4" w14:textId="77777777" w:rsidR="00856D5E" w:rsidRPr="00753145" w:rsidRDefault="00856D5E" w:rsidP="00856D5E">
            <w:pPr>
              <w:pStyle w:val="NoSpacing"/>
            </w:pPr>
            <w:r w:rsidRPr="00753145">
              <w:t>Requirement description</w:t>
            </w:r>
          </w:p>
        </w:tc>
        <w:tc>
          <w:tcPr>
            <w:tcW w:w="0" w:type="auto"/>
            <w:hideMark/>
          </w:tcPr>
          <w:p w14:paraId="5D96D2A8" w14:textId="77777777" w:rsidR="00856D5E" w:rsidRPr="00753145" w:rsidRDefault="00856D5E" w:rsidP="00856D5E">
            <w:pPr>
              <w:pStyle w:val="NoSpacing"/>
            </w:pPr>
            <w:r w:rsidRPr="00753145">
              <w:t>What is appreciated</w:t>
            </w:r>
          </w:p>
        </w:tc>
      </w:tr>
      <w:tr w:rsidR="00856D5E" w:rsidRPr="00753145" w14:paraId="66647499" w14:textId="77777777" w:rsidTr="00856D5E">
        <w:trPr>
          <w:cantSplit/>
        </w:trPr>
        <w:tc>
          <w:tcPr>
            <w:tcW w:w="0" w:type="auto"/>
            <w:hideMark/>
          </w:tcPr>
          <w:p w14:paraId="2395DBCD" w14:textId="77777777" w:rsidR="00856D5E" w:rsidRPr="00753145" w:rsidRDefault="00856D5E" w:rsidP="00856D5E">
            <w:pPr>
              <w:pStyle w:val="NoSpacing"/>
              <w:jc w:val="left"/>
            </w:pPr>
            <w:r w:rsidRPr="00753145">
              <w:t>Low entry level costs</w:t>
            </w:r>
          </w:p>
        </w:tc>
        <w:tc>
          <w:tcPr>
            <w:tcW w:w="0" w:type="auto"/>
            <w:hideMark/>
          </w:tcPr>
          <w:p w14:paraId="471E09A2" w14:textId="77777777" w:rsidR="00856D5E" w:rsidRPr="00753145" w:rsidRDefault="00856D5E" w:rsidP="00856D5E">
            <w:pPr>
              <w:pStyle w:val="NoSpacing"/>
              <w:jc w:val="left"/>
            </w:pPr>
            <w:r w:rsidRPr="00753145">
              <w:t>If the subject related costs for a production system would be low enough for a small organization to support it for a 1 year period or until the business takes off.</w:t>
            </w:r>
          </w:p>
        </w:tc>
      </w:tr>
      <w:tr w:rsidR="00856D5E" w:rsidRPr="00753145" w14:paraId="72CAD868" w14:textId="77777777" w:rsidTr="00856D5E">
        <w:trPr>
          <w:cantSplit/>
        </w:trPr>
        <w:tc>
          <w:tcPr>
            <w:tcW w:w="0" w:type="auto"/>
            <w:hideMark/>
          </w:tcPr>
          <w:p w14:paraId="36DA0F3D" w14:textId="77777777" w:rsidR="00856D5E" w:rsidRPr="00753145" w:rsidRDefault="00856D5E" w:rsidP="00856D5E">
            <w:pPr>
              <w:pStyle w:val="NoSpacing"/>
              <w:jc w:val="left"/>
            </w:pPr>
            <w:r w:rsidRPr="00753145">
              <w:t>Cloud Free-tier</w:t>
            </w:r>
          </w:p>
        </w:tc>
        <w:tc>
          <w:tcPr>
            <w:tcW w:w="0" w:type="auto"/>
            <w:hideMark/>
          </w:tcPr>
          <w:p w14:paraId="66876216" w14:textId="77777777" w:rsidR="00856D5E" w:rsidRPr="00753145" w:rsidRDefault="00856D5E" w:rsidP="00856D5E">
            <w:pPr>
              <w:pStyle w:val="NoSpacing"/>
              <w:jc w:val="left"/>
            </w:pPr>
            <w:r w:rsidRPr="00753145">
              <w:t>If the subject provides a environment free for prototype development and tests.</w:t>
            </w:r>
          </w:p>
        </w:tc>
      </w:tr>
      <w:tr w:rsidR="00856D5E" w:rsidRPr="00753145" w14:paraId="4C5CE515" w14:textId="77777777" w:rsidTr="00856D5E">
        <w:trPr>
          <w:cantSplit/>
        </w:trPr>
        <w:tc>
          <w:tcPr>
            <w:tcW w:w="0" w:type="auto"/>
            <w:hideMark/>
          </w:tcPr>
          <w:p w14:paraId="6ADCF5A1" w14:textId="77777777" w:rsidR="00856D5E" w:rsidRPr="00753145" w:rsidRDefault="00856D5E" w:rsidP="00856D5E">
            <w:pPr>
              <w:pStyle w:val="NoSpacing"/>
              <w:jc w:val="left"/>
            </w:pPr>
            <w:r w:rsidRPr="00753145">
              <w:t>Server Side Code</w:t>
            </w:r>
          </w:p>
        </w:tc>
        <w:tc>
          <w:tcPr>
            <w:tcW w:w="0" w:type="auto"/>
            <w:hideMark/>
          </w:tcPr>
          <w:p w14:paraId="39C81866" w14:textId="77777777" w:rsidR="00856D5E" w:rsidRPr="00753145" w:rsidRDefault="00856D5E" w:rsidP="00856D5E">
            <w:pPr>
              <w:pStyle w:val="NoSpacing"/>
              <w:jc w:val="left"/>
            </w:pPr>
            <w:r w:rsidRPr="00753145">
              <w:t>If the subject includes support for server side Javascript, Java or C# to build or enhance an API and/or serve HTML.</w:t>
            </w:r>
          </w:p>
        </w:tc>
      </w:tr>
      <w:tr w:rsidR="00856D5E" w:rsidRPr="00753145" w14:paraId="464A05A6" w14:textId="77777777" w:rsidTr="00856D5E">
        <w:trPr>
          <w:cantSplit/>
        </w:trPr>
        <w:tc>
          <w:tcPr>
            <w:tcW w:w="0" w:type="auto"/>
            <w:hideMark/>
          </w:tcPr>
          <w:p w14:paraId="22CD4347" w14:textId="77777777" w:rsidR="00856D5E" w:rsidRPr="00753145" w:rsidRDefault="00856D5E" w:rsidP="00856D5E">
            <w:pPr>
              <w:pStyle w:val="NoSpacing"/>
              <w:jc w:val="left"/>
            </w:pPr>
            <w:r w:rsidRPr="00753145">
              <w:t>GeoSpacial services</w:t>
            </w:r>
          </w:p>
        </w:tc>
        <w:tc>
          <w:tcPr>
            <w:tcW w:w="0" w:type="auto"/>
            <w:hideMark/>
          </w:tcPr>
          <w:p w14:paraId="379ABCCE" w14:textId="77777777" w:rsidR="00856D5E" w:rsidRPr="00753145" w:rsidRDefault="00856D5E" w:rsidP="00856D5E">
            <w:pPr>
              <w:pStyle w:val="NoSpacing"/>
              <w:jc w:val="left"/>
            </w:pPr>
            <w:r w:rsidRPr="00753145">
              <w:t>If the subject includes the ability to query or filter based on positioning.</w:t>
            </w:r>
          </w:p>
        </w:tc>
      </w:tr>
      <w:tr w:rsidR="00856D5E" w:rsidRPr="00753145" w14:paraId="2ABD8D9E" w14:textId="77777777" w:rsidTr="00856D5E">
        <w:trPr>
          <w:cantSplit/>
        </w:trPr>
        <w:tc>
          <w:tcPr>
            <w:tcW w:w="0" w:type="auto"/>
            <w:hideMark/>
          </w:tcPr>
          <w:p w14:paraId="20C790D7" w14:textId="77777777" w:rsidR="00856D5E" w:rsidRPr="00753145" w:rsidRDefault="00856D5E" w:rsidP="00856D5E">
            <w:pPr>
              <w:pStyle w:val="NoSpacing"/>
              <w:jc w:val="left"/>
            </w:pPr>
            <w:r w:rsidRPr="00753145">
              <w:t>Management console</w:t>
            </w:r>
          </w:p>
        </w:tc>
        <w:tc>
          <w:tcPr>
            <w:tcW w:w="0" w:type="auto"/>
            <w:hideMark/>
          </w:tcPr>
          <w:p w14:paraId="230C5249" w14:textId="77777777" w:rsidR="00856D5E" w:rsidRPr="00753145" w:rsidRDefault="00856D5E" w:rsidP="00856D5E">
            <w:pPr>
              <w:pStyle w:val="NoSpacing"/>
              <w:jc w:val="left"/>
            </w:pPr>
            <w:r w:rsidRPr="00753145">
              <w:t>If the subject includes a management console to setup and update system configuration, manage users, view data and overall statistics.</w:t>
            </w:r>
          </w:p>
        </w:tc>
      </w:tr>
      <w:tr w:rsidR="00856D5E" w:rsidRPr="00753145" w14:paraId="36C8CF26" w14:textId="77777777" w:rsidTr="00856D5E">
        <w:trPr>
          <w:cantSplit/>
        </w:trPr>
        <w:tc>
          <w:tcPr>
            <w:tcW w:w="0" w:type="auto"/>
            <w:hideMark/>
          </w:tcPr>
          <w:p w14:paraId="44EEAABC" w14:textId="77777777" w:rsidR="00856D5E" w:rsidRPr="00753145" w:rsidRDefault="00856D5E" w:rsidP="00856D5E">
            <w:pPr>
              <w:pStyle w:val="NoSpacing"/>
              <w:jc w:val="left"/>
            </w:pPr>
            <w:r w:rsidRPr="00753145">
              <w:t>SDKs</w:t>
            </w:r>
          </w:p>
        </w:tc>
        <w:tc>
          <w:tcPr>
            <w:tcW w:w="0" w:type="auto"/>
            <w:hideMark/>
          </w:tcPr>
          <w:p w14:paraId="1318BAF4" w14:textId="77777777" w:rsidR="00856D5E" w:rsidRPr="00753145" w:rsidRDefault="00856D5E" w:rsidP="00856D5E">
            <w:pPr>
              <w:pStyle w:val="NoSpacing"/>
              <w:jc w:val="left"/>
            </w:pPr>
            <w:r w:rsidRPr="00753145">
              <w:t>If the subject provides libraries for Android, IOs and client-side javascript.</w:t>
            </w:r>
          </w:p>
        </w:tc>
      </w:tr>
      <w:tr w:rsidR="00856D5E" w:rsidRPr="00753145" w14:paraId="7F61B753" w14:textId="77777777" w:rsidTr="00856D5E">
        <w:trPr>
          <w:cantSplit/>
        </w:trPr>
        <w:tc>
          <w:tcPr>
            <w:tcW w:w="0" w:type="auto"/>
            <w:hideMark/>
          </w:tcPr>
          <w:p w14:paraId="50BFBA99" w14:textId="77777777" w:rsidR="00856D5E" w:rsidRPr="00753145" w:rsidRDefault="00856D5E" w:rsidP="00856D5E">
            <w:pPr>
              <w:pStyle w:val="NoSpacing"/>
              <w:jc w:val="left"/>
            </w:pPr>
            <w:r w:rsidRPr="00753145">
              <w:t>Push notifications/sync services</w:t>
            </w:r>
          </w:p>
        </w:tc>
        <w:tc>
          <w:tcPr>
            <w:tcW w:w="0" w:type="auto"/>
            <w:hideMark/>
          </w:tcPr>
          <w:p w14:paraId="66665898" w14:textId="77777777" w:rsidR="00856D5E" w:rsidRPr="00753145" w:rsidRDefault="00856D5E" w:rsidP="00856D5E">
            <w:pPr>
              <w:pStyle w:val="NoSpacing"/>
              <w:jc w:val="left"/>
            </w:pPr>
            <w:r w:rsidRPr="00753145">
              <w:t>If the subject provides push notification services and/or local persistency and client synchronization services.</w:t>
            </w:r>
          </w:p>
        </w:tc>
      </w:tr>
      <w:tr w:rsidR="00856D5E" w:rsidRPr="00753145" w14:paraId="227A428E" w14:textId="77777777" w:rsidTr="00856D5E">
        <w:trPr>
          <w:cantSplit/>
        </w:trPr>
        <w:tc>
          <w:tcPr>
            <w:tcW w:w="0" w:type="auto"/>
            <w:hideMark/>
          </w:tcPr>
          <w:p w14:paraId="62C2F1DF" w14:textId="77777777" w:rsidR="00856D5E" w:rsidRPr="00753145" w:rsidRDefault="00856D5E" w:rsidP="00856D5E">
            <w:pPr>
              <w:pStyle w:val="NoSpacing"/>
              <w:jc w:val="left"/>
            </w:pPr>
            <w:r w:rsidRPr="00753145">
              <w:t>Cloud &amp; Hosted &amp; OnPermises</w:t>
            </w:r>
          </w:p>
        </w:tc>
        <w:tc>
          <w:tcPr>
            <w:tcW w:w="0" w:type="auto"/>
            <w:hideMark/>
          </w:tcPr>
          <w:p w14:paraId="6BC5E8A0" w14:textId="77777777" w:rsidR="00856D5E" w:rsidRPr="00753145" w:rsidRDefault="00856D5E" w:rsidP="00856D5E">
            <w:pPr>
              <w:pStyle w:val="NoSpacing"/>
              <w:jc w:val="left"/>
            </w:pPr>
            <w:r w:rsidRPr="00753145">
              <w:t>The possible operating modes of the subject, among cloud based, hosted or on premises.</w:t>
            </w:r>
          </w:p>
        </w:tc>
      </w:tr>
      <w:tr w:rsidR="00856D5E" w:rsidRPr="00753145" w14:paraId="080FEBA2" w14:textId="77777777" w:rsidTr="00856D5E">
        <w:trPr>
          <w:cantSplit/>
        </w:trPr>
        <w:tc>
          <w:tcPr>
            <w:tcW w:w="0" w:type="auto"/>
            <w:hideMark/>
          </w:tcPr>
          <w:p w14:paraId="475801F3" w14:textId="77777777" w:rsidR="00856D5E" w:rsidRPr="00753145" w:rsidRDefault="00856D5E" w:rsidP="00856D5E">
            <w:pPr>
              <w:pStyle w:val="NoSpacing"/>
              <w:jc w:val="left"/>
            </w:pPr>
            <w:r w:rsidRPr="00753145">
              <w:t>Setup easiness</w:t>
            </w:r>
          </w:p>
        </w:tc>
        <w:tc>
          <w:tcPr>
            <w:tcW w:w="0" w:type="auto"/>
            <w:hideMark/>
          </w:tcPr>
          <w:p w14:paraId="164FA23E" w14:textId="77777777" w:rsidR="00856D5E" w:rsidRPr="00753145" w:rsidRDefault="00856D5E" w:rsidP="00856D5E">
            <w:pPr>
              <w:pStyle w:val="NoSpacing"/>
              <w:jc w:val="left"/>
            </w:pPr>
            <w:r w:rsidRPr="00753145">
              <w:t>Perceived easiness of the subject's environment setup for the current development scope.</w:t>
            </w:r>
          </w:p>
        </w:tc>
      </w:tr>
      <w:tr w:rsidR="00856D5E" w:rsidRPr="00753145" w14:paraId="475688BA" w14:textId="77777777" w:rsidTr="00856D5E">
        <w:trPr>
          <w:cantSplit/>
        </w:trPr>
        <w:tc>
          <w:tcPr>
            <w:tcW w:w="0" w:type="auto"/>
            <w:hideMark/>
          </w:tcPr>
          <w:p w14:paraId="65CF67C9" w14:textId="77777777" w:rsidR="00856D5E" w:rsidRPr="00753145" w:rsidRDefault="00856D5E" w:rsidP="00856D5E">
            <w:pPr>
              <w:pStyle w:val="NoSpacing"/>
              <w:jc w:val="left"/>
            </w:pPr>
            <w:r w:rsidRPr="00753145">
              <w:t>Overall personal impression</w:t>
            </w:r>
          </w:p>
        </w:tc>
        <w:tc>
          <w:tcPr>
            <w:tcW w:w="0" w:type="auto"/>
            <w:hideMark/>
          </w:tcPr>
          <w:p w14:paraId="60CD843A" w14:textId="77777777" w:rsidR="00856D5E" w:rsidRPr="00753145" w:rsidRDefault="00856D5E" w:rsidP="00856D5E">
            <w:pPr>
              <w:pStyle w:val="NoSpacing"/>
              <w:jc w:val="left"/>
            </w:pPr>
            <w:r w:rsidRPr="00753145">
              <w:t>Overall impression gained by the analyst from research on the subject, against the remaining short-listed subjects.</w:t>
            </w:r>
          </w:p>
        </w:tc>
      </w:tr>
    </w:tbl>
    <w:p w14:paraId="5DC81160" w14:textId="77777777" w:rsidR="00856D5E" w:rsidRPr="00753145" w:rsidRDefault="00856D5E" w:rsidP="00856D5E"/>
    <w:p w14:paraId="5F4F667E" w14:textId="408D0720" w:rsidR="00856D5E" w:rsidRPr="00753145" w:rsidRDefault="00856D5E" w:rsidP="00856D5E">
      <w:r w:rsidRPr="00753145">
        <w:t xml:space="preserve">After applying the must comply criteria to the initial short-list, the candidates listed in </w:t>
      </w:r>
      <w:r w:rsidRPr="00753145">
        <w:fldChar w:fldCharType="begin"/>
      </w:r>
      <w:r w:rsidRPr="00753145">
        <w:instrText xml:space="preserve"> REF _Ref449894707 \h \* lower </w:instrText>
      </w:r>
      <w:r w:rsidRPr="00753145">
        <w:fldChar w:fldCharType="separate"/>
      </w:r>
      <w:r w:rsidR="00D60F5E" w:rsidRPr="00753145">
        <w:t xml:space="preserve">table </w:t>
      </w:r>
      <w:r w:rsidR="00D60F5E">
        <w:rPr>
          <w:noProof/>
        </w:rPr>
        <w:t>9</w:t>
      </w:r>
      <w:r w:rsidRPr="00753145">
        <w:fldChar w:fldCharType="end"/>
      </w:r>
      <w:r w:rsidRPr="00753145">
        <w:t xml:space="preserve"> were excluded on the basis of non-compliance with the indicated requirements.</w:t>
      </w:r>
    </w:p>
    <w:p w14:paraId="041BC8B8" w14:textId="77777777" w:rsidR="00856D5E" w:rsidRPr="00753145" w:rsidRDefault="00856D5E" w:rsidP="00856D5E"/>
    <w:p w14:paraId="38EFDF42" w14:textId="654B8333" w:rsidR="00856D5E" w:rsidRPr="00753145" w:rsidRDefault="00856D5E" w:rsidP="00856D5E">
      <w:pPr>
        <w:pStyle w:val="Caption"/>
        <w:keepNext/>
      </w:pPr>
      <w:bookmarkStart w:id="131" w:name="_Ref449894707"/>
      <w:bookmarkStart w:id="132" w:name="_Toc453624702"/>
      <w:r w:rsidRPr="00753145">
        <w:t xml:space="preserve">Table </w:t>
      </w:r>
      <w:r w:rsidRPr="00753145">
        <w:fldChar w:fldCharType="begin"/>
      </w:r>
      <w:r w:rsidRPr="00753145">
        <w:instrText xml:space="preserve"> SEQ Table \* ARABIC </w:instrText>
      </w:r>
      <w:r w:rsidRPr="00753145">
        <w:fldChar w:fldCharType="separate"/>
      </w:r>
      <w:r w:rsidR="00D60F5E">
        <w:rPr>
          <w:noProof/>
        </w:rPr>
        <w:t>9</w:t>
      </w:r>
      <w:r w:rsidRPr="00753145">
        <w:fldChar w:fldCharType="end"/>
      </w:r>
      <w:bookmarkEnd w:id="131"/>
      <w:r w:rsidRPr="00753145">
        <w:t>: Short-list non-compliant candidates</w:t>
      </w:r>
      <w:bookmarkEnd w:id="132"/>
    </w:p>
    <w:tbl>
      <w:tblPr>
        <w:tblStyle w:val="GridTable1Light"/>
        <w:tblW w:w="5000" w:type="pct"/>
        <w:tblLook w:val="0620" w:firstRow="1" w:lastRow="0" w:firstColumn="0" w:lastColumn="0" w:noHBand="1" w:noVBand="1"/>
      </w:tblPr>
      <w:tblGrid>
        <w:gridCol w:w="3583"/>
        <w:gridCol w:w="1283"/>
        <w:gridCol w:w="1018"/>
        <w:gridCol w:w="1555"/>
        <w:gridCol w:w="1055"/>
      </w:tblGrid>
      <w:tr w:rsidR="00856D5E" w:rsidRPr="00753145" w14:paraId="33EC4B5B"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hideMark/>
          </w:tcPr>
          <w:p w14:paraId="6554CB74" w14:textId="77777777" w:rsidR="00856D5E" w:rsidRPr="00753145" w:rsidRDefault="00856D5E" w:rsidP="00856D5E">
            <w:r w:rsidRPr="00753145">
              <w:t>Requirement</w:t>
            </w:r>
          </w:p>
        </w:tc>
        <w:tc>
          <w:tcPr>
            <w:tcW w:w="0" w:type="auto"/>
            <w:hideMark/>
          </w:tcPr>
          <w:p w14:paraId="010E113D" w14:textId="77777777" w:rsidR="00856D5E" w:rsidRPr="00753145" w:rsidRDefault="00856D5E" w:rsidP="00856D5E">
            <w:r w:rsidRPr="00753145">
              <w:t>BaasBox</w:t>
            </w:r>
          </w:p>
        </w:tc>
        <w:tc>
          <w:tcPr>
            <w:tcW w:w="0" w:type="auto"/>
            <w:hideMark/>
          </w:tcPr>
          <w:p w14:paraId="13B7FA73" w14:textId="77777777" w:rsidR="00856D5E" w:rsidRPr="00753145" w:rsidRDefault="00856D5E" w:rsidP="00856D5E">
            <w:r w:rsidRPr="00753145">
              <w:t>buit.io</w:t>
            </w:r>
          </w:p>
        </w:tc>
        <w:tc>
          <w:tcPr>
            <w:tcW w:w="0" w:type="auto"/>
            <w:hideMark/>
          </w:tcPr>
          <w:p w14:paraId="140FC47B" w14:textId="77777777" w:rsidR="00856D5E" w:rsidRPr="00753145" w:rsidRDefault="00856D5E" w:rsidP="00856D5E">
            <w:r w:rsidRPr="00753145">
              <w:t>MongoLab</w:t>
            </w:r>
          </w:p>
        </w:tc>
        <w:tc>
          <w:tcPr>
            <w:tcW w:w="0" w:type="auto"/>
            <w:hideMark/>
          </w:tcPr>
          <w:p w14:paraId="3BF1523A" w14:textId="77777777" w:rsidR="00856D5E" w:rsidRPr="00753145" w:rsidRDefault="00856D5E" w:rsidP="00856D5E">
            <w:r w:rsidRPr="00753145">
              <w:t>Oracle</w:t>
            </w:r>
          </w:p>
        </w:tc>
      </w:tr>
      <w:tr w:rsidR="00856D5E" w:rsidRPr="00753145" w14:paraId="1AE8CDDB" w14:textId="77777777" w:rsidTr="00856D5E">
        <w:trPr>
          <w:cantSplit/>
        </w:trPr>
        <w:tc>
          <w:tcPr>
            <w:tcW w:w="0" w:type="auto"/>
            <w:hideMark/>
          </w:tcPr>
          <w:p w14:paraId="0B13C0C6" w14:textId="77777777" w:rsidR="00856D5E" w:rsidRPr="00753145" w:rsidRDefault="00856D5E" w:rsidP="00856D5E">
            <w:pPr>
              <w:pStyle w:val="NoSpacing"/>
            </w:pPr>
            <w:r w:rsidRPr="00753145">
              <w:t>Offer is part of core business</w:t>
            </w:r>
          </w:p>
        </w:tc>
        <w:tc>
          <w:tcPr>
            <w:tcW w:w="0" w:type="auto"/>
            <w:hideMark/>
          </w:tcPr>
          <w:p w14:paraId="0FD70FD3" w14:textId="77777777" w:rsidR="00856D5E" w:rsidRPr="00753145" w:rsidRDefault="00856D5E" w:rsidP="00856D5E">
            <w:pPr>
              <w:pStyle w:val="NoSpacing"/>
            </w:pPr>
            <w:r w:rsidRPr="00753145">
              <w:t>Y</w:t>
            </w:r>
          </w:p>
        </w:tc>
        <w:tc>
          <w:tcPr>
            <w:tcW w:w="0" w:type="auto"/>
            <w:hideMark/>
          </w:tcPr>
          <w:p w14:paraId="4886C55A" w14:textId="77777777" w:rsidR="00856D5E" w:rsidRPr="00753145" w:rsidRDefault="00856D5E" w:rsidP="00856D5E">
            <w:pPr>
              <w:pStyle w:val="NoSpacing"/>
            </w:pPr>
            <w:r w:rsidRPr="00753145">
              <w:t>Y</w:t>
            </w:r>
          </w:p>
        </w:tc>
        <w:tc>
          <w:tcPr>
            <w:tcW w:w="0" w:type="auto"/>
            <w:hideMark/>
          </w:tcPr>
          <w:p w14:paraId="754DF445" w14:textId="77777777" w:rsidR="00856D5E" w:rsidRPr="00753145" w:rsidRDefault="00856D5E" w:rsidP="00856D5E">
            <w:pPr>
              <w:pStyle w:val="NoSpacing"/>
            </w:pPr>
            <w:r w:rsidRPr="00753145">
              <w:t>Y</w:t>
            </w:r>
          </w:p>
        </w:tc>
        <w:tc>
          <w:tcPr>
            <w:tcW w:w="0" w:type="auto"/>
            <w:hideMark/>
          </w:tcPr>
          <w:p w14:paraId="4AA0EE75" w14:textId="77777777" w:rsidR="00856D5E" w:rsidRPr="00753145" w:rsidRDefault="00856D5E" w:rsidP="00856D5E">
            <w:pPr>
              <w:pStyle w:val="NoSpacing"/>
            </w:pPr>
            <w:r w:rsidRPr="00753145">
              <w:t>Y</w:t>
            </w:r>
          </w:p>
        </w:tc>
      </w:tr>
      <w:tr w:rsidR="00856D5E" w:rsidRPr="00753145" w14:paraId="3602E36B" w14:textId="77777777" w:rsidTr="00856D5E">
        <w:trPr>
          <w:cantSplit/>
        </w:trPr>
        <w:tc>
          <w:tcPr>
            <w:tcW w:w="0" w:type="auto"/>
            <w:hideMark/>
          </w:tcPr>
          <w:p w14:paraId="702E0BBE" w14:textId="77777777" w:rsidR="00856D5E" w:rsidRPr="00753145" w:rsidRDefault="00856D5E" w:rsidP="00856D5E">
            <w:pPr>
              <w:pStyle w:val="NoSpacing"/>
            </w:pPr>
            <w:r w:rsidRPr="00753145">
              <w:t>Service maturity (&gt; 5 yrs)</w:t>
            </w:r>
          </w:p>
        </w:tc>
        <w:tc>
          <w:tcPr>
            <w:tcW w:w="0" w:type="auto"/>
            <w:hideMark/>
          </w:tcPr>
          <w:p w14:paraId="31857947" w14:textId="77777777" w:rsidR="00856D5E" w:rsidRPr="00753145" w:rsidRDefault="00856D5E" w:rsidP="00856D5E">
            <w:pPr>
              <w:pStyle w:val="NoSpacing"/>
            </w:pPr>
            <w:r w:rsidRPr="00753145">
              <w:t>N</w:t>
            </w:r>
          </w:p>
        </w:tc>
        <w:tc>
          <w:tcPr>
            <w:tcW w:w="0" w:type="auto"/>
            <w:hideMark/>
          </w:tcPr>
          <w:p w14:paraId="688A5901" w14:textId="77777777" w:rsidR="00856D5E" w:rsidRPr="00753145" w:rsidRDefault="00856D5E" w:rsidP="00856D5E">
            <w:pPr>
              <w:pStyle w:val="NoSpacing"/>
            </w:pPr>
            <w:r w:rsidRPr="00753145">
              <w:t>Y</w:t>
            </w:r>
          </w:p>
        </w:tc>
        <w:tc>
          <w:tcPr>
            <w:tcW w:w="0" w:type="auto"/>
            <w:hideMark/>
          </w:tcPr>
          <w:p w14:paraId="1E856EC1" w14:textId="77777777" w:rsidR="00856D5E" w:rsidRPr="00753145" w:rsidRDefault="00856D5E" w:rsidP="00856D5E">
            <w:pPr>
              <w:pStyle w:val="NoSpacing"/>
            </w:pPr>
            <w:r w:rsidRPr="00753145">
              <w:t>N</w:t>
            </w:r>
          </w:p>
        </w:tc>
        <w:tc>
          <w:tcPr>
            <w:tcW w:w="0" w:type="auto"/>
            <w:hideMark/>
          </w:tcPr>
          <w:p w14:paraId="7FF6B175" w14:textId="77777777" w:rsidR="00856D5E" w:rsidRPr="00753145" w:rsidRDefault="00856D5E" w:rsidP="00856D5E">
            <w:pPr>
              <w:pStyle w:val="NoSpacing"/>
            </w:pPr>
            <w:r w:rsidRPr="00753145">
              <w:t>N</w:t>
            </w:r>
          </w:p>
        </w:tc>
      </w:tr>
      <w:tr w:rsidR="00856D5E" w:rsidRPr="00753145" w14:paraId="0F67D901" w14:textId="77777777" w:rsidTr="00856D5E">
        <w:trPr>
          <w:cantSplit/>
        </w:trPr>
        <w:tc>
          <w:tcPr>
            <w:tcW w:w="0" w:type="auto"/>
            <w:hideMark/>
          </w:tcPr>
          <w:p w14:paraId="27DB5AE9" w14:textId="77777777" w:rsidR="00856D5E" w:rsidRPr="00753145" w:rsidRDefault="00856D5E" w:rsidP="00856D5E">
            <w:pPr>
              <w:pStyle w:val="NoSpacing"/>
            </w:pPr>
            <w:r w:rsidRPr="00753145">
              <w:t>Customer base size</w:t>
            </w:r>
          </w:p>
        </w:tc>
        <w:tc>
          <w:tcPr>
            <w:tcW w:w="0" w:type="auto"/>
            <w:hideMark/>
          </w:tcPr>
          <w:p w14:paraId="253B6AB9" w14:textId="77777777" w:rsidR="00856D5E" w:rsidRPr="00753145" w:rsidRDefault="00856D5E" w:rsidP="00856D5E">
            <w:pPr>
              <w:pStyle w:val="NoSpacing"/>
            </w:pPr>
            <w:r w:rsidRPr="00753145">
              <w:t>N</w:t>
            </w:r>
          </w:p>
        </w:tc>
        <w:tc>
          <w:tcPr>
            <w:tcW w:w="0" w:type="auto"/>
            <w:hideMark/>
          </w:tcPr>
          <w:p w14:paraId="7379F905" w14:textId="77777777" w:rsidR="00856D5E" w:rsidRPr="00753145" w:rsidRDefault="00856D5E" w:rsidP="00856D5E">
            <w:pPr>
              <w:pStyle w:val="NoSpacing"/>
            </w:pPr>
            <w:r w:rsidRPr="00753145">
              <w:t>N</w:t>
            </w:r>
          </w:p>
        </w:tc>
        <w:tc>
          <w:tcPr>
            <w:tcW w:w="0" w:type="auto"/>
            <w:hideMark/>
          </w:tcPr>
          <w:p w14:paraId="29532F67" w14:textId="77777777" w:rsidR="00856D5E" w:rsidRPr="00753145" w:rsidRDefault="00856D5E" w:rsidP="00856D5E">
            <w:pPr>
              <w:pStyle w:val="NoSpacing"/>
            </w:pPr>
            <w:r w:rsidRPr="00753145">
              <w:t>N</w:t>
            </w:r>
          </w:p>
        </w:tc>
        <w:tc>
          <w:tcPr>
            <w:tcW w:w="0" w:type="auto"/>
            <w:hideMark/>
          </w:tcPr>
          <w:p w14:paraId="774E3C2F" w14:textId="77777777" w:rsidR="00856D5E" w:rsidRPr="00753145" w:rsidRDefault="00856D5E" w:rsidP="00856D5E">
            <w:pPr>
              <w:pStyle w:val="NoSpacing"/>
            </w:pPr>
            <w:r w:rsidRPr="00753145">
              <w:t>N</w:t>
            </w:r>
          </w:p>
        </w:tc>
      </w:tr>
      <w:tr w:rsidR="00856D5E" w:rsidRPr="00753145" w14:paraId="1926C3BC" w14:textId="77777777" w:rsidTr="00856D5E">
        <w:trPr>
          <w:cantSplit/>
        </w:trPr>
        <w:tc>
          <w:tcPr>
            <w:tcW w:w="0" w:type="auto"/>
            <w:hideMark/>
          </w:tcPr>
          <w:p w14:paraId="1DFCADA4" w14:textId="77777777" w:rsidR="00856D5E" w:rsidRPr="00753145" w:rsidRDefault="00856D5E" w:rsidP="00856D5E">
            <w:pPr>
              <w:pStyle w:val="NoSpacing"/>
            </w:pPr>
            <w:r w:rsidRPr="00753145">
              <w:t>Relevant mobile Apps using it</w:t>
            </w:r>
          </w:p>
        </w:tc>
        <w:tc>
          <w:tcPr>
            <w:tcW w:w="0" w:type="auto"/>
            <w:hideMark/>
          </w:tcPr>
          <w:p w14:paraId="019E41DA" w14:textId="77777777" w:rsidR="00856D5E" w:rsidRPr="00753145" w:rsidRDefault="00856D5E" w:rsidP="00856D5E">
            <w:pPr>
              <w:pStyle w:val="NoSpacing"/>
            </w:pPr>
            <w:r w:rsidRPr="00753145">
              <w:t>N</w:t>
            </w:r>
          </w:p>
        </w:tc>
        <w:tc>
          <w:tcPr>
            <w:tcW w:w="0" w:type="auto"/>
            <w:hideMark/>
          </w:tcPr>
          <w:p w14:paraId="2F50F06F" w14:textId="77777777" w:rsidR="00856D5E" w:rsidRPr="00753145" w:rsidRDefault="00856D5E" w:rsidP="00856D5E">
            <w:pPr>
              <w:pStyle w:val="NoSpacing"/>
            </w:pPr>
            <w:r w:rsidRPr="00753145">
              <w:t>N</w:t>
            </w:r>
          </w:p>
        </w:tc>
        <w:tc>
          <w:tcPr>
            <w:tcW w:w="0" w:type="auto"/>
            <w:hideMark/>
          </w:tcPr>
          <w:p w14:paraId="4F249A8E" w14:textId="77777777" w:rsidR="00856D5E" w:rsidRPr="00753145" w:rsidRDefault="00856D5E" w:rsidP="00856D5E">
            <w:pPr>
              <w:pStyle w:val="NoSpacing"/>
            </w:pPr>
            <w:r w:rsidRPr="00753145">
              <w:t>N</w:t>
            </w:r>
          </w:p>
        </w:tc>
        <w:tc>
          <w:tcPr>
            <w:tcW w:w="0" w:type="auto"/>
            <w:hideMark/>
          </w:tcPr>
          <w:p w14:paraId="4A4A22D3" w14:textId="77777777" w:rsidR="00856D5E" w:rsidRPr="00753145" w:rsidRDefault="00856D5E" w:rsidP="00856D5E">
            <w:pPr>
              <w:pStyle w:val="NoSpacing"/>
            </w:pPr>
            <w:r w:rsidRPr="00753145">
              <w:t>N</w:t>
            </w:r>
          </w:p>
        </w:tc>
      </w:tr>
      <w:tr w:rsidR="00856D5E" w:rsidRPr="00753145" w14:paraId="3822181F" w14:textId="77777777" w:rsidTr="00856D5E">
        <w:trPr>
          <w:cantSplit/>
        </w:trPr>
        <w:tc>
          <w:tcPr>
            <w:tcW w:w="0" w:type="auto"/>
            <w:hideMark/>
          </w:tcPr>
          <w:p w14:paraId="7F2FB6EB" w14:textId="77777777" w:rsidR="00856D5E" w:rsidRPr="00753145" w:rsidRDefault="00856D5E" w:rsidP="00856D5E">
            <w:pPr>
              <w:pStyle w:val="NoSpacing"/>
            </w:pPr>
            <w:r w:rsidRPr="00753145">
              <w:t>DB Backend (SQL/NoSQL)</w:t>
            </w:r>
          </w:p>
        </w:tc>
        <w:tc>
          <w:tcPr>
            <w:tcW w:w="0" w:type="auto"/>
            <w:hideMark/>
          </w:tcPr>
          <w:p w14:paraId="64895B57" w14:textId="77777777" w:rsidR="00856D5E" w:rsidRPr="00753145" w:rsidRDefault="00856D5E" w:rsidP="00856D5E">
            <w:pPr>
              <w:pStyle w:val="NoSpacing"/>
            </w:pPr>
            <w:r w:rsidRPr="00753145">
              <w:t>Y</w:t>
            </w:r>
          </w:p>
        </w:tc>
        <w:tc>
          <w:tcPr>
            <w:tcW w:w="0" w:type="auto"/>
            <w:hideMark/>
          </w:tcPr>
          <w:p w14:paraId="0482101F" w14:textId="77777777" w:rsidR="00856D5E" w:rsidRPr="00753145" w:rsidRDefault="00856D5E" w:rsidP="00856D5E">
            <w:pPr>
              <w:pStyle w:val="NoSpacing"/>
            </w:pPr>
            <w:r w:rsidRPr="00753145">
              <w:t>Y</w:t>
            </w:r>
          </w:p>
        </w:tc>
        <w:tc>
          <w:tcPr>
            <w:tcW w:w="0" w:type="auto"/>
            <w:hideMark/>
          </w:tcPr>
          <w:p w14:paraId="0CB11DE0" w14:textId="77777777" w:rsidR="00856D5E" w:rsidRPr="00753145" w:rsidRDefault="00856D5E" w:rsidP="00856D5E">
            <w:pPr>
              <w:pStyle w:val="NoSpacing"/>
            </w:pPr>
            <w:r w:rsidRPr="00753145">
              <w:t>Y</w:t>
            </w:r>
          </w:p>
        </w:tc>
        <w:tc>
          <w:tcPr>
            <w:tcW w:w="0" w:type="auto"/>
            <w:hideMark/>
          </w:tcPr>
          <w:p w14:paraId="01D3DF17" w14:textId="77777777" w:rsidR="00856D5E" w:rsidRPr="00753145" w:rsidRDefault="00856D5E" w:rsidP="00856D5E">
            <w:pPr>
              <w:pStyle w:val="NoSpacing"/>
            </w:pPr>
            <w:r w:rsidRPr="00753145">
              <w:t>Y</w:t>
            </w:r>
          </w:p>
        </w:tc>
      </w:tr>
      <w:tr w:rsidR="00856D5E" w:rsidRPr="00753145" w14:paraId="16CDF8E3" w14:textId="77777777" w:rsidTr="00856D5E">
        <w:trPr>
          <w:cantSplit/>
        </w:trPr>
        <w:tc>
          <w:tcPr>
            <w:tcW w:w="0" w:type="auto"/>
            <w:hideMark/>
          </w:tcPr>
          <w:p w14:paraId="0F0441E5" w14:textId="77777777" w:rsidR="00856D5E" w:rsidRPr="00753145" w:rsidRDefault="00856D5E" w:rsidP="00856D5E">
            <w:pPr>
              <w:pStyle w:val="NoSpacing"/>
            </w:pPr>
            <w:r w:rsidRPr="00753145">
              <w:t>IAM</w:t>
            </w:r>
          </w:p>
        </w:tc>
        <w:tc>
          <w:tcPr>
            <w:tcW w:w="0" w:type="auto"/>
            <w:hideMark/>
          </w:tcPr>
          <w:p w14:paraId="3160B680" w14:textId="77777777" w:rsidR="00856D5E" w:rsidRPr="00753145" w:rsidRDefault="00856D5E" w:rsidP="00856D5E">
            <w:pPr>
              <w:pStyle w:val="NoSpacing"/>
            </w:pPr>
            <w:r w:rsidRPr="00753145">
              <w:t>Y</w:t>
            </w:r>
          </w:p>
        </w:tc>
        <w:tc>
          <w:tcPr>
            <w:tcW w:w="0" w:type="auto"/>
            <w:hideMark/>
          </w:tcPr>
          <w:p w14:paraId="66460AD7" w14:textId="77777777" w:rsidR="00856D5E" w:rsidRPr="00753145" w:rsidRDefault="00856D5E" w:rsidP="00856D5E">
            <w:pPr>
              <w:pStyle w:val="NoSpacing"/>
            </w:pPr>
            <w:r w:rsidRPr="00753145">
              <w:t>Y</w:t>
            </w:r>
          </w:p>
        </w:tc>
        <w:tc>
          <w:tcPr>
            <w:tcW w:w="0" w:type="auto"/>
            <w:hideMark/>
          </w:tcPr>
          <w:p w14:paraId="281AB8BE" w14:textId="77777777" w:rsidR="00856D5E" w:rsidRPr="00753145" w:rsidRDefault="00856D5E" w:rsidP="00856D5E">
            <w:pPr>
              <w:pStyle w:val="NoSpacing"/>
            </w:pPr>
            <w:r w:rsidRPr="00753145">
              <w:t>Y</w:t>
            </w:r>
          </w:p>
        </w:tc>
        <w:tc>
          <w:tcPr>
            <w:tcW w:w="0" w:type="auto"/>
            <w:hideMark/>
          </w:tcPr>
          <w:p w14:paraId="242E1450" w14:textId="77777777" w:rsidR="00856D5E" w:rsidRPr="00753145" w:rsidRDefault="00856D5E" w:rsidP="00856D5E">
            <w:pPr>
              <w:pStyle w:val="NoSpacing"/>
            </w:pPr>
            <w:r w:rsidRPr="00753145">
              <w:t>Y</w:t>
            </w:r>
          </w:p>
        </w:tc>
      </w:tr>
      <w:tr w:rsidR="00856D5E" w:rsidRPr="00753145" w14:paraId="149B2CA6" w14:textId="77777777" w:rsidTr="00856D5E">
        <w:trPr>
          <w:cantSplit/>
        </w:trPr>
        <w:tc>
          <w:tcPr>
            <w:tcW w:w="0" w:type="auto"/>
            <w:hideMark/>
          </w:tcPr>
          <w:p w14:paraId="76D1DC4D" w14:textId="77777777" w:rsidR="00856D5E" w:rsidRPr="00753145" w:rsidRDefault="00856D5E" w:rsidP="00856D5E">
            <w:pPr>
              <w:pStyle w:val="NoSpacing"/>
            </w:pPr>
            <w:r w:rsidRPr="00753145">
              <w:t>REST API</w:t>
            </w:r>
          </w:p>
        </w:tc>
        <w:tc>
          <w:tcPr>
            <w:tcW w:w="0" w:type="auto"/>
            <w:hideMark/>
          </w:tcPr>
          <w:p w14:paraId="6BFD6CE2" w14:textId="77777777" w:rsidR="00856D5E" w:rsidRPr="00753145" w:rsidRDefault="00856D5E" w:rsidP="00856D5E">
            <w:pPr>
              <w:pStyle w:val="NoSpacing"/>
            </w:pPr>
            <w:r w:rsidRPr="00753145">
              <w:t>Y</w:t>
            </w:r>
          </w:p>
        </w:tc>
        <w:tc>
          <w:tcPr>
            <w:tcW w:w="0" w:type="auto"/>
            <w:hideMark/>
          </w:tcPr>
          <w:p w14:paraId="7446FE21" w14:textId="77777777" w:rsidR="00856D5E" w:rsidRPr="00753145" w:rsidRDefault="00856D5E" w:rsidP="00856D5E">
            <w:pPr>
              <w:pStyle w:val="NoSpacing"/>
            </w:pPr>
            <w:r w:rsidRPr="00753145">
              <w:t>Y</w:t>
            </w:r>
          </w:p>
        </w:tc>
        <w:tc>
          <w:tcPr>
            <w:tcW w:w="0" w:type="auto"/>
            <w:hideMark/>
          </w:tcPr>
          <w:p w14:paraId="629024B5" w14:textId="77777777" w:rsidR="00856D5E" w:rsidRPr="00753145" w:rsidRDefault="00856D5E" w:rsidP="00856D5E">
            <w:pPr>
              <w:pStyle w:val="NoSpacing"/>
            </w:pPr>
            <w:r w:rsidRPr="00753145">
              <w:t>Y</w:t>
            </w:r>
          </w:p>
        </w:tc>
        <w:tc>
          <w:tcPr>
            <w:tcW w:w="0" w:type="auto"/>
            <w:hideMark/>
          </w:tcPr>
          <w:p w14:paraId="4EDD232C" w14:textId="77777777" w:rsidR="00856D5E" w:rsidRPr="00753145" w:rsidRDefault="00856D5E" w:rsidP="00856D5E">
            <w:pPr>
              <w:pStyle w:val="NoSpacing"/>
            </w:pPr>
            <w:r w:rsidRPr="00753145">
              <w:t>Y</w:t>
            </w:r>
          </w:p>
        </w:tc>
      </w:tr>
    </w:tbl>
    <w:p w14:paraId="200C91BB" w14:textId="77777777" w:rsidR="00856D5E" w:rsidRPr="00753145" w:rsidRDefault="00856D5E" w:rsidP="00856D5E"/>
    <w:p w14:paraId="1D3F79F8" w14:textId="7F540298" w:rsidR="00856D5E" w:rsidRDefault="00856D5E" w:rsidP="00856D5E">
      <w:r w:rsidRPr="00753145">
        <w:t xml:space="preserve">The application of the scoring criteria from </w:t>
      </w:r>
      <w:r w:rsidRPr="00753145">
        <w:fldChar w:fldCharType="begin"/>
      </w:r>
      <w:r w:rsidRPr="00753145">
        <w:instrText xml:space="preserve"> REF _Ref449894467 \h \* lower </w:instrText>
      </w:r>
      <w:r w:rsidRPr="00753145">
        <w:fldChar w:fldCharType="separate"/>
      </w:r>
      <w:r w:rsidR="00D60F5E" w:rsidRPr="00753145">
        <w:t xml:space="preserve">table </w:t>
      </w:r>
      <w:r w:rsidR="00D60F5E">
        <w:rPr>
          <w:noProof/>
        </w:rPr>
        <w:t>8</w:t>
      </w:r>
      <w:r w:rsidRPr="00753145">
        <w:fldChar w:fldCharType="end"/>
      </w:r>
      <w:r w:rsidRPr="00753145">
        <w:t xml:space="preserve"> to the remain candidates produced the results shown in </w:t>
      </w:r>
      <w:r>
        <w:fldChar w:fldCharType="begin"/>
      </w:r>
      <w:r>
        <w:instrText xml:space="preserve"> REF _Ref453345320 \h </w:instrText>
      </w:r>
      <w:r w:rsidRPr="00753145">
        <w:instrText xml:space="preserve">\* lower </w:instrText>
      </w:r>
      <w:r>
        <w:fldChar w:fldCharType="separate"/>
      </w:r>
      <w:r w:rsidR="00D60F5E" w:rsidRPr="00753145">
        <w:t xml:space="preserve">table </w:t>
      </w:r>
      <w:r w:rsidR="00D60F5E">
        <w:rPr>
          <w:noProof/>
        </w:rPr>
        <w:t>10</w:t>
      </w:r>
      <w:r>
        <w:fldChar w:fldCharType="end"/>
      </w:r>
      <w:r w:rsidRPr="00753145">
        <w:t xml:space="preserve">, leading us to select </w:t>
      </w:r>
      <w:r w:rsidRPr="00753145">
        <w:rPr>
          <w:b/>
        </w:rPr>
        <w:t>Microsoft Azure Mobile Apps</w:t>
      </w:r>
      <w:r w:rsidRPr="00753145">
        <w:t xml:space="preserve"> as our backend cloud service.</w:t>
      </w:r>
    </w:p>
    <w:p w14:paraId="4A562A76" w14:textId="09DF48E4" w:rsidR="00856D5E" w:rsidRPr="00753145" w:rsidRDefault="00856D5E" w:rsidP="00856D5E">
      <w:pPr>
        <w:pStyle w:val="Caption"/>
        <w:keepNext/>
      </w:pPr>
      <w:bookmarkStart w:id="133" w:name="_Ref453345320"/>
      <w:bookmarkStart w:id="134" w:name="_Toc453624703"/>
      <w:r w:rsidRPr="00753145">
        <w:lastRenderedPageBreak/>
        <w:t xml:space="preserve">Table </w:t>
      </w:r>
      <w:r w:rsidRPr="00753145">
        <w:fldChar w:fldCharType="begin"/>
      </w:r>
      <w:r w:rsidRPr="00753145">
        <w:instrText xml:space="preserve"> SEQ Table \* ARABIC </w:instrText>
      </w:r>
      <w:r w:rsidRPr="00753145">
        <w:fldChar w:fldCharType="separate"/>
      </w:r>
      <w:r w:rsidR="00D60F5E">
        <w:rPr>
          <w:noProof/>
        </w:rPr>
        <w:t>10</w:t>
      </w:r>
      <w:r w:rsidRPr="00753145">
        <w:fldChar w:fldCharType="end"/>
      </w:r>
      <w:bookmarkEnd w:id="133"/>
      <w:r w:rsidRPr="00753145">
        <w:t>: Short-list candidates scoring</w:t>
      </w:r>
      <w:bookmarkEnd w:id="134"/>
    </w:p>
    <w:tbl>
      <w:tblPr>
        <w:tblStyle w:val="GridTable1Light"/>
        <w:tblW w:w="5000" w:type="pct"/>
        <w:tblLook w:val="0660" w:firstRow="1" w:lastRow="1" w:firstColumn="0" w:lastColumn="0" w:noHBand="1" w:noVBand="1"/>
      </w:tblPr>
      <w:tblGrid>
        <w:gridCol w:w="2145"/>
        <w:gridCol w:w="334"/>
        <w:gridCol w:w="689"/>
        <w:gridCol w:w="1239"/>
        <w:gridCol w:w="1361"/>
        <w:gridCol w:w="616"/>
        <w:gridCol w:w="1165"/>
        <w:gridCol w:w="945"/>
      </w:tblGrid>
      <w:tr w:rsidR="00856D5E" w:rsidRPr="00753145" w14:paraId="5A877178" w14:textId="77777777" w:rsidTr="00856D5E">
        <w:trPr>
          <w:cnfStyle w:val="100000000000" w:firstRow="1" w:lastRow="0" w:firstColumn="0" w:lastColumn="0" w:oddVBand="0" w:evenVBand="0" w:oddHBand="0" w:evenHBand="0" w:firstRowFirstColumn="0" w:firstRowLastColumn="0" w:lastRowFirstColumn="0" w:lastRowLastColumn="0"/>
          <w:cantSplit/>
          <w:tblHeader/>
        </w:trPr>
        <w:tc>
          <w:tcPr>
            <w:tcW w:w="0" w:type="auto"/>
            <w:tcMar>
              <w:left w:w="57" w:type="dxa"/>
              <w:right w:w="57" w:type="dxa"/>
            </w:tcMar>
            <w:hideMark/>
          </w:tcPr>
          <w:p w14:paraId="66A7DF16" w14:textId="77777777" w:rsidR="00856D5E" w:rsidRPr="00753145" w:rsidRDefault="00856D5E" w:rsidP="00856D5E">
            <w:pPr>
              <w:rPr>
                <w:noProof/>
              </w:rPr>
            </w:pPr>
            <w:r w:rsidRPr="00753145">
              <w:rPr>
                <w:noProof/>
              </w:rPr>
              <w:t>Requirement</w:t>
            </w:r>
          </w:p>
        </w:tc>
        <w:tc>
          <w:tcPr>
            <w:tcW w:w="0" w:type="auto"/>
            <w:tcMar>
              <w:left w:w="57" w:type="dxa"/>
              <w:right w:w="57" w:type="dxa"/>
            </w:tcMar>
            <w:hideMark/>
          </w:tcPr>
          <w:p w14:paraId="51263040" w14:textId="77777777" w:rsidR="00856D5E" w:rsidRPr="00753145" w:rsidRDefault="00856D5E" w:rsidP="00856D5E">
            <w:pPr>
              <w:rPr>
                <w:noProof/>
              </w:rPr>
            </w:pPr>
            <w:r w:rsidRPr="00753145">
              <w:rPr>
                <w:noProof/>
              </w:rPr>
              <w:t>W</w:t>
            </w:r>
          </w:p>
        </w:tc>
        <w:tc>
          <w:tcPr>
            <w:tcW w:w="0" w:type="auto"/>
            <w:tcMar>
              <w:left w:w="57" w:type="dxa"/>
              <w:right w:w="57" w:type="dxa"/>
            </w:tcMar>
            <w:hideMark/>
          </w:tcPr>
          <w:p w14:paraId="4115D83F" w14:textId="77777777" w:rsidR="00856D5E" w:rsidRPr="00753145" w:rsidRDefault="00856D5E" w:rsidP="00856D5E">
            <w:pPr>
              <w:rPr>
                <w:noProof/>
              </w:rPr>
            </w:pPr>
            <w:r w:rsidRPr="00753145">
              <w:rPr>
                <w:noProof/>
              </w:rPr>
              <w:t>Azure</w:t>
            </w:r>
          </w:p>
        </w:tc>
        <w:tc>
          <w:tcPr>
            <w:tcW w:w="0" w:type="auto"/>
            <w:tcMar>
              <w:left w:w="57" w:type="dxa"/>
              <w:right w:w="57" w:type="dxa"/>
            </w:tcMar>
            <w:hideMark/>
          </w:tcPr>
          <w:p w14:paraId="7E15D049" w14:textId="77777777" w:rsidR="00856D5E" w:rsidRPr="00753145" w:rsidRDefault="00856D5E" w:rsidP="00856D5E">
            <w:pPr>
              <w:rPr>
                <w:noProof/>
              </w:rPr>
            </w:pPr>
            <w:r w:rsidRPr="00753145">
              <w:rPr>
                <w:noProof/>
              </w:rPr>
              <w:t>StrongLoop</w:t>
            </w:r>
          </w:p>
        </w:tc>
        <w:tc>
          <w:tcPr>
            <w:tcW w:w="0" w:type="auto"/>
            <w:tcMar>
              <w:left w:w="57" w:type="dxa"/>
              <w:right w:w="57" w:type="dxa"/>
            </w:tcMar>
            <w:hideMark/>
          </w:tcPr>
          <w:p w14:paraId="25E473D6" w14:textId="77777777" w:rsidR="00856D5E" w:rsidRPr="00753145" w:rsidRDefault="00856D5E" w:rsidP="00856D5E">
            <w:pPr>
              <w:rPr>
                <w:noProof/>
              </w:rPr>
            </w:pPr>
            <w:r w:rsidRPr="00753145">
              <w:rPr>
                <w:noProof/>
              </w:rPr>
              <w:t>Appcelerator</w:t>
            </w:r>
          </w:p>
        </w:tc>
        <w:tc>
          <w:tcPr>
            <w:tcW w:w="0" w:type="auto"/>
            <w:tcMar>
              <w:left w:w="57" w:type="dxa"/>
              <w:right w:w="57" w:type="dxa"/>
            </w:tcMar>
            <w:hideMark/>
          </w:tcPr>
          <w:p w14:paraId="483CA133" w14:textId="77777777" w:rsidR="00856D5E" w:rsidRPr="00753145" w:rsidRDefault="00856D5E" w:rsidP="00856D5E">
            <w:pPr>
              <w:rPr>
                <w:noProof/>
              </w:rPr>
            </w:pPr>
            <w:r w:rsidRPr="00753145">
              <w:rPr>
                <w:noProof/>
              </w:rPr>
              <w:t>AWS</w:t>
            </w:r>
          </w:p>
        </w:tc>
        <w:tc>
          <w:tcPr>
            <w:tcW w:w="0" w:type="auto"/>
            <w:tcMar>
              <w:left w:w="57" w:type="dxa"/>
              <w:right w:w="57" w:type="dxa"/>
            </w:tcMar>
            <w:hideMark/>
          </w:tcPr>
          <w:p w14:paraId="5900EDCE" w14:textId="77777777" w:rsidR="00856D5E" w:rsidRPr="00753145" w:rsidRDefault="00856D5E" w:rsidP="00856D5E">
            <w:pPr>
              <w:rPr>
                <w:noProof/>
              </w:rPr>
            </w:pPr>
            <w:r w:rsidRPr="00753145">
              <w:rPr>
                <w:noProof/>
              </w:rPr>
              <w:t>FeedHenry</w:t>
            </w:r>
          </w:p>
        </w:tc>
        <w:tc>
          <w:tcPr>
            <w:tcW w:w="0" w:type="auto"/>
            <w:tcMar>
              <w:left w:w="57" w:type="dxa"/>
              <w:right w:w="57" w:type="dxa"/>
            </w:tcMar>
            <w:hideMark/>
          </w:tcPr>
          <w:p w14:paraId="13AFCE3B" w14:textId="77777777" w:rsidR="00856D5E" w:rsidRPr="00753145" w:rsidRDefault="00856D5E" w:rsidP="00856D5E">
            <w:pPr>
              <w:rPr>
                <w:noProof/>
              </w:rPr>
            </w:pPr>
            <w:r w:rsidRPr="00753145">
              <w:rPr>
                <w:noProof/>
              </w:rPr>
              <w:t>FireBase</w:t>
            </w:r>
          </w:p>
        </w:tc>
      </w:tr>
      <w:tr w:rsidR="00856D5E" w:rsidRPr="00753145" w14:paraId="72458382" w14:textId="77777777" w:rsidTr="00856D5E">
        <w:tc>
          <w:tcPr>
            <w:tcW w:w="0" w:type="auto"/>
            <w:hideMark/>
          </w:tcPr>
          <w:p w14:paraId="1918DFBD" w14:textId="77777777" w:rsidR="00856D5E" w:rsidRPr="00753145" w:rsidRDefault="00856D5E" w:rsidP="00856D5E">
            <w:pPr>
              <w:pStyle w:val="NoSpacing"/>
              <w:jc w:val="left"/>
              <w:rPr>
                <w:noProof/>
              </w:rPr>
            </w:pPr>
            <w:r w:rsidRPr="00753145">
              <w:rPr>
                <w:noProof/>
              </w:rPr>
              <w:t>Low entry level costs</w:t>
            </w:r>
          </w:p>
        </w:tc>
        <w:tc>
          <w:tcPr>
            <w:tcW w:w="0" w:type="auto"/>
            <w:hideMark/>
          </w:tcPr>
          <w:p w14:paraId="6A4C12A6" w14:textId="77777777" w:rsidR="00856D5E" w:rsidRPr="00753145" w:rsidRDefault="00856D5E" w:rsidP="00856D5E">
            <w:pPr>
              <w:pStyle w:val="NoSpacing"/>
              <w:jc w:val="right"/>
            </w:pPr>
            <w:r w:rsidRPr="00753145">
              <w:t>8</w:t>
            </w:r>
          </w:p>
        </w:tc>
        <w:tc>
          <w:tcPr>
            <w:tcW w:w="0" w:type="auto"/>
            <w:hideMark/>
          </w:tcPr>
          <w:p w14:paraId="037464F7" w14:textId="77777777" w:rsidR="00856D5E" w:rsidRPr="00753145" w:rsidRDefault="00856D5E" w:rsidP="00856D5E">
            <w:pPr>
              <w:pStyle w:val="NoSpacing"/>
              <w:jc w:val="right"/>
            </w:pPr>
            <w:r w:rsidRPr="00753145">
              <w:t>1</w:t>
            </w:r>
          </w:p>
        </w:tc>
        <w:tc>
          <w:tcPr>
            <w:tcW w:w="0" w:type="auto"/>
            <w:hideMark/>
          </w:tcPr>
          <w:p w14:paraId="23521878" w14:textId="77777777" w:rsidR="00856D5E" w:rsidRPr="00753145" w:rsidRDefault="00856D5E" w:rsidP="00856D5E">
            <w:pPr>
              <w:pStyle w:val="NoSpacing"/>
              <w:jc w:val="right"/>
            </w:pPr>
            <w:r w:rsidRPr="00753145">
              <w:t>1</w:t>
            </w:r>
          </w:p>
        </w:tc>
        <w:tc>
          <w:tcPr>
            <w:tcW w:w="0" w:type="auto"/>
            <w:hideMark/>
          </w:tcPr>
          <w:p w14:paraId="1F818B0A" w14:textId="77777777" w:rsidR="00856D5E" w:rsidRPr="00753145" w:rsidRDefault="00856D5E" w:rsidP="00856D5E">
            <w:pPr>
              <w:pStyle w:val="NoSpacing"/>
              <w:jc w:val="right"/>
            </w:pPr>
            <w:r w:rsidRPr="00753145">
              <w:t>1</w:t>
            </w:r>
          </w:p>
        </w:tc>
        <w:tc>
          <w:tcPr>
            <w:tcW w:w="0" w:type="auto"/>
            <w:hideMark/>
          </w:tcPr>
          <w:p w14:paraId="47BFB122" w14:textId="77777777" w:rsidR="00856D5E" w:rsidRPr="00753145" w:rsidRDefault="00856D5E" w:rsidP="00856D5E">
            <w:pPr>
              <w:pStyle w:val="NoSpacing"/>
              <w:jc w:val="right"/>
            </w:pPr>
            <w:r w:rsidRPr="00753145">
              <w:t>1</w:t>
            </w:r>
          </w:p>
        </w:tc>
        <w:tc>
          <w:tcPr>
            <w:tcW w:w="0" w:type="auto"/>
            <w:hideMark/>
          </w:tcPr>
          <w:p w14:paraId="1FFB4F87" w14:textId="77777777" w:rsidR="00856D5E" w:rsidRPr="00753145" w:rsidRDefault="00856D5E" w:rsidP="00856D5E">
            <w:pPr>
              <w:pStyle w:val="NoSpacing"/>
              <w:jc w:val="right"/>
            </w:pPr>
            <w:r w:rsidRPr="00753145">
              <w:t>1</w:t>
            </w:r>
          </w:p>
        </w:tc>
        <w:tc>
          <w:tcPr>
            <w:tcW w:w="0" w:type="auto"/>
            <w:hideMark/>
          </w:tcPr>
          <w:p w14:paraId="0726B049" w14:textId="77777777" w:rsidR="00856D5E" w:rsidRPr="00753145" w:rsidRDefault="00856D5E" w:rsidP="00856D5E">
            <w:pPr>
              <w:pStyle w:val="NoSpacing"/>
              <w:jc w:val="right"/>
            </w:pPr>
            <w:r w:rsidRPr="00753145">
              <w:t>1</w:t>
            </w:r>
          </w:p>
        </w:tc>
      </w:tr>
      <w:tr w:rsidR="00856D5E" w:rsidRPr="00753145" w14:paraId="2FC8B1CD" w14:textId="77777777" w:rsidTr="00856D5E">
        <w:tc>
          <w:tcPr>
            <w:tcW w:w="0" w:type="auto"/>
            <w:hideMark/>
          </w:tcPr>
          <w:p w14:paraId="6FD30BC2" w14:textId="77777777" w:rsidR="00856D5E" w:rsidRPr="00753145" w:rsidRDefault="00856D5E" w:rsidP="00856D5E">
            <w:pPr>
              <w:pStyle w:val="NoSpacing"/>
              <w:jc w:val="left"/>
              <w:rPr>
                <w:noProof/>
              </w:rPr>
            </w:pPr>
            <w:r w:rsidRPr="00753145">
              <w:rPr>
                <w:noProof/>
              </w:rPr>
              <w:t>Cloud Free-tier</w:t>
            </w:r>
          </w:p>
        </w:tc>
        <w:tc>
          <w:tcPr>
            <w:tcW w:w="0" w:type="auto"/>
            <w:hideMark/>
          </w:tcPr>
          <w:p w14:paraId="0E77034C" w14:textId="77777777" w:rsidR="00856D5E" w:rsidRPr="00753145" w:rsidRDefault="00856D5E" w:rsidP="00856D5E">
            <w:pPr>
              <w:pStyle w:val="NoSpacing"/>
              <w:jc w:val="right"/>
            </w:pPr>
            <w:r w:rsidRPr="00753145">
              <w:t>5</w:t>
            </w:r>
          </w:p>
        </w:tc>
        <w:tc>
          <w:tcPr>
            <w:tcW w:w="0" w:type="auto"/>
            <w:hideMark/>
          </w:tcPr>
          <w:p w14:paraId="06C62ACB" w14:textId="77777777" w:rsidR="00856D5E" w:rsidRPr="00753145" w:rsidRDefault="00856D5E" w:rsidP="00856D5E">
            <w:pPr>
              <w:pStyle w:val="NoSpacing"/>
              <w:jc w:val="right"/>
            </w:pPr>
            <w:r w:rsidRPr="00753145">
              <w:t>1</w:t>
            </w:r>
          </w:p>
        </w:tc>
        <w:tc>
          <w:tcPr>
            <w:tcW w:w="0" w:type="auto"/>
            <w:hideMark/>
          </w:tcPr>
          <w:p w14:paraId="7B64595A" w14:textId="77777777" w:rsidR="00856D5E" w:rsidRPr="00753145" w:rsidRDefault="00856D5E" w:rsidP="00856D5E">
            <w:pPr>
              <w:pStyle w:val="NoSpacing"/>
              <w:jc w:val="right"/>
            </w:pPr>
            <w:r w:rsidRPr="00753145">
              <w:t>1</w:t>
            </w:r>
          </w:p>
        </w:tc>
        <w:tc>
          <w:tcPr>
            <w:tcW w:w="0" w:type="auto"/>
            <w:hideMark/>
          </w:tcPr>
          <w:p w14:paraId="53C4C6F5" w14:textId="77777777" w:rsidR="00856D5E" w:rsidRPr="00753145" w:rsidRDefault="00856D5E" w:rsidP="00856D5E">
            <w:pPr>
              <w:pStyle w:val="NoSpacing"/>
              <w:jc w:val="right"/>
            </w:pPr>
            <w:r w:rsidRPr="00753145">
              <w:t>1</w:t>
            </w:r>
          </w:p>
        </w:tc>
        <w:tc>
          <w:tcPr>
            <w:tcW w:w="0" w:type="auto"/>
            <w:hideMark/>
          </w:tcPr>
          <w:p w14:paraId="3F11892F" w14:textId="77777777" w:rsidR="00856D5E" w:rsidRPr="00753145" w:rsidRDefault="00856D5E" w:rsidP="00856D5E">
            <w:pPr>
              <w:pStyle w:val="NoSpacing"/>
              <w:jc w:val="right"/>
            </w:pPr>
            <w:r w:rsidRPr="00753145">
              <w:t>1</w:t>
            </w:r>
          </w:p>
        </w:tc>
        <w:tc>
          <w:tcPr>
            <w:tcW w:w="0" w:type="auto"/>
            <w:hideMark/>
          </w:tcPr>
          <w:p w14:paraId="1EC8A44C" w14:textId="77777777" w:rsidR="00856D5E" w:rsidRPr="00753145" w:rsidRDefault="00856D5E" w:rsidP="00856D5E">
            <w:pPr>
              <w:pStyle w:val="NoSpacing"/>
              <w:jc w:val="right"/>
            </w:pPr>
            <w:r w:rsidRPr="00753145">
              <w:t>1</w:t>
            </w:r>
          </w:p>
        </w:tc>
        <w:tc>
          <w:tcPr>
            <w:tcW w:w="0" w:type="auto"/>
            <w:hideMark/>
          </w:tcPr>
          <w:p w14:paraId="1253B162" w14:textId="77777777" w:rsidR="00856D5E" w:rsidRPr="00753145" w:rsidRDefault="00856D5E" w:rsidP="00856D5E">
            <w:pPr>
              <w:pStyle w:val="NoSpacing"/>
              <w:jc w:val="right"/>
            </w:pPr>
            <w:r w:rsidRPr="00753145">
              <w:t>1</w:t>
            </w:r>
          </w:p>
        </w:tc>
      </w:tr>
      <w:tr w:rsidR="00856D5E" w:rsidRPr="00753145" w14:paraId="05853C1E" w14:textId="77777777" w:rsidTr="00856D5E">
        <w:tc>
          <w:tcPr>
            <w:tcW w:w="0" w:type="auto"/>
            <w:hideMark/>
          </w:tcPr>
          <w:p w14:paraId="4159DDF7" w14:textId="77777777" w:rsidR="00856D5E" w:rsidRPr="00753145" w:rsidRDefault="00856D5E" w:rsidP="00856D5E">
            <w:pPr>
              <w:pStyle w:val="NoSpacing"/>
              <w:jc w:val="left"/>
              <w:rPr>
                <w:noProof/>
              </w:rPr>
            </w:pPr>
            <w:r w:rsidRPr="00753145">
              <w:rPr>
                <w:noProof/>
              </w:rPr>
              <w:t>Server Side Code</w:t>
            </w:r>
          </w:p>
        </w:tc>
        <w:tc>
          <w:tcPr>
            <w:tcW w:w="0" w:type="auto"/>
            <w:hideMark/>
          </w:tcPr>
          <w:p w14:paraId="2FA51410" w14:textId="77777777" w:rsidR="00856D5E" w:rsidRPr="00753145" w:rsidRDefault="00856D5E" w:rsidP="00856D5E">
            <w:pPr>
              <w:pStyle w:val="NoSpacing"/>
              <w:jc w:val="right"/>
            </w:pPr>
            <w:r w:rsidRPr="00753145">
              <w:t>8</w:t>
            </w:r>
          </w:p>
        </w:tc>
        <w:tc>
          <w:tcPr>
            <w:tcW w:w="0" w:type="auto"/>
            <w:hideMark/>
          </w:tcPr>
          <w:p w14:paraId="6AFF80A7" w14:textId="77777777" w:rsidR="00856D5E" w:rsidRPr="00753145" w:rsidRDefault="00856D5E" w:rsidP="00856D5E">
            <w:pPr>
              <w:pStyle w:val="NoSpacing"/>
              <w:jc w:val="right"/>
            </w:pPr>
            <w:r w:rsidRPr="00753145">
              <w:t>1</w:t>
            </w:r>
          </w:p>
        </w:tc>
        <w:tc>
          <w:tcPr>
            <w:tcW w:w="0" w:type="auto"/>
            <w:hideMark/>
          </w:tcPr>
          <w:p w14:paraId="66F77483" w14:textId="77777777" w:rsidR="00856D5E" w:rsidRPr="00753145" w:rsidRDefault="00856D5E" w:rsidP="00856D5E">
            <w:pPr>
              <w:pStyle w:val="NoSpacing"/>
              <w:jc w:val="right"/>
            </w:pPr>
            <w:r w:rsidRPr="00753145">
              <w:t>1</w:t>
            </w:r>
          </w:p>
        </w:tc>
        <w:tc>
          <w:tcPr>
            <w:tcW w:w="0" w:type="auto"/>
            <w:hideMark/>
          </w:tcPr>
          <w:p w14:paraId="3E3DAA85" w14:textId="77777777" w:rsidR="00856D5E" w:rsidRPr="00753145" w:rsidRDefault="00856D5E" w:rsidP="00856D5E">
            <w:pPr>
              <w:pStyle w:val="NoSpacing"/>
              <w:jc w:val="right"/>
            </w:pPr>
            <w:r w:rsidRPr="00753145">
              <w:t>1</w:t>
            </w:r>
          </w:p>
        </w:tc>
        <w:tc>
          <w:tcPr>
            <w:tcW w:w="0" w:type="auto"/>
            <w:hideMark/>
          </w:tcPr>
          <w:p w14:paraId="5EC37D7E" w14:textId="77777777" w:rsidR="00856D5E" w:rsidRPr="00753145" w:rsidRDefault="00856D5E" w:rsidP="00856D5E">
            <w:pPr>
              <w:pStyle w:val="NoSpacing"/>
              <w:jc w:val="right"/>
            </w:pPr>
            <w:r w:rsidRPr="00753145">
              <w:t>1</w:t>
            </w:r>
          </w:p>
        </w:tc>
        <w:tc>
          <w:tcPr>
            <w:tcW w:w="0" w:type="auto"/>
            <w:hideMark/>
          </w:tcPr>
          <w:p w14:paraId="0CB22810" w14:textId="77777777" w:rsidR="00856D5E" w:rsidRPr="00753145" w:rsidRDefault="00856D5E" w:rsidP="00856D5E">
            <w:pPr>
              <w:pStyle w:val="NoSpacing"/>
              <w:jc w:val="right"/>
            </w:pPr>
            <w:r w:rsidRPr="00753145">
              <w:t>1</w:t>
            </w:r>
          </w:p>
        </w:tc>
        <w:tc>
          <w:tcPr>
            <w:tcW w:w="0" w:type="auto"/>
            <w:hideMark/>
          </w:tcPr>
          <w:p w14:paraId="29B7A6C2" w14:textId="77777777" w:rsidR="00856D5E" w:rsidRPr="00753145" w:rsidRDefault="00856D5E" w:rsidP="00856D5E">
            <w:pPr>
              <w:pStyle w:val="NoSpacing"/>
              <w:jc w:val="right"/>
            </w:pPr>
            <w:r w:rsidRPr="00753145">
              <w:t>0</w:t>
            </w:r>
          </w:p>
        </w:tc>
      </w:tr>
      <w:tr w:rsidR="00856D5E" w:rsidRPr="00753145" w14:paraId="1EA211A4" w14:textId="77777777" w:rsidTr="00856D5E">
        <w:tc>
          <w:tcPr>
            <w:tcW w:w="0" w:type="auto"/>
            <w:hideMark/>
          </w:tcPr>
          <w:p w14:paraId="636003FE" w14:textId="77777777" w:rsidR="00856D5E" w:rsidRPr="00753145" w:rsidRDefault="00856D5E" w:rsidP="00856D5E">
            <w:pPr>
              <w:pStyle w:val="NoSpacing"/>
              <w:jc w:val="left"/>
              <w:rPr>
                <w:noProof/>
              </w:rPr>
            </w:pPr>
            <w:r w:rsidRPr="00753145">
              <w:rPr>
                <w:noProof/>
              </w:rPr>
              <w:t>GeoSpacial services</w:t>
            </w:r>
          </w:p>
        </w:tc>
        <w:tc>
          <w:tcPr>
            <w:tcW w:w="0" w:type="auto"/>
            <w:hideMark/>
          </w:tcPr>
          <w:p w14:paraId="758610D8" w14:textId="77777777" w:rsidR="00856D5E" w:rsidRPr="00753145" w:rsidRDefault="00856D5E" w:rsidP="00856D5E">
            <w:pPr>
              <w:pStyle w:val="NoSpacing"/>
              <w:jc w:val="right"/>
            </w:pPr>
            <w:r w:rsidRPr="00753145">
              <w:t>1</w:t>
            </w:r>
          </w:p>
        </w:tc>
        <w:tc>
          <w:tcPr>
            <w:tcW w:w="0" w:type="auto"/>
            <w:hideMark/>
          </w:tcPr>
          <w:p w14:paraId="33412C0D" w14:textId="77777777" w:rsidR="00856D5E" w:rsidRPr="00753145" w:rsidRDefault="00856D5E" w:rsidP="00856D5E">
            <w:pPr>
              <w:pStyle w:val="NoSpacing"/>
              <w:jc w:val="right"/>
            </w:pPr>
            <w:r w:rsidRPr="00753145">
              <w:t>1</w:t>
            </w:r>
          </w:p>
        </w:tc>
        <w:tc>
          <w:tcPr>
            <w:tcW w:w="0" w:type="auto"/>
            <w:hideMark/>
          </w:tcPr>
          <w:p w14:paraId="6643B2AE" w14:textId="77777777" w:rsidR="00856D5E" w:rsidRPr="00753145" w:rsidRDefault="00856D5E" w:rsidP="00856D5E">
            <w:pPr>
              <w:pStyle w:val="NoSpacing"/>
              <w:jc w:val="right"/>
            </w:pPr>
            <w:r w:rsidRPr="00753145">
              <w:t>1</w:t>
            </w:r>
          </w:p>
        </w:tc>
        <w:tc>
          <w:tcPr>
            <w:tcW w:w="0" w:type="auto"/>
            <w:hideMark/>
          </w:tcPr>
          <w:p w14:paraId="4E2AB3BF" w14:textId="77777777" w:rsidR="00856D5E" w:rsidRPr="00753145" w:rsidRDefault="00856D5E" w:rsidP="00856D5E">
            <w:pPr>
              <w:pStyle w:val="NoSpacing"/>
              <w:jc w:val="right"/>
            </w:pPr>
            <w:r w:rsidRPr="00753145">
              <w:t>1</w:t>
            </w:r>
          </w:p>
        </w:tc>
        <w:tc>
          <w:tcPr>
            <w:tcW w:w="0" w:type="auto"/>
            <w:hideMark/>
          </w:tcPr>
          <w:p w14:paraId="573E8DDD" w14:textId="77777777" w:rsidR="00856D5E" w:rsidRPr="00753145" w:rsidRDefault="00856D5E" w:rsidP="00856D5E">
            <w:pPr>
              <w:pStyle w:val="NoSpacing"/>
              <w:jc w:val="right"/>
            </w:pPr>
            <w:r w:rsidRPr="00753145">
              <w:t>1</w:t>
            </w:r>
          </w:p>
        </w:tc>
        <w:tc>
          <w:tcPr>
            <w:tcW w:w="0" w:type="auto"/>
            <w:hideMark/>
          </w:tcPr>
          <w:p w14:paraId="15D52B35" w14:textId="77777777" w:rsidR="00856D5E" w:rsidRPr="00753145" w:rsidRDefault="00856D5E" w:rsidP="00856D5E">
            <w:pPr>
              <w:pStyle w:val="NoSpacing"/>
              <w:jc w:val="right"/>
            </w:pPr>
            <w:r w:rsidRPr="00753145">
              <w:t>0</w:t>
            </w:r>
          </w:p>
        </w:tc>
        <w:tc>
          <w:tcPr>
            <w:tcW w:w="0" w:type="auto"/>
            <w:hideMark/>
          </w:tcPr>
          <w:p w14:paraId="2DE75484" w14:textId="77777777" w:rsidR="00856D5E" w:rsidRPr="00753145" w:rsidRDefault="00856D5E" w:rsidP="00856D5E">
            <w:pPr>
              <w:pStyle w:val="NoSpacing"/>
              <w:jc w:val="right"/>
            </w:pPr>
            <w:r w:rsidRPr="00753145">
              <w:t>1</w:t>
            </w:r>
          </w:p>
        </w:tc>
      </w:tr>
      <w:tr w:rsidR="00856D5E" w:rsidRPr="00753145" w14:paraId="66C154DB" w14:textId="77777777" w:rsidTr="00856D5E">
        <w:tc>
          <w:tcPr>
            <w:tcW w:w="0" w:type="auto"/>
            <w:hideMark/>
          </w:tcPr>
          <w:p w14:paraId="4A8B7135" w14:textId="77777777" w:rsidR="00856D5E" w:rsidRPr="00753145" w:rsidRDefault="00856D5E" w:rsidP="00856D5E">
            <w:pPr>
              <w:pStyle w:val="NoSpacing"/>
              <w:jc w:val="left"/>
              <w:rPr>
                <w:noProof/>
              </w:rPr>
            </w:pPr>
            <w:r w:rsidRPr="00753145">
              <w:rPr>
                <w:noProof/>
              </w:rPr>
              <w:t>Management console</w:t>
            </w:r>
          </w:p>
        </w:tc>
        <w:tc>
          <w:tcPr>
            <w:tcW w:w="0" w:type="auto"/>
            <w:hideMark/>
          </w:tcPr>
          <w:p w14:paraId="6282D3AC" w14:textId="77777777" w:rsidR="00856D5E" w:rsidRPr="00753145" w:rsidRDefault="00856D5E" w:rsidP="00856D5E">
            <w:pPr>
              <w:pStyle w:val="NoSpacing"/>
              <w:jc w:val="right"/>
            </w:pPr>
            <w:r w:rsidRPr="00753145">
              <w:t>5</w:t>
            </w:r>
          </w:p>
        </w:tc>
        <w:tc>
          <w:tcPr>
            <w:tcW w:w="0" w:type="auto"/>
            <w:hideMark/>
          </w:tcPr>
          <w:p w14:paraId="4FFF4A05" w14:textId="77777777" w:rsidR="00856D5E" w:rsidRPr="00753145" w:rsidRDefault="00856D5E" w:rsidP="00856D5E">
            <w:pPr>
              <w:pStyle w:val="NoSpacing"/>
              <w:jc w:val="right"/>
            </w:pPr>
            <w:r w:rsidRPr="00753145">
              <w:t>1</w:t>
            </w:r>
          </w:p>
        </w:tc>
        <w:tc>
          <w:tcPr>
            <w:tcW w:w="0" w:type="auto"/>
            <w:hideMark/>
          </w:tcPr>
          <w:p w14:paraId="0FC7882C" w14:textId="77777777" w:rsidR="00856D5E" w:rsidRPr="00753145" w:rsidRDefault="00856D5E" w:rsidP="00856D5E">
            <w:pPr>
              <w:pStyle w:val="NoSpacing"/>
              <w:jc w:val="right"/>
            </w:pPr>
            <w:r w:rsidRPr="00753145">
              <w:t>1</w:t>
            </w:r>
          </w:p>
        </w:tc>
        <w:tc>
          <w:tcPr>
            <w:tcW w:w="0" w:type="auto"/>
            <w:hideMark/>
          </w:tcPr>
          <w:p w14:paraId="74BFB81A" w14:textId="77777777" w:rsidR="00856D5E" w:rsidRPr="00753145" w:rsidRDefault="00856D5E" w:rsidP="00856D5E">
            <w:pPr>
              <w:pStyle w:val="NoSpacing"/>
              <w:jc w:val="right"/>
            </w:pPr>
            <w:r w:rsidRPr="00753145">
              <w:t>1</w:t>
            </w:r>
          </w:p>
        </w:tc>
        <w:tc>
          <w:tcPr>
            <w:tcW w:w="0" w:type="auto"/>
            <w:hideMark/>
          </w:tcPr>
          <w:p w14:paraId="7A06BF85" w14:textId="77777777" w:rsidR="00856D5E" w:rsidRPr="00753145" w:rsidRDefault="00856D5E" w:rsidP="00856D5E">
            <w:pPr>
              <w:pStyle w:val="NoSpacing"/>
              <w:jc w:val="right"/>
            </w:pPr>
            <w:r w:rsidRPr="00753145">
              <w:t>1</w:t>
            </w:r>
          </w:p>
        </w:tc>
        <w:tc>
          <w:tcPr>
            <w:tcW w:w="0" w:type="auto"/>
            <w:hideMark/>
          </w:tcPr>
          <w:p w14:paraId="6FEE37BE" w14:textId="77777777" w:rsidR="00856D5E" w:rsidRPr="00753145" w:rsidRDefault="00856D5E" w:rsidP="00856D5E">
            <w:pPr>
              <w:pStyle w:val="NoSpacing"/>
              <w:jc w:val="right"/>
            </w:pPr>
            <w:r w:rsidRPr="00753145">
              <w:t>1</w:t>
            </w:r>
          </w:p>
        </w:tc>
        <w:tc>
          <w:tcPr>
            <w:tcW w:w="0" w:type="auto"/>
            <w:hideMark/>
          </w:tcPr>
          <w:p w14:paraId="20DD598E" w14:textId="77777777" w:rsidR="00856D5E" w:rsidRPr="00753145" w:rsidRDefault="00856D5E" w:rsidP="00856D5E">
            <w:pPr>
              <w:pStyle w:val="NoSpacing"/>
              <w:jc w:val="right"/>
            </w:pPr>
            <w:r w:rsidRPr="00753145">
              <w:t>1</w:t>
            </w:r>
          </w:p>
        </w:tc>
      </w:tr>
      <w:tr w:rsidR="00856D5E" w:rsidRPr="00753145" w14:paraId="2F9C327D" w14:textId="77777777" w:rsidTr="00856D5E">
        <w:tc>
          <w:tcPr>
            <w:tcW w:w="0" w:type="auto"/>
            <w:hideMark/>
          </w:tcPr>
          <w:p w14:paraId="21E13F36" w14:textId="77777777" w:rsidR="00856D5E" w:rsidRPr="00753145" w:rsidRDefault="00856D5E" w:rsidP="00856D5E">
            <w:pPr>
              <w:pStyle w:val="NoSpacing"/>
              <w:jc w:val="left"/>
              <w:rPr>
                <w:noProof/>
              </w:rPr>
            </w:pPr>
            <w:r w:rsidRPr="00753145">
              <w:rPr>
                <w:noProof/>
              </w:rPr>
              <w:t>SDKs</w:t>
            </w:r>
          </w:p>
        </w:tc>
        <w:tc>
          <w:tcPr>
            <w:tcW w:w="0" w:type="auto"/>
            <w:hideMark/>
          </w:tcPr>
          <w:p w14:paraId="5942B270" w14:textId="77777777" w:rsidR="00856D5E" w:rsidRPr="00753145" w:rsidRDefault="00856D5E" w:rsidP="00856D5E">
            <w:pPr>
              <w:pStyle w:val="NoSpacing"/>
              <w:jc w:val="right"/>
            </w:pPr>
            <w:r w:rsidRPr="00753145">
              <w:t>4</w:t>
            </w:r>
          </w:p>
        </w:tc>
        <w:tc>
          <w:tcPr>
            <w:tcW w:w="0" w:type="auto"/>
            <w:hideMark/>
          </w:tcPr>
          <w:p w14:paraId="6EC458E3" w14:textId="77777777" w:rsidR="00856D5E" w:rsidRPr="00753145" w:rsidRDefault="00856D5E" w:rsidP="00856D5E">
            <w:pPr>
              <w:pStyle w:val="NoSpacing"/>
              <w:jc w:val="right"/>
            </w:pPr>
            <w:r w:rsidRPr="00753145">
              <w:t>1</w:t>
            </w:r>
          </w:p>
        </w:tc>
        <w:tc>
          <w:tcPr>
            <w:tcW w:w="0" w:type="auto"/>
            <w:hideMark/>
          </w:tcPr>
          <w:p w14:paraId="7D92F35F" w14:textId="77777777" w:rsidR="00856D5E" w:rsidRPr="00753145" w:rsidRDefault="00856D5E" w:rsidP="00856D5E">
            <w:pPr>
              <w:pStyle w:val="NoSpacing"/>
              <w:jc w:val="right"/>
            </w:pPr>
            <w:r w:rsidRPr="00753145">
              <w:t>1</w:t>
            </w:r>
          </w:p>
        </w:tc>
        <w:tc>
          <w:tcPr>
            <w:tcW w:w="0" w:type="auto"/>
            <w:hideMark/>
          </w:tcPr>
          <w:p w14:paraId="098F8DE8" w14:textId="77777777" w:rsidR="00856D5E" w:rsidRPr="00753145" w:rsidRDefault="00856D5E" w:rsidP="00856D5E">
            <w:pPr>
              <w:pStyle w:val="NoSpacing"/>
              <w:jc w:val="right"/>
            </w:pPr>
            <w:r w:rsidRPr="00753145">
              <w:t>1</w:t>
            </w:r>
          </w:p>
        </w:tc>
        <w:tc>
          <w:tcPr>
            <w:tcW w:w="0" w:type="auto"/>
            <w:hideMark/>
          </w:tcPr>
          <w:p w14:paraId="6343C3A3" w14:textId="77777777" w:rsidR="00856D5E" w:rsidRPr="00753145" w:rsidRDefault="00856D5E" w:rsidP="00856D5E">
            <w:pPr>
              <w:pStyle w:val="NoSpacing"/>
              <w:jc w:val="right"/>
            </w:pPr>
            <w:r w:rsidRPr="00753145">
              <w:t>1</w:t>
            </w:r>
          </w:p>
        </w:tc>
        <w:tc>
          <w:tcPr>
            <w:tcW w:w="0" w:type="auto"/>
            <w:hideMark/>
          </w:tcPr>
          <w:p w14:paraId="39B5338F" w14:textId="77777777" w:rsidR="00856D5E" w:rsidRPr="00753145" w:rsidRDefault="00856D5E" w:rsidP="00856D5E">
            <w:pPr>
              <w:pStyle w:val="NoSpacing"/>
              <w:jc w:val="right"/>
            </w:pPr>
            <w:r w:rsidRPr="00753145">
              <w:t>1</w:t>
            </w:r>
          </w:p>
        </w:tc>
        <w:tc>
          <w:tcPr>
            <w:tcW w:w="0" w:type="auto"/>
            <w:hideMark/>
          </w:tcPr>
          <w:p w14:paraId="7787CBA3" w14:textId="77777777" w:rsidR="00856D5E" w:rsidRPr="00753145" w:rsidRDefault="00856D5E" w:rsidP="00856D5E">
            <w:pPr>
              <w:pStyle w:val="NoSpacing"/>
              <w:jc w:val="right"/>
            </w:pPr>
            <w:r w:rsidRPr="00753145">
              <w:t>1</w:t>
            </w:r>
          </w:p>
        </w:tc>
      </w:tr>
      <w:tr w:rsidR="00856D5E" w:rsidRPr="00753145" w14:paraId="0C271F4E" w14:textId="77777777" w:rsidTr="00856D5E">
        <w:tc>
          <w:tcPr>
            <w:tcW w:w="0" w:type="auto"/>
            <w:hideMark/>
          </w:tcPr>
          <w:p w14:paraId="1649AC12" w14:textId="77777777" w:rsidR="00856D5E" w:rsidRPr="00753145" w:rsidRDefault="00856D5E" w:rsidP="00856D5E">
            <w:pPr>
              <w:pStyle w:val="NoSpacing"/>
              <w:jc w:val="left"/>
              <w:rPr>
                <w:noProof/>
              </w:rPr>
            </w:pPr>
            <w:r w:rsidRPr="00753145">
              <w:rPr>
                <w:noProof/>
              </w:rPr>
              <w:t>Push notifications / sync services</w:t>
            </w:r>
          </w:p>
        </w:tc>
        <w:tc>
          <w:tcPr>
            <w:tcW w:w="0" w:type="auto"/>
            <w:hideMark/>
          </w:tcPr>
          <w:p w14:paraId="235AED08" w14:textId="77777777" w:rsidR="00856D5E" w:rsidRPr="00753145" w:rsidRDefault="00856D5E" w:rsidP="00856D5E">
            <w:pPr>
              <w:pStyle w:val="NoSpacing"/>
              <w:jc w:val="right"/>
            </w:pPr>
            <w:r w:rsidRPr="00753145">
              <w:t>8</w:t>
            </w:r>
          </w:p>
        </w:tc>
        <w:tc>
          <w:tcPr>
            <w:tcW w:w="0" w:type="auto"/>
            <w:hideMark/>
          </w:tcPr>
          <w:p w14:paraId="7244121C" w14:textId="77777777" w:rsidR="00856D5E" w:rsidRPr="00753145" w:rsidRDefault="00856D5E" w:rsidP="00856D5E">
            <w:pPr>
              <w:pStyle w:val="NoSpacing"/>
              <w:jc w:val="right"/>
            </w:pPr>
            <w:r w:rsidRPr="00753145">
              <w:t>1</w:t>
            </w:r>
          </w:p>
        </w:tc>
        <w:tc>
          <w:tcPr>
            <w:tcW w:w="0" w:type="auto"/>
            <w:hideMark/>
          </w:tcPr>
          <w:p w14:paraId="3877C3F1" w14:textId="77777777" w:rsidR="00856D5E" w:rsidRPr="00753145" w:rsidRDefault="00856D5E" w:rsidP="00856D5E">
            <w:pPr>
              <w:pStyle w:val="NoSpacing"/>
              <w:jc w:val="right"/>
            </w:pPr>
            <w:r w:rsidRPr="00753145">
              <w:t>1</w:t>
            </w:r>
          </w:p>
        </w:tc>
        <w:tc>
          <w:tcPr>
            <w:tcW w:w="0" w:type="auto"/>
            <w:hideMark/>
          </w:tcPr>
          <w:p w14:paraId="65A4D37C" w14:textId="77777777" w:rsidR="00856D5E" w:rsidRPr="00753145" w:rsidRDefault="00856D5E" w:rsidP="00856D5E">
            <w:pPr>
              <w:pStyle w:val="NoSpacing"/>
              <w:jc w:val="right"/>
            </w:pPr>
            <w:r w:rsidRPr="00753145">
              <w:t>1</w:t>
            </w:r>
          </w:p>
        </w:tc>
        <w:tc>
          <w:tcPr>
            <w:tcW w:w="0" w:type="auto"/>
            <w:hideMark/>
          </w:tcPr>
          <w:p w14:paraId="7F521B34" w14:textId="77777777" w:rsidR="00856D5E" w:rsidRPr="00753145" w:rsidRDefault="00856D5E" w:rsidP="00856D5E">
            <w:pPr>
              <w:pStyle w:val="NoSpacing"/>
              <w:jc w:val="right"/>
            </w:pPr>
            <w:r w:rsidRPr="00753145">
              <w:t>1</w:t>
            </w:r>
          </w:p>
        </w:tc>
        <w:tc>
          <w:tcPr>
            <w:tcW w:w="0" w:type="auto"/>
            <w:hideMark/>
          </w:tcPr>
          <w:p w14:paraId="0BEA8DF5" w14:textId="77777777" w:rsidR="00856D5E" w:rsidRPr="00753145" w:rsidRDefault="00856D5E" w:rsidP="00856D5E">
            <w:pPr>
              <w:pStyle w:val="NoSpacing"/>
              <w:jc w:val="right"/>
            </w:pPr>
            <w:r w:rsidRPr="00753145">
              <w:t>1</w:t>
            </w:r>
          </w:p>
        </w:tc>
        <w:tc>
          <w:tcPr>
            <w:tcW w:w="0" w:type="auto"/>
            <w:hideMark/>
          </w:tcPr>
          <w:p w14:paraId="4054B16B" w14:textId="77777777" w:rsidR="00856D5E" w:rsidRPr="00753145" w:rsidRDefault="00856D5E" w:rsidP="00856D5E">
            <w:pPr>
              <w:pStyle w:val="NoSpacing"/>
              <w:jc w:val="right"/>
            </w:pPr>
            <w:r w:rsidRPr="00753145">
              <w:t>0</w:t>
            </w:r>
          </w:p>
        </w:tc>
      </w:tr>
      <w:tr w:rsidR="00856D5E" w:rsidRPr="00753145" w14:paraId="0FDEC46E" w14:textId="77777777" w:rsidTr="00856D5E">
        <w:tc>
          <w:tcPr>
            <w:tcW w:w="0" w:type="auto"/>
            <w:hideMark/>
          </w:tcPr>
          <w:p w14:paraId="53E8A71C" w14:textId="77777777" w:rsidR="00856D5E" w:rsidRPr="00753145" w:rsidRDefault="00856D5E" w:rsidP="00856D5E">
            <w:pPr>
              <w:pStyle w:val="NoSpacing"/>
              <w:jc w:val="left"/>
              <w:rPr>
                <w:noProof/>
              </w:rPr>
            </w:pPr>
            <w:r w:rsidRPr="00753145">
              <w:rPr>
                <w:noProof/>
              </w:rPr>
              <w:t>Cloud &amp; Hosted &amp; OnPermises</w:t>
            </w:r>
          </w:p>
        </w:tc>
        <w:tc>
          <w:tcPr>
            <w:tcW w:w="0" w:type="auto"/>
            <w:hideMark/>
          </w:tcPr>
          <w:p w14:paraId="1F5FCAB8" w14:textId="77777777" w:rsidR="00856D5E" w:rsidRPr="00753145" w:rsidRDefault="00856D5E" w:rsidP="00856D5E">
            <w:pPr>
              <w:pStyle w:val="NoSpacing"/>
              <w:jc w:val="right"/>
            </w:pPr>
            <w:r w:rsidRPr="00753145">
              <w:t>3</w:t>
            </w:r>
          </w:p>
        </w:tc>
        <w:tc>
          <w:tcPr>
            <w:tcW w:w="0" w:type="auto"/>
            <w:hideMark/>
          </w:tcPr>
          <w:p w14:paraId="38F0BDC0" w14:textId="77777777" w:rsidR="00856D5E" w:rsidRPr="00753145" w:rsidRDefault="00856D5E" w:rsidP="00856D5E">
            <w:pPr>
              <w:pStyle w:val="NoSpacing"/>
              <w:jc w:val="right"/>
            </w:pPr>
            <w:r w:rsidRPr="00753145">
              <w:t>2</w:t>
            </w:r>
          </w:p>
        </w:tc>
        <w:tc>
          <w:tcPr>
            <w:tcW w:w="0" w:type="auto"/>
            <w:hideMark/>
          </w:tcPr>
          <w:p w14:paraId="06AC3E7A" w14:textId="77777777" w:rsidR="00856D5E" w:rsidRPr="00753145" w:rsidRDefault="00856D5E" w:rsidP="00856D5E">
            <w:pPr>
              <w:pStyle w:val="NoSpacing"/>
              <w:jc w:val="right"/>
            </w:pPr>
            <w:r w:rsidRPr="00753145">
              <w:t>2</w:t>
            </w:r>
          </w:p>
        </w:tc>
        <w:tc>
          <w:tcPr>
            <w:tcW w:w="0" w:type="auto"/>
            <w:hideMark/>
          </w:tcPr>
          <w:p w14:paraId="18E58BFD" w14:textId="77777777" w:rsidR="00856D5E" w:rsidRPr="00753145" w:rsidRDefault="00856D5E" w:rsidP="00856D5E">
            <w:pPr>
              <w:pStyle w:val="NoSpacing"/>
              <w:jc w:val="right"/>
            </w:pPr>
            <w:r w:rsidRPr="00753145">
              <w:t>1</w:t>
            </w:r>
          </w:p>
        </w:tc>
        <w:tc>
          <w:tcPr>
            <w:tcW w:w="0" w:type="auto"/>
            <w:hideMark/>
          </w:tcPr>
          <w:p w14:paraId="39382F32" w14:textId="77777777" w:rsidR="00856D5E" w:rsidRPr="00753145" w:rsidRDefault="00856D5E" w:rsidP="00856D5E">
            <w:pPr>
              <w:pStyle w:val="NoSpacing"/>
              <w:jc w:val="right"/>
            </w:pPr>
            <w:r w:rsidRPr="00753145">
              <w:t>2</w:t>
            </w:r>
          </w:p>
        </w:tc>
        <w:tc>
          <w:tcPr>
            <w:tcW w:w="0" w:type="auto"/>
            <w:hideMark/>
          </w:tcPr>
          <w:p w14:paraId="3B77532D" w14:textId="77777777" w:rsidR="00856D5E" w:rsidRPr="00753145" w:rsidRDefault="00856D5E" w:rsidP="00856D5E">
            <w:pPr>
              <w:pStyle w:val="NoSpacing"/>
              <w:jc w:val="right"/>
            </w:pPr>
            <w:r w:rsidRPr="00753145">
              <w:t>3</w:t>
            </w:r>
          </w:p>
        </w:tc>
        <w:tc>
          <w:tcPr>
            <w:tcW w:w="0" w:type="auto"/>
            <w:hideMark/>
          </w:tcPr>
          <w:p w14:paraId="6BBEC029" w14:textId="77777777" w:rsidR="00856D5E" w:rsidRPr="00753145" w:rsidRDefault="00856D5E" w:rsidP="00856D5E">
            <w:pPr>
              <w:pStyle w:val="NoSpacing"/>
              <w:jc w:val="right"/>
            </w:pPr>
            <w:r w:rsidRPr="00753145">
              <w:t>1</w:t>
            </w:r>
          </w:p>
        </w:tc>
      </w:tr>
      <w:tr w:rsidR="00856D5E" w:rsidRPr="00753145" w14:paraId="4662739E" w14:textId="77777777" w:rsidTr="00856D5E">
        <w:tc>
          <w:tcPr>
            <w:tcW w:w="0" w:type="auto"/>
            <w:hideMark/>
          </w:tcPr>
          <w:p w14:paraId="70227A36" w14:textId="77777777" w:rsidR="00856D5E" w:rsidRPr="00753145" w:rsidRDefault="00856D5E" w:rsidP="00856D5E">
            <w:pPr>
              <w:pStyle w:val="NoSpacing"/>
              <w:jc w:val="left"/>
              <w:rPr>
                <w:noProof/>
              </w:rPr>
            </w:pPr>
            <w:r w:rsidRPr="00753145">
              <w:rPr>
                <w:noProof/>
              </w:rPr>
              <w:t>Setup easiness</w:t>
            </w:r>
          </w:p>
        </w:tc>
        <w:tc>
          <w:tcPr>
            <w:tcW w:w="0" w:type="auto"/>
            <w:hideMark/>
          </w:tcPr>
          <w:p w14:paraId="75B76A0B" w14:textId="77777777" w:rsidR="00856D5E" w:rsidRPr="00753145" w:rsidRDefault="00856D5E" w:rsidP="00856D5E">
            <w:pPr>
              <w:pStyle w:val="NoSpacing"/>
              <w:jc w:val="right"/>
            </w:pPr>
            <w:r w:rsidRPr="00753145">
              <w:t>3</w:t>
            </w:r>
          </w:p>
        </w:tc>
        <w:tc>
          <w:tcPr>
            <w:tcW w:w="0" w:type="auto"/>
            <w:hideMark/>
          </w:tcPr>
          <w:p w14:paraId="186C0EBA" w14:textId="77777777" w:rsidR="00856D5E" w:rsidRPr="00753145" w:rsidRDefault="00856D5E" w:rsidP="00856D5E">
            <w:pPr>
              <w:pStyle w:val="NoSpacing"/>
              <w:jc w:val="right"/>
            </w:pPr>
            <w:r w:rsidRPr="00753145">
              <w:t>5</w:t>
            </w:r>
          </w:p>
        </w:tc>
        <w:tc>
          <w:tcPr>
            <w:tcW w:w="0" w:type="auto"/>
            <w:hideMark/>
          </w:tcPr>
          <w:p w14:paraId="047DAA40" w14:textId="77777777" w:rsidR="00856D5E" w:rsidRPr="00753145" w:rsidRDefault="00856D5E" w:rsidP="00856D5E">
            <w:pPr>
              <w:pStyle w:val="NoSpacing"/>
              <w:jc w:val="right"/>
            </w:pPr>
            <w:r w:rsidRPr="00753145">
              <w:t>3</w:t>
            </w:r>
          </w:p>
        </w:tc>
        <w:tc>
          <w:tcPr>
            <w:tcW w:w="0" w:type="auto"/>
            <w:hideMark/>
          </w:tcPr>
          <w:p w14:paraId="63F900F6" w14:textId="77777777" w:rsidR="00856D5E" w:rsidRPr="00753145" w:rsidRDefault="00856D5E" w:rsidP="00856D5E">
            <w:pPr>
              <w:pStyle w:val="NoSpacing"/>
              <w:jc w:val="right"/>
            </w:pPr>
            <w:r w:rsidRPr="00753145">
              <w:t>5</w:t>
            </w:r>
          </w:p>
        </w:tc>
        <w:tc>
          <w:tcPr>
            <w:tcW w:w="0" w:type="auto"/>
            <w:hideMark/>
          </w:tcPr>
          <w:p w14:paraId="62A6C18B" w14:textId="77777777" w:rsidR="00856D5E" w:rsidRPr="00753145" w:rsidRDefault="00856D5E" w:rsidP="00856D5E">
            <w:pPr>
              <w:pStyle w:val="NoSpacing"/>
              <w:jc w:val="right"/>
            </w:pPr>
            <w:r w:rsidRPr="00753145">
              <w:t>1</w:t>
            </w:r>
          </w:p>
        </w:tc>
        <w:tc>
          <w:tcPr>
            <w:tcW w:w="0" w:type="auto"/>
            <w:hideMark/>
          </w:tcPr>
          <w:p w14:paraId="325BEC14" w14:textId="77777777" w:rsidR="00856D5E" w:rsidRPr="00753145" w:rsidRDefault="00856D5E" w:rsidP="00856D5E">
            <w:pPr>
              <w:pStyle w:val="NoSpacing"/>
              <w:jc w:val="right"/>
            </w:pPr>
            <w:r w:rsidRPr="00753145">
              <w:t>2</w:t>
            </w:r>
          </w:p>
        </w:tc>
        <w:tc>
          <w:tcPr>
            <w:tcW w:w="0" w:type="auto"/>
            <w:hideMark/>
          </w:tcPr>
          <w:p w14:paraId="0B7C9B67" w14:textId="77777777" w:rsidR="00856D5E" w:rsidRPr="00753145" w:rsidRDefault="00856D5E" w:rsidP="00856D5E">
            <w:pPr>
              <w:pStyle w:val="NoSpacing"/>
              <w:jc w:val="right"/>
            </w:pPr>
            <w:r w:rsidRPr="00753145">
              <w:t>5</w:t>
            </w:r>
          </w:p>
        </w:tc>
      </w:tr>
      <w:tr w:rsidR="00856D5E" w:rsidRPr="00753145" w14:paraId="097298A2" w14:textId="77777777" w:rsidTr="00856D5E">
        <w:tc>
          <w:tcPr>
            <w:tcW w:w="0" w:type="auto"/>
            <w:hideMark/>
          </w:tcPr>
          <w:p w14:paraId="49FA4CE3" w14:textId="77777777" w:rsidR="00856D5E" w:rsidRPr="00753145" w:rsidRDefault="00856D5E" w:rsidP="00856D5E">
            <w:pPr>
              <w:pStyle w:val="NoSpacing"/>
              <w:jc w:val="left"/>
              <w:rPr>
                <w:noProof/>
              </w:rPr>
            </w:pPr>
            <w:r w:rsidRPr="00753145">
              <w:rPr>
                <w:noProof/>
              </w:rPr>
              <w:t>Overall personal impression</w:t>
            </w:r>
          </w:p>
        </w:tc>
        <w:tc>
          <w:tcPr>
            <w:tcW w:w="0" w:type="auto"/>
            <w:hideMark/>
          </w:tcPr>
          <w:p w14:paraId="22648E29" w14:textId="77777777" w:rsidR="00856D5E" w:rsidRPr="00753145" w:rsidRDefault="00856D5E" w:rsidP="00856D5E">
            <w:pPr>
              <w:pStyle w:val="NoSpacing"/>
              <w:jc w:val="right"/>
            </w:pPr>
            <w:r w:rsidRPr="00753145">
              <w:t>5</w:t>
            </w:r>
          </w:p>
        </w:tc>
        <w:tc>
          <w:tcPr>
            <w:tcW w:w="0" w:type="auto"/>
            <w:hideMark/>
          </w:tcPr>
          <w:p w14:paraId="06AE91BE" w14:textId="77777777" w:rsidR="00856D5E" w:rsidRPr="00753145" w:rsidRDefault="00856D5E" w:rsidP="00856D5E">
            <w:pPr>
              <w:pStyle w:val="NoSpacing"/>
              <w:jc w:val="right"/>
            </w:pPr>
            <w:r w:rsidRPr="00753145">
              <w:t>5</w:t>
            </w:r>
          </w:p>
        </w:tc>
        <w:tc>
          <w:tcPr>
            <w:tcW w:w="0" w:type="auto"/>
            <w:hideMark/>
          </w:tcPr>
          <w:p w14:paraId="7219C724" w14:textId="77777777" w:rsidR="00856D5E" w:rsidRPr="00753145" w:rsidRDefault="00856D5E" w:rsidP="00856D5E">
            <w:pPr>
              <w:pStyle w:val="NoSpacing"/>
              <w:jc w:val="right"/>
            </w:pPr>
            <w:r w:rsidRPr="00753145">
              <w:t>5</w:t>
            </w:r>
          </w:p>
        </w:tc>
        <w:tc>
          <w:tcPr>
            <w:tcW w:w="0" w:type="auto"/>
            <w:hideMark/>
          </w:tcPr>
          <w:p w14:paraId="61F994DB" w14:textId="77777777" w:rsidR="00856D5E" w:rsidRPr="00753145" w:rsidRDefault="00856D5E" w:rsidP="00856D5E">
            <w:pPr>
              <w:pStyle w:val="NoSpacing"/>
              <w:jc w:val="right"/>
            </w:pPr>
            <w:r w:rsidRPr="00753145">
              <w:t>3</w:t>
            </w:r>
          </w:p>
        </w:tc>
        <w:tc>
          <w:tcPr>
            <w:tcW w:w="0" w:type="auto"/>
            <w:hideMark/>
          </w:tcPr>
          <w:p w14:paraId="3ED07B3D" w14:textId="77777777" w:rsidR="00856D5E" w:rsidRPr="00753145" w:rsidRDefault="00856D5E" w:rsidP="00856D5E">
            <w:pPr>
              <w:pStyle w:val="NoSpacing"/>
              <w:jc w:val="right"/>
            </w:pPr>
            <w:r w:rsidRPr="00753145">
              <w:t>4</w:t>
            </w:r>
          </w:p>
        </w:tc>
        <w:tc>
          <w:tcPr>
            <w:tcW w:w="0" w:type="auto"/>
            <w:hideMark/>
          </w:tcPr>
          <w:p w14:paraId="5F14994B" w14:textId="77777777" w:rsidR="00856D5E" w:rsidRPr="00753145" w:rsidRDefault="00856D5E" w:rsidP="00856D5E">
            <w:pPr>
              <w:pStyle w:val="NoSpacing"/>
              <w:jc w:val="right"/>
            </w:pPr>
            <w:r w:rsidRPr="00753145">
              <w:t>3</w:t>
            </w:r>
          </w:p>
        </w:tc>
        <w:tc>
          <w:tcPr>
            <w:tcW w:w="0" w:type="auto"/>
            <w:hideMark/>
          </w:tcPr>
          <w:p w14:paraId="3449ACB0" w14:textId="77777777" w:rsidR="00856D5E" w:rsidRPr="00753145" w:rsidRDefault="00856D5E" w:rsidP="00856D5E">
            <w:pPr>
              <w:pStyle w:val="NoSpacing"/>
              <w:jc w:val="right"/>
            </w:pPr>
            <w:r w:rsidRPr="00753145">
              <w:t>3</w:t>
            </w:r>
          </w:p>
        </w:tc>
      </w:tr>
      <w:tr w:rsidR="00856D5E" w:rsidRPr="00753145" w14:paraId="5DDE89E8" w14:textId="77777777" w:rsidTr="00856D5E">
        <w:trPr>
          <w:cnfStyle w:val="010000000000" w:firstRow="0" w:lastRow="1" w:firstColumn="0" w:lastColumn="0" w:oddVBand="0" w:evenVBand="0" w:oddHBand="0" w:evenHBand="0" w:firstRowFirstColumn="0" w:firstRowLastColumn="0" w:lastRowFirstColumn="0" w:lastRowLastColumn="0"/>
        </w:trPr>
        <w:tc>
          <w:tcPr>
            <w:tcW w:w="0" w:type="auto"/>
            <w:hideMark/>
          </w:tcPr>
          <w:p w14:paraId="0C563747" w14:textId="77777777" w:rsidR="00856D5E" w:rsidRPr="00753145" w:rsidRDefault="00856D5E" w:rsidP="00856D5E">
            <w:pPr>
              <w:pStyle w:val="NoSpacing"/>
              <w:jc w:val="left"/>
            </w:pPr>
            <w:r w:rsidRPr="00753145">
              <w:t>Score</w:t>
            </w:r>
          </w:p>
        </w:tc>
        <w:tc>
          <w:tcPr>
            <w:tcW w:w="0" w:type="auto"/>
            <w:hideMark/>
          </w:tcPr>
          <w:p w14:paraId="629349A6" w14:textId="77777777" w:rsidR="00856D5E" w:rsidRPr="00753145" w:rsidRDefault="00856D5E" w:rsidP="00856D5E">
            <w:pPr>
              <w:pStyle w:val="NoSpacing"/>
              <w:jc w:val="right"/>
            </w:pPr>
            <w:r w:rsidRPr="00753145">
              <w:t>-</w:t>
            </w:r>
          </w:p>
        </w:tc>
        <w:tc>
          <w:tcPr>
            <w:tcW w:w="0" w:type="auto"/>
            <w:hideMark/>
          </w:tcPr>
          <w:p w14:paraId="477D619C" w14:textId="77777777" w:rsidR="00856D5E" w:rsidRPr="00753145" w:rsidRDefault="00856D5E" w:rsidP="00856D5E">
            <w:pPr>
              <w:pStyle w:val="NoSpacing"/>
              <w:jc w:val="right"/>
            </w:pPr>
            <w:r w:rsidRPr="00753145">
              <w:t>85</w:t>
            </w:r>
          </w:p>
        </w:tc>
        <w:tc>
          <w:tcPr>
            <w:tcW w:w="0" w:type="auto"/>
            <w:hideMark/>
          </w:tcPr>
          <w:p w14:paraId="301684A0" w14:textId="77777777" w:rsidR="00856D5E" w:rsidRPr="00753145" w:rsidRDefault="00856D5E" w:rsidP="00856D5E">
            <w:pPr>
              <w:pStyle w:val="NoSpacing"/>
              <w:jc w:val="right"/>
            </w:pPr>
            <w:r w:rsidRPr="00753145">
              <w:t>79</w:t>
            </w:r>
          </w:p>
        </w:tc>
        <w:tc>
          <w:tcPr>
            <w:tcW w:w="0" w:type="auto"/>
            <w:hideMark/>
          </w:tcPr>
          <w:p w14:paraId="6AEAB7A1" w14:textId="77777777" w:rsidR="00856D5E" w:rsidRPr="00753145" w:rsidRDefault="00856D5E" w:rsidP="00856D5E">
            <w:pPr>
              <w:pStyle w:val="NoSpacing"/>
              <w:jc w:val="right"/>
            </w:pPr>
            <w:r w:rsidRPr="00753145">
              <w:t>72</w:t>
            </w:r>
          </w:p>
        </w:tc>
        <w:tc>
          <w:tcPr>
            <w:tcW w:w="0" w:type="auto"/>
            <w:hideMark/>
          </w:tcPr>
          <w:p w14:paraId="49937C98" w14:textId="77777777" w:rsidR="00856D5E" w:rsidRPr="00753145" w:rsidRDefault="00856D5E" w:rsidP="00856D5E">
            <w:pPr>
              <w:pStyle w:val="NoSpacing"/>
              <w:jc w:val="right"/>
            </w:pPr>
            <w:r w:rsidRPr="00753145">
              <w:t>68</w:t>
            </w:r>
          </w:p>
        </w:tc>
        <w:tc>
          <w:tcPr>
            <w:tcW w:w="0" w:type="auto"/>
            <w:hideMark/>
          </w:tcPr>
          <w:p w14:paraId="3A1FBCA5" w14:textId="77777777" w:rsidR="00856D5E" w:rsidRPr="00753145" w:rsidRDefault="00856D5E" w:rsidP="00856D5E">
            <w:pPr>
              <w:pStyle w:val="NoSpacing"/>
              <w:jc w:val="right"/>
            </w:pPr>
            <w:r w:rsidRPr="00753145">
              <w:t>68</w:t>
            </w:r>
          </w:p>
        </w:tc>
        <w:tc>
          <w:tcPr>
            <w:tcW w:w="0" w:type="auto"/>
            <w:hideMark/>
          </w:tcPr>
          <w:p w14:paraId="6E94CF38" w14:textId="77777777" w:rsidR="00856D5E" w:rsidRPr="00753145" w:rsidRDefault="00856D5E" w:rsidP="00856D5E">
            <w:pPr>
              <w:pStyle w:val="NoSpacing"/>
              <w:jc w:val="right"/>
            </w:pPr>
            <w:r w:rsidRPr="00753145">
              <w:t>56</w:t>
            </w:r>
          </w:p>
        </w:tc>
      </w:tr>
    </w:tbl>
    <w:p w14:paraId="3D5D7F25" w14:textId="77777777" w:rsidR="00856D5E" w:rsidRPr="00753145" w:rsidRDefault="00856D5E" w:rsidP="00856D5E"/>
    <w:p w14:paraId="6C0429CC" w14:textId="7A68295E" w:rsidR="00D56D02" w:rsidRPr="00753145" w:rsidRDefault="00D56D02" w:rsidP="00D56D02">
      <w:pPr>
        <w:pStyle w:val="Heading2"/>
        <w:pageBreakBefore/>
        <w:numPr>
          <w:ilvl w:val="1"/>
          <w:numId w:val="20"/>
        </w:numPr>
      </w:pPr>
      <w:bookmarkStart w:id="135" w:name="_Ref453346143"/>
      <w:bookmarkStart w:id="136" w:name="_Toc453624677"/>
      <w:r>
        <w:lastRenderedPageBreak/>
        <w:t xml:space="preserve">Annex 5 – </w:t>
      </w:r>
      <w:r w:rsidRPr="00753145">
        <w:t>Client platform selection</w:t>
      </w:r>
      <w:bookmarkEnd w:id="135"/>
      <w:bookmarkEnd w:id="136"/>
    </w:p>
    <w:p w14:paraId="66A411F4" w14:textId="77777777" w:rsidR="00D56D02" w:rsidRPr="00753145" w:rsidRDefault="00D56D02" w:rsidP="00D56D02">
      <w:r w:rsidRPr="00753145">
        <w:t>The problem we face is that here might not be enough time to develop both "tertulias" Android app and mobile web with the quality required for this project and within the available time frame and team dimension, so we had to make a choice and we chose to develop an Android app together with the required server API setup in a cloud based service.</w:t>
      </w:r>
    </w:p>
    <w:p w14:paraId="3F51A6C4" w14:textId="0813937B" w:rsidR="00D56D02" w:rsidRPr="00753145" w:rsidRDefault="00D56D02" w:rsidP="00D56D02">
      <w:r w:rsidRPr="00753145">
        <w:t xml:space="preserve">Both the Android app and the Mobile web options have advantages (and drawbacks); </w:t>
      </w:r>
      <w:r>
        <w:fldChar w:fldCharType="begin"/>
      </w:r>
      <w:r>
        <w:instrText xml:space="preserve"> REF _Ref453345919 \h </w:instrText>
      </w:r>
      <w:r>
        <w:fldChar w:fldCharType="separate"/>
      </w:r>
      <w:r w:rsidR="00D60F5E" w:rsidRPr="00753145">
        <w:t xml:space="preserve">Table </w:t>
      </w:r>
      <w:r w:rsidR="00D60F5E">
        <w:rPr>
          <w:noProof/>
        </w:rPr>
        <w:t>11</w:t>
      </w:r>
      <w:r>
        <w:fldChar w:fldCharType="end"/>
      </w:r>
      <w:r w:rsidRPr="00753145">
        <w:t xml:space="preserve"> is included keep track of what we took into account to support our decision.</w:t>
      </w:r>
    </w:p>
    <w:p w14:paraId="3A7780F9" w14:textId="77777777" w:rsidR="00D56D02" w:rsidRPr="00753145" w:rsidRDefault="00D56D02" w:rsidP="00D56D02"/>
    <w:p w14:paraId="159BAD25" w14:textId="041AB1E0" w:rsidR="00D56D02" w:rsidRPr="00753145" w:rsidRDefault="00D56D02" w:rsidP="00D56D02">
      <w:pPr>
        <w:pStyle w:val="Caption"/>
        <w:keepNext/>
      </w:pPr>
      <w:bookmarkStart w:id="137" w:name="_Ref453345919"/>
      <w:bookmarkStart w:id="138" w:name="_Toc453624704"/>
      <w:r w:rsidRPr="00753145">
        <w:t xml:space="preserve">Table </w:t>
      </w:r>
      <w:r w:rsidRPr="00753145">
        <w:fldChar w:fldCharType="begin"/>
      </w:r>
      <w:r w:rsidRPr="00753145">
        <w:instrText xml:space="preserve"> SEQ Table \* ARABIC </w:instrText>
      </w:r>
      <w:r w:rsidRPr="00753145">
        <w:fldChar w:fldCharType="separate"/>
      </w:r>
      <w:r w:rsidR="00D60F5E">
        <w:rPr>
          <w:noProof/>
        </w:rPr>
        <w:t>11</w:t>
      </w:r>
      <w:r w:rsidRPr="00753145">
        <w:fldChar w:fldCharType="end"/>
      </w:r>
      <w:bookmarkEnd w:id="137"/>
      <w:r w:rsidRPr="00753145">
        <w:t>: Android app vs. Mobile Web</w:t>
      </w:r>
      <w:bookmarkEnd w:id="138"/>
    </w:p>
    <w:tbl>
      <w:tblPr>
        <w:tblStyle w:val="GridTable1Light"/>
        <w:tblW w:w="0" w:type="auto"/>
        <w:tblLook w:val="0620" w:firstRow="1" w:lastRow="0" w:firstColumn="0" w:lastColumn="0" w:noHBand="1" w:noVBand="1"/>
      </w:tblPr>
      <w:tblGrid>
        <w:gridCol w:w="1413"/>
        <w:gridCol w:w="709"/>
        <w:gridCol w:w="6372"/>
      </w:tblGrid>
      <w:tr w:rsidR="00D56D02" w:rsidRPr="00753145" w14:paraId="714EE2C4" w14:textId="77777777" w:rsidTr="00D56D02">
        <w:trPr>
          <w:cnfStyle w:val="100000000000" w:firstRow="1" w:lastRow="0" w:firstColumn="0" w:lastColumn="0" w:oddVBand="0" w:evenVBand="0" w:oddHBand="0" w:evenHBand="0" w:firstRowFirstColumn="0" w:firstRowLastColumn="0" w:lastRowFirstColumn="0" w:lastRowLastColumn="0"/>
        </w:trPr>
        <w:tc>
          <w:tcPr>
            <w:tcW w:w="1413" w:type="dxa"/>
          </w:tcPr>
          <w:p w14:paraId="104E325F" w14:textId="77777777" w:rsidR="00D56D02" w:rsidRPr="00753145" w:rsidRDefault="00D56D02" w:rsidP="00D56D02">
            <w:pPr>
              <w:pStyle w:val="NoSpacing"/>
              <w:jc w:val="left"/>
            </w:pPr>
            <w:r w:rsidRPr="00753145">
              <w:t>App vs Browser</w:t>
            </w:r>
          </w:p>
        </w:tc>
        <w:tc>
          <w:tcPr>
            <w:tcW w:w="709" w:type="dxa"/>
          </w:tcPr>
          <w:p w14:paraId="22EF1665" w14:textId="77777777" w:rsidR="00D56D02" w:rsidRPr="00753145" w:rsidRDefault="00D56D02" w:rsidP="00D56D02">
            <w:pPr>
              <w:pStyle w:val="NoSpacing"/>
              <w:jc w:val="left"/>
            </w:pPr>
            <w:r w:rsidRPr="00753145">
              <w:t>+ / -</w:t>
            </w:r>
          </w:p>
        </w:tc>
        <w:tc>
          <w:tcPr>
            <w:tcW w:w="6372" w:type="dxa"/>
          </w:tcPr>
          <w:p w14:paraId="493AD6CA" w14:textId="77777777" w:rsidR="00D56D02" w:rsidRPr="00753145" w:rsidRDefault="00D56D02" w:rsidP="00D56D02">
            <w:pPr>
              <w:pStyle w:val="NoSpacing"/>
              <w:jc w:val="left"/>
            </w:pPr>
            <w:r w:rsidRPr="00753145">
              <w:t>Comment</w:t>
            </w:r>
          </w:p>
        </w:tc>
      </w:tr>
      <w:tr w:rsidR="00D56D02" w:rsidRPr="00753145" w14:paraId="62D9FA68" w14:textId="77777777" w:rsidTr="00D56D02">
        <w:tc>
          <w:tcPr>
            <w:tcW w:w="1413" w:type="dxa"/>
          </w:tcPr>
          <w:p w14:paraId="7A5E5BCE" w14:textId="77777777" w:rsidR="00D56D02" w:rsidRPr="00753145" w:rsidRDefault="00D56D02" w:rsidP="00D56D02">
            <w:pPr>
              <w:pStyle w:val="NoSpacing"/>
              <w:jc w:val="left"/>
            </w:pPr>
            <w:r w:rsidRPr="00753145">
              <w:t>Browser</w:t>
            </w:r>
          </w:p>
        </w:tc>
        <w:tc>
          <w:tcPr>
            <w:tcW w:w="709" w:type="dxa"/>
          </w:tcPr>
          <w:p w14:paraId="10F4EF8A" w14:textId="77777777" w:rsidR="00D56D02" w:rsidRPr="00753145" w:rsidRDefault="00D56D02" w:rsidP="00D56D02">
            <w:pPr>
              <w:pStyle w:val="NoSpacing"/>
              <w:jc w:val="center"/>
            </w:pPr>
            <w:r w:rsidRPr="00753145">
              <w:t>+</w:t>
            </w:r>
          </w:p>
        </w:tc>
        <w:tc>
          <w:tcPr>
            <w:tcW w:w="6372" w:type="dxa"/>
          </w:tcPr>
          <w:p w14:paraId="1F9644CC" w14:textId="77777777" w:rsidR="00D56D02" w:rsidRPr="00753145" w:rsidRDefault="00D56D02" w:rsidP="00D56D02">
            <w:pPr>
              <w:pStyle w:val="NoSpacing"/>
              <w:jc w:val="left"/>
            </w:pPr>
            <w:r w:rsidRPr="00753145">
              <w:t>Browser development is more generic - it runs on every device provided it has a suitable web browser.</w:t>
            </w:r>
          </w:p>
        </w:tc>
      </w:tr>
      <w:tr w:rsidR="00D56D02" w:rsidRPr="00753145" w14:paraId="5E5DAD37" w14:textId="77777777" w:rsidTr="00D56D02">
        <w:tc>
          <w:tcPr>
            <w:tcW w:w="1413" w:type="dxa"/>
          </w:tcPr>
          <w:p w14:paraId="5F685FBD" w14:textId="77777777" w:rsidR="00D56D02" w:rsidRPr="00753145" w:rsidRDefault="00D56D02" w:rsidP="00D56D02">
            <w:pPr>
              <w:pStyle w:val="NoSpacing"/>
              <w:jc w:val="left"/>
            </w:pPr>
            <w:r w:rsidRPr="00753145">
              <w:t>Browser</w:t>
            </w:r>
          </w:p>
        </w:tc>
        <w:tc>
          <w:tcPr>
            <w:tcW w:w="709" w:type="dxa"/>
          </w:tcPr>
          <w:p w14:paraId="422DCE72" w14:textId="77777777" w:rsidR="00D56D02" w:rsidRPr="00753145" w:rsidRDefault="00D56D02" w:rsidP="00D56D02">
            <w:pPr>
              <w:pStyle w:val="NoSpacing"/>
              <w:jc w:val="center"/>
            </w:pPr>
            <w:r w:rsidRPr="00753145">
              <w:t>+</w:t>
            </w:r>
          </w:p>
        </w:tc>
        <w:tc>
          <w:tcPr>
            <w:tcW w:w="6372" w:type="dxa"/>
          </w:tcPr>
          <w:p w14:paraId="7255BDC2" w14:textId="77777777" w:rsidR="00D56D02" w:rsidRPr="00753145" w:rsidRDefault="00D56D02" w:rsidP="00D56D02">
            <w:pPr>
              <w:pStyle w:val="NoSpacing"/>
              <w:jc w:val="left"/>
            </w:pPr>
            <w:r w:rsidRPr="00753145">
              <w:t>References to Web sites are easier to find on Internet searches than references to Apps.</w:t>
            </w:r>
          </w:p>
        </w:tc>
      </w:tr>
      <w:tr w:rsidR="00D56D02" w:rsidRPr="00753145" w14:paraId="0573CBF2" w14:textId="77777777" w:rsidTr="00D56D02">
        <w:tc>
          <w:tcPr>
            <w:tcW w:w="1413" w:type="dxa"/>
          </w:tcPr>
          <w:p w14:paraId="4ACB0CFE" w14:textId="77777777" w:rsidR="00D56D02" w:rsidRPr="00753145" w:rsidRDefault="00D56D02" w:rsidP="00D56D02">
            <w:pPr>
              <w:pStyle w:val="NoSpacing"/>
              <w:jc w:val="left"/>
            </w:pPr>
            <w:r w:rsidRPr="00753145">
              <w:t>App</w:t>
            </w:r>
          </w:p>
        </w:tc>
        <w:tc>
          <w:tcPr>
            <w:tcW w:w="709" w:type="dxa"/>
          </w:tcPr>
          <w:p w14:paraId="6ABE4955" w14:textId="77777777" w:rsidR="00D56D02" w:rsidRPr="00753145" w:rsidRDefault="00D56D02" w:rsidP="00D56D02">
            <w:pPr>
              <w:pStyle w:val="NoSpacing"/>
              <w:jc w:val="center"/>
            </w:pPr>
            <w:r w:rsidRPr="00753145">
              <w:t>+</w:t>
            </w:r>
          </w:p>
        </w:tc>
        <w:tc>
          <w:tcPr>
            <w:tcW w:w="6372" w:type="dxa"/>
          </w:tcPr>
          <w:p w14:paraId="211032A6" w14:textId="7E286B5C" w:rsidR="00D56D02" w:rsidRPr="00753145" w:rsidRDefault="00D56D02" w:rsidP="00D56D02">
            <w:pPr>
              <w:pStyle w:val="NoSpacing"/>
              <w:jc w:val="left"/>
            </w:pPr>
            <w:r w:rsidRPr="00753145">
              <w:t xml:space="preserve">App based </w:t>
            </w:r>
            <w:r w:rsidR="00FA63D4">
              <w:t>system</w:t>
            </w:r>
            <w:r w:rsidR="00FA63D4" w:rsidRPr="00753145">
              <w:t xml:space="preserve">s </w:t>
            </w:r>
            <w:r w:rsidRPr="00753145">
              <w:t>can leverage on the power of App stores.</w:t>
            </w:r>
          </w:p>
        </w:tc>
      </w:tr>
      <w:tr w:rsidR="00D56D02" w:rsidRPr="00753145" w14:paraId="66ECB7CB" w14:textId="77777777" w:rsidTr="00D56D02">
        <w:tc>
          <w:tcPr>
            <w:tcW w:w="1413" w:type="dxa"/>
          </w:tcPr>
          <w:p w14:paraId="4663BAE3" w14:textId="77777777" w:rsidR="00D56D02" w:rsidRPr="00753145" w:rsidRDefault="00D56D02" w:rsidP="00D56D02">
            <w:pPr>
              <w:pStyle w:val="NoSpacing"/>
              <w:jc w:val="left"/>
            </w:pPr>
            <w:r w:rsidRPr="00753145">
              <w:t>Browser</w:t>
            </w:r>
          </w:p>
        </w:tc>
        <w:tc>
          <w:tcPr>
            <w:tcW w:w="709" w:type="dxa"/>
          </w:tcPr>
          <w:p w14:paraId="7B05643D" w14:textId="77777777" w:rsidR="00D56D02" w:rsidRPr="00753145" w:rsidRDefault="00D56D02" w:rsidP="00D56D02">
            <w:pPr>
              <w:pStyle w:val="NoSpacing"/>
              <w:jc w:val="center"/>
            </w:pPr>
            <w:r w:rsidRPr="00753145">
              <w:t>+</w:t>
            </w:r>
          </w:p>
        </w:tc>
        <w:tc>
          <w:tcPr>
            <w:tcW w:w="6372" w:type="dxa"/>
          </w:tcPr>
          <w:p w14:paraId="18E366D5" w14:textId="7CBAD284" w:rsidR="00D56D02" w:rsidRPr="00753145" w:rsidRDefault="00D56D02" w:rsidP="00D56D02">
            <w:pPr>
              <w:pStyle w:val="NoSpacing"/>
              <w:jc w:val="left"/>
            </w:pPr>
            <w:r w:rsidRPr="00753145">
              <w:t xml:space="preserve">Browser based </w:t>
            </w:r>
            <w:r w:rsidR="00FA63D4">
              <w:t>system</w:t>
            </w:r>
            <w:r w:rsidR="00FA63D4" w:rsidRPr="00753145">
              <w:t xml:space="preserve">s </w:t>
            </w:r>
            <w:r w:rsidRPr="00753145">
              <w:t>have a larger life span because the dependency of the device operating system version is reduced.</w:t>
            </w:r>
          </w:p>
        </w:tc>
      </w:tr>
      <w:tr w:rsidR="00D56D02" w:rsidRPr="00753145" w14:paraId="39B45E5D" w14:textId="77777777" w:rsidTr="00D56D02">
        <w:tc>
          <w:tcPr>
            <w:tcW w:w="1413" w:type="dxa"/>
          </w:tcPr>
          <w:p w14:paraId="2253CC5A" w14:textId="77777777" w:rsidR="00D56D02" w:rsidRPr="00753145" w:rsidRDefault="00D56D02" w:rsidP="00D56D02">
            <w:pPr>
              <w:pStyle w:val="NoSpacing"/>
              <w:jc w:val="left"/>
            </w:pPr>
            <w:r w:rsidRPr="00753145">
              <w:t>Browser</w:t>
            </w:r>
          </w:p>
        </w:tc>
        <w:tc>
          <w:tcPr>
            <w:tcW w:w="709" w:type="dxa"/>
          </w:tcPr>
          <w:p w14:paraId="03D357DD" w14:textId="77777777" w:rsidR="00D56D02" w:rsidRPr="00753145" w:rsidRDefault="00D56D02" w:rsidP="00D56D02">
            <w:pPr>
              <w:pStyle w:val="NoSpacing"/>
              <w:jc w:val="center"/>
            </w:pPr>
            <w:r w:rsidRPr="00753145">
              <w:t>+</w:t>
            </w:r>
          </w:p>
        </w:tc>
        <w:tc>
          <w:tcPr>
            <w:tcW w:w="6372" w:type="dxa"/>
          </w:tcPr>
          <w:p w14:paraId="5DDE717B" w14:textId="189B4A1F" w:rsidR="00D56D02" w:rsidRPr="00753145" w:rsidRDefault="00D56D02" w:rsidP="00D56D02">
            <w:pPr>
              <w:pStyle w:val="NoSpacing"/>
              <w:jc w:val="left"/>
            </w:pPr>
            <w:r w:rsidRPr="00753145">
              <w:t xml:space="preserve">Browser based </w:t>
            </w:r>
            <w:r w:rsidR="00772D18">
              <w:t>system</w:t>
            </w:r>
            <w:r w:rsidR="00772D18" w:rsidRPr="00753145">
              <w:t xml:space="preserve">s </w:t>
            </w:r>
            <w:r w:rsidRPr="00753145">
              <w:t>are more likely to suffer security attacks (e.g. defacing).</w:t>
            </w:r>
          </w:p>
        </w:tc>
      </w:tr>
      <w:tr w:rsidR="00D56D02" w:rsidRPr="00753145" w14:paraId="5CDA50A3" w14:textId="77777777" w:rsidTr="00D56D02">
        <w:tc>
          <w:tcPr>
            <w:tcW w:w="1413" w:type="dxa"/>
          </w:tcPr>
          <w:p w14:paraId="5794F817" w14:textId="77777777" w:rsidR="00D56D02" w:rsidRPr="00753145" w:rsidRDefault="00D56D02" w:rsidP="00D56D02">
            <w:pPr>
              <w:pStyle w:val="NoSpacing"/>
              <w:jc w:val="left"/>
            </w:pPr>
            <w:r w:rsidRPr="00753145">
              <w:t>App</w:t>
            </w:r>
          </w:p>
        </w:tc>
        <w:tc>
          <w:tcPr>
            <w:tcW w:w="709" w:type="dxa"/>
          </w:tcPr>
          <w:p w14:paraId="08FE7030" w14:textId="77777777" w:rsidR="00D56D02" w:rsidRPr="00753145" w:rsidRDefault="00D56D02" w:rsidP="00D56D02">
            <w:pPr>
              <w:pStyle w:val="NoSpacing"/>
              <w:jc w:val="center"/>
            </w:pPr>
            <w:r w:rsidRPr="00753145">
              <w:t>+</w:t>
            </w:r>
          </w:p>
        </w:tc>
        <w:tc>
          <w:tcPr>
            <w:tcW w:w="6372" w:type="dxa"/>
          </w:tcPr>
          <w:p w14:paraId="24228F25" w14:textId="77777777" w:rsidR="00D56D02" w:rsidRPr="00753145" w:rsidRDefault="00D56D02" w:rsidP="00D56D02">
            <w:pPr>
              <w:pStyle w:val="NoSpacing"/>
              <w:jc w:val="left"/>
            </w:pPr>
            <w:r w:rsidRPr="00753145">
              <w:t>Android based can take great advantage from push notifications.</w:t>
            </w:r>
          </w:p>
        </w:tc>
      </w:tr>
      <w:tr w:rsidR="00D56D02" w:rsidRPr="00753145" w14:paraId="110589D8" w14:textId="77777777" w:rsidTr="00D56D02">
        <w:tc>
          <w:tcPr>
            <w:tcW w:w="1413" w:type="dxa"/>
          </w:tcPr>
          <w:p w14:paraId="3E546105" w14:textId="77777777" w:rsidR="00D56D02" w:rsidRPr="00753145" w:rsidRDefault="00D56D02" w:rsidP="00D56D02">
            <w:pPr>
              <w:pStyle w:val="NoSpacing"/>
              <w:jc w:val="left"/>
            </w:pPr>
            <w:r w:rsidRPr="00753145">
              <w:t>App</w:t>
            </w:r>
          </w:p>
        </w:tc>
        <w:tc>
          <w:tcPr>
            <w:tcW w:w="709" w:type="dxa"/>
          </w:tcPr>
          <w:p w14:paraId="461AD48F" w14:textId="77777777" w:rsidR="00D56D02" w:rsidRPr="00753145" w:rsidRDefault="00D56D02" w:rsidP="00D56D02">
            <w:pPr>
              <w:pStyle w:val="NoSpacing"/>
              <w:jc w:val="center"/>
            </w:pPr>
            <w:r w:rsidRPr="00753145">
              <w:t>-</w:t>
            </w:r>
          </w:p>
        </w:tc>
        <w:tc>
          <w:tcPr>
            <w:tcW w:w="6372" w:type="dxa"/>
          </w:tcPr>
          <w:p w14:paraId="0E594054" w14:textId="48DC0433" w:rsidR="00D56D02" w:rsidRPr="00753145" w:rsidRDefault="00D56D02" w:rsidP="00D56D02">
            <w:pPr>
              <w:pStyle w:val="NoSpacing"/>
              <w:jc w:val="left"/>
            </w:pPr>
            <w:r w:rsidRPr="00753145">
              <w:t xml:space="preserve">App based </w:t>
            </w:r>
            <w:r w:rsidR="00772D18">
              <w:t>system</w:t>
            </w:r>
            <w:r w:rsidR="00772D18" w:rsidRPr="00753145">
              <w:t xml:space="preserve">s </w:t>
            </w:r>
            <w:r w:rsidRPr="00753145">
              <w:t>must be available to both Android and IOs in order to cope with tertulia's users diversity.</w:t>
            </w:r>
          </w:p>
        </w:tc>
      </w:tr>
      <w:tr w:rsidR="00D56D02" w:rsidRPr="00753145" w14:paraId="41DD7A54" w14:textId="77777777" w:rsidTr="00D56D02">
        <w:tc>
          <w:tcPr>
            <w:tcW w:w="1413" w:type="dxa"/>
          </w:tcPr>
          <w:p w14:paraId="1C85E735" w14:textId="77777777" w:rsidR="00D56D02" w:rsidRPr="00753145" w:rsidRDefault="00D56D02" w:rsidP="00D56D02">
            <w:pPr>
              <w:pStyle w:val="NoSpacing"/>
              <w:jc w:val="left"/>
            </w:pPr>
            <w:r w:rsidRPr="00753145">
              <w:t>App</w:t>
            </w:r>
          </w:p>
        </w:tc>
        <w:tc>
          <w:tcPr>
            <w:tcW w:w="709" w:type="dxa"/>
          </w:tcPr>
          <w:p w14:paraId="58039785" w14:textId="77777777" w:rsidR="00D56D02" w:rsidRPr="00753145" w:rsidRDefault="00D56D02" w:rsidP="00D56D02">
            <w:pPr>
              <w:pStyle w:val="NoSpacing"/>
              <w:jc w:val="center"/>
            </w:pPr>
            <w:r w:rsidRPr="00753145">
              <w:t>+</w:t>
            </w:r>
          </w:p>
        </w:tc>
        <w:tc>
          <w:tcPr>
            <w:tcW w:w="6372" w:type="dxa"/>
          </w:tcPr>
          <w:p w14:paraId="1CD8BD28" w14:textId="77777777" w:rsidR="00D56D02" w:rsidRPr="00753145" w:rsidRDefault="00D56D02" w:rsidP="00D56D02">
            <w:pPr>
              <w:pStyle w:val="NoSpacing"/>
              <w:jc w:val="left"/>
            </w:pPr>
            <w:r w:rsidRPr="00753145">
              <w:t>People know that if they want an App they find it in the store.</w:t>
            </w:r>
          </w:p>
        </w:tc>
      </w:tr>
      <w:tr w:rsidR="00D56D02" w:rsidRPr="00753145" w14:paraId="598911B8" w14:textId="77777777" w:rsidTr="00D56D02">
        <w:tc>
          <w:tcPr>
            <w:tcW w:w="1413" w:type="dxa"/>
          </w:tcPr>
          <w:p w14:paraId="68AAB757" w14:textId="77777777" w:rsidR="00D56D02" w:rsidRPr="00753145" w:rsidRDefault="00D56D02" w:rsidP="00D56D02">
            <w:pPr>
              <w:pStyle w:val="NoSpacing"/>
              <w:jc w:val="left"/>
            </w:pPr>
            <w:r w:rsidRPr="00753145">
              <w:t>App</w:t>
            </w:r>
          </w:p>
        </w:tc>
        <w:tc>
          <w:tcPr>
            <w:tcW w:w="709" w:type="dxa"/>
          </w:tcPr>
          <w:p w14:paraId="784861BD" w14:textId="77777777" w:rsidR="00D56D02" w:rsidRPr="00753145" w:rsidRDefault="00D56D02" w:rsidP="00D56D02">
            <w:pPr>
              <w:pStyle w:val="NoSpacing"/>
              <w:jc w:val="center"/>
            </w:pPr>
            <w:r w:rsidRPr="00753145">
              <w:t>+</w:t>
            </w:r>
          </w:p>
        </w:tc>
        <w:tc>
          <w:tcPr>
            <w:tcW w:w="6372" w:type="dxa"/>
          </w:tcPr>
          <w:p w14:paraId="0BDA8766" w14:textId="0F9D3E31" w:rsidR="00D56D02" w:rsidRPr="00753145" w:rsidRDefault="00D56D02" w:rsidP="00D56D02">
            <w:pPr>
              <w:pStyle w:val="NoSpacing"/>
              <w:jc w:val="left"/>
            </w:pPr>
            <w:r w:rsidRPr="00753145">
              <w:t xml:space="preserve">With App based </w:t>
            </w:r>
            <w:r w:rsidR="00772D18">
              <w:t>system</w:t>
            </w:r>
            <w:r w:rsidR="00772D18" w:rsidRPr="00753145">
              <w:t xml:space="preserve">s </w:t>
            </w:r>
            <w:r w:rsidRPr="00753145">
              <w:t>it easier to match specific features to specific markets.</w:t>
            </w:r>
          </w:p>
        </w:tc>
      </w:tr>
      <w:tr w:rsidR="00D56D02" w:rsidRPr="00753145" w14:paraId="55B076C8" w14:textId="77777777" w:rsidTr="00D56D02">
        <w:tc>
          <w:tcPr>
            <w:tcW w:w="1413" w:type="dxa"/>
          </w:tcPr>
          <w:p w14:paraId="7A79AC7D" w14:textId="77777777" w:rsidR="00D56D02" w:rsidRPr="00753145" w:rsidRDefault="00D56D02" w:rsidP="00D56D02">
            <w:pPr>
              <w:pStyle w:val="NoSpacing"/>
              <w:jc w:val="left"/>
            </w:pPr>
            <w:r w:rsidRPr="00753145">
              <w:t>Browser</w:t>
            </w:r>
          </w:p>
        </w:tc>
        <w:tc>
          <w:tcPr>
            <w:tcW w:w="709" w:type="dxa"/>
          </w:tcPr>
          <w:p w14:paraId="28DB1FC9" w14:textId="77777777" w:rsidR="00D56D02" w:rsidRPr="00753145" w:rsidRDefault="00D56D02" w:rsidP="00D56D02">
            <w:pPr>
              <w:pStyle w:val="NoSpacing"/>
              <w:jc w:val="center"/>
            </w:pPr>
            <w:r w:rsidRPr="00753145">
              <w:t>+</w:t>
            </w:r>
          </w:p>
        </w:tc>
        <w:tc>
          <w:tcPr>
            <w:tcW w:w="6372" w:type="dxa"/>
          </w:tcPr>
          <w:p w14:paraId="795F3CE8" w14:textId="7A75530E" w:rsidR="00D56D02" w:rsidRPr="00753145" w:rsidRDefault="00D56D02" w:rsidP="00D56D02">
            <w:pPr>
              <w:pStyle w:val="NoSpacing"/>
              <w:jc w:val="left"/>
            </w:pPr>
            <w:r w:rsidRPr="00753145">
              <w:t xml:space="preserve">Browser based </w:t>
            </w:r>
            <w:r w:rsidR="00772D18">
              <w:t>system</w:t>
            </w:r>
            <w:r w:rsidR="00772D18" w:rsidRPr="00753145">
              <w:t xml:space="preserve">s </w:t>
            </w:r>
            <w:r w:rsidRPr="00753145">
              <w:t>eliminate the problem of API evolution and aging.</w:t>
            </w:r>
          </w:p>
        </w:tc>
      </w:tr>
      <w:tr w:rsidR="00D56D02" w:rsidRPr="00753145" w14:paraId="2BA1582F" w14:textId="77777777" w:rsidTr="00D56D02">
        <w:tc>
          <w:tcPr>
            <w:tcW w:w="1413" w:type="dxa"/>
          </w:tcPr>
          <w:p w14:paraId="6DC9C313" w14:textId="77777777" w:rsidR="00D56D02" w:rsidRPr="00753145" w:rsidRDefault="00D56D02" w:rsidP="00D56D02">
            <w:pPr>
              <w:pStyle w:val="NoSpacing"/>
              <w:jc w:val="left"/>
            </w:pPr>
            <w:r w:rsidRPr="00753145">
              <w:t>Browser</w:t>
            </w:r>
          </w:p>
        </w:tc>
        <w:tc>
          <w:tcPr>
            <w:tcW w:w="709" w:type="dxa"/>
          </w:tcPr>
          <w:p w14:paraId="704DA9BC" w14:textId="77777777" w:rsidR="00D56D02" w:rsidRPr="00753145" w:rsidRDefault="00D56D02" w:rsidP="00D56D02">
            <w:pPr>
              <w:pStyle w:val="NoSpacing"/>
              <w:jc w:val="center"/>
            </w:pPr>
            <w:r w:rsidRPr="00753145">
              <w:t>-</w:t>
            </w:r>
          </w:p>
        </w:tc>
        <w:tc>
          <w:tcPr>
            <w:tcW w:w="6372" w:type="dxa"/>
          </w:tcPr>
          <w:p w14:paraId="6E75789F" w14:textId="5ADB51F1" w:rsidR="00D56D02" w:rsidRPr="00753145" w:rsidRDefault="00D56D02" w:rsidP="00D56D02">
            <w:pPr>
              <w:pStyle w:val="NoSpacing"/>
              <w:jc w:val="left"/>
            </w:pPr>
            <w:r w:rsidRPr="00753145">
              <w:t xml:space="preserve">Mobile browser based </w:t>
            </w:r>
            <w:r w:rsidR="00772D18">
              <w:t>system</w:t>
            </w:r>
            <w:r w:rsidR="00772D18" w:rsidRPr="00753145">
              <w:t xml:space="preserve">s </w:t>
            </w:r>
            <w:r w:rsidRPr="00753145">
              <w:t>don't support off-line mode.</w:t>
            </w:r>
          </w:p>
        </w:tc>
      </w:tr>
      <w:tr w:rsidR="00D56D02" w:rsidRPr="00753145" w14:paraId="015C0B38" w14:textId="77777777" w:rsidTr="00D56D02">
        <w:tc>
          <w:tcPr>
            <w:tcW w:w="1413" w:type="dxa"/>
          </w:tcPr>
          <w:p w14:paraId="67C0D69E" w14:textId="77777777" w:rsidR="00D56D02" w:rsidRPr="00753145" w:rsidRDefault="00D56D02" w:rsidP="00D56D02">
            <w:pPr>
              <w:pStyle w:val="NoSpacing"/>
              <w:jc w:val="left"/>
            </w:pPr>
            <w:r w:rsidRPr="00753145">
              <w:t>App</w:t>
            </w:r>
          </w:p>
        </w:tc>
        <w:tc>
          <w:tcPr>
            <w:tcW w:w="709" w:type="dxa"/>
          </w:tcPr>
          <w:p w14:paraId="6BF6598A" w14:textId="77777777" w:rsidR="00D56D02" w:rsidRPr="00753145" w:rsidRDefault="00D56D02" w:rsidP="00D56D02">
            <w:pPr>
              <w:pStyle w:val="NoSpacing"/>
              <w:jc w:val="center"/>
            </w:pPr>
            <w:r w:rsidRPr="00753145">
              <w:t>+</w:t>
            </w:r>
          </w:p>
        </w:tc>
        <w:tc>
          <w:tcPr>
            <w:tcW w:w="6372" w:type="dxa"/>
          </w:tcPr>
          <w:p w14:paraId="64D603C8" w14:textId="15F1BA1E" w:rsidR="00D56D02" w:rsidRPr="00753145" w:rsidRDefault="00D56D02" w:rsidP="00D56D02">
            <w:pPr>
              <w:pStyle w:val="NoSpacing"/>
              <w:jc w:val="left"/>
            </w:pPr>
            <w:r w:rsidRPr="00753145">
              <w:t xml:space="preserve">App based </w:t>
            </w:r>
            <w:r w:rsidR="00772D18">
              <w:t>system</w:t>
            </w:r>
            <w:r w:rsidR="00772D18" w:rsidRPr="00753145">
              <w:t xml:space="preserve">s </w:t>
            </w:r>
            <w:r w:rsidRPr="00753145">
              <w:t>are more seamlessly integrated with the device and are likely to provide a better user experience.</w:t>
            </w:r>
          </w:p>
        </w:tc>
      </w:tr>
      <w:tr w:rsidR="00D56D02" w:rsidRPr="00753145" w14:paraId="372268A5" w14:textId="77777777" w:rsidTr="00D56D02">
        <w:tc>
          <w:tcPr>
            <w:tcW w:w="1413" w:type="dxa"/>
          </w:tcPr>
          <w:p w14:paraId="4327049D" w14:textId="77777777" w:rsidR="00D56D02" w:rsidRPr="00753145" w:rsidRDefault="00D56D02" w:rsidP="00D56D02">
            <w:pPr>
              <w:pStyle w:val="NoSpacing"/>
              <w:jc w:val="left"/>
            </w:pPr>
            <w:r w:rsidRPr="00753145">
              <w:t>Browser</w:t>
            </w:r>
          </w:p>
        </w:tc>
        <w:tc>
          <w:tcPr>
            <w:tcW w:w="709" w:type="dxa"/>
          </w:tcPr>
          <w:p w14:paraId="4AE8C763" w14:textId="77777777" w:rsidR="00D56D02" w:rsidRPr="00753145" w:rsidRDefault="00D56D02" w:rsidP="00D56D02">
            <w:pPr>
              <w:pStyle w:val="NoSpacing"/>
              <w:jc w:val="center"/>
            </w:pPr>
            <w:r w:rsidRPr="00753145">
              <w:t>-</w:t>
            </w:r>
          </w:p>
        </w:tc>
        <w:tc>
          <w:tcPr>
            <w:tcW w:w="6372" w:type="dxa"/>
          </w:tcPr>
          <w:p w14:paraId="5F3609CA" w14:textId="77777777" w:rsidR="00D56D02" w:rsidRPr="00753145" w:rsidRDefault="00D56D02" w:rsidP="00D56D02">
            <w:pPr>
              <w:pStyle w:val="NoSpacing"/>
              <w:jc w:val="left"/>
            </w:pPr>
            <w:r w:rsidRPr="00753145">
              <w:t>Mobile web browsers provide very limited access to device sensors.</w:t>
            </w:r>
          </w:p>
        </w:tc>
      </w:tr>
      <w:tr w:rsidR="00D56D02" w:rsidRPr="00753145" w14:paraId="7C6CB300" w14:textId="77777777" w:rsidTr="00D56D02">
        <w:tc>
          <w:tcPr>
            <w:tcW w:w="1413" w:type="dxa"/>
          </w:tcPr>
          <w:p w14:paraId="3E1548C0" w14:textId="77777777" w:rsidR="00D56D02" w:rsidRPr="00753145" w:rsidRDefault="00D56D02" w:rsidP="00D56D02">
            <w:pPr>
              <w:pStyle w:val="NoSpacing"/>
              <w:jc w:val="left"/>
            </w:pPr>
            <w:r w:rsidRPr="00753145">
              <w:t>Hybrid</w:t>
            </w:r>
          </w:p>
        </w:tc>
        <w:tc>
          <w:tcPr>
            <w:tcW w:w="709" w:type="dxa"/>
          </w:tcPr>
          <w:p w14:paraId="5194BA2D" w14:textId="77777777" w:rsidR="00D56D02" w:rsidRPr="00753145" w:rsidRDefault="00D56D02" w:rsidP="00D56D02">
            <w:pPr>
              <w:pStyle w:val="NoSpacing"/>
              <w:jc w:val="center"/>
            </w:pPr>
            <w:r w:rsidRPr="00753145">
              <w:t>+</w:t>
            </w:r>
          </w:p>
        </w:tc>
        <w:tc>
          <w:tcPr>
            <w:tcW w:w="6372" w:type="dxa"/>
          </w:tcPr>
          <w:p w14:paraId="51B734AD" w14:textId="77777777" w:rsidR="00D56D02" w:rsidRPr="00753145" w:rsidRDefault="00D56D02" w:rsidP="00D56D02">
            <w:pPr>
              <w:pStyle w:val="NoSpacing"/>
              <w:jc w:val="left"/>
            </w:pPr>
            <w:r w:rsidRPr="00753145">
              <w:t>Hybrid apps - or Web wrappers - could be a third way to try to address some of the benefits of Apps, while retaining other benefits from the Mobile Web approach.</w:t>
            </w:r>
          </w:p>
        </w:tc>
      </w:tr>
    </w:tbl>
    <w:p w14:paraId="711C0540" w14:textId="77777777" w:rsidR="00D56D02" w:rsidRPr="00753145" w:rsidRDefault="00D56D02" w:rsidP="00D56D02"/>
    <w:p w14:paraId="5B026B00" w14:textId="77777777" w:rsidR="00D56D02" w:rsidRPr="00753145" w:rsidRDefault="00D56D02" w:rsidP="00D56D02">
      <w:r w:rsidRPr="00753145">
        <w:t>Weighted the pros and cons in each case we opted to go for an Android client development for the current project scope, leaving for future development and iOS and a javascript based version.</w:t>
      </w:r>
    </w:p>
    <w:p w14:paraId="06CFB77E" w14:textId="77777777" w:rsidR="00D56D02" w:rsidRPr="00753145" w:rsidRDefault="00D56D02" w:rsidP="00D56D02">
      <w:r w:rsidRPr="00753145">
        <w:t>As the server interface is done via authenticated Http requests, and as the selected server platform provides and SDK for all platforms, those future developments will be essentially client side development for application code porting because the app behavior and server interaction shall remain the same.</w:t>
      </w:r>
    </w:p>
    <w:p w14:paraId="6DD44800" w14:textId="5F443161" w:rsidR="006D14E5" w:rsidRDefault="006D14E5" w:rsidP="006D14E5">
      <w:pPr>
        <w:pStyle w:val="Heading2"/>
        <w:pageBreakBefore/>
        <w:numPr>
          <w:ilvl w:val="1"/>
          <w:numId w:val="21"/>
        </w:numPr>
      </w:pPr>
      <w:bookmarkStart w:id="139" w:name="_Ref453350553"/>
      <w:bookmarkStart w:id="140" w:name="_Toc453624678"/>
      <w:r>
        <w:lastRenderedPageBreak/>
        <w:t>Annex 5 – Data persistence: ER Model</w:t>
      </w:r>
      <w:bookmarkEnd w:id="139"/>
      <w:bookmarkEnd w:id="140"/>
    </w:p>
    <w:p w14:paraId="56272E34" w14:textId="17C644B3" w:rsidR="00BE4795" w:rsidRPr="00BE4795" w:rsidRDefault="00BE4795" w:rsidP="00BE4795">
      <w:pPr>
        <w:pStyle w:val="Heading3"/>
      </w:pPr>
      <w:bookmarkStart w:id="141" w:name="_Toc453624679"/>
      <w:r>
        <w:t>Main entities</w:t>
      </w:r>
      <w:bookmarkEnd w:id="141"/>
    </w:p>
    <w:p w14:paraId="7FC77D2D" w14:textId="33BE3307" w:rsidR="00856D5E" w:rsidRDefault="006D14E5" w:rsidP="00856D5E">
      <w:r w:rsidRPr="006D14E5">
        <w:rPr>
          <w:noProof/>
          <w:lang w:val="pt-PT" w:eastAsia="pt-PT"/>
        </w:rPr>
        <w:drawing>
          <wp:inline distT="0" distB="0" distL="0" distR="0" wp14:anchorId="32A16ED0" wp14:editId="182CCC33">
            <wp:extent cx="5400040" cy="255767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557676"/>
                    </a:xfrm>
                    <a:prstGeom prst="rect">
                      <a:avLst/>
                    </a:prstGeom>
                    <a:noFill/>
                    <a:ln>
                      <a:noFill/>
                    </a:ln>
                  </pic:spPr>
                </pic:pic>
              </a:graphicData>
            </a:graphic>
          </wp:inline>
        </w:drawing>
      </w:r>
    </w:p>
    <w:p w14:paraId="22B871BB" w14:textId="5D6E9889" w:rsidR="006D14E5" w:rsidRDefault="00BE4795" w:rsidP="00BE4795">
      <w:pPr>
        <w:pStyle w:val="Heading3"/>
      </w:pPr>
      <w:bookmarkStart w:id="142" w:name="_Toc453624680"/>
      <w:r>
        <w:t>Relations of the Tertulia entity</w:t>
      </w:r>
      <w:bookmarkEnd w:id="142"/>
    </w:p>
    <w:p w14:paraId="70CC6DB0" w14:textId="34AA4718" w:rsidR="00BE4795" w:rsidRDefault="00BE4795" w:rsidP="00BE4795">
      <w:r w:rsidRPr="00BE4795">
        <w:rPr>
          <w:noProof/>
          <w:lang w:val="pt-PT" w:eastAsia="pt-PT"/>
        </w:rPr>
        <w:drawing>
          <wp:inline distT="0" distB="0" distL="0" distR="0" wp14:anchorId="50F9DF7B" wp14:editId="26BBA4A6">
            <wp:extent cx="5400040" cy="305023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050232"/>
                    </a:xfrm>
                    <a:prstGeom prst="rect">
                      <a:avLst/>
                    </a:prstGeom>
                    <a:noFill/>
                    <a:ln>
                      <a:noFill/>
                    </a:ln>
                  </pic:spPr>
                </pic:pic>
              </a:graphicData>
            </a:graphic>
          </wp:inline>
        </w:drawing>
      </w:r>
    </w:p>
    <w:p w14:paraId="03763FCF" w14:textId="3C5CAB3F" w:rsidR="00BE4795" w:rsidRDefault="00BE4795" w:rsidP="00BE4795">
      <w:pPr>
        <w:pStyle w:val="Heading3"/>
      </w:pPr>
      <w:bookmarkStart w:id="143" w:name="_Toc453624681"/>
      <w:r>
        <w:lastRenderedPageBreak/>
        <w:t>Relations of the Schedule entity</w:t>
      </w:r>
      <w:bookmarkEnd w:id="143"/>
    </w:p>
    <w:p w14:paraId="4A225AE4" w14:textId="1410FE19" w:rsidR="00BE4795" w:rsidRDefault="00BE4795" w:rsidP="00BE4795">
      <w:r w:rsidRPr="00BE4795">
        <w:rPr>
          <w:noProof/>
          <w:lang w:val="pt-PT" w:eastAsia="pt-PT"/>
        </w:rPr>
        <w:drawing>
          <wp:inline distT="0" distB="0" distL="0" distR="0" wp14:anchorId="7EB5D663" wp14:editId="10713743">
            <wp:extent cx="5210175" cy="67818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0175" cy="6781800"/>
                    </a:xfrm>
                    <a:prstGeom prst="rect">
                      <a:avLst/>
                    </a:prstGeom>
                    <a:noFill/>
                    <a:ln>
                      <a:noFill/>
                    </a:ln>
                  </pic:spPr>
                </pic:pic>
              </a:graphicData>
            </a:graphic>
          </wp:inline>
        </w:drawing>
      </w:r>
    </w:p>
    <w:p w14:paraId="6AF0D0C2" w14:textId="0D4A6DFD" w:rsidR="00BE4795" w:rsidRDefault="00BE4795" w:rsidP="00BE4795">
      <w:pPr>
        <w:pStyle w:val="Heading3"/>
      </w:pPr>
      <w:bookmarkStart w:id="144" w:name="_Toc453624682"/>
      <w:r>
        <w:lastRenderedPageBreak/>
        <w:t>Relations of the Location entity</w:t>
      </w:r>
      <w:bookmarkEnd w:id="144"/>
    </w:p>
    <w:p w14:paraId="7B6A45AB" w14:textId="128CBBB2" w:rsidR="00BE4795" w:rsidRDefault="00BE4795" w:rsidP="00BE4795">
      <w:r w:rsidRPr="00BE4795">
        <w:rPr>
          <w:noProof/>
          <w:lang w:val="pt-PT" w:eastAsia="pt-PT"/>
        </w:rPr>
        <w:drawing>
          <wp:inline distT="0" distB="0" distL="0" distR="0" wp14:anchorId="75CA71C6" wp14:editId="2F30A557">
            <wp:extent cx="5400040" cy="329968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299686"/>
                    </a:xfrm>
                    <a:prstGeom prst="rect">
                      <a:avLst/>
                    </a:prstGeom>
                    <a:noFill/>
                    <a:ln>
                      <a:noFill/>
                    </a:ln>
                  </pic:spPr>
                </pic:pic>
              </a:graphicData>
            </a:graphic>
          </wp:inline>
        </w:drawing>
      </w:r>
    </w:p>
    <w:p w14:paraId="3C09512A" w14:textId="42018086" w:rsidR="00BE4795" w:rsidRDefault="00BE4795" w:rsidP="00BE4795">
      <w:pPr>
        <w:pStyle w:val="Heading3"/>
      </w:pPr>
      <w:bookmarkStart w:id="145" w:name="_Toc453624683"/>
      <w:r>
        <w:lastRenderedPageBreak/>
        <w:t>Relation of the Event entity</w:t>
      </w:r>
      <w:bookmarkEnd w:id="145"/>
    </w:p>
    <w:p w14:paraId="4EAC5EA2" w14:textId="405024F3" w:rsidR="00BE4795" w:rsidRDefault="00BE4795" w:rsidP="00BE4795">
      <w:r w:rsidRPr="00BE4795">
        <w:rPr>
          <w:noProof/>
          <w:lang w:val="pt-PT" w:eastAsia="pt-PT"/>
        </w:rPr>
        <w:drawing>
          <wp:inline distT="0" distB="0" distL="0" distR="0" wp14:anchorId="7778A7E6" wp14:editId="6C121F91">
            <wp:extent cx="5400040" cy="5416733"/>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5416733"/>
                    </a:xfrm>
                    <a:prstGeom prst="rect">
                      <a:avLst/>
                    </a:prstGeom>
                    <a:noFill/>
                    <a:ln>
                      <a:noFill/>
                    </a:ln>
                  </pic:spPr>
                </pic:pic>
              </a:graphicData>
            </a:graphic>
          </wp:inline>
        </w:drawing>
      </w:r>
    </w:p>
    <w:p w14:paraId="5DA66441" w14:textId="10F07DB4" w:rsidR="00BE4795" w:rsidRDefault="00BE4795" w:rsidP="00BE4795">
      <w:pPr>
        <w:pStyle w:val="Heading3"/>
      </w:pPr>
      <w:bookmarkStart w:id="146" w:name="_Toc453624684"/>
      <w:r>
        <w:lastRenderedPageBreak/>
        <w:t>Relations of the Event, Template, Item, EventItem, QuantifiedItem and Contribution entities</w:t>
      </w:r>
      <w:bookmarkEnd w:id="146"/>
    </w:p>
    <w:p w14:paraId="28821095" w14:textId="795B6155" w:rsidR="00BE4795" w:rsidRDefault="00BE4795" w:rsidP="00BE4795">
      <w:r w:rsidRPr="00BE4795">
        <w:rPr>
          <w:noProof/>
          <w:lang w:val="pt-PT" w:eastAsia="pt-PT"/>
        </w:rPr>
        <w:drawing>
          <wp:inline distT="0" distB="0" distL="0" distR="0" wp14:anchorId="2FF7AA21" wp14:editId="0FBA6E9F">
            <wp:extent cx="5400040" cy="5917509"/>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5917509"/>
                    </a:xfrm>
                    <a:prstGeom prst="rect">
                      <a:avLst/>
                    </a:prstGeom>
                    <a:noFill/>
                    <a:ln>
                      <a:noFill/>
                    </a:ln>
                  </pic:spPr>
                </pic:pic>
              </a:graphicData>
            </a:graphic>
          </wp:inline>
        </w:drawing>
      </w:r>
    </w:p>
    <w:p w14:paraId="41B1EEB1" w14:textId="74F9938C" w:rsidR="00BE4795" w:rsidRDefault="00BE4795" w:rsidP="00BE4795">
      <w:pPr>
        <w:pStyle w:val="Heading3"/>
      </w:pPr>
      <w:bookmarkStart w:id="147" w:name="_Toc453624685"/>
      <w:r>
        <w:lastRenderedPageBreak/>
        <w:t>Relations of the User entity</w:t>
      </w:r>
      <w:bookmarkEnd w:id="147"/>
    </w:p>
    <w:p w14:paraId="259E55C6" w14:textId="0493CD0C" w:rsidR="00BE4795" w:rsidRDefault="00BE4795" w:rsidP="00BE4795">
      <w:r w:rsidRPr="00BE4795">
        <w:rPr>
          <w:noProof/>
          <w:lang w:val="pt-PT" w:eastAsia="pt-PT"/>
        </w:rPr>
        <w:drawing>
          <wp:inline distT="0" distB="0" distL="0" distR="0" wp14:anchorId="03168FC5" wp14:editId="2F536B78">
            <wp:extent cx="5400040" cy="5960655"/>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5960655"/>
                    </a:xfrm>
                    <a:prstGeom prst="rect">
                      <a:avLst/>
                    </a:prstGeom>
                    <a:noFill/>
                    <a:ln>
                      <a:noFill/>
                    </a:ln>
                  </pic:spPr>
                </pic:pic>
              </a:graphicData>
            </a:graphic>
          </wp:inline>
        </w:drawing>
      </w:r>
    </w:p>
    <w:p w14:paraId="24ADB6F3" w14:textId="76575951" w:rsidR="00BE4795" w:rsidRDefault="00C931ED" w:rsidP="00C931ED">
      <w:pPr>
        <w:pStyle w:val="Heading3"/>
      </w:pPr>
      <w:bookmarkStart w:id="148" w:name="_Toc453624686"/>
      <w:r>
        <w:lastRenderedPageBreak/>
        <w:t>Relations of the Notification entity</w:t>
      </w:r>
      <w:bookmarkEnd w:id="148"/>
    </w:p>
    <w:p w14:paraId="100A6753" w14:textId="18754B86" w:rsidR="00C931ED" w:rsidRDefault="00C931ED" w:rsidP="00BE4795">
      <w:r w:rsidRPr="00C931ED">
        <w:rPr>
          <w:noProof/>
          <w:lang w:val="pt-PT" w:eastAsia="pt-PT"/>
        </w:rPr>
        <w:drawing>
          <wp:inline distT="0" distB="0" distL="0" distR="0" wp14:anchorId="1DD374D6" wp14:editId="4AF9D676">
            <wp:extent cx="5400040" cy="5465995"/>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5465995"/>
                    </a:xfrm>
                    <a:prstGeom prst="rect">
                      <a:avLst/>
                    </a:prstGeom>
                    <a:noFill/>
                    <a:ln>
                      <a:noFill/>
                    </a:ln>
                  </pic:spPr>
                </pic:pic>
              </a:graphicData>
            </a:graphic>
          </wp:inline>
        </w:drawing>
      </w:r>
    </w:p>
    <w:p w14:paraId="54896C74" w14:textId="7D56431D" w:rsidR="00C931ED" w:rsidRDefault="00C931ED" w:rsidP="00C931ED">
      <w:pPr>
        <w:pStyle w:val="Heading3"/>
      </w:pPr>
      <w:bookmarkStart w:id="149" w:name="_Toc453624687"/>
      <w:r>
        <w:lastRenderedPageBreak/>
        <w:t>Relations of the Member entity</w:t>
      </w:r>
      <w:bookmarkEnd w:id="149"/>
    </w:p>
    <w:p w14:paraId="7159AA1D" w14:textId="52017C00" w:rsidR="00C931ED" w:rsidRDefault="00C931ED" w:rsidP="00BE4795">
      <w:r w:rsidRPr="00C931ED">
        <w:rPr>
          <w:noProof/>
          <w:lang w:val="pt-PT" w:eastAsia="pt-PT"/>
        </w:rPr>
        <w:drawing>
          <wp:inline distT="0" distB="0" distL="0" distR="0" wp14:anchorId="508918DD" wp14:editId="6700BDC6">
            <wp:extent cx="5400040" cy="5424773"/>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5424773"/>
                    </a:xfrm>
                    <a:prstGeom prst="rect">
                      <a:avLst/>
                    </a:prstGeom>
                    <a:noFill/>
                    <a:ln>
                      <a:noFill/>
                    </a:ln>
                  </pic:spPr>
                </pic:pic>
              </a:graphicData>
            </a:graphic>
          </wp:inline>
        </w:drawing>
      </w:r>
    </w:p>
    <w:p w14:paraId="614E9E60" w14:textId="3F896C82" w:rsidR="00C931ED" w:rsidRDefault="00C931ED" w:rsidP="00C931ED">
      <w:pPr>
        <w:pStyle w:val="Heading3"/>
      </w:pPr>
      <w:bookmarkStart w:id="150" w:name="_Toc453624688"/>
      <w:r>
        <w:lastRenderedPageBreak/>
        <w:t>Relations of the Invitation entity</w:t>
      </w:r>
      <w:bookmarkEnd w:id="150"/>
    </w:p>
    <w:p w14:paraId="16148288" w14:textId="2C6EB0A6" w:rsidR="00C931ED" w:rsidRPr="00BE4795" w:rsidRDefault="00C931ED" w:rsidP="00BE4795">
      <w:r w:rsidRPr="00C931ED">
        <w:rPr>
          <w:noProof/>
          <w:lang w:val="pt-PT" w:eastAsia="pt-PT"/>
        </w:rPr>
        <w:drawing>
          <wp:inline distT="0" distB="0" distL="0" distR="0" wp14:anchorId="3208EE46" wp14:editId="324B4DCF">
            <wp:extent cx="5400040" cy="399062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990621"/>
                    </a:xfrm>
                    <a:prstGeom prst="rect">
                      <a:avLst/>
                    </a:prstGeom>
                    <a:noFill/>
                    <a:ln>
                      <a:noFill/>
                    </a:ln>
                  </pic:spPr>
                </pic:pic>
              </a:graphicData>
            </a:graphic>
          </wp:inline>
        </w:drawing>
      </w:r>
    </w:p>
    <w:sectPr w:rsidR="00C931ED" w:rsidRPr="00BE4795" w:rsidSect="00730AFE">
      <w:footerReference w:type="first" r:id="rId3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18B82" w14:textId="77777777" w:rsidR="00E514DF" w:rsidRDefault="00E514DF" w:rsidP="000614E1">
      <w:pPr>
        <w:spacing w:line="240" w:lineRule="auto"/>
      </w:pPr>
      <w:r>
        <w:separator/>
      </w:r>
    </w:p>
  </w:endnote>
  <w:endnote w:type="continuationSeparator" w:id="0">
    <w:p w14:paraId="2D30FA46" w14:textId="77777777" w:rsidR="00E514DF" w:rsidRDefault="00E514DF"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788011"/>
      <w:docPartObj>
        <w:docPartGallery w:val="Page Numbers (Bottom of Page)"/>
        <w:docPartUnique/>
      </w:docPartObj>
    </w:sdtPr>
    <w:sdtEndPr>
      <w:rPr>
        <w:noProof/>
      </w:rPr>
    </w:sdtEndPr>
    <w:sdtContent>
      <w:p w14:paraId="596E8DCA" w14:textId="4E432567" w:rsidR="00CB1452" w:rsidRDefault="00CB1452">
        <w:pPr>
          <w:pStyle w:val="Footer"/>
          <w:jc w:val="center"/>
        </w:pPr>
        <w:r>
          <w:fldChar w:fldCharType="begin"/>
        </w:r>
        <w:r>
          <w:instrText xml:space="preserve"> PAGE   \* MERGEFORMAT </w:instrText>
        </w:r>
        <w:r>
          <w:fldChar w:fldCharType="separate"/>
        </w:r>
        <w:r w:rsidR="00D60F5E">
          <w:rPr>
            <w:noProof/>
          </w:rPr>
          <w:t>36</w:t>
        </w:r>
        <w:r>
          <w:rPr>
            <w:noProof/>
          </w:rPr>
          <w:fldChar w:fldCharType="end"/>
        </w:r>
      </w:p>
    </w:sdtContent>
  </w:sdt>
  <w:p w14:paraId="014270CD" w14:textId="77777777" w:rsidR="00CB1452" w:rsidRDefault="00CB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984868"/>
      <w:docPartObj>
        <w:docPartGallery w:val="Page Numbers (Bottom of Page)"/>
        <w:docPartUnique/>
      </w:docPartObj>
    </w:sdtPr>
    <w:sdtEndPr>
      <w:rPr>
        <w:noProof/>
      </w:rPr>
    </w:sdtEndPr>
    <w:sdtContent>
      <w:p w14:paraId="07CC92C5" w14:textId="66CDAC7C" w:rsidR="00CB1452" w:rsidRDefault="00CB1452">
        <w:pPr>
          <w:pStyle w:val="Footer"/>
          <w:jc w:val="center"/>
        </w:pPr>
        <w:r>
          <w:fldChar w:fldCharType="begin"/>
        </w:r>
        <w:r>
          <w:instrText xml:space="preserve"> PAGE   \* MERGEFORMAT </w:instrText>
        </w:r>
        <w:r>
          <w:fldChar w:fldCharType="separate"/>
        </w:r>
        <w:r w:rsidR="00D60F5E">
          <w:rPr>
            <w:noProof/>
          </w:rPr>
          <w:t>xlii</w:t>
        </w:r>
        <w:r>
          <w:rPr>
            <w:noProof/>
          </w:rPr>
          <w:fldChar w:fldCharType="end"/>
        </w:r>
      </w:p>
    </w:sdtContent>
  </w:sdt>
  <w:p w14:paraId="4E274AD6" w14:textId="77777777" w:rsidR="00CB1452" w:rsidRDefault="00CB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5001493"/>
      <w:docPartObj>
        <w:docPartGallery w:val="Page Numbers (Bottom of Page)"/>
        <w:docPartUnique/>
      </w:docPartObj>
    </w:sdtPr>
    <w:sdtEndPr>
      <w:rPr>
        <w:noProof/>
      </w:rPr>
    </w:sdtEndPr>
    <w:sdtContent>
      <w:p w14:paraId="37F75424" w14:textId="05208439" w:rsidR="00CB1452" w:rsidRDefault="00CB1452">
        <w:pPr>
          <w:pStyle w:val="Footer"/>
          <w:jc w:val="center"/>
        </w:pPr>
        <w:r>
          <w:fldChar w:fldCharType="begin"/>
        </w:r>
        <w:r>
          <w:instrText xml:space="preserve"> PAGE   \* MERGEFORMAT </w:instrText>
        </w:r>
        <w:r>
          <w:fldChar w:fldCharType="separate"/>
        </w:r>
        <w:r w:rsidR="00D60F5E">
          <w:rPr>
            <w:noProof/>
          </w:rPr>
          <w:t>xlii</w:t>
        </w:r>
        <w:r>
          <w:rPr>
            <w:noProof/>
          </w:rPr>
          <w:fldChar w:fldCharType="end"/>
        </w:r>
      </w:p>
    </w:sdtContent>
  </w:sdt>
  <w:p w14:paraId="2663B7E8" w14:textId="77777777" w:rsidR="00CB1452" w:rsidRDefault="00CB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454666"/>
      <w:docPartObj>
        <w:docPartGallery w:val="Page Numbers (Bottom of Page)"/>
        <w:docPartUnique/>
      </w:docPartObj>
    </w:sdtPr>
    <w:sdtEndPr>
      <w:rPr>
        <w:noProof/>
      </w:rPr>
    </w:sdtEndPr>
    <w:sdtContent>
      <w:p w14:paraId="52F64875" w14:textId="1F885CC0" w:rsidR="00CB1452" w:rsidRDefault="00CB1452">
        <w:pPr>
          <w:pStyle w:val="Footer"/>
          <w:jc w:val="center"/>
        </w:pPr>
        <w:r>
          <w:fldChar w:fldCharType="begin"/>
        </w:r>
        <w:r>
          <w:instrText xml:space="preserve"> PAGE   \* MERGEFORMAT </w:instrText>
        </w:r>
        <w:r>
          <w:fldChar w:fldCharType="separate"/>
        </w:r>
        <w:r w:rsidR="00D60F5E">
          <w:rPr>
            <w:noProof/>
          </w:rPr>
          <w:t>xlii</w:t>
        </w:r>
        <w:r>
          <w:rPr>
            <w:noProof/>
          </w:rPr>
          <w:fldChar w:fldCharType="end"/>
        </w:r>
      </w:p>
    </w:sdtContent>
  </w:sdt>
  <w:p w14:paraId="4D469462" w14:textId="77777777" w:rsidR="00CB1452" w:rsidRDefault="00CB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665197"/>
      <w:docPartObj>
        <w:docPartGallery w:val="Page Numbers (Bottom of Page)"/>
        <w:docPartUnique/>
      </w:docPartObj>
    </w:sdtPr>
    <w:sdtEndPr>
      <w:rPr>
        <w:noProof/>
      </w:rPr>
    </w:sdtEndPr>
    <w:sdtContent>
      <w:p w14:paraId="3EDD9151" w14:textId="7357782A" w:rsidR="00CB1452" w:rsidRDefault="00CB1452" w:rsidP="008B671B">
        <w:pPr>
          <w:pStyle w:val="Footer"/>
          <w:jc w:val="center"/>
        </w:pPr>
        <w:r>
          <w:fldChar w:fldCharType="begin"/>
        </w:r>
        <w:r>
          <w:instrText xml:space="preserve"> PAGE   \* MERGEFORMAT </w:instrText>
        </w:r>
        <w:r>
          <w:fldChar w:fldCharType="separate"/>
        </w:r>
        <w:r w:rsidR="00D60F5E">
          <w:rPr>
            <w:noProof/>
          </w:rPr>
          <w:t>1</w:t>
        </w:r>
        <w:r>
          <w:rPr>
            <w:noProof/>
          </w:rPr>
          <w:fldChar w:fldCharType="end"/>
        </w:r>
      </w:p>
    </w:sdtContent>
  </w:sdt>
  <w:p w14:paraId="551CAA7D" w14:textId="77777777" w:rsidR="00CB1452" w:rsidRDefault="00CB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BD0FB" w14:textId="77777777" w:rsidR="00E514DF" w:rsidRDefault="00E514DF" w:rsidP="000614E1">
      <w:pPr>
        <w:spacing w:line="240" w:lineRule="auto"/>
      </w:pPr>
      <w:r>
        <w:separator/>
      </w:r>
    </w:p>
  </w:footnote>
  <w:footnote w:type="continuationSeparator" w:id="0">
    <w:p w14:paraId="353B707D" w14:textId="77777777" w:rsidR="00E514DF" w:rsidRDefault="00E514DF" w:rsidP="000614E1">
      <w:pPr>
        <w:spacing w:line="240" w:lineRule="auto"/>
      </w:pPr>
      <w:r>
        <w:continuationSeparator/>
      </w:r>
    </w:p>
  </w:footnote>
  <w:footnote w:id="1">
    <w:p w14:paraId="74B29F89" w14:textId="77777777" w:rsidR="00CB1452" w:rsidRPr="00B75231" w:rsidRDefault="00CB1452">
      <w:pPr>
        <w:pStyle w:val="FootnoteText"/>
      </w:pPr>
      <w:r>
        <w:rPr>
          <w:rStyle w:val="FootnoteReference"/>
        </w:rPr>
        <w:footnoteRef/>
      </w:r>
      <w:r w:rsidRPr="00B75231">
        <w:t xml:space="preserve"> Virtual machine, OS, application server</w:t>
      </w:r>
      <w:r>
        <w:t>,</w:t>
      </w:r>
      <w:r w:rsidRPr="00B75231">
        <w:t xml:space="preserve"> database, software deployment</w:t>
      </w:r>
      <w:r>
        <w:t>, security management, DNS setup, push notifications or interface to a push notifications service, interface to authentication service providers, etc.</w:t>
      </w:r>
    </w:p>
  </w:footnote>
  <w:footnote w:id="2">
    <w:p w14:paraId="4B35CF29" w14:textId="3EDD017B" w:rsidR="00CB1452" w:rsidRPr="00243A4A" w:rsidRDefault="00CB1452">
      <w:pPr>
        <w:pStyle w:val="FootnoteText"/>
      </w:pPr>
      <w:r>
        <w:rPr>
          <w:rStyle w:val="FootnoteReference"/>
        </w:rPr>
        <w:footnoteRef/>
      </w:r>
      <w:r w:rsidRPr="00243A4A">
        <w:t xml:space="preserve"> https://developer.android.com/about/dashboards/</w:t>
      </w:r>
    </w:p>
  </w:footnote>
  <w:footnote w:id="3">
    <w:p w14:paraId="039F3266" w14:textId="77777777" w:rsidR="00CB1452" w:rsidRPr="00CD50FA" w:rsidRDefault="00CB1452" w:rsidP="00BE0A5D">
      <w:pPr>
        <w:pStyle w:val="FootnoteText"/>
        <w:rPr>
          <w:lang w:val="pt-PT"/>
        </w:rPr>
      </w:pPr>
      <w:r>
        <w:rPr>
          <w:rStyle w:val="FootnoteReference"/>
        </w:rPr>
        <w:footnoteRef/>
      </w:r>
      <w:r w:rsidRPr="00CD50FA">
        <w:rPr>
          <w:lang w:val="pt-PT"/>
        </w:rPr>
        <w:t xml:space="preserve"> CPU: 1 core, RAM: 750Mb, HD: 20Gb, OS: Windows Server 2012 R2</w:t>
      </w:r>
    </w:p>
  </w:footnote>
  <w:footnote w:id="4">
    <w:p w14:paraId="0D5D2EA0" w14:textId="77777777" w:rsidR="00CB1452" w:rsidRDefault="00CB1452" w:rsidP="009E291D">
      <w:pPr>
        <w:pStyle w:val="FootnoteText"/>
      </w:pPr>
      <w:r>
        <w:rPr>
          <w:rStyle w:val="FootnoteReference"/>
        </w:rPr>
        <w:footnoteRef/>
      </w:r>
      <w:r>
        <w:t xml:space="preserve"> Opportunities leveraged by the use of this app in the context of our own app.</w:t>
      </w:r>
    </w:p>
  </w:footnote>
  <w:footnote w:id="5">
    <w:p w14:paraId="4AD2731C" w14:textId="77777777" w:rsidR="00CB1452" w:rsidRDefault="00CB1452" w:rsidP="009E291D">
      <w:pPr>
        <w:pStyle w:val="FootnoteText"/>
      </w:pPr>
      <w:r>
        <w:rPr>
          <w:rStyle w:val="FootnoteReference"/>
        </w:rPr>
        <w:footnoteRef/>
      </w:r>
      <w:r>
        <w:t xml:space="preserve"> Threads originated in case we make use of this app and our users become unsatisfied with our own app.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42574"/>
    <w:multiLevelType w:val="multilevel"/>
    <w:tmpl w:val="F0707A62"/>
    <w:styleLink w:val="HeadingsNumbering"/>
    <w:lvl w:ilvl="0">
      <w:start w:val="1"/>
      <w:numFmt w:val="decimal"/>
      <w:pStyle w:val="Heading1"/>
      <w:isLgl/>
      <w:lvlText w:val="%1."/>
      <w:lvlJc w:val="left"/>
      <w:pPr>
        <w:ind w:left="720" w:hanging="363"/>
      </w:pPr>
      <w:rPr>
        <w:rFonts w:hint="default"/>
      </w:rPr>
    </w:lvl>
    <w:lvl w:ilvl="1">
      <w:start w:val="1"/>
      <w:numFmt w:val="decimal"/>
      <w:pStyle w:val="Heading2"/>
      <w:isLgl/>
      <w:lvlText w:val="%1.%2."/>
      <w:lvlJc w:val="left"/>
      <w:pPr>
        <w:ind w:left="720" w:hanging="363"/>
      </w:pPr>
      <w:rPr>
        <w:rFonts w:hint="default"/>
      </w:rPr>
    </w:lvl>
    <w:lvl w:ilvl="2">
      <w:start w:val="1"/>
      <w:numFmt w:val="lowerRoman"/>
      <w:pStyle w:val="Heading3"/>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lowerLetter"/>
      <w:isLgl/>
      <w:lvlText w:val="%1.%2.%3.%4.%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F490D14"/>
    <w:multiLevelType w:val="hybridMultilevel"/>
    <w:tmpl w:val="D28CDEAA"/>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1D25D70"/>
    <w:multiLevelType w:val="hybridMultilevel"/>
    <w:tmpl w:val="BF8622C0"/>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4CF745F"/>
    <w:multiLevelType w:val="hybridMultilevel"/>
    <w:tmpl w:val="578062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B1118A"/>
    <w:multiLevelType w:val="multilevel"/>
    <w:tmpl w:val="CDA6E4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CD43609"/>
    <w:multiLevelType w:val="hybridMultilevel"/>
    <w:tmpl w:val="83A85936"/>
    <w:lvl w:ilvl="0" w:tplc="F53C9924">
      <w:start w:val="3"/>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D782618"/>
    <w:multiLevelType w:val="hybridMultilevel"/>
    <w:tmpl w:val="3DDEBCFE"/>
    <w:lvl w:ilvl="0" w:tplc="F53C9924">
      <w:start w:val="3"/>
      <w:numFmt w:val="bullet"/>
      <w:lvlText w:val="-"/>
      <w:lvlJc w:val="left"/>
      <w:pPr>
        <w:ind w:left="360" w:hanging="360"/>
      </w:pPr>
      <w:rPr>
        <w:rFonts w:ascii="Times New Roman" w:eastAsiaTheme="minorHAnsi" w:hAnsi="Times New Roman" w:cs="Times New Roman"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15:restartNumberingAfterBreak="0">
    <w:nsid w:val="7F1815EE"/>
    <w:multiLevelType w:val="multilevel"/>
    <w:tmpl w:val="F0707A62"/>
    <w:numStyleLink w:val="HeadingsNumbering"/>
  </w:abstractNum>
  <w:abstractNum w:abstractNumId="15" w15:restartNumberingAfterBreak="0">
    <w:nsid w:val="7F313DF0"/>
    <w:multiLevelType w:val="hybridMultilevel"/>
    <w:tmpl w:val="7BEA2A64"/>
    <w:lvl w:ilvl="0" w:tplc="0A9C4E68">
      <w:numFmt w:val="bullet"/>
      <w:lvlText w:val=""/>
      <w:lvlJc w:val="left"/>
      <w:pPr>
        <w:ind w:left="720" w:hanging="360"/>
      </w:pPr>
      <w:rPr>
        <w:rFonts w:ascii="Symbol" w:eastAsiaTheme="minorHAnsi" w:hAnsi="Symbol"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1"/>
  </w:num>
  <w:num w:numId="6">
    <w:abstractNumId w:val="6"/>
  </w:num>
  <w:num w:numId="7">
    <w:abstractNumId w:val="15"/>
  </w:num>
  <w:num w:numId="8">
    <w:abstractNumId w:val="10"/>
  </w:num>
  <w:num w:numId="9">
    <w:abstractNumId w:val="12"/>
  </w:num>
  <w:num w:numId="10">
    <w:abstractNumId w:val="4"/>
  </w:num>
  <w:num w:numId="11">
    <w:abstractNumId w:val="13"/>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1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72"/>
    <w:rsid w:val="00000696"/>
    <w:rsid w:val="00000D24"/>
    <w:rsid w:val="00016042"/>
    <w:rsid w:val="00020320"/>
    <w:rsid w:val="0002695E"/>
    <w:rsid w:val="000320CA"/>
    <w:rsid w:val="00044983"/>
    <w:rsid w:val="00044E10"/>
    <w:rsid w:val="000514B9"/>
    <w:rsid w:val="0005237C"/>
    <w:rsid w:val="0005356E"/>
    <w:rsid w:val="00056201"/>
    <w:rsid w:val="000614E1"/>
    <w:rsid w:val="00066080"/>
    <w:rsid w:val="00082008"/>
    <w:rsid w:val="000837A0"/>
    <w:rsid w:val="00086BE2"/>
    <w:rsid w:val="00093F3E"/>
    <w:rsid w:val="00096693"/>
    <w:rsid w:val="00097B8B"/>
    <w:rsid w:val="000A239A"/>
    <w:rsid w:val="000A4AA2"/>
    <w:rsid w:val="000B0D4B"/>
    <w:rsid w:val="000B3A22"/>
    <w:rsid w:val="000B6D75"/>
    <w:rsid w:val="000C0D6E"/>
    <w:rsid w:val="000C591A"/>
    <w:rsid w:val="000D07D2"/>
    <w:rsid w:val="000D4FE6"/>
    <w:rsid w:val="000D7167"/>
    <w:rsid w:val="000E2EA4"/>
    <w:rsid w:val="000E42CE"/>
    <w:rsid w:val="000E496B"/>
    <w:rsid w:val="001130C3"/>
    <w:rsid w:val="001220E3"/>
    <w:rsid w:val="00141BAD"/>
    <w:rsid w:val="00142358"/>
    <w:rsid w:val="001441C7"/>
    <w:rsid w:val="00145781"/>
    <w:rsid w:val="001471E3"/>
    <w:rsid w:val="00156623"/>
    <w:rsid w:val="00162249"/>
    <w:rsid w:val="001649B4"/>
    <w:rsid w:val="00174552"/>
    <w:rsid w:val="00174852"/>
    <w:rsid w:val="00191562"/>
    <w:rsid w:val="00195DEE"/>
    <w:rsid w:val="001A146F"/>
    <w:rsid w:val="001A2D44"/>
    <w:rsid w:val="001A658A"/>
    <w:rsid w:val="001A675B"/>
    <w:rsid w:val="001B0289"/>
    <w:rsid w:val="001B111E"/>
    <w:rsid w:val="001B54D5"/>
    <w:rsid w:val="001C472B"/>
    <w:rsid w:val="001C5A96"/>
    <w:rsid w:val="001D0C52"/>
    <w:rsid w:val="001D1153"/>
    <w:rsid w:val="001E0245"/>
    <w:rsid w:val="001E44BA"/>
    <w:rsid w:val="001F6405"/>
    <w:rsid w:val="002060B0"/>
    <w:rsid w:val="002179FC"/>
    <w:rsid w:val="00217F15"/>
    <w:rsid w:val="00241473"/>
    <w:rsid w:val="00242A7B"/>
    <w:rsid w:val="00243A4A"/>
    <w:rsid w:val="00243E89"/>
    <w:rsid w:val="00246DA8"/>
    <w:rsid w:val="0024797C"/>
    <w:rsid w:val="00250368"/>
    <w:rsid w:val="00265824"/>
    <w:rsid w:val="00273DFD"/>
    <w:rsid w:val="00277309"/>
    <w:rsid w:val="002833FC"/>
    <w:rsid w:val="00287DB1"/>
    <w:rsid w:val="0029196C"/>
    <w:rsid w:val="002B76FB"/>
    <w:rsid w:val="002E153F"/>
    <w:rsid w:val="002E64DB"/>
    <w:rsid w:val="002E68E1"/>
    <w:rsid w:val="002F0E8C"/>
    <w:rsid w:val="002F5806"/>
    <w:rsid w:val="00302995"/>
    <w:rsid w:val="0032341C"/>
    <w:rsid w:val="00327EA5"/>
    <w:rsid w:val="00331520"/>
    <w:rsid w:val="00340BAF"/>
    <w:rsid w:val="00341507"/>
    <w:rsid w:val="00341A7D"/>
    <w:rsid w:val="00345143"/>
    <w:rsid w:val="00345835"/>
    <w:rsid w:val="00350BFA"/>
    <w:rsid w:val="003630F2"/>
    <w:rsid w:val="00366D0C"/>
    <w:rsid w:val="003731D3"/>
    <w:rsid w:val="003737CF"/>
    <w:rsid w:val="0037703B"/>
    <w:rsid w:val="003853B2"/>
    <w:rsid w:val="00393052"/>
    <w:rsid w:val="003935CE"/>
    <w:rsid w:val="003968E7"/>
    <w:rsid w:val="003A2006"/>
    <w:rsid w:val="003A3C88"/>
    <w:rsid w:val="003A4534"/>
    <w:rsid w:val="003B1333"/>
    <w:rsid w:val="003B6868"/>
    <w:rsid w:val="003C5851"/>
    <w:rsid w:val="003D20EE"/>
    <w:rsid w:val="003D6A38"/>
    <w:rsid w:val="003E5A2E"/>
    <w:rsid w:val="003E5BBD"/>
    <w:rsid w:val="003E5FDA"/>
    <w:rsid w:val="004022BA"/>
    <w:rsid w:val="0041155D"/>
    <w:rsid w:val="00412931"/>
    <w:rsid w:val="004223F4"/>
    <w:rsid w:val="00423DA5"/>
    <w:rsid w:val="004432B9"/>
    <w:rsid w:val="00446A99"/>
    <w:rsid w:val="00447E3B"/>
    <w:rsid w:val="00450922"/>
    <w:rsid w:val="00457A56"/>
    <w:rsid w:val="004642D6"/>
    <w:rsid w:val="0046724B"/>
    <w:rsid w:val="00471590"/>
    <w:rsid w:val="00471D1F"/>
    <w:rsid w:val="0047615C"/>
    <w:rsid w:val="00492644"/>
    <w:rsid w:val="00497126"/>
    <w:rsid w:val="004A1C4D"/>
    <w:rsid w:val="004A5EA5"/>
    <w:rsid w:val="004B7577"/>
    <w:rsid w:val="004C306A"/>
    <w:rsid w:val="004C37DC"/>
    <w:rsid w:val="004C6463"/>
    <w:rsid w:val="004E1C1E"/>
    <w:rsid w:val="004E55AE"/>
    <w:rsid w:val="004F3A58"/>
    <w:rsid w:val="004F3F55"/>
    <w:rsid w:val="00500A2D"/>
    <w:rsid w:val="00500E61"/>
    <w:rsid w:val="00501B7A"/>
    <w:rsid w:val="00507468"/>
    <w:rsid w:val="00507FCC"/>
    <w:rsid w:val="005223B2"/>
    <w:rsid w:val="00523755"/>
    <w:rsid w:val="00526D12"/>
    <w:rsid w:val="00534E05"/>
    <w:rsid w:val="0053600F"/>
    <w:rsid w:val="00536F59"/>
    <w:rsid w:val="00540B13"/>
    <w:rsid w:val="00557BDC"/>
    <w:rsid w:val="00560167"/>
    <w:rsid w:val="00561DCB"/>
    <w:rsid w:val="00563101"/>
    <w:rsid w:val="005661BC"/>
    <w:rsid w:val="00567668"/>
    <w:rsid w:val="0057240C"/>
    <w:rsid w:val="0057787D"/>
    <w:rsid w:val="00583FA1"/>
    <w:rsid w:val="00591513"/>
    <w:rsid w:val="0059316E"/>
    <w:rsid w:val="00597397"/>
    <w:rsid w:val="005A70E5"/>
    <w:rsid w:val="005B0964"/>
    <w:rsid w:val="005C0D80"/>
    <w:rsid w:val="005C3A00"/>
    <w:rsid w:val="005C7800"/>
    <w:rsid w:val="005D40D7"/>
    <w:rsid w:val="005D7945"/>
    <w:rsid w:val="005E0A2F"/>
    <w:rsid w:val="005F2A7F"/>
    <w:rsid w:val="005F2B60"/>
    <w:rsid w:val="005F3A61"/>
    <w:rsid w:val="005F5B6B"/>
    <w:rsid w:val="006100C0"/>
    <w:rsid w:val="00615AD4"/>
    <w:rsid w:val="00621B5D"/>
    <w:rsid w:val="006260DD"/>
    <w:rsid w:val="0063525D"/>
    <w:rsid w:val="006475C2"/>
    <w:rsid w:val="006514AA"/>
    <w:rsid w:val="00652C68"/>
    <w:rsid w:val="006646BE"/>
    <w:rsid w:val="006650EF"/>
    <w:rsid w:val="00665D4E"/>
    <w:rsid w:val="00666AA7"/>
    <w:rsid w:val="00684957"/>
    <w:rsid w:val="006B1B55"/>
    <w:rsid w:val="006B51A9"/>
    <w:rsid w:val="006B7CA6"/>
    <w:rsid w:val="006C05F3"/>
    <w:rsid w:val="006C3103"/>
    <w:rsid w:val="006C3BCB"/>
    <w:rsid w:val="006C57FD"/>
    <w:rsid w:val="006D14E5"/>
    <w:rsid w:val="006D360F"/>
    <w:rsid w:val="006E03CD"/>
    <w:rsid w:val="006E40F1"/>
    <w:rsid w:val="006E4776"/>
    <w:rsid w:val="006F6CF5"/>
    <w:rsid w:val="006F7351"/>
    <w:rsid w:val="00701369"/>
    <w:rsid w:val="00702DED"/>
    <w:rsid w:val="007101CC"/>
    <w:rsid w:val="007105A1"/>
    <w:rsid w:val="00714423"/>
    <w:rsid w:val="00715133"/>
    <w:rsid w:val="00730AFE"/>
    <w:rsid w:val="00732F07"/>
    <w:rsid w:val="00734ED9"/>
    <w:rsid w:val="00746D67"/>
    <w:rsid w:val="00751685"/>
    <w:rsid w:val="00752731"/>
    <w:rsid w:val="00753145"/>
    <w:rsid w:val="00753A5B"/>
    <w:rsid w:val="00765C81"/>
    <w:rsid w:val="00772C51"/>
    <w:rsid w:val="00772D18"/>
    <w:rsid w:val="00773157"/>
    <w:rsid w:val="00796B7C"/>
    <w:rsid w:val="007A253C"/>
    <w:rsid w:val="007A4C9C"/>
    <w:rsid w:val="007A4D26"/>
    <w:rsid w:val="007C14F8"/>
    <w:rsid w:val="007C2B9B"/>
    <w:rsid w:val="007C561D"/>
    <w:rsid w:val="007D0679"/>
    <w:rsid w:val="007D3368"/>
    <w:rsid w:val="007D5947"/>
    <w:rsid w:val="007E0B3E"/>
    <w:rsid w:val="007E472E"/>
    <w:rsid w:val="007F2767"/>
    <w:rsid w:val="00805D0D"/>
    <w:rsid w:val="00817579"/>
    <w:rsid w:val="008201DC"/>
    <w:rsid w:val="008259B7"/>
    <w:rsid w:val="00831CD9"/>
    <w:rsid w:val="00832A48"/>
    <w:rsid w:val="008376EE"/>
    <w:rsid w:val="00850590"/>
    <w:rsid w:val="00852F86"/>
    <w:rsid w:val="00856D5E"/>
    <w:rsid w:val="00862B57"/>
    <w:rsid w:val="00890EA6"/>
    <w:rsid w:val="008924F3"/>
    <w:rsid w:val="00893224"/>
    <w:rsid w:val="008966E4"/>
    <w:rsid w:val="0089688E"/>
    <w:rsid w:val="008A0589"/>
    <w:rsid w:val="008A430A"/>
    <w:rsid w:val="008B1462"/>
    <w:rsid w:val="008B212A"/>
    <w:rsid w:val="008B5415"/>
    <w:rsid w:val="008B671B"/>
    <w:rsid w:val="008C486E"/>
    <w:rsid w:val="008C51D6"/>
    <w:rsid w:val="008D392A"/>
    <w:rsid w:val="008E0330"/>
    <w:rsid w:val="008E2407"/>
    <w:rsid w:val="008E4272"/>
    <w:rsid w:val="008F3C3B"/>
    <w:rsid w:val="008F4734"/>
    <w:rsid w:val="0090109D"/>
    <w:rsid w:val="00906893"/>
    <w:rsid w:val="0091035D"/>
    <w:rsid w:val="00911377"/>
    <w:rsid w:val="00915A1B"/>
    <w:rsid w:val="0091684A"/>
    <w:rsid w:val="00921D35"/>
    <w:rsid w:val="00925394"/>
    <w:rsid w:val="0093213D"/>
    <w:rsid w:val="00946F26"/>
    <w:rsid w:val="00983E03"/>
    <w:rsid w:val="00985ADC"/>
    <w:rsid w:val="0098645C"/>
    <w:rsid w:val="00992AD5"/>
    <w:rsid w:val="009965EA"/>
    <w:rsid w:val="009A7C43"/>
    <w:rsid w:val="009B6044"/>
    <w:rsid w:val="009C2208"/>
    <w:rsid w:val="009C259D"/>
    <w:rsid w:val="009D4B4B"/>
    <w:rsid w:val="009D6841"/>
    <w:rsid w:val="009E291D"/>
    <w:rsid w:val="009F0A8F"/>
    <w:rsid w:val="00A01B8C"/>
    <w:rsid w:val="00A061FE"/>
    <w:rsid w:val="00A0676B"/>
    <w:rsid w:val="00A12551"/>
    <w:rsid w:val="00A41286"/>
    <w:rsid w:val="00A4129C"/>
    <w:rsid w:val="00A41754"/>
    <w:rsid w:val="00A60EF1"/>
    <w:rsid w:val="00A6100B"/>
    <w:rsid w:val="00A61A12"/>
    <w:rsid w:val="00A6737C"/>
    <w:rsid w:val="00A70143"/>
    <w:rsid w:val="00A862A7"/>
    <w:rsid w:val="00A941CE"/>
    <w:rsid w:val="00AB0EC2"/>
    <w:rsid w:val="00AB67CF"/>
    <w:rsid w:val="00AC2372"/>
    <w:rsid w:val="00AD1D77"/>
    <w:rsid w:val="00AD3FBD"/>
    <w:rsid w:val="00AD5748"/>
    <w:rsid w:val="00AD6BB4"/>
    <w:rsid w:val="00AD7B7C"/>
    <w:rsid w:val="00AE3F7A"/>
    <w:rsid w:val="00AE5FE6"/>
    <w:rsid w:val="00AF306D"/>
    <w:rsid w:val="00AF4F3D"/>
    <w:rsid w:val="00AF6F17"/>
    <w:rsid w:val="00B133D5"/>
    <w:rsid w:val="00B22BC7"/>
    <w:rsid w:val="00B25F0A"/>
    <w:rsid w:val="00B27A71"/>
    <w:rsid w:val="00B330FD"/>
    <w:rsid w:val="00B35671"/>
    <w:rsid w:val="00B4116B"/>
    <w:rsid w:val="00B51EB6"/>
    <w:rsid w:val="00B551DC"/>
    <w:rsid w:val="00B65376"/>
    <w:rsid w:val="00B75231"/>
    <w:rsid w:val="00B8207F"/>
    <w:rsid w:val="00B928AA"/>
    <w:rsid w:val="00BA3017"/>
    <w:rsid w:val="00BA7E30"/>
    <w:rsid w:val="00BC7E50"/>
    <w:rsid w:val="00BD76A0"/>
    <w:rsid w:val="00BE0A5D"/>
    <w:rsid w:val="00BE427A"/>
    <w:rsid w:val="00BE4795"/>
    <w:rsid w:val="00C03BCF"/>
    <w:rsid w:val="00C05A8F"/>
    <w:rsid w:val="00C10C54"/>
    <w:rsid w:val="00C13E7F"/>
    <w:rsid w:val="00C13FE5"/>
    <w:rsid w:val="00C143F5"/>
    <w:rsid w:val="00C24EE9"/>
    <w:rsid w:val="00C329B0"/>
    <w:rsid w:val="00C34F51"/>
    <w:rsid w:val="00C445F8"/>
    <w:rsid w:val="00C4664C"/>
    <w:rsid w:val="00C52DC7"/>
    <w:rsid w:val="00C657AF"/>
    <w:rsid w:val="00C74CFA"/>
    <w:rsid w:val="00C82983"/>
    <w:rsid w:val="00C931ED"/>
    <w:rsid w:val="00CA25A4"/>
    <w:rsid w:val="00CA436E"/>
    <w:rsid w:val="00CA6348"/>
    <w:rsid w:val="00CB1452"/>
    <w:rsid w:val="00CB3748"/>
    <w:rsid w:val="00CC3CD5"/>
    <w:rsid w:val="00CC6E45"/>
    <w:rsid w:val="00CD50FA"/>
    <w:rsid w:val="00CF1E9B"/>
    <w:rsid w:val="00CF2852"/>
    <w:rsid w:val="00D12FA9"/>
    <w:rsid w:val="00D139CF"/>
    <w:rsid w:val="00D20820"/>
    <w:rsid w:val="00D26C67"/>
    <w:rsid w:val="00D307B9"/>
    <w:rsid w:val="00D31B74"/>
    <w:rsid w:val="00D41A4E"/>
    <w:rsid w:val="00D43331"/>
    <w:rsid w:val="00D52C31"/>
    <w:rsid w:val="00D56D02"/>
    <w:rsid w:val="00D60F5E"/>
    <w:rsid w:val="00D672CE"/>
    <w:rsid w:val="00D72059"/>
    <w:rsid w:val="00D824D8"/>
    <w:rsid w:val="00D94369"/>
    <w:rsid w:val="00D9445E"/>
    <w:rsid w:val="00D971BC"/>
    <w:rsid w:val="00D97D0E"/>
    <w:rsid w:val="00DA1EB8"/>
    <w:rsid w:val="00DA6AB5"/>
    <w:rsid w:val="00DB0214"/>
    <w:rsid w:val="00DB202E"/>
    <w:rsid w:val="00DB4F07"/>
    <w:rsid w:val="00DB7697"/>
    <w:rsid w:val="00DC28AA"/>
    <w:rsid w:val="00DD0073"/>
    <w:rsid w:val="00DD3CDE"/>
    <w:rsid w:val="00DE243A"/>
    <w:rsid w:val="00DE7BD2"/>
    <w:rsid w:val="00DF31DA"/>
    <w:rsid w:val="00E01F6C"/>
    <w:rsid w:val="00E052BE"/>
    <w:rsid w:val="00E0572F"/>
    <w:rsid w:val="00E06497"/>
    <w:rsid w:val="00E11C84"/>
    <w:rsid w:val="00E1297D"/>
    <w:rsid w:val="00E20AE8"/>
    <w:rsid w:val="00E24984"/>
    <w:rsid w:val="00E27C42"/>
    <w:rsid w:val="00E37D11"/>
    <w:rsid w:val="00E514DF"/>
    <w:rsid w:val="00E54E58"/>
    <w:rsid w:val="00E576A8"/>
    <w:rsid w:val="00E70EAE"/>
    <w:rsid w:val="00E71016"/>
    <w:rsid w:val="00E749E8"/>
    <w:rsid w:val="00E9331E"/>
    <w:rsid w:val="00E940C3"/>
    <w:rsid w:val="00E949DE"/>
    <w:rsid w:val="00E965AF"/>
    <w:rsid w:val="00EA45A8"/>
    <w:rsid w:val="00EA497D"/>
    <w:rsid w:val="00EB21C4"/>
    <w:rsid w:val="00EC167F"/>
    <w:rsid w:val="00ED259E"/>
    <w:rsid w:val="00ED3B72"/>
    <w:rsid w:val="00EE630D"/>
    <w:rsid w:val="00EF45D8"/>
    <w:rsid w:val="00F0216B"/>
    <w:rsid w:val="00F20C9F"/>
    <w:rsid w:val="00F222C2"/>
    <w:rsid w:val="00F230C9"/>
    <w:rsid w:val="00F2321B"/>
    <w:rsid w:val="00F33308"/>
    <w:rsid w:val="00F354FD"/>
    <w:rsid w:val="00F41F8F"/>
    <w:rsid w:val="00F44486"/>
    <w:rsid w:val="00F51FC4"/>
    <w:rsid w:val="00F55677"/>
    <w:rsid w:val="00F62FF1"/>
    <w:rsid w:val="00F67905"/>
    <w:rsid w:val="00F71638"/>
    <w:rsid w:val="00F844F9"/>
    <w:rsid w:val="00F84993"/>
    <w:rsid w:val="00F9476D"/>
    <w:rsid w:val="00FA63D4"/>
    <w:rsid w:val="00FC0D92"/>
    <w:rsid w:val="00FC1032"/>
    <w:rsid w:val="00FC667E"/>
    <w:rsid w:val="00FD32A6"/>
    <w:rsid w:val="00FD3B43"/>
    <w:rsid w:val="00FE7150"/>
    <w:rsid w:val="00FF6E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C6F70"/>
  <w15:docId w15:val="{978015E4-CEB1-4458-A1D9-326CB88C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755"/>
    <w:pPr>
      <w:spacing w:after="0"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523755"/>
    <w:pPr>
      <w:keepNext/>
      <w:keepLines/>
      <w:pageBreakBefore/>
      <w:numPr>
        <w:numId w:val="13"/>
      </w:numPr>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523755"/>
    <w:pPr>
      <w:keepNext/>
      <w:keepLines/>
      <w:numPr>
        <w:ilvl w:val="1"/>
        <w:numId w:val="1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23755"/>
    <w:pPr>
      <w:keepNext/>
      <w:keepLines/>
      <w:numPr>
        <w:ilvl w:val="2"/>
        <w:numId w:val="13"/>
      </w:numPr>
      <w:spacing w:before="20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B551DC"/>
    <w:pPr>
      <w:keepNext/>
      <w:keepLines/>
      <w:spacing w:before="40"/>
      <w:ind w:left="720" w:hanging="363"/>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B551DC"/>
    <w:pPr>
      <w:keepNext/>
      <w:keepLines/>
      <w:spacing w:before="40"/>
      <w:ind w:left="720" w:hanging="363"/>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rsid w:val="005237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3755"/>
  </w:style>
  <w:style w:type="paragraph" w:styleId="BalloonText">
    <w:name w:val="Balloon Text"/>
    <w:basedOn w:val="Normal"/>
    <w:link w:val="BalloonTextChar"/>
    <w:uiPriority w:val="99"/>
    <w:semiHidden/>
    <w:unhideWhenUsed/>
    <w:rsid w:val="005237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755"/>
    <w:rPr>
      <w:rFonts w:ascii="Tahoma" w:hAnsi="Tahoma" w:cs="Tahoma"/>
      <w:sz w:val="16"/>
      <w:szCs w:val="16"/>
      <w:lang w:val="en-US"/>
    </w:rPr>
  </w:style>
  <w:style w:type="character" w:customStyle="1" w:styleId="Heading1Char">
    <w:name w:val="Heading 1 Char"/>
    <w:basedOn w:val="DefaultParagraphFont"/>
    <w:link w:val="Heading1"/>
    <w:uiPriority w:val="9"/>
    <w:rsid w:val="00523755"/>
    <w:rPr>
      <w:rFonts w:ascii="Times New Roman" w:eastAsiaTheme="majorEastAsia" w:hAnsi="Times New Roman" w:cstheme="majorBidi"/>
      <w:b/>
      <w:bCs/>
      <w:sz w:val="40"/>
      <w:szCs w:val="28"/>
      <w:lang w:val="en-US"/>
    </w:rPr>
  </w:style>
  <w:style w:type="character" w:customStyle="1" w:styleId="Heading2Char">
    <w:name w:val="Heading 2 Char"/>
    <w:basedOn w:val="DefaultParagraphFont"/>
    <w:link w:val="Heading2"/>
    <w:uiPriority w:val="9"/>
    <w:rsid w:val="00523755"/>
    <w:rPr>
      <w:rFonts w:ascii="Times New Roman" w:eastAsiaTheme="majorEastAsia" w:hAnsi="Times New Roman" w:cstheme="majorBidi"/>
      <w:b/>
      <w:bCs/>
      <w:sz w:val="26"/>
      <w:szCs w:val="26"/>
      <w:lang w:val="en-US"/>
    </w:rPr>
  </w:style>
  <w:style w:type="paragraph" w:styleId="TOC1">
    <w:name w:val="toc 1"/>
    <w:basedOn w:val="Normal"/>
    <w:next w:val="Normal"/>
    <w:uiPriority w:val="39"/>
    <w:unhideWhenUsed/>
    <w:rsid w:val="00523755"/>
    <w:pPr>
      <w:spacing w:before="120" w:after="120"/>
      <w:jc w:val="left"/>
    </w:pPr>
    <w:rPr>
      <w:b/>
      <w:bCs/>
      <w:caps/>
      <w:sz w:val="20"/>
      <w:szCs w:val="20"/>
    </w:rPr>
  </w:style>
  <w:style w:type="paragraph" w:styleId="TOC2">
    <w:name w:val="toc 2"/>
    <w:basedOn w:val="Normal"/>
    <w:next w:val="Normal"/>
    <w:uiPriority w:val="39"/>
    <w:unhideWhenUsed/>
    <w:rsid w:val="00523755"/>
    <w:pPr>
      <w:ind w:left="220"/>
      <w:jc w:val="left"/>
    </w:pPr>
    <w:rPr>
      <w:smallCaps/>
      <w:sz w:val="20"/>
      <w:szCs w:val="20"/>
    </w:rPr>
  </w:style>
  <w:style w:type="paragraph" w:styleId="TOC3">
    <w:name w:val="toc 3"/>
    <w:basedOn w:val="Normal"/>
    <w:next w:val="Normal"/>
    <w:uiPriority w:val="39"/>
    <w:unhideWhenUsed/>
    <w:rsid w:val="00523755"/>
    <w:pPr>
      <w:ind w:left="440"/>
      <w:jc w:val="left"/>
    </w:pPr>
    <w:rPr>
      <w:i/>
      <w:iCs/>
      <w:sz w:val="20"/>
      <w:szCs w:val="20"/>
    </w:rPr>
  </w:style>
  <w:style w:type="paragraph" w:styleId="TOC4">
    <w:name w:val="toc 4"/>
    <w:basedOn w:val="Normal"/>
    <w:next w:val="Normal"/>
    <w:autoRedefine/>
    <w:uiPriority w:val="39"/>
    <w:unhideWhenUsed/>
    <w:rsid w:val="00523755"/>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523755"/>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523755"/>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523755"/>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523755"/>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523755"/>
    <w:pPr>
      <w:ind w:left="1760"/>
      <w:jc w:val="left"/>
    </w:pPr>
    <w:rPr>
      <w:rFonts w:asciiTheme="minorHAnsi" w:hAnsiTheme="minorHAnsi"/>
      <w:sz w:val="18"/>
      <w:szCs w:val="18"/>
    </w:rPr>
  </w:style>
  <w:style w:type="character" w:styleId="Hyperlink">
    <w:name w:val="Hyperlink"/>
    <w:basedOn w:val="DefaultParagraphFont"/>
    <w:uiPriority w:val="99"/>
    <w:unhideWhenUsed/>
    <w:rsid w:val="00523755"/>
    <w:rPr>
      <w:color w:val="5F5F5F" w:themeColor="hyperlink"/>
      <w:u w:val="single"/>
    </w:rPr>
  </w:style>
  <w:style w:type="character" w:customStyle="1" w:styleId="Heading3Char">
    <w:name w:val="Heading 3 Char"/>
    <w:basedOn w:val="DefaultParagraphFont"/>
    <w:link w:val="Heading3"/>
    <w:uiPriority w:val="9"/>
    <w:rsid w:val="00523755"/>
    <w:rPr>
      <w:rFonts w:ascii="Times New Roman" w:eastAsiaTheme="majorEastAsia" w:hAnsi="Times New Roman" w:cstheme="majorBidi"/>
      <w:b/>
      <w:bCs/>
      <w:sz w:val="26"/>
      <w:lang w:val="en-US"/>
    </w:rPr>
  </w:style>
  <w:style w:type="paragraph" w:styleId="ListParagraph">
    <w:name w:val="List Paragraph"/>
    <w:basedOn w:val="Normal"/>
    <w:uiPriority w:val="34"/>
    <w:qFormat/>
    <w:rsid w:val="00523755"/>
    <w:pPr>
      <w:ind w:left="720"/>
      <w:contextualSpacing/>
    </w:pPr>
  </w:style>
  <w:style w:type="paragraph" w:styleId="Header">
    <w:name w:val="header"/>
    <w:basedOn w:val="Normal"/>
    <w:link w:val="HeaderChar"/>
    <w:uiPriority w:val="99"/>
    <w:unhideWhenUsed/>
    <w:rsid w:val="00523755"/>
    <w:pPr>
      <w:tabs>
        <w:tab w:val="center" w:pos="4252"/>
        <w:tab w:val="right" w:pos="8504"/>
      </w:tabs>
      <w:spacing w:line="240" w:lineRule="auto"/>
    </w:pPr>
  </w:style>
  <w:style w:type="character" w:customStyle="1" w:styleId="HeaderChar">
    <w:name w:val="Header Char"/>
    <w:basedOn w:val="DefaultParagraphFont"/>
    <w:link w:val="Header"/>
    <w:uiPriority w:val="99"/>
    <w:rsid w:val="00523755"/>
    <w:rPr>
      <w:rFonts w:ascii="Times New Roman" w:hAnsi="Times New Roman"/>
      <w:lang w:val="en-US"/>
    </w:rPr>
  </w:style>
  <w:style w:type="paragraph" w:styleId="Footer">
    <w:name w:val="footer"/>
    <w:basedOn w:val="Normal"/>
    <w:link w:val="FooterChar"/>
    <w:uiPriority w:val="99"/>
    <w:unhideWhenUsed/>
    <w:rsid w:val="00523755"/>
    <w:pPr>
      <w:tabs>
        <w:tab w:val="center" w:pos="4252"/>
        <w:tab w:val="right" w:pos="8504"/>
      </w:tabs>
      <w:spacing w:line="240" w:lineRule="auto"/>
    </w:pPr>
  </w:style>
  <w:style w:type="character" w:customStyle="1" w:styleId="FooterChar">
    <w:name w:val="Footer Char"/>
    <w:basedOn w:val="DefaultParagraphFont"/>
    <w:link w:val="Footer"/>
    <w:uiPriority w:val="99"/>
    <w:rsid w:val="00523755"/>
    <w:rPr>
      <w:rFonts w:ascii="Times New Roman" w:hAnsi="Times New Roman"/>
      <w:lang w:val="en-US"/>
    </w:rPr>
  </w:style>
  <w:style w:type="paragraph" w:styleId="Caption">
    <w:name w:val="caption"/>
    <w:basedOn w:val="Normal"/>
    <w:next w:val="Normal"/>
    <w:uiPriority w:val="35"/>
    <w:unhideWhenUsed/>
    <w:rsid w:val="00523755"/>
    <w:pPr>
      <w:spacing w:after="360" w:line="240" w:lineRule="auto"/>
      <w:jc w:val="center"/>
    </w:pPr>
    <w:rPr>
      <w:bCs/>
      <w:sz w:val="18"/>
      <w:szCs w:val="18"/>
    </w:rPr>
  </w:style>
  <w:style w:type="paragraph" w:styleId="TableofFigures">
    <w:name w:val="table of figures"/>
    <w:basedOn w:val="Normal"/>
    <w:next w:val="Normal"/>
    <w:uiPriority w:val="99"/>
    <w:unhideWhenUsed/>
    <w:rsid w:val="00523755"/>
  </w:style>
  <w:style w:type="table" w:styleId="TableGrid">
    <w:name w:val="Table Grid"/>
    <w:basedOn w:val="TableNormal"/>
    <w:uiPriority w:val="59"/>
    <w:rsid w:val="00523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3755"/>
    <w:rPr>
      <w:color w:val="808080"/>
    </w:rPr>
  </w:style>
  <w:style w:type="paragraph" w:styleId="FootnoteText">
    <w:name w:val="footnote text"/>
    <w:basedOn w:val="Normal"/>
    <w:link w:val="FootnoteTextChar"/>
    <w:uiPriority w:val="99"/>
    <w:semiHidden/>
    <w:unhideWhenUsed/>
    <w:rsid w:val="00523755"/>
    <w:pPr>
      <w:spacing w:line="240" w:lineRule="auto"/>
    </w:pPr>
    <w:rPr>
      <w:sz w:val="20"/>
      <w:szCs w:val="20"/>
    </w:rPr>
  </w:style>
  <w:style w:type="character" w:customStyle="1" w:styleId="FootnoteTextChar">
    <w:name w:val="Footnote Text Char"/>
    <w:basedOn w:val="DefaultParagraphFont"/>
    <w:link w:val="FootnoteText"/>
    <w:uiPriority w:val="99"/>
    <w:semiHidden/>
    <w:rsid w:val="00523755"/>
    <w:rPr>
      <w:rFonts w:ascii="Times New Roman" w:hAnsi="Times New Roman"/>
      <w:sz w:val="20"/>
      <w:szCs w:val="20"/>
      <w:lang w:val="en-US"/>
    </w:rPr>
  </w:style>
  <w:style w:type="character" w:styleId="FootnoteReference">
    <w:name w:val="footnote reference"/>
    <w:basedOn w:val="DefaultParagraphFont"/>
    <w:uiPriority w:val="99"/>
    <w:semiHidden/>
    <w:unhideWhenUsed/>
    <w:rsid w:val="00523755"/>
    <w:rPr>
      <w:vertAlign w:val="superscript"/>
    </w:rPr>
  </w:style>
  <w:style w:type="paragraph" w:styleId="Bibliography">
    <w:name w:val="Bibliography"/>
    <w:basedOn w:val="Normal"/>
    <w:next w:val="Normal"/>
    <w:uiPriority w:val="37"/>
    <w:unhideWhenUsed/>
    <w:rsid w:val="00523755"/>
  </w:style>
  <w:style w:type="paragraph" w:styleId="Title">
    <w:name w:val="Title"/>
    <w:basedOn w:val="Normal"/>
    <w:next w:val="Normal"/>
    <w:link w:val="TitleChar"/>
    <w:uiPriority w:val="10"/>
    <w:qFormat/>
    <w:rsid w:val="00523755"/>
    <w:pPr>
      <w:spacing w:after="1200"/>
      <w:contextualSpacing/>
      <w:jc w:val="center"/>
    </w:pPr>
    <w:rPr>
      <w:b/>
      <w:sz w:val="36"/>
    </w:rPr>
  </w:style>
  <w:style w:type="character" w:customStyle="1" w:styleId="TitleChar">
    <w:name w:val="Title Char"/>
    <w:basedOn w:val="DefaultParagraphFont"/>
    <w:link w:val="Title"/>
    <w:uiPriority w:val="10"/>
    <w:rsid w:val="00523755"/>
    <w:rPr>
      <w:rFonts w:ascii="Times New Roman" w:hAnsi="Times New Roman"/>
      <w:b/>
      <w:sz w:val="36"/>
      <w:lang w:val="en-US"/>
    </w:rPr>
  </w:style>
  <w:style w:type="paragraph" w:customStyle="1" w:styleId="Coverpagetop">
    <w:name w:val="Cover page top"/>
    <w:basedOn w:val="Normal"/>
    <w:link w:val="CoverpagetopChar"/>
    <w:rsid w:val="00523755"/>
    <w:pPr>
      <w:spacing w:after="1320" w:line="240" w:lineRule="auto"/>
    </w:pPr>
    <w:rPr>
      <w:noProof/>
      <w:lang w:eastAsia="pt-PT"/>
    </w:rPr>
  </w:style>
  <w:style w:type="paragraph" w:customStyle="1" w:styleId="CoverPageauthor">
    <w:name w:val="Cover Page author"/>
    <w:basedOn w:val="Normal"/>
    <w:link w:val="CoverPageauthorChar"/>
    <w:rsid w:val="00523755"/>
    <w:pPr>
      <w:spacing w:after="1560"/>
      <w:contextualSpacing/>
      <w:jc w:val="center"/>
    </w:pPr>
    <w:rPr>
      <w:noProof/>
    </w:rPr>
  </w:style>
  <w:style w:type="character" w:customStyle="1" w:styleId="CoverpagetopChar">
    <w:name w:val="Cover page top Char"/>
    <w:basedOn w:val="DefaultParagraphFont"/>
    <w:link w:val="Coverpagetop"/>
    <w:rsid w:val="00523755"/>
    <w:rPr>
      <w:rFonts w:ascii="Times New Roman" w:hAnsi="Times New Roman"/>
      <w:noProof/>
      <w:lang w:val="en-US" w:eastAsia="pt-PT"/>
    </w:rPr>
  </w:style>
  <w:style w:type="paragraph" w:customStyle="1" w:styleId="CoverPagetitle">
    <w:name w:val="Cover Page title"/>
    <w:basedOn w:val="Title"/>
    <w:link w:val="CoverPagetitleChar"/>
    <w:rsid w:val="00523755"/>
  </w:style>
  <w:style w:type="character" w:customStyle="1" w:styleId="CoverPageauthorChar">
    <w:name w:val="Cover Page author Char"/>
    <w:basedOn w:val="DefaultParagraphFont"/>
    <w:link w:val="CoverPageauthor"/>
    <w:rsid w:val="00523755"/>
    <w:rPr>
      <w:rFonts w:ascii="Times New Roman" w:hAnsi="Times New Roman"/>
      <w:noProof/>
      <w:lang w:val="en-US"/>
    </w:rPr>
  </w:style>
  <w:style w:type="paragraph" w:customStyle="1" w:styleId="CoverPageclient">
    <w:name w:val="Cover Page client"/>
    <w:basedOn w:val="Normal"/>
    <w:link w:val="CoverPageclientChar"/>
    <w:rsid w:val="00523755"/>
    <w:pPr>
      <w:tabs>
        <w:tab w:val="left" w:pos="3969"/>
      </w:tabs>
      <w:spacing w:after="1840"/>
      <w:ind w:left="2438"/>
      <w:contextualSpacing/>
      <w:jc w:val="left"/>
    </w:pPr>
    <w:rPr>
      <w:noProof/>
    </w:rPr>
  </w:style>
  <w:style w:type="character" w:customStyle="1" w:styleId="CoverPagetitleChar">
    <w:name w:val="Cover Page title Char"/>
    <w:basedOn w:val="TitleChar"/>
    <w:link w:val="CoverPagetitle"/>
    <w:rsid w:val="00523755"/>
    <w:rPr>
      <w:rFonts w:ascii="Times New Roman" w:hAnsi="Times New Roman"/>
      <w:b/>
      <w:sz w:val="36"/>
      <w:lang w:val="en-US"/>
    </w:rPr>
  </w:style>
  <w:style w:type="paragraph" w:customStyle="1" w:styleId="CoverPagescope">
    <w:name w:val="Cover Page scope"/>
    <w:basedOn w:val="Normal"/>
    <w:link w:val="CoverPagescopeChar"/>
    <w:rsid w:val="00523755"/>
    <w:pPr>
      <w:spacing w:after="760"/>
      <w:contextualSpacing/>
      <w:jc w:val="center"/>
    </w:pPr>
  </w:style>
  <w:style w:type="character" w:customStyle="1" w:styleId="CoverPageclientChar">
    <w:name w:val="Cover Page client Char"/>
    <w:basedOn w:val="DefaultParagraphFont"/>
    <w:link w:val="CoverPageclient"/>
    <w:rsid w:val="00523755"/>
    <w:rPr>
      <w:rFonts w:ascii="Times New Roman" w:hAnsi="Times New Roman"/>
      <w:noProof/>
      <w:lang w:val="en-US"/>
    </w:rPr>
  </w:style>
  <w:style w:type="paragraph" w:customStyle="1" w:styleId="CoverPagedate">
    <w:name w:val="Cover Page date"/>
    <w:basedOn w:val="Normal"/>
    <w:link w:val="CoverPagedateChar"/>
    <w:qFormat/>
    <w:rsid w:val="00523755"/>
    <w:pPr>
      <w:jc w:val="center"/>
    </w:pPr>
  </w:style>
  <w:style w:type="character" w:customStyle="1" w:styleId="CoverPagescopeChar">
    <w:name w:val="Cover Page scope Char"/>
    <w:basedOn w:val="DefaultParagraphFont"/>
    <w:link w:val="CoverPagescope"/>
    <w:rsid w:val="00523755"/>
    <w:rPr>
      <w:rFonts w:ascii="Times New Roman" w:hAnsi="Times New Roman"/>
      <w:lang w:val="en-US"/>
    </w:rPr>
  </w:style>
  <w:style w:type="paragraph" w:customStyle="1" w:styleId="FirstPagetop">
    <w:name w:val="First Page top"/>
    <w:basedOn w:val="Normal"/>
    <w:link w:val="FirstPagetopChar"/>
    <w:qFormat/>
    <w:rsid w:val="00523755"/>
    <w:pPr>
      <w:pageBreakBefore/>
      <w:jc w:val="center"/>
    </w:pPr>
    <w:rPr>
      <w:b/>
      <w:noProof/>
      <w:sz w:val="36"/>
      <w:szCs w:val="36"/>
    </w:rPr>
  </w:style>
  <w:style w:type="character" w:customStyle="1" w:styleId="CoverPagedateChar">
    <w:name w:val="Cover Page date Char"/>
    <w:basedOn w:val="DefaultParagraphFont"/>
    <w:link w:val="CoverPagedate"/>
    <w:rsid w:val="00523755"/>
    <w:rPr>
      <w:rFonts w:ascii="Times New Roman" w:hAnsi="Times New Roman"/>
      <w:lang w:val="en-US"/>
    </w:rPr>
  </w:style>
  <w:style w:type="paragraph" w:customStyle="1" w:styleId="FirstPagetop2">
    <w:name w:val="First Page top2"/>
    <w:basedOn w:val="Normal"/>
    <w:link w:val="FirstPagetop2Char"/>
    <w:rsid w:val="00523755"/>
    <w:pPr>
      <w:spacing w:after="1560"/>
      <w:contextualSpacing/>
      <w:jc w:val="center"/>
    </w:pPr>
    <w:rPr>
      <w:noProof/>
      <w:sz w:val="28"/>
      <w:lang w:val="pt-PT"/>
    </w:rPr>
  </w:style>
  <w:style w:type="character" w:customStyle="1" w:styleId="FirstPagetopChar">
    <w:name w:val="First Page top Char"/>
    <w:basedOn w:val="DefaultParagraphFont"/>
    <w:link w:val="FirstPagetop"/>
    <w:rsid w:val="00523755"/>
    <w:rPr>
      <w:rFonts w:ascii="Times New Roman" w:hAnsi="Times New Roman"/>
      <w:b/>
      <w:noProof/>
      <w:sz w:val="36"/>
      <w:szCs w:val="36"/>
      <w:lang w:val="en-US"/>
    </w:rPr>
  </w:style>
  <w:style w:type="table" w:styleId="GridTable1Light">
    <w:name w:val="Grid Table 1 Light"/>
    <w:basedOn w:val="TableNormal"/>
    <w:uiPriority w:val="46"/>
    <w:rsid w:val="000D07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rstPagetop2Char">
    <w:name w:val="First Page top2 Char"/>
    <w:basedOn w:val="DefaultParagraphFont"/>
    <w:link w:val="FirstPagetop2"/>
    <w:rsid w:val="00523755"/>
    <w:rPr>
      <w:rFonts w:ascii="Times New Roman" w:hAnsi="Times New Roman"/>
      <w:noProof/>
      <w:sz w:val="28"/>
    </w:rPr>
  </w:style>
  <w:style w:type="paragraph" w:customStyle="1" w:styleId="FirstPageauthor">
    <w:name w:val="First Page author"/>
    <w:basedOn w:val="Normal"/>
    <w:link w:val="FirstPageauthorChar"/>
    <w:rsid w:val="00523755"/>
    <w:pPr>
      <w:tabs>
        <w:tab w:val="left" w:pos="3828"/>
      </w:tabs>
      <w:spacing w:after="1920"/>
      <w:ind w:left="2835"/>
      <w:contextualSpacing/>
      <w:jc w:val="left"/>
    </w:pPr>
    <w:rPr>
      <w:noProof/>
    </w:rPr>
  </w:style>
  <w:style w:type="paragraph" w:styleId="NoSpacing">
    <w:name w:val="No Spacing"/>
    <w:uiPriority w:val="1"/>
    <w:qFormat/>
    <w:rsid w:val="00447E3B"/>
    <w:pPr>
      <w:spacing w:after="0" w:line="240" w:lineRule="auto"/>
      <w:jc w:val="both"/>
    </w:pPr>
    <w:rPr>
      <w:rFonts w:ascii="Times New Roman" w:hAnsi="Times New Roman"/>
      <w:lang w:val="en-US"/>
    </w:rPr>
  </w:style>
  <w:style w:type="paragraph" w:customStyle="1" w:styleId="Abstracttop">
    <w:name w:val="Abstract top"/>
    <w:basedOn w:val="Normal"/>
    <w:link w:val="AbstracttopChar"/>
    <w:rsid w:val="00523755"/>
    <w:pPr>
      <w:pageBreakBefore/>
      <w:spacing w:after="720"/>
    </w:pPr>
    <w:rPr>
      <w:rFonts w:eastAsiaTheme="majorEastAsia" w:cstheme="majorBidi"/>
      <w:sz w:val="40"/>
      <w:szCs w:val="28"/>
    </w:rPr>
  </w:style>
  <w:style w:type="character" w:customStyle="1" w:styleId="FirstPageauthorChar">
    <w:name w:val="First Page author Char"/>
    <w:basedOn w:val="DefaultParagraphFont"/>
    <w:link w:val="FirstPageauthor"/>
    <w:rsid w:val="00523755"/>
    <w:rPr>
      <w:rFonts w:ascii="Times New Roman" w:hAnsi="Times New Roman"/>
      <w:noProof/>
      <w:lang w:val="en-US"/>
    </w:rPr>
  </w:style>
  <w:style w:type="paragraph" w:customStyle="1" w:styleId="Abstractkeywords">
    <w:name w:val="Abstract keywords"/>
    <w:basedOn w:val="Normal"/>
    <w:link w:val="AbstractkeywordsChar"/>
    <w:rsid w:val="00523755"/>
    <w:pPr>
      <w:spacing w:before="480"/>
    </w:pPr>
    <w:rPr>
      <w:noProof/>
      <w:sz w:val="24"/>
      <w:szCs w:val="32"/>
      <w:lang w:eastAsia="pt-PT"/>
    </w:rPr>
  </w:style>
  <w:style w:type="character" w:customStyle="1" w:styleId="AbstracttopChar">
    <w:name w:val="Abstract top Char"/>
    <w:basedOn w:val="Heading1Char"/>
    <w:link w:val="Abstracttop"/>
    <w:rsid w:val="00523755"/>
    <w:rPr>
      <w:rFonts w:ascii="Times New Roman" w:eastAsiaTheme="majorEastAsia" w:hAnsi="Times New Roman" w:cstheme="majorBidi"/>
      <w:b w:val="0"/>
      <w:bCs w:val="0"/>
      <w:sz w:val="40"/>
      <w:szCs w:val="28"/>
      <w:lang w:val="en-US"/>
    </w:rPr>
  </w:style>
  <w:style w:type="paragraph" w:customStyle="1" w:styleId="Acknowledgementtop">
    <w:name w:val="Acknowledgement top"/>
    <w:basedOn w:val="Abstracttop"/>
    <w:link w:val="AcknowledgementtopChar"/>
    <w:qFormat/>
    <w:rsid w:val="00523755"/>
  </w:style>
  <w:style w:type="character" w:customStyle="1" w:styleId="AbstractkeywordsChar">
    <w:name w:val="Abstract keywords Char"/>
    <w:basedOn w:val="DefaultParagraphFont"/>
    <w:link w:val="Abstractkeywords"/>
    <w:rsid w:val="00523755"/>
    <w:rPr>
      <w:rFonts w:ascii="Times New Roman" w:hAnsi="Times New Roman"/>
      <w:noProof/>
      <w:sz w:val="24"/>
      <w:szCs w:val="32"/>
      <w:lang w:val="en-US" w:eastAsia="pt-PT"/>
    </w:rPr>
  </w:style>
  <w:style w:type="paragraph" w:customStyle="1" w:styleId="Indextop">
    <w:name w:val="Index top"/>
    <w:basedOn w:val="Abstracttop"/>
    <w:link w:val="IndextopChar"/>
    <w:rsid w:val="00523755"/>
  </w:style>
  <w:style w:type="character" w:customStyle="1" w:styleId="AcknowledgementtopChar">
    <w:name w:val="Acknowledgement top Char"/>
    <w:basedOn w:val="AbstracttopChar"/>
    <w:link w:val="Acknowledgementtop"/>
    <w:rsid w:val="00523755"/>
    <w:rPr>
      <w:rFonts w:ascii="Times New Roman" w:eastAsiaTheme="majorEastAsia" w:hAnsi="Times New Roman" w:cstheme="majorBidi"/>
      <w:b w:val="0"/>
      <w:bCs w:val="0"/>
      <w:sz w:val="40"/>
      <w:szCs w:val="28"/>
      <w:lang w:val="en-US"/>
    </w:rPr>
  </w:style>
  <w:style w:type="character" w:customStyle="1" w:styleId="IndextopChar">
    <w:name w:val="Index top Char"/>
    <w:basedOn w:val="AbstracttopChar"/>
    <w:link w:val="Indextop"/>
    <w:rsid w:val="00523755"/>
    <w:rPr>
      <w:rFonts w:ascii="Times New Roman" w:eastAsiaTheme="majorEastAsia" w:hAnsi="Times New Roman" w:cstheme="majorBidi"/>
      <w:b w:val="0"/>
      <w:bCs w:val="0"/>
      <w:sz w:val="40"/>
      <w:szCs w:val="28"/>
      <w:lang w:val="en-US"/>
    </w:rPr>
  </w:style>
  <w:style w:type="numbering" w:customStyle="1" w:styleId="HeadingsNumbering">
    <w:name w:val="Headings Numbering"/>
    <w:uiPriority w:val="99"/>
    <w:rsid w:val="00523755"/>
    <w:pPr>
      <w:numPr>
        <w:numId w:val="13"/>
      </w:numPr>
    </w:pPr>
  </w:style>
  <w:style w:type="character" w:styleId="Strong">
    <w:name w:val="Strong"/>
    <w:basedOn w:val="DefaultParagraphFont"/>
    <w:uiPriority w:val="22"/>
    <w:qFormat/>
    <w:rsid w:val="002833FC"/>
    <w:rPr>
      <w:b/>
      <w:bCs/>
    </w:rPr>
  </w:style>
  <w:style w:type="character" w:customStyle="1" w:styleId="Heading4Char">
    <w:name w:val="Heading 4 Char"/>
    <w:basedOn w:val="DefaultParagraphFont"/>
    <w:link w:val="Heading4"/>
    <w:uiPriority w:val="9"/>
    <w:rsid w:val="00A70143"/>
    <w:rPr>
      <w:rFonts w:asciiTheme="majorHAnsi" w:eastAsiaTheme="majorEastAsia" w:hAnsiTheme="majorHAnsi" w:cstheme="majorBidi"/>
      <w:i/>
      <w:iCs/>
      <w:color w:val="A5A5A5" w:themeColor="accent1" w:themeShade="BF"/>
      <w:lang w:val="en-US"/>
    </w:rPr>
  </w:style>
  <w:style w:type="character" w:customStyle="1" w:styleId="Heading5Char">
    <w:name w:val="Heading 5 Char"/>
    <w:basedOn w:val="DefaultParagraphFont"/>
    <w:link w:val="Heading5"/>
    <w:uiPriority w:val="9"/>
    <w:semiHidden/>
    <w:rsid w:val="00A70143"/>
    <w:rPr>
      <w:rFonts w:asciiTheme="majorHAnsi" w:eastAsiaTheme="majorEastAsia" w:hAnsiTheme="majorHAnsi" w:cstheme="majorBidi"/>
      <w:color w:val="A5A5A5" w:themeColor="accent1" w:themeShade="BF"/>
      <w:lang w:val="en-US"/>
    </w:rPr>
  </w:style>
  <w:style w:type="paragraph" w:styleId="TOCHeading">
    <w:name w:val="TOC Heading"/>
    <w:basedOn w:val="Heading1"/>
    <w:next w:val="Normal"/>
    <w:uiPriority w:val="39"/>
    <w:unhideWhenUsed/>
    <w:qFormat/>
    <w:rsid w:val="00E052BE"/>
    <w:pPr>
      <w:pageBreakBefore w:val="0"/>
      <w:numPr>
        <w:numId w:val="0"/>
      </w:numPr>
      <w:spacing w:before="240" w:line="259" w:lineRule="auto"/>
      <w:jc w:val="left"/>
      <w:outlineLvl w:val="9"/>
    </w:pPr>
    <w:rPr>
      <w:rFonts w:asciiTheme="majorHAnsi" w:hAnsiTheme="majorHAnsi"/>
      <w:b w:val="0"/>
      <w:bCs w:val="0"/>
      <w:color w:val="A5A5A5" w:themeColor="accent1" w:themeShade="BF"/>
      <w:sz w:val="32"/>
      <w:szCs w:val="32"/>
    </w:rPr>
  </w:style>
  <w:style w:type="paragraph" w:styleId="NormalWeb">
    <w:name w:val="Normal (Web)"/>
    <w:basedOn w:val="Normal"/>
    <w:uiPriority w:val="99"/>
    <w:semiHidden/>
    <w:unhideWhenUsed/>
    <w:rsid w:val="006F6CF5"/>
    <w:pPr>
      <w:spacing w:before="100" w:beforeAutospacing="1" w:after="100" w:afterAutospacing="1" w:line="240" w:lineRule="auto"/>
      <w:jc w:val="left"/>
    </w:pPr>
    <w:rPr>
      <w:rFonts w:eastAsiaTheme="minorEastAsia" w:cs="Times New Roman"/>
      <w:sz w:val="24"/>
      <w:szCs w:val="24"/>
      <w:lang w:val="pt-PT" w:eastAsia="pt-PT"/>
    </w:rPr>
  </w:style>
  <w:style w:type="paragraph" w:styleId="HTMLPreformatted">
    <w:name w:val="HTML Preformatted"/>
    <w:basedOn w:val="Normal"/>
    <w:link w:val="HTMLPreformattedChar"/>
    <w:uiPriority w:val="99"/>
    <w:semiHidden/>
    <w:unhideWhenUsed/>
    <w:rsid w:val="005D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5D7945"/>
    <w:rPr>
      <w:rFonts w:ascii="Courier New" w:eastAsia="Times New Roman" w:hAnsi="Courier New" w:cs="Courier New"/>
      <w:sz w:val="20"/>
      <w:szCs w:val="20"/>
      <w:lang w:eastAsia="pt-PT"/>
    </w:rPr>
  </w:style>
  <w:style w:type="character" w:styleId="Emphasis">
    <w:name w:val="Emphasis"/>
    <w:basedOn w:val="DefaultParagraphFont"/>
    <w:uiPriority w:val="20"/>
    <w:qFormat/>
    <w:rsid w:val="00753145"/>
    <w:rPr>
      <w:i/>
      <w:iCs/>
    </w:rPr>
  </w:style>
  <w:style w:type="paragraph" w:customStyle="1" w:styleId="FirstPagetitle">
    <w:name w:val="First Page title"/>
    <w:basedOn w:val="Normal"/>
    <w:link w:val="FirstPagetitleChar"/>
    <w:qFormat/>
    <w:rsid w:val="00523755"/>
    <w:pPr>
      <w:spacing w:after="1080"/>
      <w:contextualSpacing/>
      <w:jc w:val="center"/>
    </w:pPr>
    <w:rPr>
      <w:b/>
      <w:sz w:val="36"/>
    </w:rPr>
  </w:style>
  <w:style w:type="character" w:customStyle="1" w:styleId="FirstPagetitleChar">
    <w:name w:val="First Page title Char"/>
    <w:basedOn w:val="DefaultParagraphFont"/>
    <w:link w:val="FirstPagetitle"/>
    <w:rsid w:val="00523755"/>
    <w:rPr>
      <w:rFonts w:ascii="Times New Roman" w:hAnsi="Times New Roman"/>
      <w:b/>
      <w:sz w:val="36"/>
      <w:lang w:val="en-US"/>
    </w:rPr>
  </w:style>
  <w:style w:type="character" w:styleId="CommentReference">
    <w:name w:val="annotation reference"/>
    <w:basedOn w:val="DefaultParagraphFont"/>
    <w:uiPriority w:val="99"/>
    <w:semiHidden/>
    <w:unhideWhenUsed/>
    <w:rsid w:val="00A0676B"/>
    <w:rPr>
      <w:sz w:val="16"/>
      <w:szCs w:val="16"/>
    </w:rPr>
  </w:style>
  <w:style w:type="paragraph" w:styleId="CommentText">
    <w:name w:val="annotation text"/>
    <w:basedOn w:val="Normal"/>
    <w:link w:val="CommentTextChar"/>
    <w:uiPriority w:val="99"/>
    <w:semiHidden/>
    <w:unhideWhenUsed/>
    <w:rsid w:val="00A0676B"/>
    <w:pPr>
      <w:spacing w:line="240" w:lineRule="auto"/>
    </w:pPr>
    <w:rPr>
      <w:sz w:val="20"/>
      <w:szCs w:val="20"/>
    </w:rPr>
  </w:style>
  <w:style w:type="character" w:customStyle="1" w:styleId="CommentTextChar">
    <w:name w:val="Comment Text Char"/>
    <w:basedOn w:val="DefaultParagraphFont"/>
    <w:link w:val="CommentText"/>
    <w:uiPriority w:val="99"/>
    <w:semiHidden/>
    <w:rsid w:val="00A0676B"/>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A0676B"/>
    <w:rPr>
      <w:b/>
      <w:bCs/>
    </w:rPr>
  </w:style>
  <w:style w:type="character" w:customStyle="1" w:styleId="CommentSubjectChar">
    <w:name w:val="Comment Subject Char"/>
    <w:basedOn w:val="CommentTextChar"/>
    <w:link w:val="CommentSubject"/>
    <w:uiPriority w:val="99"/>
    <w:semiHidden/>
    <w:rsid w:val="00A0676B"/>
    <w:rPr>
      <w:rFonts w:ascii="Times New Roman" w:hAnsi="Times New Roman"/>
      <w:b/>
      <w:bCs/>
      <w:sz w:val="20"/>
      <w:szCs w:val="20"/>
      <w:lang w:val="en-US"/>
    </w:rPr>
  </w:style>
  <w:style w:type="character" w:styleId="SubtleEmphasis">
    <w:name w:val="Subtle Emphasis"/>
    <w:basedOn w:val="DefaultParagraphFont"/>
    <w:uiPriority w:val="19"/>
    <w:qFormat/>
    <w:rsid w:val="00471D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417">
      <w:bodyDiv w:val="1"/>
      <w:marLeft w:val="0"/>
      <w:marRight w:val="0"/>
      <w:marTop w:val="0"/>
      <w:marBottom w:val="0"/>
      <w:divBdr>
        <w:top w:val="none" w:sz="0" w:space="0" w:color="auto"/>
        <w:left w:val="none" w:sz="0" w:space="0" w:color="auto"/>
        <w:bottom w:val="none" w:sz="0" w:space="0" w:color="auto"/>
        <w:right w:val="none" w:sz="0" w:space="0" w:color="auto"/>
      </w:divBdr>
    </w:div>
    <w:div w:id="112602365">
      <w:bodyDiv w:val="1"/>
      <w:marLeft w:val="0"/>
      <w:marRight w:val="0"/>
      <w:marTop w:val="0"/>
      <w:marBottom w:val="0"/>
      <w:divBdr>
        <w:top w:val="none" w:sz="0" w:space="0" w:color="auto"/>
        <w:left w:val="none" w:sz="0" w:space="0" w:color="auto"/>
        <w:bottom w:val="none" w:sz="0" w:space="0" w:color="auto"/>
        <w:right w:val="none" w:sz="0" w:space="0" w:color="auto"/>
      </w:divBdr>
    </w:div>
    <w:div w:id="167407794">
      <w:bodyDiv w:val="1"/>
      <w:marLeft w:val="0"/>
      <w:marRight w:val="0"/>
      <w:marTop w:val="0"/>
      <w:marBottom w:val="0"/>
      <w:divBdr>
        <w:top w:val="none" w:sz="0" w:space="0" w:color="auto"/>
        <w:left w:val="none" w:sz="0" w:space="0" w:color="auto"/>
        <w:bottom w:val="none" w:sz="0" w:space="0" w:color="auto"/>
        <w:right w:val="none" w:sz="0" w:space="0" w:color="auto"/>
      </w:divBdr>
    </w:div>
    <w:div w:id="169493055">
      <w:bodyDiv w:val="1"/>
      <w:marLeft w:val="0"/>
      <w:marRight w:val="0"/>
      <w:marTop w:val="0"/>
      <w:marBottom w:val="0"/>
      <w:divBdr>
        <w:top w:val="none" w:sz="0" w:space="0" w:color="auto"/>
        <w:left w:val="none" w:sz="0" w:space="0" w:color="auto"/>
        <w:bottom w:val="none" w:sz="0" w:space="0" w:color="auto"/>
        <w:right w:val="none" w:sz="0" w:space="0" w:color="auto"/>
      </w:divBdr>
    </w:div>
    <w:div w:id="196898620">
      <w:bodyDiv w:val="1"/>
      <w:marLeft w:val="0"/>
      <w:marRight w:val="0"/>
      <w:marTop w:val="0"/>
      <w:marBottom w:val="0"/>
      <w:divBdr>
        <w:top w:val="none" w:sz="0" w:space="0" w:color="auto"/>
        <w:left w:val="none" w:sz="0" w:space="0" w:color="auto"/>
        <w:bottom w:val="none" w:sz="0" w:space="0" w:color="auto"/>
        <w:right w:val="none" w:sz="0" w:space="0" w:color="auto"/>
      </w:divBdr>
    </w:div>
    <w:div w:id="224344466">
      <w:bodyDiv w:val="1"/>
      <w:marLeft w:val="0"/>
      <w:marRight w:val="0"/>
      <w:marTop w:val="0"/>
      <w:marBottom w:val="0"/>
      <w:divBdr>
        <w:top w:val="none" w:sz="0" w:space="0" w:color="auto"/>
        <w:left w:val="none" w:sz="0" w:space="0" w:color="auto"/>
        <w:bottom w:val="none" w:sz="0" w:space="0" w:color="auto"/>
        <w:right w:val="none" w:sz="0" w:space="0" w:color="auto"/>
      </w:divBdr>
    </w:div>
    <w:div w:id="283584814">
      <w:bodyDiv w:val="1"/>
      <w:marLeft w:val="0"/>
      <w:marRight w:val="0"/>
      <w:marTop w:val="0"/>
      <w:marBottom w:val="0"/>
      <w:divBdr>
        <w:top w:val="none" w:sz="0" w:space="0" w:color="auto"/>
        <w:left w:val="none" w:sz="0" w:space="0" w:color="auto"/>
        <w:bottom w:val="none" w:sz="0" w:space="0" w:color="auto"/>
        <w:right w:val="none" w:sz="0" w:space="0" w:color="auto"/>
      </w:divBdr>
    </w:div>
    <w:div w:id="394162540">
      <w:bodyDiv w:val="1"/>
      <w:marLeft w:val="0"/>
      <w:marRight w:val="0"/>
      <w:marTop w:val="0"/>
      <w:marBottom w:val="0"/>
      <w:divBdr>
        <w:top w:val="none" w:sz="0" w:space="0" w:color="auto"/>
        <w:left w:val="none" w:sz="0" w:space="0" w:color="auto"/>
        <w:bottom w:val="none" w:sz="0" w:space="0" w:color="auto"/>
        <w:right w:val="none" w:sz="0" w:space="0" w:color="auto"/>
      </w:divBdr>
    </w:div>
    <w:div w:id="421226191">
      <w:bodyDiv w:val="1"/>
      <w:marLeft w:val="0"/>
      <w:marRight w:val="0"/>
      <w:marTop w:val="0"/>
      <w:marBottom w:val="0"/>
      <w:divBdr>
        <w:top w:val="none" w:sz="0" w:space="0" w:color="auto"/>
        <w:left w:val="none" w:sz="0" w:space="0" w:color="auto"/>
        <w:bottom w:val="none" w:sz="0" w:space="0" w:color="auto"/>
        <w:right w:val="none" w:sz="0" w:space="0" w:color="auto"/>
      </w:divBdr>
    </w:div>
    <w:div w:id="445393867">
      <w:bodyDiv w:val="1"/>
      <w:marLeft w:val="0"/>
      <w:marRight w:val="0"/>
      <w:marTop w:val="0"/>
      <w:marBottom w:val="0"/>
      <w:divBdr>
        <w:top w:val="none" w:sz="0" w:space="0" w:color="auto"/>
        <w:left w:val="none" w:sz="0" w:space="0" w:color="auto"/>
        <w:bottom w:val="none" w:sz="0" w:space="0" w:color="auto"/>
        <w:right w:val="none" w:sz="0" w:space="0" w:color="auto"/>
      </w:divBdr>
    </w:div>
    <w:div w:id="473450626">
      <w:bodyDiv w:val="1"/>
      <w:marLeft w:val="0"/>
      <w:marRight w:val="0"/>
      <w:marTop w:val="0"/>
      <w:marBottom w:val="0"/>
      <w:divBdr>
        <w:top w:val="none" w:sz="0" w:space="0" w:color="auto"/>
        <w:left w:val="none" w:sz="0" w:space="0" w:color="auto"/>
        <w:bottom w:val="none" w:sz="0" w:space="0" w:color="auto"/>
        <w:right w:val="none" w:sz="0" w:space="0" w:color="auto"/>
      </w:divBdr>
    </w:div>
    <w:div w:id="519512066">
      <w:bodyDiv w:val="1"/>
      <w:marLeft w:val="0"/>
      <w:marRight w:val="0"/>
      <w:marTop w:val="0"/>
      <w:marBottom w:val="0"/>
      <w:divBdr>
        <w:top w:val="none" w:sz="0" w:space="0" w:color="auto"/>
        <w:left w:val="none" w:sz="0" w:space="0" w:color="auto"/>
        <w:bottom w:val="none" w:sz="0" w:space="0" w:color="auto"/>
        <w:right w:val="none" w:sz="0" w:space="0" w:color="auto"/>
      </w:divBdr>
    </w:div>
    <w:div w:id="527255144">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 w:id="644553769">
      <w:bodyDiv w:val="1"/>
      <w:marLeft w:val="0"/>
      <w:marRight w:val="0"/>
      <w:marTop w:val="0"/>
      <w:marBottom w:val="0"/>
      <w:divBdr>
        <w:top w:val="none" w:sz="0" w:space="0" w:color="auto"/>
        <w:left w:val="none" w:sz="0" w:space="0" w:color="auto"/>
        <w:bottom w:val="none" w:sz="0" w:space="0" w:color="auto"/>
        <w:right w:val="none" w:sz="0" w:space="0" w:color="auto"/>
      </w:divBdr>
    </w:div>
    <w:div w:id="723409226">
      <w:bodyDiv w:val="1"/>
      <w:marLeft w:val="0"/>
      <w:marRight w:val="0"/>
      <w:marTop w:val="0"/>
      <w:marBottom w:val="0"/>
      <w:divBdr>
        <w:top w:val="none" w:sz="0" w:space="0" w:color="auto"/>
        <w:left w:val="none" w:sz="0" w:space="0" w:color="auto"/>
        <w:bottom w:val="none" w:sz="0" w:space="0" w:color="auto"/>
        <w:right w:val="none" w:sz="0" w:space="0" w:color="auto"/>
      </w:divBdr>
    </w:div>
    <w:div w:id="746148356">
      <w:bodyDiv w:val="1"/>
      <w:marLeft w:val="0"/>
      <w:marRight w:val="0"/>
      <w:marTop w:val="0"/>
      <w:marBottom w:val="0"/>
      <w:divBdr>
        <w:top w:val="none" w:sz="0" w:space="0" w:color="auto"/>
        <w:left w:val="none" w:sz="0" w:space="0" w:color="auto"/>
        <w:bottom w:val="none" w:sz="0" w:space="0" w:color="auto"/>
        <w:right w:val="none" w:sz="0" w:space="0" w:color="auto"/>
      </w:divBdr>
    </w:div>
    <w:div w:id="759840058">
      <w:bodyDiv w:val="1"/>
      <w:marLeft w:val="0"/>
      <w:marRight w:val="0"/>
      <w:marTop w:val="0"/>
      <w:marBottom w:val="0"/>
      <w:divBdr>
        <w:top w:val="none" w:sz="0" w:space="0" w:color="auto"/>
        <w:left w:val="none" w:sz="0" w:space="0" w:color="auto"/>
        <w:bottom w:val="none" w:sz="0" w:space="0" w:color="auto"/>
        <w:right w:val="none" w:sz="0" w:space="0" w:color="auto"/>
      </w:divBdr>
    </w:div>
    <w:div w:id="765421095">
      <w:bodyDiv w:val="1"/>
      <w:marLeft w:val="0"/>
      <w:marRight w:val="0"/>
      <w:marTop w:val="0"/>
      <w:marBottom w:val="0"/>
      <w:divBdr>
        <w:top w:val="none" w:sz="0" w:space="0" w:color="auto"/>
        <w:left w:val="none" w:sz="0" w:space="0" w:color="auto"/>
        <w:bottom w:val="none" w:sz="0" w:space="0" w:color="auto"/>
        <w:right w:val="none" w:sz="0" w:space="0" w:color="auto"/>
      </w:divBdr>
    </w:div>
    <w:div w:id="788551127">
      <w:bodyDiv w:val="1"/>
      <w:marLeft w:val="0"/>
      <w:marRight w:val="0"/>
      <w:marTop w:val="0"/>
      <w:marBottom w:val="0"/>
      <w:divBdr>
        <w:top w:val="none" w:sz="0" w:space="0" w:color="auto"/>
        <w:left w:val="none" w:sz="0" w:space="0" w:color="auto"/>
        <w:bottom w:val="none" w:sz="0" w:space="0" w:color="auto"/>
        <w:right w:val="none" w:sz="0" w:space="0" w:color="auto"/>
      </w:divBdr>
    </w:div>
    <w:div w:id="793913637">
      <w:bodyDiv w:val="1"/>
      <w:marLeft w:val="0"/>
      <w:marRight w:val="0"/>
      <w:marTop w:val="0"/>
      <w:marBottom w:val="0"/>
      <w:divBdr>
        <w:top w:val="none" w:sz="0" w:space="0" w:color="auto"/>
        <w:left w:val="none" w:sz="0" w:space="0" w:color="auto"/>
        <w:bottom w:val="none" w:sz="0" w:space="0" w:color="auto"/>
        <w:right w:val="none" w:sz="0" w:space="0" w:color="auto"/>
      </w:divBdr>
    </w:div>
    <w:div w:id="845363473">
      <w:bodyDiv w:val="1"/>
      <w:marLeft w:val="0"/>
      <w:marRight w:val="0"/>
      <w:marTop w:val="0"/>
      <w:marBottom w:val="0"/>
      <w:divBdr>
        <w:top w:val="none" w:sz="0" w:space="0" w:color="auto"/>
        <w:left w:val="none" w:sz="0" w:space="0" w:color="auto"/>
        <w:bottom w:val="none" w:sz="0" w:space="0" w:color="auto"/>
        <w:right w:val="none" w:sz="0" w:space="0" w:color="auto"/>
      </w:divBdr>
    </w:div>
    <w:div w:id="945428670">
      <w:bodyDiv w:val="1"/>
      <w:marLeft w:val="0"/>
      <w:marRight w:val="0"/>
      <w:marTop w:val="0"/>
      <w:marBottom w:val="0"/>
      <w:divBdr>
        <w:top w:val="none" w:sz="0" w:space="0" w:color="auto"/>
        <w:left w:val="none" w:sz="0" w:space="0" w:color="auto"/>
        <w:bottom w:val="none" w:sz="0" w:space="0" w:color="auto"/>
        <w:right w:val="none" w:sz="0" w:space="0" w:color="auto"/>
      </w:divBdr>
    </w:div>
    <w:div w:id="959650618">
      <w:bodyDiv w:val="1"/>
      <w:marLeft w:val="0"/>
      <w:marRight w:val="0"/>
      <w:marTop w:val="0"/>
      <w:marBottom w:val="0"/>
      <w:divBdr>
        <w:top w:val="none" w:sz="0" w:space="0" w:color="auto"/>
        <w:left w:val="none" w:sz="0" w:space="0" w:color="auto"/>
        <w:bottom w:val="none" w:sz="0" w:space="0" w:color="auto"/>
        <w:right w:val="none" w:sz="0" w:space="0" w:color="auto"/>
      </w:divBdr>
    </w:div>
    <w:div w:id="1001157263">
      <w:bodyDiv w:val="1"/>
      <w:marLeft w:val="0"/>
      <w:marRight w:val="0"/>
      <w:marTop w:val="0"/>
      <w:marBottom w:val="0"/>
      <w:divBdr>
        <w:top w:val="none" w:sz="0" w:space="0" w:color="auto"/>
        <w:left w:val="none" w:sz="0" w:space="0" w:color="auto"/>
        <w:bottom w:val="none" w:sz="0" w:space="0" w:color="auto"/>
        <w:right w:val="none" w:sz="0" w:space="0" w:color="auto"/>
      </w:divBdr>
    </w:div>
    <w:div w:id="1016691171">
      <w:bodyDiv w:val="1"/>
      <w:marLeft w:val="0"/>
      <w:marRight w:val="0"/>
      <w:marTop w:val="0"/>
      <w:marBottom w:val="0"/>
      <w:divBdr>
        <w:top w:val="none" w:sz="0" w:space="0" w:color="auto"/>
        <w:left w:val="none" w:sz="0" w:space="0" w:color="auto"/>
        <w:bottom w:val="none" w:sz="0" w:space="0" w:color="auto"/>
        <w:right w:val="none" w:sz="0" w:space="0" w:color="auto"/>
      </w:divBdr>
    </w:div>
    <w:div w:id="1026760895">
      <w:bodyDiv w:val="1"/>
      <w:marLeft w:val="0"/>
      <w:marRight w:val="0"/>
      <w:marTop w:val="0"/>
      <w:marBottom w:val="0"/>
      <w:divBdr>
        <w:top w:val="none" w:sz="0" w:space="0" w:color="auto"/>
        <w:left w:val="none" w:sz="0" w:space="0" w:color="auto"/>
        <w:bottom w:val="none" w:sz="0" w:space="0" w:color="auto"/>
        <w:right w:val="none" w:sz="0" w:space="0" w:color="auto"/>
      </w:divBdr>
    </w:div>
    <w:div w:id="1081179409">
      <w:bodyDiv w:val="1"/>
      <w:marLeft w:val="0"/>
      <w:marRight w:val="0"/>
      <w:marTop w:val="0"/>
      <w:marBottom w:val="0"/>
      <w:divBdr>
        <w:top w:val="none" w:sz="0" w:space="0" w:color="auto"/>
        <w:left w:val="none" w:sz="0" w:space="0" w:color="auto"/>
        <w:bottom w:val="none" w:sz="0" w:space="0" w:color="auto"/>
        <w:right w:val="none" w:sz="0" w:space="0" w:color="auto"/>
      </w:divBdr>
    </w:div>
    <w:div w:id="1091439043">
      <w:bodyDiv w:val="1"/>
      <w:marLeft w:val="0"/>
      <w:marRight w:val="0"/>
      <w:marTop w:val="0"/>
      <w:marBottom w:val="0"/>
      <w:divBdr>
        <w:top w:val="none" w:sz="0" w:space="0" w:color="auto"/>
        <w:left w:val="none" w:sz="0" w:space="0" w:color="auto"/>
        <w:bottom w:val="none" w:sz="0" w:space="0" w:color="auto"/>
        <w:right w:val="none" w:sz="0" w:space="0" w:color="auto"/>
      </w:divBdr>
    </w:div>
    <w:div w:id="1102921543">
      <w:bodyDiv w:val="1"/>
      <w:marLeft w:val="0"/>
      <w:marRight w:val="0"/>
      <w:marTop w:val="0"/>
      <w:marBottom w:val="0"/>
      <w:divBdr>
        <w:top w:val="none" w:sz="0" w:space="0" w:color="auto"/>
        <w:left w:val="none" w:sz="0" w:space="0" w:color="auto"/>
        <w:bottom w:val="none" w:sz="0" w:space="0" w:color="auto"/>
        <w:right w:val="none" w:sz="0" w:space="0" w:color="auto"/>
      </w:divBdr>
    </w:div>
    <w:div w:id="1145581929">
      <w:bodyDiv w:val="1"/>
      <w:marLeft w:val="0"/>
      <w:marRight w:val="0"/>
      <w:marTop w:val="0"/>
      <w:marBottom w:val="0"/>
      <w:divBdr>
        <w:top w:val="none" w:sz="0" w:space="0" w:color="auto"/>
        <w:left w:val="none" w:sz="0" w:space="0" w:color="auto"/>
        <w:bottom w:val="none" w:sz="0" w:space="0" w:color="auto"/>
        <w:right w:val="none" w:sz="0" w:space="0" w:color="auto"/>
      </w:divBdr>
    </w:div>
    <w:div w:id="1170216467">
      <w:bodyDiv w:val="1"/>
      <w:marLeft w:val="0"/>
      <w:marRight w:val="0"/>
      <w:marTop w:val="0"/>
      <w:marBottom w:val="0"/>
      <w:divBdr>
        <w:top w:val="none" w:sz="0" w:space="0" w:color="auto"/>
        <w:left w:val="none" w:sz="0" w:space="0" w:color="auto"/>
        <w:bottom w:val="none" w:sz="0" w:space="0" w:color="auto"/>
        <w:right w:val="none" w:sz="0" w:space="0" w:color="auto"/>
      </w:divBdr>
    </w:div>
    <w:div w:id="1248273805">
      <w:bodyDiv w:val="1"/>
      <w:marLeft w:val="0"/>
      <w:marRight w:val="0"/>
      <w:marTop w:val="0"/>
      <w:marBottom w:val="0"/>
      <w:divBdr>
        <w:top w:val="none" w:sz="0" w:space="0" w:color="auto"/>
        <w:left w:val="none" w:sz="0" w:space="0" w:color="auto"/>
        <w:bottom w:val="none" w:sz="0" w:space="0" w:color="auto"/>
        <w:right w:val="none" w:sz="0" w:space="0" w:color="auto"/>
      </w:divBdr>
    </w:div>
    <w:div w:id="1403020423">
      <w:bodyDiv w:val="1"/>
      <w:marLeft w:val="0"/>
      <w:marRight w:val="0"/>
      <w:marTop w:val="0"/>
      <w:marBottom w:val="0"/>
      <w:divBdr>
        <w:top w:val="none" w:sz="0" w:space="0" w:color="auto"/>
        <w:left w:val="none" w:sz="0" w:space="0" w:color="auto"/>
        <w:bottom w:val="none" w:sz="0" w:space="0" w:color="auto"/>
        <w:right w:val="none" w:sz="0" w:space="0" w:color="auto"/>
      </w:divBdr>
    </w:div>
    <w:div w:id="1435250879">
      <w:bodyDiv w:val="1"/>
      <w:marLeft w:val="0"/>
      <w:marRight w:val="0"/>
      <w:marTop w:val="0"/>
      <w:marBottom w:val="0"/>
      <w:divBdr>
        <w:top w:val="none" w:sz="0" w:space="0" w:color="auto"/>
        <w:left w:val="none" w:sz="0" w:space="0" w:color="auto"/>
        <w:bottom w:val="none" w:sz="0" w:space="0" w:color="auto"/>
        <w:right w:val="none" w:sz="0" w:space="0" w:color="auto"/>
      </w:divBdr>
    </w:div>
    <w:div w:id="1447231633">
      <w:bodyDiv w:val="1"/>
      <w:marLeft w:val="0"/>
      <w:marRight w:val="0"/>
      <w:marTop w:val="0"/>
      <w:marBottom w:val="0"/>
      <w:divBdr>
        <w:top w:val="none" w:sz="0" w:space="0" w:color="auto"/>
        <w:left w:val="none" w:sz="0" w:space="0" w:color="auto"/>
        <w:bottom w:val="none" w:sz="0" w:space="0" w:color="auto"/>
        <w:right w:val="none" w:sz="0" w:space="0" w:color="auto"/>
      </w:divBdr>
    </w:div>
    <w:div w:id="1478185775">
      <w:bodyDiv w:val="1"/>
      <w:marLeft w:val="0"/>
      <w:marRight w:val="0"/>
      <w:marTop w:val="0"/>
      <w:marBottom w:val="0"/>
      <w:divBdr>
        <w:top w:val="none" w:sz="0" w:space="0" w:color="auto"/>
        <w:left w:val="none" w:sz="0" w:space="0" w:color="auto"/>
        <w:bottom w:val="none" w:sz="0" w:space="0" w:color="auto"/>
        <w:right w:val="none" w:sz="0" w:space="0" w:color="auto"/>
      </w:divBdr>
    </w:div>
    <w:div w:id="1507132768">
      <w:bodyDiv w:val="1"/>
      <w:marLeft w:val="0"/>
      <w:marRight w:val="0"/>
      <w:marTop w:val="0"/>
      <w:marBottom w:val="0"/>
      <w:divBdr>
        <w:top w:val="none" w:sz="0" w:space="0" w:color="auto"/>
        <w:left w:val="none" w:sz="0" w:space="0" w:color="auto"/>
        <w:bottom w:val="none" w:sz="0" w:space="0" w:color="auto"/>
        <w:right w:val="none" w:sz="0" w:space="0" w:color="auto"/>
      </w:divBdr>
    </w:div>
    <w:div w:id="1540823119">
      <w:bodyDiv w:val="1"/>
      <w:marLeft w:val="0"/>
      <w:marRight w:val="0"/>
      <w:marTop w:val="0"/>
      <w:marBottom w:val="0"/>
      <w:divBdr>
        <w:top w:val="none" w:sz="0" w:space="0" w:color="auto"/>
        <w:left w:val="none" w:sz="0" w:space="0" w:color="auto"/>
        <w:bottom w:val="none" w:sz="0" w:space="0" w:color="auto"/>
        <w:right w:val="none" w:sz="0" w:space="0" w:color="auto"/>
      </w:divBdr>
    </w:div>
    <w:div w:id="1557468452">
      <w:bodyDiv w:val="1"/>
      <w:marLeft w:val="0"/>
      <w:marRight w:val="0"/>
      <w:marTop w:val="0"/>
      <w:marBottom w:val="0"/>
      <w:divBdr>
        <w:top w:val="none" w:sz="0" w:space="0" w:color="auto"/>
        <w:left w:val="none" w:sz="0" w:space="0" w:color="auto"/>
        <w:bottom w:val="none" w:sz="0" w:space="0" w:color="auto"/>
        <w:right w:val="none" w:sz="0" w:space="0" w:color="auto"/>
      </w:divBdr>
    </w:div>
    <w:div w:id="1598520769">
      <w:bodyDiv w:val="1"/>
      <w:marLeft w:val="0"/>
      <w:marRight w:val="0"/>
      <w:marTop w:val="0"/>
      <w:marBottom w:val="0"/>
      <w:divBdr>
        <w:top w:val="none" w:sz="0" w:space="0" w:color="auto"/>
        <w:left w:val="none" w:sz="0" w:space="0" w:color="auto"/>
        <w:bottom w:val="none" w:sz="0" w:space="0" w:color="auto"/>
        <w:right w:val="none" w:sz="0" w:space="0" w:color="auto"/>
      </w:divBdr>
    </w:div>
    <w:div w:id="1632008998">
      <w:bodyDiv w:val="1"/>
      <w:marLeft w:val="0"/>
      <w:marRight w:val="0"/>
      <w:marTop w:val="0"/>
      <w:marBottom w:val="0"/>
      <w:divBdr>
        <w:top w:val="none" w:sz="0" w:space="0" w:color="auto"/>
        <w:left w:val="none" w:sz="0" w:space="0" w:color="auto"/>
        <w:bottom w:val="none" w:sz="0" w:space="0" w:color="auto"/>
        <w:right w:val="none" w:sz="0" w:space="0" w:color="auto"/>
      </w:divBdr>
    </w:div>
    <w:div w:id="1708720387">
      <w:bodyDiv w:val="1"/>
      <w:marLeft w:val="0"/>
      <w:marRight w:val="0"/>
      <w:marTop w:val="0"/>
      <w:marBottom w:val="0"/>
      <w:divBdr>
        <w:top w:val="none" w:sz="0" w:space="0" w:color="auto"/>
        <w:left w:val="none" w:sz="0" w:space="0" w:color="auto"/>
        <w:bottom w:val="none" w:sz="0" w:space="0" w:color="auto"/>
        <w:right w:val="none" w:sz="0" w:space="0" w:color="auto"/>
      </w:divBdr>
    </w:div>
    <w:div w:id="1786848841">
      <w:bodyDiv w:val="1"/>
      <w:marLeft w:val="0"/>
      <w:marRight w:val="0"/>
      <w:marTop w:val="0"/>
      <w:marBottom w:val="0"/>
      <w:divBdr>
        <w:top w:val="none" w:sz="0" w:space="0" w:color="auto"/>
        <w:left w:val="none" w:sz="0" w:space="0" w:color="auto"/>
        <w:bottom w:val="none" w:sz="0" w:space="0" w:color="auto"/>
        <w:right w:val="none" w:sz="0" w:space="0" w:color="auto"/>
      </w:divBdr>
    </w:div>
    <w:div w:id="1794981271">
      <w:bodyDiv w:val="1"/>
      <w:marLeft w:val="0"/>
      <w:marRight w:val="0"/>
      <w:marTop w:val="0"/>
      <w:marBottom w:val="0"/>
      <w:divBdr>
        <w:top w:val="none" w:sz="0" w:space="0" w:color="auto"/>
        <w:left w:val="none" w:sz="0" w:space="0" w:color="auto"/>
        <w:bottom w:val="none" w:sz="0" w:space="0" w:color="auto"/>
        <w:right w:val="none" w:sz="0" w:space="0" w:color="auto"/>
      </w:divBdr>
    </w:div>
    <w:div w:id="1828588208">
      <w:bodyDiv w:val="1"/>
      <w:marLeft w:val="0"/>
      <w:marRight w:val="0"/>
      <w:marTop w:val="0"/>
      <w:marBottom w:val="0"/>
      <w:divBdr>
        <w:top w:val="none" w:sz="0" w:space="0" w:color="auto"/>
        <w:left w:val="none" w:sz="0" w:space="0" w:color="auto"/>
        <w:bottom w:val="none" w:sz="0" w:space="0" w:color="auto"/>
        <w:right w:val="none" w:sz="0" w:space="0" w:color="auto"/>
      </w:divBdr>
    </w:div>
    <w:div w:id="1853104444">
      <w:bodyDiv w:val="1"/>
      <w:marLeft w:val="0"/>
      <w:marRight w:val="0"/>
      <w:marTop w:val="0"/>
      <w:marBottom w:val="0"/>
      <w:divBdr>
        <w:top w:val="none" w:sz="0" w:space="0" w:color="auto"/>
        <w:left w:val="none" w:sz="0" w:space="0" w:color="auto"/>
        <w:bottom w:val="none" w:sz="0" w:space="0" w:color="auto"/>
        <w:right w:val="none" w:sz="0" w:space="0" w:color="auto"/>
      </w:divBdr>
    </w:div>
    <w:div w:id="1874225808">
      <w:bodyDiv w:val="1"/>
      <w:marLeft w:val="0"/>
      <w:marRight w:val="0"/>
      <w:marTop w:val="0"/>
      <w:marBottom w:val="0"/>
      <w:divBdr>
        <w:top w:val="none" w:sz="0" w:space="0" w:color="auto"/>
        <w:left w:val="none" w:sz="0" w:space="0" w:color="auto"/>
        <w:bottom w:val="none" w:sz="0" w:space="0" w:color="auto"/>
        <w:right w:val="none" w:sz="0" w:space="0" w:color="auto"/>
      </w:divBdr>
    </w:div>
    <w:div w:id="1879514636">
      <w:bodyDiv w:val="1"/>
      <w:marLeft w:val="0"/>
      <w:marRight w:val="0"/>
      <w:marTop w:val="0"/>
      <w:marBottom w:val="0"/>
      <w:divBdr>
        <w:top w:val="none" w:sz="0" w:space="0" w:color="auto"/>
        <w:left w:val="none" w:sz="0" w:space="0" w:color="auto"/>
        <w:bottom w:val="none" w:sz="0" w:space="0" w:color="auto"/>
        <w:right w:val="none" w:sz="0" w:space="0" w:color="auto"/>
      </w:divBdr>
    </w:div>
    <w:div w:id="1912228079">
      <w:bodyDiv w:val="1"/>
      <w:marLeft w:val="0"/>
      <w:marRight w:val="0"/>
      <w:marTop w:val="0"/>
      <w:marBottom w:val="0"/>
      <w:divBdr>
        <w:top w:val="none" w:sz="0" w:space="0" w:color="auto"/>
        <w:left w:val="none" w:sz="0" w:space="0" w:color="auto"/>
        <w:bottom w:val="none" w:sz="0" w:space="0" w:color="auto"/>
        <w:right w:val="none" w:sz="0" w:space="0" w:color="auto"/>
      </w:divBdr>
    </w:div>
    <w:div w:id="1961761945">
      <w:bodyDiv w:val="1"/>
      <w:marLeft w:val="0"/>
      <w:marRight w:val="0"/>
      <w:marTop w:val="0"/>
      <w:marBottom w:val="0"/>
      <w:divBdr>
        <w:top w:val="none" w:sz="0" w:space="0" w:color="auto"/>
        <w:left w:val="none" w:sz="0" w:space="0" w:color="auto"/>
        <w:bottom w:val="none" w:sz="0" w:space="0" w:color="auto"/>
        <w:right w:val="none" w:sz="0" w:space="0" w:color="auto"/>
      </w:divBdr>
    </w:div>
    <w:div w:id="2003074904">
      <w:bodyDiv w:val="1"/>
      <w:marLeft w:val="0"/>
      <w:marRight w:val="0"/>
      <w:marTop w:val="0"/>
      <w:marBottom w:val="0"/>
      <w:divBdr>
        <w:top w:val="none" w:sz="0" w:space="0" w:color="auto"/>
        <w:left w:val="none" w:sz="0" w:space="0" w:color="auto"/>
        <w:bottom w:val="none" w:sz="0" w:space="0" w:color="auto"/>
        <w:right w:val="none" w:sz="0" w:space="0" w:color="auto"/>
      </w:divBdr>
    </w:div>
    <w:div w:id="202867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github\docs\rvb\rvb%20templat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2</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3</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6</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7</b:RefOrder>
  </b:Source>
</b:Sources>
</file>

<file path=customXml/itemProps1.xml><?xml version="1.0" encoding="utf-8"?>
<ds:datastoreItem xmlns:ds="http://schemas.openxmlformats.org/officeDocument/2006/customXml" ds:itemID="{64BE5994-96F4-4AF0-BD17-817316EA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rvb template.dotx</Template>
  <TotalTime>2898</TotalTime>
  <Pages>1</Pages>
  <Words>7779</Words>
  <Characters>42010</Characters>
  <Application>Microsoft Office Word</Application>
  <DocSecurity>0</DocSecurity>
  <Lines>350</Lines>
  <Paragraphs>99</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49690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António Borba da Silva</dc:creator>
  <cp:keywords>Report</cp:keywords>
  <dc:description/>
  <cp:lastModifiedBy>António Borba da Silva</cp:lastModifiedBy>
  <cp:revision>67</cp:revision>
  <cp:lastPrinted>2016-06-13T22:41:00Z</cp:lastPrinted>
  <dcterms:created xsi:type="dcterms:W3CDTF">2016-04-30T14:46:00Z</dcterms:created>
  <dcterms:modified xsi:type="dcterms:W3CDTF">2016-06-13T22:42:00Z</dcterms:modified>
</cp:coreProperties>
</file>