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E8389B" w14:textId="173A459C" w:rsidR="001E5CA9" w:rsidRPr="00392244" w:rsidRDefault="009A6606" w:rsidP="003079E8">
      <w:pPr>
        <w:pStyle w:val="Title"/>
        <w:rPr>
          <w:rFonts w:eastAsia="Times New Roman"/>
          <w:lang w:eastAsia="pt-PT"/>
        </w:rPr>
      </w:pPr>
      <w:r w:rsidRPr="00392244">
        <w:rPr>
          <w:rFonts w:eastAsia="Times New Roman"/>
          <w:lang w:eastAsia="pt-PT"/>
        </w:rPr>
        <w:fldChar w:fldCharType="begin"/>
      </w:r>
      <w:r w:rsidRPr="00392244">
        <w:rPr>
          <w:rFonts w:eastAsia="Times New Roman"/>
          <w:lang w:eastAsia="pt-PT"/>
        </w:rPr>
        <w:instrText xml:space="preserve"> Title </w:instrText>
      </w:r>
      <w:r w:rsidRPr="00392244">
        <w:rPr>
          <w:rFonts w:eastAsia="Times New Roman"/>
          <w:lang w:eastAsia="pt-PT"/>
        </w:rPr>
        <w:fldChar w:fldCharType="separate"/>
      </w:r>
      <w:r w:rsidR="00392244">
        <w:rPr>
          <w:rFonts w:eastAsia="Times New Roman"/>
          <w:lang w:eastAsia="pt-PT"/>
        </w:rPr>
        <w:t>Project Proposal - Tertúlias</w:t>
      </w:r>
      <w:r w:rsidRPr="00392244">
        <w:rPr>
          <w:rFonts w:eastAsia="Times New Roman"/>
          <w:lang w:eastAsia="pt-PT"/>
        </w:rPr>
        <w:fldChar w:fldCharType="end"/>
      </w:r>
    </w:p>
    <w:p w14:paraId="4FD0360C" w14:textId="14F5230D" w:rsidR="003079E8" w:rsidRPr="00392244" w:rsidRDefault="00535596" w:rsidP="0041166E">
      <w:pPr>
        <w:pStyle w:val="Heading1"/>
        <w:rPr>
          <w:lang w:val="en-US"/>
        </w:rPr>
      </w:pPr>
      <w:r w:rsidRPr="00392244">
        <w:rPr>
          <w:lang w:val="en-US"/>
        </w:rPr>
        <w:t xml:space="preserve">Project </w:t>
      </w:r>
      <w:r w:rsidR="00D8793E" w:rsidRPr="00392244">
        <w:rPr>
          <w:lang w:val="en-US"/>
        </w:rPr>
        <w:t>Title</w:t>
      </w:r>
    </w:p>
    <w:tbl>
      <w:tblPr>
        <w:tblStyle w:val="TableGrid"/>
        <w:tblW w:w="5000" w:type="pct"/>
        <w:tblLook w:val="04A0" w:firstRow="1" w:lastRow="0" w:firstColumn="1" w:lastColumn="0" w:noHBand="0" w:noVBand="1"/>
      </w:tblPr>
      <w:tblGrid>
        <w:gridCol w:w="1511"/>
        <w:gridCol w:w="2312"/>
        <w:gridCol w:w="988"/>
        <w:gridCol w:w="1705"/>
        <w:gridCol w:w="2500"/>
      </w:tblGrid>
      <w:tr w:rsidR="003079E8" w:rsidRPr="00392244" w14:paraId="57D4D5F2" w14:textId="77777777" w:rsidTr="00B252E0">
        <w:tc>
          <w:tcPr>
            <w:tcW w:w="1511" w:type="dxa"/>
          </w:tcPr>
          <w:p w14:paraId="01B65CDB" w14:textId="77777777" w:rsidR="003079E8" w:rsidRPr="00392244" w:rsidRDefault="003079E8" w:rsidP="003079E8">
            <w:r w:rsidRPr="00392244">
              <w:t>Project title</w:t>
            </w:r>
          </w:p>
        </w:tc>
        <w:tc>
          <w:tcPr>
            <w:tcW w:w="7505" w:type="dxa"/>
            <w:gridSpan w:val="4"/>
          </w:tcPr>
          <w:p w14:paraId="4C14DFA7" w14:textId="77777777" w:rsidR="003079E8" w:rsidRPr="00392244" w:rsidRDefault="00535596" w:rsidP="003079E8">
            <w:r w:rsidRPr="00392244">
              <w:t>“</w:t>
            </w:r>
            <w:r w:rsidR="003079E8" w:rsidRPr="00392244">
              <w:t>Tertúlias</w:t>
            </w:r>
            <w:r w:rsidRPr="00392244">
              <w:t>”</w:t>
            </w:r>
          </w:p>
        </w:tc>
      </w:tr>
      <w:tr w:rsidR="003079E8" w:rsidRPr="00392244" w14:paraId="4FF74043" w14:textId="77777777" w:rsidTr="00B252E0">
        <w:trPr>
          <w:trHeight w:val="138"/>
        </w:trPr>
        <w:tc>
          <w:tcPr>
            <w:tcW w:w="1511" w:type="dxa"/>
            <w:vMerge w:val="restart"/>
          </w:tcPr>
          <w:p w14:paraId="1B209250" w14:textId="77777777" w:rsidR="003079E8" w:rsidRPr="00392244" w:rsidRDefault="003079E8" w:rsidP="003079E8">
            <w:r w:rsidRPr="00392244">
              <w:t>Students</w:t>
            </w:r>
          </w:p>
        </w:tc>
        <w:tc>
          <w:tcPr>
            <w:tcW w:w="2312" w:type="dxa"/>
          </w:tcPr>
          <w:p w14:paraId="4B99C208" w14:textId="77777777" w:rsidR="003079E8" w:rsidRPr="00392244" w:rsidRDefault="003079E8" w:rsidP="00A60A5C">
            <w:pPr>
              <w:jc w:val="center"/>
            </w:pPr>
            <w:r w:rsidRPr="00392244">
              <w:t>Name</w:t>
            </w:r>
          </w:p>
        </w:tc>
        <w:tc>
          <w:tcPr>
            <w:tcW w:w="988" w:type="dxa"/>
          </w:tcPr>
          <w:p w14:paraId="64B584DF" w14:textId="77777777" w:rsidR="003079E8" w:rsidRPr="00392244" w:rsidRDefault="003079E8" w:rsidP="00A60A5C">
            <w:pPr>
              <w:jc w:val="center"/>
            </w:pPr>
            <w:r w:rsidRPr="00392244">
              <w:t>Number</w:t>
            </w:r>
          </w:p>
        </w:tc>
        <w:tc>
          <w:tcPr>
            <w:tcW w:w="1705" w:type="dxa"/>
          </w:tcPr>
          <w:p w14:paraId="22B7424B" w14:textId="77777777" w:rsidR="003079E8" w:rsidRPr="00392244" w:rsidRDefault="003079E8" w:rsidP="00A60A5C">
            <w:pPr>
              <w:jc w:val="center"/>
            </w:pPr>
            <w:r w:rsidRPr="00392244">
              <w:t>Phone</w:t>
            </w:r>
          </w:p>
        </w:tc>
        <w:tc>
          <w:tcPr>
            <w:tcW w:w="2500" w:type="dxa"/>
          </w:tcPr>
          <w:p w14:paraId="6B770492" w14:textId="77777777" w:rsidR="003079E8" w:rsidRPr="00392244" w:rsidRDefault="003079E8" w:rsidP="00A60A5C">
            <w:pPr>
              <w:jc w:val="center"/>
            </w:pPr>
            <w:r w:rsidRPr="00392244">
              <w:t>Email</w:t>
            </w:r>
          </w:p>
        </w:tc>
      </w:tr>
      <w:tr w:rsidR="003079E8" w:rsidRPr="00392244" w14:paraId="396D3CDA" w14:textId="77777777" w:rsidTr="00B252E0">
        <w:trPr>
          <w:trHeight w:val="138"/>
        </w:trPr>
        <w:tc>
          <w:tcPr>
            <w:tcW w:w="1511" w:type="dxa"/>
            <w:vMerge/>
          </w:tcPr>
          <w:p w14:paraId="5B69217B" w14:textId="77777777" w:rsidR="003079E8" w:rsidRPr="00392244" w:rsidRDefault="003079E8" w:rsidP="003079E8"/>
        </w:tc>
        <w:tc>
          <w:tcPr>
            <w:tcW w:w="2312" w:type="dxa"/>
          </w:tcPr>
          <w:p w14:paraId="6B364F09" w14:textId="0F3B8FF4" w:rsidR="003079E8" w:rsidRPr="00392244" w:rsidRDefault="005C15DE" w:rsidP="005C15DE">
            <w:pPr>
              <w:rPr>
                <w:b/>
              </w:rPr>
            </w:pPr>
            <w:r w:rsidRPr="00392244">
              <w:rPr>
                <w:b/>
              </w:rPr>
              <w:fldChar w:fldCharType="begin"/>
            </w:r>
            <w:r w:rsidRPr="00392244">
              <w:rPr>
                <w:b/>
              </w:rPr>
              <w:instrText xml:space="preserve"> DOCPROPERTY  Author  \* MERGEFORMAT </w:instrText>
            </w:r>
            <w:r w:rsidRPr="00392244">
              <w:rPr>
                <w:b/>
              </w:rPr>
              <w:fldChar w:fldCharType="separate"/>
            </w:r>
            <w:r w:rsidR="00392244">
              <w:rPr>
                <w:b/>
              </w:rPr>
              <w:t>António Borba da Silva</w:t>
            </w:r>
            <w:r w:rsidRPr="00392244">
              <w:rPr>
                <w:b/>
              </w:rPr>
              <w:fldChar w:fldCharType="end"/>
            </w:r>
          </w:p>
        </w:tc>
        <w:tc>
          <w:tcPr>
            <w:tcW w:w="988" w:type="dxa"/>
          </w:tcPr>
          <w:p w14:paraId="1D8306EE" w14:textId="77777777" w:rsidR="003079E8" w:rsidRPr="00392244" w:rsidRDefault="003079E8" w:rsidP="00A60A5C">
            <w:pPr>
              <w:jc w:val="center"/>
            </w:pPr>
            <w:r w:rsidRPr="00392244">
              <w:t>22908</w:t>
            </w:r>
          </w:p>
        </w:tc>
        <w:tc>
          <w:tcPr>
            <w:tcW w:w="1705" w:type="dxa"/>
          </w:tcPr>
          <w:p w14:paraId="46AD9946" w14:textId="77777777" w:rsidR="003079E8" w:rsidRPr="00392244" w:rsidRDefault="003079E8" w:rsidP="00A60A5C">
            <w:pPr>
              <w:jc w:val="center"/>
            </w:pPr>
            <w:r w:rsidRPr="00392244">
              <w:t>914452703</w:t>
            </w:r>
          </w:p>
        </w:tc>
        <w:tc>
          <w:tcPr>
            <w:tcW w:w="2500" w:type="dxa"/>
          </w:tcPr>
          <w:p w14:paraId="0CDDF0D8" w14:textId="730E03CC" w:rsidR="003079E8" w:rsidRPr="00392244" w:rsidRDefault="00FE1D36" w:rsidP="00A60A5C">
            <w:pPr>
              <w:jc w:val="center"/>
            </w:pPr>
            <w:hyperlink r:id="rId8" w:history="1">
              <w:r w:rsidR="00A60A5C" w:rsidRPr="00392244">
                <w:rPr>
                  <w:rStyle w:val="Hyperlink"/>
                </w:rPr>
                <w:t>A22908@alunos.isel.pt</w:t>
              </w:r>
            </w:hyperlink>
          </w:p>
        </w:tc>
      </w:tr>
      <w:tr w:rsidR="00D8793E" w:rsidRPr="00392244" w14:paraId="2305478A" w14:textId="77777777" w:rsidTr="00B252E0">
        <w:tc>
          <w:tcPr>
            <w:tcW w:w="1511" w:type="dxa"/>
          </w:tcPr>
          <w:p w14:paraId="2EC43B62" w14:textId="77777777" w:rsidR="00D8793E" w:rsidRPr="00392244" w:rsidRDefault="00D8793E" w:rsidP="003079E8">
            <w:r w:rsidRPr="00392244">
              <w:t>Supervisor</w:t>
            </w:r>
          </w:p>
        </w:tc>
        <w:tc>
          <w:tcPr>
            <w:tcW w:w="7505" w:type="dxa"/>
            <w:gridSpan w:val="4"/>
          </w:tcPr>
          <w:p w14:paraId="3926DD51" w14:textId="6CB59C70" w:rsidR="00D8793E" w:rsidRPr="00392244" w:rsidRDefault="005C15DE" w:rsidP="005C15DE">
            <w:r w:rsidRPr="00392244">
              <w:rPr>
                <w:b/>
              </w:rPr>
              <w:fldChar w:fldCharType="begin"/>
            </w:r>
            <w:r w:rsidRPr="00392244">
              <w:rPr>
                <w:b/>
              </w:rPr>
              <w:instrText xml:space="preserve"> DOCPROPERTY  Manager  \* MERGEFORMAT </w:instrText>
            </w:r>
            <w:r w:rsidRPr="00392244">
              <w:rPr>
                <w:b/>
              </w:rPr>
              <w:fldChar w:fldCharType="separate"/>
            </w:r>
            <w:r w:rsidR="00392244">
              <w:rPr>
                <w:b/>
              </w:rPr>
              <w:t>Eng. Pedro Félix</w:t>
            </w:r>
            <w:r w:rsidRPr="00392244">
              <w:rPr>
                <w:b/>
              </w:rPr>
              <w:fldChar w:fldCharType="end"/>
            </w:r>
          </w:p>
        </w:tc>
      </w:tr>
      <w:tr w:rsidR="00D8793E" w:rsidRPr="00392244" w14:paraId="3CDCF874" w14:textId="77777777" w:rsidTr="00B252E0">
        <w:tc>
          <w:tcPr>
            <w:tcW w:w="1511" w:type="dxa"/>
          </w:tcPr>
          <w:p w14:paraId="711BAC7E" w14:textId="750BE594" w:rsidR="00D8793E" w:rsidRPr="00392244" w:rsidRDefault="00D8793E" w:rsidP="003079E8">
            <w:r w:rsidRPr="00392244">
              <w:t>Keywords</w:t>
            </w:r>
          </w:p>
        </w:tc>
        <w:tc>
          <w:tcPr>
            <w:tcW w:w="7505" w:type="dxa"/>
            <w:gridSpan w:val="4"/>
          </w:tcPr>
          <w:p w14:paraId="0C5F3E12" w14:textId="302146DB" w:rsidR="00D8793E" w:rsidRPr="00392244" w:rsidRDefault="0063026D" w:rsidP="005C15DE">
            <w:r>
              <w:fldChar w:fldCharType="begin"/>
            </w:r>
            <w:r>
              <w:instrText xml:space="preserve"> Keywords </w:instrText>
            </w:r>
            <w:r>
              <w:fldChar w:fldCharType="separate"/>
            </w:r>
            <w:r w:rsidR="00392244">
              <w:t>mobile, social, notifications</w:t>
            </w:r>
            <w:r>
              <w:fldChar w:fldCharType="end"/>
            </w:r>
          </w:p>
        </w:tc>
      </w:tr>
    </w:tbl>
    <w:p w14:paraId="1C964E2E" w14:textId="2DB970A9" w:rsidR="003079E8" w:rsidRPr="00392244" w:rsidRDefault="005B58E6" w:rsidP="0041166E">
      <w:pPr>
        <w:pStyle w:val="Heading1"/>
        <w:rPr>
          <w:lang w:val="en-US"/>
        </w:rPr>
      </w:pPr>
      <w:r w:rsidRPr="00392244">
        <w:rPr>
          <w:lang w:val="en-US"/>
        </w:rPr>
        <w:t>Project Goals</w:t>
      </w:r>
    </w:p>
    <w:p w14:paraId="4D41F468" w14:textId="77537DBA" w:rsidR="00A60A5C" w:rsidRPr="00392244" w:rsidRDefault="00A60A5C" w:rsidP="00A60A5C">
      <w:r w:rsidRPr="00392244">
        <w:t xml:space="preserve">The project goal is to build a software application that helps </w:t>
      </w:r>
      <w:r w:rsidR="00583997" w:rsidRPr="00392244">
        <w:t xml:space="preserve">people </w:t>
      </w:r>
      <w:r w:rsidR="00EF6E67" w:rsidRPr="00392244">
        <w:t xml:space="preserve">scheduling and </w:t>
      </w:r>
      <w:r w:rsidR="00302A2C" w:rsidRPr="00392244">
        <w:t>managing “tertúlias”</w:t>
      </w:r>
      <w:r w:rsidRPr="00392244">
        <w:t>.</w:t>
      </w:r>
    </w:p>
    <w:p w14:paraId="61B9430A" w14:textId="77777777" w:rsidR="00A21BEA" w:rsidRPr="00392244" w:rsidRDefault="00A21BEA" w:rsidP="0041166E">
      <w:pPr>
        <w:pStyle w:val="Heading1"/>
        <w:rPr>
          <w:lang w:val="en-US"/>
        </w:rPr>
      </w:pPr>
      <w:r w:rsidRPr="00392244">
        <w:rPr>
          <w:lang w:val="en-US"/>
        </w:rPr>
        <w:t>Introduction</w:t>
      </w:r>
    </w:p>
    <w:p w14:paraId="764A0E5F" w14:textId="0C167481" w:rsidR="00302A2C" w:rsidRPr="00392244" w:rsidRDefault="00A21BEA" w:rsidP="00A21BEA">
      <w:pPr>
        <w:rPr>
          <w:rStyle w:val="Emphasis"/>
        </w:rPr>
      </w:pPr>
      <w:r w:rsidRPr="00392244">
        <w:rPr>
          <w:rStyle w:val="Emphasis"/>
        </w:rPr>
        <w:t xml:space="preserve"> </w:t>
      </w:r>
      <w:r w:rsidR="00302A2C" w:rsidRPr="00392244">
        <w:rPr>
          <w:rStyle w:val="Emphasis"/>
        </w:rPr>
        <w:t xml:space="preserve">“A </w:t>
      </w:r>
      <w:r w:rsidR="00E423F7" w:rsidRPr="00392244">
        <w:rPr>
          <w:rStyle w:val="Emphasis"/>
        </w:rPr>
        <w:t>tertúlia</w:t>
      </w:r>
      <w:r w:rsidR="00302A2C" w:rsidRPr="00392244">
        <w:rPr>
          <w:rStyle w:val="Emphasis"/>
        </w:rPr>
        <w:t xml:space="preserve"> is a social gathering with literary or artistic overtones, especially in Iberia or in Latin America. </w:t>
      </w:r>
      <w:r w:rsidR="00E423F7" w:rsidRPr="00392244">
        <w:rPr>
          <w:rStyle w:val="Emphasis"/>
        </w:rPr>
        <w:t>Tertúlia</w:t>
      </w:r>
      <w:r w:rsidR="00302A2C" w:rsidRPr="00392244">
        <w:rPr>
          <w:rStyle w:val="Emphasis"/>
        </w:rPr>
        <w:t xml:space="preserve"> also means an informal meeting of people to talk about current affairs, arts, etc. The word is originally Spanish (borrowed by Catalan and Portuguese), but it has only moderate currency in English, used mainly in describing Latin cultural contexts.”</w:t>
      </w:r>
    </w:p>
    <w:p w14:paraId="1216557D" w14:textId="7C211D9A" w:rsidR="00302A2C" w:rsidRPr="00392244" w:rsidRDefault="00302A2C" w:rsidP="00302A2C">
      <w:pPr>
        <w:jc w:val="right"/>
        <w:rPr>
          <w:rStyle w:val="Emphasis"/>
          <w:i w:val="0"/>
          <w:sz w:val="16"/>
          <w:szCs w:val="16"/>
        </w:rPr>
      </w:pPr>
      <w:r w:rsidRPr="00392244">
        <w:rPr>
          <w:i/>
          <w:sz w:val="16"/>
          <w:szCs w:val="16"/>
          <w:shd w:val="clear" w:color="auto" w:fill="FFFFFF"/>
        </w:rPr>
        <w:t>(Wikipedia – the free encyclopedia. Available at: &lt;</w:t>
      </w:r>
      <w:hyperlink r:id="rId9" w:history="1">
        <w:r w:rsidRPr="00392244">
          <w:rPr>
            <w:rStyle w:val="Hyperlink"/>
            <w:i/>
            <w:sz w:val="16"/>
            <w:szCs w:val="16"/>
          </w:rPr>
          <w:t>https://en.wikipedia.org/wiki/</w:t>
        </w:r>
        <w:r w:rsidR="00E423F7" w:rsidRPr="00392244">
          <w:rPr>
            <w:rStyle w:val="Hyperlink"/>
            <w:i/>
            <w:sz w:val="16"/>
            <w:szCs w:val="16"/>
          </w:rPr>
          <w:t>Tertúlia</w:t>
        </w:r>
      </w:hyperlink>
      <w:r w:rsidRPr="00392244">
        <w:rPr>
          <w:i/>
          <w:sz w:val="16"/>
          <w:szCs w:val="16"/>
          <w:shd w:val="clear" w:color="auto" w:fill="FFFFFF"/>
        </w:rPr>
        <w:t>&gt;. Accessed on: March 21</w:t>
      </w:r>
      <w:r w:rsidRPr="00392244">
        <w:rPr>
          <w:i/>
          <w:sz w:val="16"/>
          <w:szCs w:val="16"/>
          <w:shd w:val="clear" w:color="auto" w:fill="FFFFFF"/>
          <w:vertAlign w:val="superscript"/>
        </w:rPr>
        <w:t>th</w:t>
      </w:r>
      <w:r w:rsidRPr="00392244">
        <w:rPr>
          <w:i/>
          <w:sz w:val="16"/>
          <w:szCs w:val="16"/>
          <w:shd w:val="clear" w:color="auto" w:fill="FFFFFF"/>
        </w:rPr>
        <w:t>, 2016)</w:t>
      </w:r>
    </w:p>
    <w:p w14:paraId="7DDA635D" w14:textId="77777777" w:rsidR="00EF6E67" w:rsidRPr="00392244" w:rsidRDefault="00A60A5C" w:rsidP="00A21BEA">
      <w:pPr>
        <w:keepNext/>
      </w:pPr>
      <w:r w:rsidRPr="00392244">
        <w:t xml:space="preserve">The </w:t>
      </w:r>
      <w:r w:rsidR="00EF6E67" w:rsidRPr="00392244">
        <w:t>main</w:t>
      </w:r>
      <w:r w:rsidRPr="00392244">
        <w:t xml:space="preserve"> motivation </w:t>
      </w:r>
      <w:r w:rsidR="00EF6E67" w:rsidRPr="00392244">
        <w:t xml:space="preserve">for the project </w:t>
      </w:r>
      <w:r w:rsidRPr="00392244">
        <w:t xml:space="preserve">is </w:t>
      </w:r>
      <w:r w:rsidR="00EF6E67" w:rsidRPr="00392244">
        <w:t>two folded:</w:t>
      </w:r>
    </w:p>
    <w:p w14:paraId="3E22E783" w14:textId="77777777" w:rsidR="00A60A5C" w:rsidRPr="00392244" w:rsidRDefault="00EF6E67" w:rsidP="00EF6E67">
      <w:pPr>
        <w:pStyle w:val="ListParagraph"/>
        <w:numPr>
          <w:ilvl w:val="0"/>
          <w:numId w:val="1"/>
        </w:numPr>
      </w:pPr>
      <w:r w:rsidRPr="00392244">
        <w:t>On one side</w:t>
      </w:r>
      <w:r w:rsidR="00A60A5C" w:rsidRPr="00392244">
        <w:t xml:space="preserve">, irrespective of the number of applications in the market targeting </w:t>
      </w:r>
      <w:r w:rsidRPr="00392244">
        <w:t xml:space="preserve">activity </w:t>
      </w:r>
      <w:r w:rsidR="00A60A5C" w:rsidRPr="00392244">
        <w:t xml:space="preserve">scheduling, </w:t>
      </w:r>
      <w:r w:rsidRPr="00392244">
        <w:t>I</w:t>
      </w:r>
      <w:r w:rsidR="00A60A5C" w:rsidRPr="00392244">
        <w:t xml:space="preserve"> </w:t>
      </w:r>
      <w:r w:rsidRPr="00392244">
        <w:t xml:space="preserve">haven’t </w:t>
      </w:r>
      <w:r w:rsidR="00302A2C" w:rsidRPr="00392244">
        <w:t>f</w:t>
      </w:r>
      <w:r w:rsidRPr="00392244">
        <w:t>ound</w:t>
      </w:r>
      <w:r w:rsidR="00302A2C" w:rsidRPr="00392244">
        <w:t xml:space="preserve"> one targeting </w:t>
      </w:r>
      <w:r w:rsidRPr="00392244">
        <w:t>this specific important social and cultural habit which is has been cherished by communities for centuries</w:t>
      </w:r>
      <w:r w:rsidR="00A60A5C" w:rsidRPr="00392244">
        <w:t>.</w:t>
      </w:r>
    </w:p>
    <w:p w14:paraId="5C1868D3" w14:textId="73A1872B" w:rsidR="00EF6E67" w:rsidRPr="00392244" w:rsidRDefault="00EF6E67" w:rsidP="001E5CA9">
      <w:pPr>
        <w:numPr>
          <w:ilvl w:val="0"/>
          <w:numId w:val="1"/>
        </w:numPr>
        <w:spacing w:before="240" w:after="240" w:line="273" w:lineRule="atLeast"/>
        <w:rPr>
          <w:rFonts w:ascii="Helvetica" w:eastAsia="Times New Roman" w:hAnsi="Helvetica" w:cs="Helvetica"/>
          <w:color w:val="333333"/>
          <w:sz w:val="20"/>
          <w:szCs w:val="20"/>
          <w:lang w:eastAsia="pt-PT"/>
        </w:rPr>
      </w:pPr>
      <w:r w:rsidRPr="00392244">
        <w:rPr>
          <w:rFonts w:ascii="Helvetica" w:eastAsia="Times New Roman" w:hAnsi="Helvetica" w:cs="Helvetica"/>
          <w:color w:val="333333"/>
          <w:sz w:val="20"/>
          <w:szCs w:val="20"/>
          <w:lang w:eastAsia="pt-PT"/>
        </w:rPr>
        <w:t xml:space="preserve">On the other side, </w:t>
      </w:r>
      <w:r w:rsidR="008E3AA6" w:rsidRPr="00392244">
        <w:rPr>
          <w:rFonts w:ascii="Helvetica" w:eastAsia="Times New Roman" w:hAnsi="Helvetica" w:cs="Helvetica"/>
          <w:color w:val="333333"/>
          <w:sz w:val="20"/>
          <w:szCs w:val="20"/>
          <w:lang w:eastAsia="pt-PT"/>
        </w:rPr>
        <w:t>we</w:t>
      </w:r>
      <w:r w:rsidR="007D43AA" w:rsidRPr="00392244">
        <w:rPr>
          <w:rFonts w:ascii="Helvetica" w:eastAsia="Times New Roman" w:hAnsi="Helvetica" w:cs="Helvetica"/>
          <w:color w:val="333333"/>
          <w:sz w:val="20"/>
          <w:szCs w:val="20"/>
          <w:lang w:eastAsia="pt-PT"/>
        </w:rPr>
        <w:t xml:space="preserve"> have a great interest in the</w:t>
      </w:r>
      <w:r w:rsidRPr="00392244">
        <w:rPr>
          <w:rFonts w:ascii="Helvetica" w:eastAsia="Times New Roman" w:hAnsi="Helvetica" w:cs="Helvetica"/>
          <w:color w:val="333333"/>
          <w:sz w:val="20"/>
          <w:szCs w:val="20"/>
          <w:lang w:eastAsia="pt-PT"/>
        </w:rPr>
        <w:t xml:space="preserve"> </w:t>
      </w:r>
      <w:r w:rsidR="007D43AA" w:rsidRPr="00392244">
        <w:rPr>
          <w:rFonts w:ascii="Helvetica" w:eastAsia="Times New Roman" w:hAnsi="Helvetica" w:cs="Helvetica"/>
          <w:color w:val="333333"/>
          <w:sz w:val="20"/>
          <w:szCs w:val="20"/>
          <w:lang w:eastAsia="pt-PT"/>
        </w:rPr>
        <w:t>domain</w:t>
      </w:r>
      <w:r w:rsidRPr="00392244">
        <w:rPr>
          <w:rFonts w:ascii="Helvetica" w:eastAsia="Times New Roman" w:hAnsi="Helvetica" w:cs="Helvetica"/>
          <w:color w:val="333333"/>
          <w:sz w:val="20"/>
          <w:szCs w:val="20"/>
          <w:lang w:eastAsia="pt-PT"/>
        </w:rPr>
        <w:t xml:space="preserve"> of </w:t>
      </w:r>
      <w:r w:rsidR="007D43AA" w:rsidRPr="00392244">
        <w:rPr>
          <w:rFonts w:ascii="Helvetica" w:eastAsia="Times New Roman" w:hAnsi="Helvetica" w:cs="Helvetica"/>
          <w:color w:val="333333"/>
          <w:sz w:val="20"/>
          <w:szCs w:val="20"/>
          <w:lang w:eastAsia="pt-PT"/>
        </w:rPr>
        <w:t xml:space="preserve">technology applications to enable </w:t>
      </w:r>
      <w:r w:rsidRPr="00392244">
        <w:rPr>
          <w:rFonts w:ascii="Helvetica" w:eastAsia="Times New Roman" w:hAnsi="Helvetica" w:cs="Helvetica"/>
          <w:color w:val="333333"/>
          <w:sz w:val="20"/>
          <w:szCs w:val="20"/>
          <w:lang w:eastAsia="pt-PT"/>
        </w:rPr>
        <w:t xml:space="preserve">social </w:t>
      </w:r>
      <w:r w:rsidR="007D43AA" w:rsidRPr="00392244">
        <w:rPr>
          <w:rFonts w:ascii="Helvetica" w:eastAsia="Times New Roman" w:hAnsi="Helvetica" w:cs="Helvetica"/>
          <w:color w:val="333333"/>
          <w:sz w:val="20"/>
          <w:szCs w:val="20"/>
          <w:lang w:eastAsia="pt-PT"/>
        </w:rPr>
        <w:t xml:space="preserve">interaction and crowd mobilization, </w:t>
      </w:r>
      <w:r w:rsidRPr="00392244">
        <w:rPr>
          <w:rFonts w:ascii="Helvetica" w:eastAsia="Times New Roman" w:hAnsi="Helvetica" w:cs="Helvetica"/>
          <w:color w:val="333333"/>
          <w:sz w:val="20"/>
          <w:szCs w:val="20"/>
          <w:lang w:eastAsia="pt-PT"/>
        </w:rPr>
        <w:t xml:space="preserve">taking advantage </w:t>
      </w:r>
      <w:r w:rsidR="007D43AA" w:rsidRPr="00392244">
        <w:rPr>
          <w:rFonts w:ascii="Helvetica" w:eastAsia="Times New Roman" w:hAnsi="Helvetica" w:cs="Helvetica"/>
          <w:color w:val="333333"/>
          <w:sz w:val="20"/>
          <w:szCs w:val="20"/>
          <w:lang w:eastAsia="pt-PT"/>
        </w:rPr>
        <w:t>of the latest mobilization context built around affordable mobile devices, data communications and cloud storage and notification services.</w:t>
      </w:r>
    </w:p>
    <w:p w14:paraId="2F7A577F" w14:textId="77777777" w:rsidR="003079E8" w:rsidRPr="00392244" w:rsidRDefault="007D43AA" w:rsidP="0041166E">
      <w:pPr>
        <w:pStyle w:val="Heading1"/>
        <w:rPr>
          <w:lang w:val="en-US"/>
        </w:rPr>
      </w:pPr>
      <w:r w:rsidRPr="00392244">
        <w:rPr>
          <w:lang w:val="en-US"/>
        </w:rPr>
        <w:t>Competitive landscape</w:t>
      </w:r>
    </w:p>
    <w:p w14:paraId="7153E0B9" w14:textId="42D47412" w:rsidR="0024765A" w:rsidRPr="00392244" w:rsidRDefault="00A21BEA" w:rsidP="00A21BEA">
      <w:pPr>
        <w:rPr>
          <w:rStyle w:val="Emphasis"/>
        </w:rPr>
      </w:pPr>
      <w:r w:rsidRPr="00392244">
        <w:t>T</w:t>
      </w:r>
      <w:r w:rsidR="007D43AA" w:rsidRPr="00392244">
        <w:t>o determine the competitive landscape for the proposed project</w:t>
      </w:r>
      <w:r w:rsidRPr="00392244">
        <w:t xml:space="preserve">, we performed a traditional </w:t>
      </w:r>
      <w:r w:rsidRPr="00392244">
        <w:rPr>
          <w:rStyle w:val="Emphasis"/>
        </w:rPr>
        <w:t>SWOT</w:t>
      </w:r>
      <w:r w:rsidRPr="00392244">
        <w:t xml:space="preserve"> analysis</w:t>
      </w:r>
      <w:r w:rsidR="007D43AA" w:rsidRPr="00392244">
        <w:t xml:space="preserve"> </w:t>
      </w:r>
      <w:r w:rsidRPr="00392244">
        <w:t xml:space="preserve">on a short list of applications that </w:t>
      </w:r>
      <w:r w:rsidR="0024765A" w:rsidRPr="00392244">
        <w:t>we</w:t>
      </w:r>
      <w:r w:rsidR="007D43AA" w:rsidRPr="00392244">
        <w:t xml:space="preserve"> </w:t>
      </w:r>
      <w:r w:rsidRPr="00392244">
        <w:t>selected from a</w:t>
      </w:r>
      <w:r w:rsidR="0024765A" w:rsidRPr="00392244">
        <w:t xml:space="preserve"> market </w:t>
      </w:r>
      <w:r w:rsidRPr="00392244">
        <w:t>search on</w:t>
      </w:r>
      <w:r w:rsidR="0024765A" w:rsidRPr="00392244">
        <w:t xml:space="preserve"> </w:t>
      </w:r>
      <w:r w:rsidR="007D43AA" w:rsidRPr="00392244">
        <w:t xml:space="preserve">applications </w:t>
      </w:r>
      <w:r w:rsidR="0024765A" w:rsidRPr="00392244">
        <w:t>able to</w:t>
      </w:r>
      <w:r w:rsidR="007D43AA" w:rsidRPr="00392244">
        <w:t xml:space="preserve"> fulfill the qu</w:t>
      </w:r>
      <w:r w:rsidR="0024765A" w:rsidRPr="00392244">
        <w:t>estion:</w:t>
      </w:r>
      <w:r w:rsidRPr="00392244">
        <w:t xml:space="preserve"> </w:t>
      </w:r>
      <w:r w:rsidR="0024765A" w:rsidRPr="00392244">
        <w:rPr>
          <w:rStyle w:val="Emphasis"/>
        </w:rPr>
        <w:t xml:space="preserve">What application </w:t>
      </w:r>
      <w:r w:rsidR="00600136" w:rsidRPr="00392244">
        <w:rPr>
          <w:rStyle w:val="Emphasis"/>
        </w:rPr>
        <w:t xml:space="preserve">shall we </w:t>
      </w:r>
      <w:r w:rsidR="007D43AA" w:rsidRPr="00392244">
        <w:rPr>
          <w:rStyle w:val="Emphasis"/>
        </w:rPr>
        <w:t xml:space="preserve">use to manage </w:t>
      </w:r>
      <w:r w:rsidR="0024765A" w:rsidRPr="00392244">
        <w:rPr>
          <w:rStyle w:val="Emphasis"/>
        </w:rPr>
        <w:t xml:space="preserve">our own </w:t>
      </w:r>
      <w:r w:rsidR="00600136" w:rsidRPr="00392244">
        <w:rPr>
          <w:rStyle w:val="Emphasis"/>
        </w:rPr>
        <w:t>tertúlias</w:t>
      </w:r>
      <w:r w:rsidR="0024765A" w:rsidRPr="00392244">
        <w:rPr>
          <w:rStyle w:val="Emphasis"/>
        </w:rPr>
        <w:t>?</w:t>
      </w:r>
    </w:p>
    <w:p w14:paraId="6B75AAC2" w14:textId="70585AEB" w:rsidR="0072179F" w:rsidRPr="00392244" w:rsidRDefault="0072179F" w:rsidP="0072179F">
      <w:r w:rsidRPr="00392244">
        <w:t xml:space="preserve">The analysis is presented in </w:t>
      </w:r>
      <w:r w:rsidR="00711277" w:rsidRPr="00392244">
        <w:fldChar w:fldCharType="begin"/>
      </w:r>
      <w:r w:rsidR="00711277" w:rsidRPr="00392244">
        <w:instrText xml:space="preserve"> REF _Ref446944519 \h \* lower </w:instrText>
      </w:r>
      <w:r w:rsidR="00711277" w:rsidRPr="00392244">
        <w:fldChar w:fldCharType="separate"/>
      </w:r>
      <w:r w:rsidR="00BE22D4" w:rsidRPr="00392244">
        <w:t xml:space="preserve">table </w:t>
      </w:r>
      <w:r w:rsidR="00BE22D4">
        <w:rPr>
          <w:noProof/>
        </w:rPr>
        <w:t>3</w:t>
      </w:r>
      <w:r w:rsidR="00711277" w:rsidRPr="00392244">
        <w:fldChar w:fldCharType="end"/>
      </w:r>
      <w:r w:rsidR="00711277" w:rsidRPr="00392244">
        <w:t xml:space="preserve"> on </w:t>
      </w:r>
      <w:r w:rsidRPr="00392244">
        <w:t>Annex 1 to the current proposal.</w:t>
      </w:r>
    </w:p>
    <w:p w14:paraId="418B173F" w14:textId="1A112DAA" w:rsidR="003079E8" w:rsidRPr="00392244" w:rsidRDefault="003079E8" w:rsidP="0041166E">
      <w:pPr>
        <w:pStyle w:val="Heading1"/>
        <w:rPr>
          <w:lang w:val="en-US"/>
        </w:rPr>
      </w:pPr>
      <w:r w:rsidRPr="00392244">
        <w:rPr>
          <w:lang w:val="en-US"/>
        </w:rPr>
        <w:t>Requirements</w:t>
      </w:r>
    </w:p>
    <w:p w14:paraId="0DD5A01F" w14:textId="2C60126B" w:rsidR="001F236B" w:rsidRPr="00392244" w:rsidRDefault="0072179F" w:rsidP="001F236B">
      <w:r w:rsidRPr="00392244">
        <w:t xml:space="preserve">The project </w:t>
      </w:r>
      <w:r w:rsidR="001F236B" w:rsidRPr="00392244">
        <w:t xml:space="preserve">requirements are formulated as </w:t>
      </w:r>
      <w:r w:rsidR="001F236B" w:rsidRPr="00392244">
        <w:rPr>
          <w:rStyle w:val="Emphasis"/>
        </w:rPr>
        <w:t>User Stories</w:t>
      </w:r>
      <w:r w:rsidR="009607F7" w:rsidRPr="00392244">
        <w:t>;</w:t>
      </w:r>
      <w:r w:rsidR="00B252E0" w:rsidRPr="00392244">
        <w:t xml:space="preserve"> The most relevant User Stories are presented in</w:t>
      </w:r>
      <w:r w:rsidR="00D57EF2" w:rsidRPr="00392244">
        <w:t xml:space="preserve"> </w:t>
      </w:r>
      <w:r w:rsidR="00D57EF2" w:rsidRPr="00392244">
        <w:fldChar w:fldCharType="begin"/>
      </w:r>
      <w:r w:rsidR="00D57EF2" w:rsidRPr="00392244">
        <w:instrText xml:space="preserve"> REF _Ref446944619 \h \* lower </w:instrText>
      </w:r>
      <w:r w:rsidR="00D57EF2" w:rsidRPr="00392244">
        <w:fldChar w:fldCharType="separate"/>
      </w:r>
      <w:r w:rsidR="00BE22D4" w:rsidRPr="00392244">
        <w:t xml:space="preserve">table </w:t>
      </w:r>
      <w:r w:rsidR="00BE22D4">
        <w:rPr>
          <w:noProof/>
        </w:rPr>
        <w:t>1</w:t>
      </w:r>
      <w:r w:rsidR="00D57EF2" w:rsidRPr="00392244">
        <w:fldChar w:fldCharType="end"/>
      </w:r>
      <w:r w:rsidR="00B252E0" w:rsidRPr="00392244">
        <w:t>.</w:t>
      </w:r>
    </w:p>
    <w:p w14:paraId="2D96232B" w14:textId="69ADB102" w:rsidR="00B252E0" w:rsidRPr="00392244" w:rsidRDefault="00B252E0" w:rsidP="00B252E0">
      <w:pPr>
        <w:pStyle w:val="Caption"/>
        <w:keepNext/>
      </w:pPr>
      <w:bookmarkStart w:id="0" w:name="_Ref446944619"/>
      <w:r w:rsidRPr="00392244">
        <w:lastRenderedPageBreak/>
        <w:t xml:space="preserve">Table </w:t>
      </w:r>
      <w:r w:rsidR="00FE1D36">
        <w:fldChar w:fldCharType="begin"/>
      </w:r>
      <w:r w:rsidR="00FE1D36">
        <w:instrText xml:space="preserve"> SEQ Table \* ARABIC </w:instrText>
      </w:r>
      <w:r w:rsidR="00FE1D36">
        <w:fldChar w:fldCharType="separate"/>
      </w:r>
      <w:r w:rsidR="00BE22D4">
        <w:rPr>
          <w:noProof/>
        </w:rPr>
        <w:t>1</w:t>
      </w:r>
      <w:r w:rsidR="00FE1D36">
        <w:rPr>
          <w:noProof/>
        </w:rPr>
        <w:fldChar w:fldCharType="end"/>
      </w:r>
      <w:bookmarkEnd w:id="0"/>
      <w:r w:rsidRPr="00392244">
        <w:t>: Most relevant User Stories</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18"/>
        <w:gridCol w:w="1136"/>
        <w:gridCol w:w="4064"/>
        <w:gridCol w:w="3392"/>
      </w:tblGrid>
      <w:tr w:rsidR="00E423F7" w:rsidRPr="00392244" w14:paraId="55E139B9" w14:textId="77777777" w:rsidTr="007F4EEB">
        <w:trPr>
          <w:cantSplit/>
          <w:trHeight w:val="315"/>
          <w:tblHeader/>
        </w:trPr>
        <w:tc>
          <w:tcPr>
            <w:tcW w:w="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145B89B" w14:textId="77777777" w:rsidR="00E423F7" w:rsidRPr="00392244" w:rsidRDefault="00E423F7">
            <w:pPr>
              <w:spacing w:after="0" w:line="240" w:lineRule="auto"/>
              <w:rPr>
                <w:rFonts w:ascii="Arial" w:eastAsia="Times New Roman" w:hAnsi="Arial" w:cs="Arial"/>
                <w:b/>
                <w:bCs/>
                <w:lang w:eastAsia="pt-PT"/>
              </w:rPr>
            </w:pPr>
            <w:r w:rsidRPr="00392244">
              <w:rPr>
                <w:rFonts w:ascii="Arial" w:eastAsia="Times New Roman" w:hAnsi="Arial" w:cs="Arial"/>
                <w:b/>
                <w:bCs/>
                <w:lang w:eastAsia="pt-PT"/>
              </w:rPr>
              <w:t>ID</w:t>
            </w:r>
          </w:p>
        </w:tc>
        <w:tc>
          <w:tcPr>
            <w:tcW w:w="11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C7E0D6" w14:textId="77777777" w:rsidR="00E423F7" w:rsidRPr="00392244" w:rsidRDefault="00E423F7">
            <w:pPr>
              <w:spacing w:after="0" w:line="240" w:lineRule="auto"/>
              <w:rPr>
                <w:rFonts w:ascii="Arial" w:eastAsia="Times New Roman" w:hAnsi="Arial" w:cs="Arial"/>
                <w:b/>
                <w:bCs/>
                <w:lang w:eastAsia="pt-PT"/>
              </w:rPr>
            </w:pPr>
            <w:r w:rsidRPr="00392244">
              <w:rPr>
                <w:rFonts w:ascii="Arial" w:eastAsia="Times New Roman" w:hAnsi="Arial" w:cs="Arial"/>
                <w:b/>
                <w:bCs/>
                <w:lang w:eastAsia="pt-PT"/>
              </w:rPr>
              <w:t>As a …</w:t>
            </w:r>
          </w:p>
        </w:tc>
        <w:tc>
          <w:tcPr>
            <w:tcW w:w="406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1093301" w14:textId="77777777" w:rsidR="00E423F7" w:rsidRPr="00392244" w:rsidRDefault="00E423F7">
            <w:pPr>
              <w:spacing w:after="0" w:line="240" w:lineRule="auto"/>
              <w:rPr>
                <w:rFonts w:ascii="Arial" w:eastAsia="Times New Roman" w:hAnsi="Arial" w:cs="Arial"/>
                <w:b/>
                <w:bCs/>
                <w:lang w:eastAsia="pt-PT"/>
              </w:rPr>
            </w:pPr>
            <w:r w:rsidRPr="00392244">
              <w:rPr>
                <w:rFonts w:ascii="Arial" w:eastAsia="Times New Roman" w:hAnsi="Arial" w:cs="Arial"/>
                <w:b/>
                <w:bCs/>
                <w:lang w:eastAsia="pt-PT"/>
              </w:rPr>
              <w:t>I want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8F68F38" w14:textId="77777777" w:rsidR="00E423F7" w:rsidRPr="00392244" w:rsidRDefault="00E423F7">
            <w:pPr>
              <w:spacing w:after="0" w:line="240" w:lineRule="auto"/>
              <w:rPr>
                <w:rFonts w:ascii="Arial" w:eastAsia="Times New Roman" w:hAnsi="Arial" w:cs="Arial"/>
                <w:b/>
                <w:bCs/>
                <w:lang w:eastAsia="pt-PT"/>
              </w:rPr>
            </w:pPr>
            <w:r w:rsidRPr="00392244">
              <w:rPr>
                <w:rFonts w:ascii="Arial" w:eastAsia="Times New Roman" w:hAnsi="Arial" w:cs="Arial"/>
                <w:b/>
                <w:bCs/>
                <w:lang w:eastAsia="pt-PT"/>
              </w:rPr>
              <w:t>so that …</w:t>
            </w:r>
          </w:p>
        </w:tc>
      </w:tr>
      <w:tr w:rsidR="00E423F7" w:rsidRPr="00392244" w14:paraId="5970CCD9" w14:textId="77777777" w:rsidTr="007F4EEB">
        <w:trPr>
          <w:cantSplit/>
          <w:trHeight w:val="315"/>
        </w:trPr>
        <w:tc>
          <w:tcPr>
            <w:tcW w:w="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C705B01" w14:textId="77777777" w:rsidR="00E423F7" w:rsidRPr="00392244" w:rsidRDefault="00E423F7">
            <w:pPr>
              <w:spacing w:after="0" w:line="240" w:lineRule="auto"/>
              <w:jc w:val="right"/>
              <w:rPr>
                <w:rFonts w:ascii="Arial" w:eastAsia="Times New Roman" w:hAnsi="Arial" w:cs="Arial"/>
                <w:sz w:val="20"/>
                <w:szCs w:val="20"/>
                <w:lang w:eastAsia="pt-PT"/>
              </w:rPr>
            </w:pPr>
            <w:r w:rsidRPr="00392244">
              <w:rPr>
                <w:rFonts w:ascii="Arial" w:eastAsia="Times New Roman" w:hAnsi="Arial" w:cs="Arial"/>
                <w:sz w:val="20"/>
                <w:szCs w:val="20"/>
                <w:lang w:eastAsia="pt-PT"/>
              </w:rPr>
              <w:t>1</w:t>
            </w:r>
          </w:p>
        </w:tc>
        <w:tc>
          <w:tcPr>
            <w:tcW w:w="11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D600550" w14:textId="77777777"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user</w:t>
            </w:r>
          </w:p>
        </w:tc>
        <w:tc>
          <w:tcPr>
            <w:tcW w:w="406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7B8A0A3" w14:textId="1547F0BC"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to create a public or private tertúlia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0F74722" w14:textId="77777777"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I can try to build a community or a group around a subject</w:t>
            </w:r>
          </w:p>
        </w:tc>
      </w:tr>
      <w:tr w:rsidR="00E423F7" w:rsidRPr="00392244" w14:paraId="197896B0" w14:textId="77777777" w:rsidTr="007F4EEB">
        <w:trPr>
          <w:cantSplit/>
          <w:trHeight w:val="315"/>
        </w:trPr>
        <w:tc>
          <w:tcPr>
            <w:tcW w:w="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76F9771" w14:textId="77777777" w:rsidR="00E423F7" w:rsidRPr="00392244" w:rsidRDefault="00E423F7">
            <w:pPr>
              <w:spacing w:after="0" w:line="240" w:lineRule="auto"/>
              <w:jc w:val="right"/>
              <w:rPr>
                <w:rFonts w:ascii="Arial" w:eastAsia="Times New Roman" w:hAnsi="Arial" w:cs="Arial"/>
                <w:sz w:val="20"/>
                <w:szCs w:val="20"/>
                <w:lang w:eastAsia="pt-PT"/>
              </w:rPr>
            </w:pPr>
            <w:r w:rsidRPr="00392244">
              <w:rPr>
                <w:rFonts w:ascii="Arial" w:eastAsia="Times New Roman" w:hAnsi="Arial" w:cs="Arial"/>
                <w:sz w:val="20"/>
                <w:szCs w:val="20"/>
                <w:lang w:eastAsia="pt-PT"/>
              </w:rPr>
              <w:t>2</w:t>
            </w:r>
          </w:p>
        </w:tc>
        <w:tc>
          <w:tcPr>
            <w:tcW w:w="11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F11B87E" w14:textId="6E107659"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tertúlia member</w:t>
            </w:r>
          </w:p>
        </w:tc>
        <w:tc>
          <w:tcPr>
            <w:tcW w:w="406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5DFAFF0" w14:textId="73CCD3A0"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to view tertúlia details (name, owner, description, rec. schedule, etc.)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16D4EE6" w14:textId="77777777"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I can check next gathering</w:t>
            </w:r>
          </w:p>
        </w:tc>
      </w:tr>
      <w:tr w:rsidR="00E423F7" w:rsidRPr="00392244" w14:paraId="678ED15F" w14:textId="77777777" w:rsidTr="007F4EEB">
        <w:trPr>
          <w:cantSplit/>
          <w:trHeight w:val="315"/>
        </w:trPr>
        <w:tc>
          <w:tcPr>
            <w:tcW w:w="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2399C34" w14:textId="77777777" w:rsidR="00E423F7" w:rsidRPr="00392244" w:rsidRDefault="00E423F7">
            <w:pPr>
              <w:spacing w:after="0" w:line="240" w:lineRule="auto"/>
              <w:jc w:val="right"/>
              <w:rPr>
                <w:rFonts w:ascii="Arial" w:eastAsia="Times New Roman" w:hAnsi="Arial" w:cs="Arial"/>
                <w:sz w:val="20"/>
                <w:szCs w:val="20"/>
                <w:lang w:eastAsia="pt-PT"/>
              </w:rPr>
            </w:pPr>
            <w:r w:rsidRPr="00392244">
              <w:rPr>
                <w:rFonts w:ascii="Arial" w:eastAsia="Times New Roman" w:hAnsi="Arial" w:cs="Arial"/>
                <w:sz w:val="20"/>
                <w:szCs w:val="20"/>
                <w:lang w:eastAsia="pt-PT"/>
              </w:rPr>
              <w:t>3</w:t>
            </w:r>
          </w:p>
        </w:tc>
        <w:tc>
          <w:tcPr>
            <w:tcW w:w="11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72A4E8F" w14:textId="053A0578"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tertúlia member</w:t>
            </w:r>
          </w:p>
        </w:tc>
        <w:tc>
          <w:tcPr>
            <w:tcW w:w="406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D148B5A" w14:textId="230D42F8" w:rsidR="00E423F7" w:rsidRPr="00392244" w:rsidRDefault="00392244">
            <w:pPr>
              <w:spacing w:after="0" w:line="240" w:lineRule="auto"/>
              <w:rPr>
                <w:rFonts w:ascii="Arial" w:eastAsia="Times New Roman" w:hAnsi="Arial" w:cs="Arial"/>
                <w:sz w:val="20"/>
                <w:szCs w:val="20"/>
                <w:lang w:eastAsia="pt-PT"/>
              </w:rPr>
            </w:pPr>
            <w:r>
              <w:rPr>
                <w:rFonts w:ascii="Arial" w:eastAsia="Times New Roman" w:hAnsi="Arial" w:cs="Arial"/>
                <w:sz w:val="20"/>
                <w:szCs w:val="20"/>
                <w:lang w:eastAsia="pt-PT"/>
              </w:rPr>
              <w:t>to view details of all tertú</w:t>
            </w:r>
            <w:r w:rsidR="00E423F7" w:rsidRPr="00392244">
              <w:rPr>
                <w:rFonts w:ascii="Arial" w:eastAsia="Times New Roman" w:hAnsi="Arial" w:cs="Arial"/>
                <w:sz w:val="20"/>
                <w:szCs w:val="20"/>
                <w:lang w:eastAsia="pt-PT"/>
              </w:rPr>
              <w:t>lias I am in (name, recurring schedule, etc.)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832FFDE" w14:textId="77777777"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I can decide if I will participate or not</w:t>
            </w:r>
          </w:p>
        </w:tc>
      </w:tr>
      <w:tr w:rsidR="00E423F7" w:rsidRPr="00392244" w14:paraId="3588B3C9" w14:textId="77777777" w:rsidTr="007F4EEB">
        <w:trPr>
          <w:cantSplit/>
          <w:trHeight w:val="315"/>
        </w:trPr>
        <w:tc>
          <w:tcPr>
            <w:tcW w:w="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D030EAA" w14:textId="77777777" w:rsidR="00E423F7" w:rsidRPr="00392244" w:rsidRDefault="00E423F7">
            <w:pPr>
              <w:spacing w:after="0" w:line="240" w:lineRule="auto"/>
              <w:jc w:val="right"/>
              <w:rPr>
                <w:rFonts w:ascii="Arial" w:eastAsia="Times New Roman" w:hAnsi="Arial" w:cs="Arial"/>
                <w:sz w:val="20"/>
                <w:szCs w:val="20"/>
                <w:lang w:eastAsia="pt-PT"/>
              </w:rPr>
            </w:pPr>
            <w:r w:rsidRPr="00392244">
              <w:rPr>
                <w:rFonts w:ascii="Arial" w:eastAsia="Times New Roman" w:hAnsi="Arial" w:cs="Arial"/>
                <w:sz w:val="20"/>
                <w:szCs w:val="20"/>
                <w:lang w:eastAsia="pt-PT"/>
              </w:rPr>
              <w:t>4</w:t>
            </w:r>
          </w:p>
        </w:tc>
        <w:tc>
          <w:tcPr>
            <w:tcW w:w="11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5671D7" w14:textId="311185D2"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tertúlia owner</w:t>
            </w:r>
          </w:p>
        </w:tc>
        <w:tc>
          <w:tcPr>
            <w:tcW w:w="406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5A161A" w14:textId="3DD16B9A"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to update this tertúlia data (name, description, recurring schedule, etc.)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0ECAD9" w14:textId="472B28AF"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I can update tertúlia information</w:t>
            </w:r>
          </w:p>
        </w:tc>
      </w:tr>
      <w:tr w:rsidR="00E423F7" w:rsidRPr="00392244" w14:paraId="56A7B055" w14:textId="77777777" w:rsidTr="007F4EEB">
        <w:trPr>
          <w:cantSplit/>
          <w:trHeight w:val="315"/>
        </w:trPr>
        <w:tc>
          <w:tcPr>
            <w:tcW w:w="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865EE66" w14:textId="77777777" w:rsidR="00E423F7" w:rsidRPr="00392244" w:rsidRDefault="00E423F7">
            <w:pPr>
              <w:spacing w:after="0" w:line="240" w:lineRule="auto"/>
              <w:jc w:val="right"/>
              <w:rPr>
                <w:rFonts w:ascii="Arial" w:eastAsia="Times New Roman" w:hAnsi="Arial" w:cs="Arial"/>
                <w:sz w:val="20"/>
                <w:szCs w:val="20"/>
                <w:lang w:eastAsia="pt-PT"/>
              </w:rPr>
            </w:pPr>
            <w:r w:rsidRPr="00392244">
              <w:rPr>
                <w:rFonts w:ascii="Arial" w:eastAsia="Times New Roman" w:hAnsi="Arial" w:cs="Arial"/>
                <w:sz w:val="20"/>
                <w:szCs w:val="20"/>
                <w:lang w:eastAsia="pt-PT"/>
              </w:rPr>
              <w:t>5</w:t>
            </w:r>
          </w:p>
        </w:tc>
        <w:tc>
          <w:tcPr>
            <w:tcW w:w="11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977AABA" w14:textId="5893F9CF"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tertúlia owner</w:t>
            </w:r>
          </w:p>
        </w:tc>
        <w:tc>
          <w:tcPr>
            <w:tcW w:w="406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EDD7C15" w14:textId="77777777"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to setup a suspension period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1EE1BA6" w14:textId="77777777"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all member get notified about it</w:t>
            </w:r>
          </w:p>
        </w:tc>
      </w:tr>
      <w:tr w:rsidR="00E423F7" w:rsidRPr="00392244" w14:paraId="0E0C4ADA" w14:textId="77777777" w:rsidTr="007F4EEB">
        <w:trPr>
          <w:cantSplit/>
          <w:trHeight w:val="315"/>
        </w:trPr>
        <w:tc>
          <w:tcPr>
            <w:tcW w:w="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247E9F" w14:textId="77777777" w:rsidR="00E423F7" w:rsidRPr="00392244" w:rsidRDefault="00E423F7">
            <w:pPr>
              <w:spacing w:after="0" w:line="240" w:lineRule="auto"/>
              <w:jc w:val="right"/>
              <w:rPr>
                <w:rFonts w:ascii="Arial" w:eastAsia="Times New Roman" w:hAnsi="Arial" w:cs="Arial"/>
                <w:sz w:val="20"/>
                <w:szCs w:val="20"/>
                <w:lang w:eastAsia="pt-PT"/>
              </w:rPr>
            </w:pPr>
            <w:r w:rsidRPr="00392244">
              <w:rPr>
                <w:rFonts w:ascii="Arial" w:eastAsia="Times New Roman" w:hAnsi="Arial" w:cs="Arial"/>
                <w:sz w:val="20"/>
                <w:szCs w:val="20"/>
                <w:lang w:eastAsia="pt-PT"/>
              </w:rPr>
              <w:t>6</w:t>
            </w:r>
          </w:p>
        </w:tc>
        <w:tc>
          <w:tcPr>
            <w:tcW w:w="11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51AA07B" w14:textId="13A24130"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tertúlia member</w:t>
            </w:r>
          </w:p>
        </w:tc>
        <w:tc>
          <w:tcPr>
            <w:tcW w:w="406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98B7F4D" w14:textId="77777777"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to invite a user to join 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79F870A" w14:textId="1CA5F183"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tertúlia's interest grows</w:t>
            </w:r>
          </w:p>
        </w:tc>
      </w:tr>
      <w:tr w:rsidR="00E423F7" w:rsidRPr="00392244" w14:paraId="433E7306" w14:textId="77777777" w:rsidTr="007F4EEB">
        <w:trPr>
          <w:cantSplit/>
          <w:trHeight w:val="182"/>
        </w:trPr>
        <w:tc>
          <w:tcPr>
            <w:tcW w:w="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A033DD" w14:textId="77777777" w:rsidR="00E423F7" w:rsidRPr="00392244" w:rsidRDefault="00E423F7">
            <w:pPr>
              <w:spacing w:after="0" w:line="240" w:lineRule="auto"/>
              <w:jc w:val="right"/>
              <w:rPr>
                <w:rFonts w:ascii="Arial" w:eastAsia="Times New Roman" w:hAnsi="Arial" w:cs="Arial"/>
                <w:sz w:val="20"/>
                <w:szCs w:val="20"/>
                <w:lang w:eastAsia="pt-PT"/>
              </w:rPr>
            </w:pPr>
            <w:r w:rsidRPr="00392244">
              <w:rPr>
                <w:rFonts w:ascii="Arial" w:eastAsia="Times New Roman" w:hAnsi="Arial" w:cs="Arial"/>
                <w:sz w:val="20"/>
                <w:szCs w:val="20"/>
                <w:lang w:eastAsia="pt-PT"/>
              </w:rPr>
              <w:t>7</w:t>
            </w:r>
          </w:p>
        </w:tc>
        <w:tc>
          <w:tcPr>
            <w:tcW w:w="11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4F24E46" w14:textId="164F6D90" w:rsidR="00E423F7" w:rsidRPr="00392244" w:rsidRDefault="00E423F7" w:rsidP="007F4EEB">
            <w:pPr>
              <w:spacing w:after="0" w:line="240" w:lineRule="auto"/>
            </w:pPr>
            <w:r w:rsidRPr="00392244">
              <w:rPr>
                <w:rFonts w:ascii="Arial" w:eastAsia="Times New Roman" w:hAnsi="Arial" w:cs="Arial"/>
                <w:sz w:val="20"/>
                <w:szCs w:val="20"/>
                <w:lang w:eastAsia="pt-PT"/>
              </w:rPr>
              <w:t>tertúlia member</w:t>
            </w:r>
          </w:p>
        </w:tc>
        <w:tc>
          <w:tcPr>
            <w:tcW w:w="406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EB1949E" w14:textId="0732603E"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to register for next tertúlia gathering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D9F4C49" w14:textId="77777777"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the organization counts me in</w:t>
            </w:r>
          </w:p>
        </w:tc>
      </w:tr>
      <w:tr w:rsidR="00E423F7" w:rsidRPr="00392244" w14:paraId="2B56735E" w14:textId="77777777" w:rsidTr="007F4EEB">
        <w:trPr>
          <w:cantSplit/>
          <w:trHeight w:val="164"/>
        </w:trPr>
        <w:tc>
          <w:tcPr>
            <w:tcW w:w="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DCF733D" w14:textId="77777777" w:rsidR="00E423F7" w:rsidRPr="00392244" w:rsidRDefault="00E423F7">
            <w:pPr>
              <w:spacing w:after="0" w:line="240" w:lineRule="auto"/>
              <w:jc w:val="right"/>
              <w:rPr>
                <w:rFonts w:ascii="Arial" w:eastAsia="Times New Roman" w:hAnsi="Arial" w:cs="Arial"/>
                <w:sz w:val="20"/>
                <w:szCs w:val="20"/>
                <w:lang w:eastAsia="pt-PT"/>
              </w:rPr>
            </w:pPr>
            <w:r w:rsidRPr="00392244">
              <w:rPr>
                <w:rFonts w:ascii="Arial" w:eastAsia="Times New Roman" w:hAnsi="Arial" w:cs="Arial"/>
                <w:sz w:val="20"/>
                <w:szCs w:val="20"/>
                <w:lang w:eastAsia="pt-PT"/>
              </w:rPr>
              <w:t>8</w:t>
            </w:r>
          </w:p>
        </w:tc>
        <w:tc>
          <w:tcPr>
            <w:tcW w:w="11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84BEA2" w14:textId="2AF53F87" w:rsidR="00E423F7" w:rsidRPr="00392244" w:rsidRDefault="00E423F7" w:rsidP="007F4EEB">
            <w:pPr>
              <w:spacing w:after="0" w:line="240" w:lineRule="auto"/>
            </w:pPr>
            <w:r w:rsidRPr="00392244">
              <w:rPr>
                <w:rFonts w:ascii="Arial" w:eastAsia="Times New Roman" w:hAnsi="Arial" w:cs="Arial"/>
                <w:sz w:val="20"/>
                <w:szCs w:val="20"/>
                <w:lang w:eastAsia="pt-PT"/>
              </w:rPr>
              <w:t>tertúlia member</w:t>
            </w:r>
          </w:p>
        </w:tc>
        <w:tc>
          <w:tcPr>
            <w:tcW w:w="406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1920DAA" w14:textId="2818D369"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to propose a change for next tertúlia (date, location)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23112C" w14:textId="77777777"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it gets in line with my needs</w:t>
            </w:r>
          </w:p>
        </w:tc>
      </w:tr>
      <w:tr w:rsidR="00E423F7" w:rsidRPr="00392244" w14:paraId="17EA5C9D" w14:textId="77777777" w:rsidTr="007F4EEB">
        <w:trPr>
          <w:cantSplit/>
          <w:trHeight w:val="315"/>
        </w:trPr>
        <w:tc>
          <w:tcPr>
            <w:tcW w:w="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E94A156" w14:textId="77777777" w:rsidR="00E423F7" w:rsidRPr="00392244" w:rsidRDefault="00E423F7">
            <w:pPr>
              <w:spacing w:after="0" w:line="240" w:lineRule="auto"/>
              <w:jc w:val="right"/>
              <w:rPr>
                <w:rFonts w:ascii="Arial" w:eastAsia="Times New Roman" w:hAnsi="Arial" w:cs="Arial"/>
                <w:sz w:val="20"/>
                <w:szCs w:val="20"/>
                <w:lang w:eastAsia="pt-PT"/>
              </w:rPr>
            </w:pPr>
            <w:r w:rsidRPr="00392244">
              <w:rPr>
                <w:rFonts w:ascii="Arial" w:eastAsia="Times New Roman" w:hAnsi="Arial" w:cs="Arial"/>
                <w:sz w:val="20"/>
                <w:szCs w:val="20"/>
                <w:lang w:eastAsia="pt-PT"/>
              </w:rPr>
              <w:t>9</w:t>
            </w:r>
          </w:p>
        </w:tc>
        <w:tc>
          <w:tcPr>
            <w:tcW w:w="11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FE1EF6" w14:textId="6EB0F462" w:rsidR="00E423F7" w:rsidRPr="00392244" w:rsidRDefault="00E423F7" w:rsidP="007F4EEB">
            <w:pPr>
              <w:spacing w:after="0" w:line="240" w:lineRule="auto"/>
            </w:pPr>
            <w:r w:rsidRPr="00392244">
              <w:rPr>
                <w:rFonts w:ascii="Arial" w:eastAsia="Times New Roman" w:hAnsi="Arial" w:cs="Arial"/>
                <w:sz w:val="20"/>
                <w:szCs w:val="20"/>
                <w:lang w:eastAsia="pt-PT"/>
              </w:rPr>
              <w:t>tertúlia member</w:t>
            </w:r>
          </w:p>
        </w:tc>
        <w:tc>
          <w:tcPr>
            <w:tcW w:w="406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DF6781E" w14:textId="29F72F9F"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to vote on proposed changes for next tertúlia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36AEBF1" w14:textId="77777777"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it gets in line with my needs</w:t>
            </w:r>
          </w:p>
        </w:tc>
      </w:tr>
      <w:tr w:rsidR="00E423F7" w:rsidRPr="00392244" w14:paraId="2DDF10D2" w14:textId="77777777" w:rsidTr="007F4EEB">
        <w:trPr>
          <w:cantSplit/>
          <w:trHeight w:val="315"/>
        </w:trPr>
        <w:tc>
          <w:tcPr>
            <w:tcW w:w="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EFA145" w14:textId="77777777" w:rsidR="00E423F7" w:rsidRPr="00392244" w:rsidRDefault="00E423F7">
            <w:pPr>
              <w:spacing w:after="0" w:line="240" w:lineRule="auto"/>
              <w:jc w:val="right"/>
              <w:rPr>
                <w:rFonts w:ascii="Arial" w:eastAsia="Times New Roman" w:hAnsi="Arial" w:cs="Arial"/>
                <w:sz w:val="20"/>
                <w:szCs w:val="20"/>
                <w:lang w:eastAsia="pt-PT"/>
              </w:rPr>
            </w:pPr>
            <w:r w:rsidRPr="00392244">
              <w:rPr>
                <w:rFonts w:ascii="Arial" w:eastAsia="Times New Roman" w:hAnsi="Arial" w:cs="Arial"/>
                <w:sz w:val="20"/>
                <w:szCs w:val="20"/>
                <w:lang w:eastAsia="pt-PT"/>
              </w:rPr>
              <w:t>10</w:t>
            </w:r>
          </w:p>
        </w:tc>
        <w:tc>
          <w:tcPr>
            <w:tcW w:w="11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80A8A50" w14:textId="67ACEAFD" w:rsidR="00E423F7" w:rsidRPr="00392244" w:rsidRDefault="00E423F7" w:rsidP="007F4EEB">
            <w:pPr>
              <w:spacing w:after="0" w:line="240" w:lineRule="auto"/>
            </w:pPr>
            <w:r w:rsidRPr="00392244">
              <w:rPr>
                <w:rFonts w:ascii="Arial" w:eastAsia="Times New Roman" w:hAnsi="Arial" w:cs="Arial"/>
                <w:sz w:val="20"/>
                <w:szCs w:val="20"/>
                <w:lang w:eastAsia="pt-PT"/>
              </w:rPr>
              <w:t>tertúlia member</w:t>
            </w:r>
          </w:p>
        </w:tc>
        <w:tc>
          <w:tcPr>
            <w:tcW w:w="406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7690C62" w14:textId="3102C402"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to mute/unmute tertúlia notifications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0CE5F6" w14:textId="77777777"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I can tune the level of awareness</w:t>
            </w:r>
          </w:p>
        </w:tc>
      </w:tr>
      <w:tr w:rsidR="00E423F7" w:rsidRPr="00392244" w14:paraId="1F6858BC" w14:textId="77777777" w:rsidTr="007F4EEB">
        <w:trPr>
          <w:cantSplit/>
          <w:trHeight w:val="315"/>
        </w:trPr>
        <w:tc>
          <w:tcPr>
            <w:tcW w:w="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19504E8" w14:textId="77777777" w:rsidR="00E423F7" w:rsidRPr="00392244" w:rsidRDefault="00E423F7">
            <w:pPr>
              <w:spacing w:after="0" w:line="240" w:lineRule="auto"/>
              <w:jc w:val="right"/>
              <w:rPr>
                <w:rFonts w:ascii="Arial" w:eastAsia="Times New Roman" w:hAnsi="Arial" w:cs="Arial"/>
                <w:sz w:val="20"/>
                <w:szCs w:val="20"/>
                <w:lang w:eastAsia="pt-PT"/>
              </w:rPr>
            </w:pPr>
            <w:r w:rsidRPr="00392244">
              <w:rPr>
                <w:rFonts w:ascii="Arial" w:eastAsia="Times New Roman" w:hAnsi="Arial" w:cs="Arial"/>
                <w:sz w:val="20"/>
                <w:szCs w:val="20"/>
                <w:lang w:eastAsia="pt-PT"/>
              </w:rPr>
              <w:t>11</w:t>
            </w:r>
          </w:p>
        </w:tc>
        <w:tc>
          <w:tcPr>
            <w:tcW w:w="11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CEA1019" w14:textId="255EB37C" w:rsidR="00E423F7" w:rsidRPr="00392244" w:rsidRDefault="00E423F7" w:rsidP="007F4EEB">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tertúlia member</w:t>
            </w:r>
          </w:p>
        </w:tc>
        <w:tc>
          <w:tcPr>
            <w:tcW w:w="406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78646D" w14:textId="6E3B9976"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to see a map route to the tertúlia location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7B17F2A" w14:textId="77777777"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I can get hints on driving options</w:t>
            </w:r>
          </w:p>
        </w:tc>
      </w:tr>
      <w:tr w:rsidR="00E423F7" w:rsidRPr="00392244" w14:paraId="2A3CE198" w14:textId="77777777" w:rsidTr="007F4EEB">
        <w:trPr>
          <w:cantSplit/>
          <w:trHeight w:val="315"/>
        </w:trPr>
        <w:tc>
          <w:tcPr>
            <w:tcW w:w="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120DC0C" w14:textId="77777777" w:rsidR="00E423F7" w:rsidRPr="00392244" w:rsidRDefault="00E423F7">
            <w:pPr>
              <w:spacing w:after="0" w:line="240" w:lineRule="auto"/>
              <w:jc w:val="right"/>
              <w:rPr>
                <w:rFonts w:ascii="Arial" w:eastAsia="Times New Roman" w:hAnsi="Arial" w:cs="Arial"/>
                <w:sz w:val="20"/>
                <w:szCs w:val="20"/>
                <w:lang w:eastAsia="pt-PT"/>
              </w:rPr>
            </w:pPr>
            <w:r w:rsidRPr="00392244">
              <w:rPr>
                <w:rFonts w:ascii="Arial" w:eastAsia="Times New Roman" w:hAnsi="Arial" w:cs="Arial"/>
                <w:sz w:val="20"/>
                <w:szCs w:val="20"/>
                <w:lang w:eastAsia="pt-PT"/>
              </w:rPr>
              <w:t>12</w:t>
            </w:r>
          </w:p>
        </w:tc>
        <w:tc>
          <w:tcPr>
            <w:tcW w:w="11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4A6713A" w14:textId="367C3D76" w:rsidR="00E423F7" w:rsidRPr="00392244" w:rsidRDefault="00E423F7" w:rsidP="007F4EEB">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tertúlia member</w:t>
            </w:r>
          </w:p>
        </w:tc>
        <w:tc>
          <w:tcPr>
            <w:tcW w:w="406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052B91A" w14:textId="7DF66199"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to receive a tertúlia reminder in advance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094097D" w14:textId="77777777"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I don’t forget to include it in my agenda</w:t>
            </w:r>
          </w:p>
        </w:tc>
      </w:tr>
      <w:tr w:rsidR="00E423F7" w:rsidRPr="00392244" w14:paraId="64E508F9" w14:textId="77777777" w:rsidTr="007F4EEB">
        <w:trPr>
          <w:cantSplit/>
          <w:trHeight w:val="315"/>
        </w:trPr>
        <w:tc>
          <w:tcPr>
            <w:tcW w:w="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CA74E3F" w14:textId="77777777" w:rsidR="00E423F7" w:rsidRPr="00392244" w:rsidRDefault="00E423F7">
            <w:pPr>
              <w:spacing w:after="0" w:line="240" w:lineRule="auto"/>
              <w:jc w:val="right"/>
              <w:rPr>
                <w:rFonts w:ascii="Arial" w:eastAsia="Times New Roman" w:hAnsi="Arial" w:cs="Arial"/>
                <w:sz w:val="20"/>
                <w:szCs w:val="20"/>
                <w:lang w:eastAsia="pt-PT"/>
              </w:rPr>
            </w:pPr>
            <w:r w:rsidRPr="00392244">
              <w:rPr>
                <w:rFonts w:ascii="Arial" w:eastAsia="Times New Roman" w:hAnsi="Arial" w:cs="Arial"/>
                <w:sz w:val="20"/>
                <w:szCs w:val="20"/>
                <w:lang w:eastAsia="pt-PT"/>
              </w:rPr>
              <w:t>19</w:t>
            </w:r>
          </w:p>
        </w:tc>
        <w:tc>
          <w:tcPr>
            <w:tcW w:w="11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971B269" w14:textId="78A5E50E" w:rsidR="00E423F7" w:rsidRPr="00392244" w:rsidRDefault="00E423F7" w:rsidP="007F4EEB">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tertúlia manager</w:t>
            </w:r>
          </w:p>
        </w:tc>
        <w:tc>
          <w:tcPr>
            <w:tcW w:w="406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9D632CC" w14:textId="3B5F98DB"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to publish a shopping list for a tertúlia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678EFC" w14:textId="77777777"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I can manage tertúlia logistics</w:t>
            </w:r>
          </w:p>
        </w:tc>
      </w:tr>
      <w:tr w:rsidR="00E423F7" w:rsidRPr="00392244" w14:paraId="157B4E9D" w14:textId="77777777" w:rsidTr="007F4EEB">
        <w:trPr>
          <w:cantSplit/>
          <w:trHeight w:val="315"/>
        </w:trPr>
        <w:tc>
          <w:tcPr>
            <w:tcW w:w="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19637D6" w14:textId="77777777" w:rsidR="00E423F7" w:rsidRPr="00392244" w:rsidRDefault="00E423F7">
            <w:pPr>
              <w:spacing w:after="0" w:line="240" w:lineRule="auto"/>
              <w:jc w:val="right"/>
              <w:rPr>
                <w:rFonts w:ascii="Arial" w:eastAsia="Times New Roman" w:hAnsi="Arial" w:cs="Arial"/>
                <w:sz w:val="20"/>
                <w:szCs w:val="20"/>
                <w:lang w:eastAsia="pt-PT"/>
              </w:rPr>
            </w:pPr>
            <w:r w:rsidRPr="00392244">
              <w:rPr>
                <w:rFonts w:ascii="Arial" w:eastAsia="Times New Roman" w:hAnsi="Arial" w:cs="Arial"/>
                <w:sz w:val="20"/>
                <w:szCs w:val="20"/>
                <w:lang w:eastAsia="pt-PT"/>
              </w:rPr>
              <w:t>20</w:t>
            </w:r>
          </w:p>
        </w:tc>
        <w:tc>
          <w:tcPr>
            <w:tcW w:w="11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AE8DE7D" w14:textId="5B4772A1" w:rsidR="00E423F7" w:rsidRPr="00392244" w:rsidRDefault="00E423F7" w:rsidP="007F4EEB">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tertúlia member</w:t>
            </w:r>
          </w:p>
        </w:tc>
        <w:tc>
          <w:tcPr>
            <w:tcW w:w="406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2AC41C5" w14:textId="71282B2C"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To choose tertúlia shopping list items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563ECAB" w14:textId="77777777"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I can select my contribution</w:t>
            </w:r>
          </w:p>
        </w:tc>
      </w:tr>
    </w:tbl>
    <w:p w14:paraId="66D9FA48" w14:textId="3A588873" w:rsidR="00583997" w:rsidRPr="00392244" w:rsidRDefault="00583997" w:rsidP="0041166E">
      <w:pPr>
        <w:pStyle w:val="Heading1"/>
        <w:rPr>
          <w:lang w:val="en-US"/>
        </w:rPr>
      </w:pPr>
      <w:r w:rsidRPr="00392244">
        <w:rPr>
          <w:lang w:val="en-US"/>
        </w:rPr>
        <w:t>Deliverables and Results</w:t>
      </w:r>
    </w:p>
    <w:p w14:paraId="56727268" w14:textId="0895EBE3" w:rsidR="004B4FC1" w:rsidRPr="00392244" w:rsidRDefault="00711277" w:rsidP="00265F16">
      <w:r w:rsidRPr="00392244">
        <w:t>The</w:t>
      </w:r>
      <w:r w:rsidR="004C7D4E" w:rsidRPr="00392244">
        <w:t xml:space="preserve"> following </w:t>
      </w:r>
      <w:r w:rsidRPr="00392244">
        <w:t xml:space="preserve">proposed </w:t>
      </w:r>
      <w:r w:rsidR="004B4FC1" w:rsidRPr="00392244">
        <w:t xml:space="preserve">deliverables </w:t>
      </w:r>
      <w:r w:rsidRPr="00392244">
        <w:t>are</w:t>
      </w:r>
      <w:r w:rsidR="004B4FC1" w:rsidRPr="00392244">
        <w:t xml:space="preserve"> be delivered according to the schedule </w:t>
      </w:r>
      <w:r w:rsidR="00B252E0" w:rsidRPr="00392244">
        <w:t xml:space="preserve">presented in </w:t>
      </w:r>
      <w:r w:rsidR="00B252E0" w:rsidRPr="00392244">
        <w:fldChar w:fldCharType="begin"/>
      </w:r>
      <w:r w:rsidR="00B252E0" w:rsidRPr="00392244">
        <w:instrText xml:space="preserve"> REF _Ref446943991 \h </w:instrText>
      </w:r>
      <w:r w:rsidRPr="00392244">
        <w:instrText xml:space="preserve">\* lower </w:instrText>
      </w:r>
      <w:r w:rsidR="00B252E0" w:rsidRPr="00392244">
        <w:fldChar w:fldCharType="separate"/>
      </w:r>
      <w:r w:rsidR="00BE22D4" w:rsidRPr="00392244">
        <w:t xml:space="preserve">table </w:t>
      </w:r>
      <w:r w:rsidR="00BE22D4">
        <w:rPr>
          <w:noProof/>
        </w:rPr>
        <w:t>2</w:t>
      </w:r>
      <w:r w:rsidR="00B252E0" w:rsidRPr="00392244">
        <w:fldChar w:fldCharType="end"/>
      </w:r>
      <w:r w:rsidR="004B4FC1" w:rsidRPr="00392244">
        <w:t>:</w:t>
      </w:r>
    </w:p>
    <w:p w14:paraId="6685CEF4" w14:textId="47E2D515" w:rsidR="004B4FC1" w:rsidRPr="00392244" w:rsidRDefault="004B4FC1" w:rsidP="004B4FC1">
      <w:pPr>
        <w:pStyle w:val="ListParagraph"/>
        <w:numPr>
          <w:ilvl w:val="0"/>
          <w:numId w:val="1"/>
        </w:numPr>
      </w:pPr>
      <w:r w:rsidRPr="00392244">
        <w:t>Proposal delivery: This document</w:t>
      </w:r>
    </w:p>
    <w:p w14:paraId="18DE9B9A" w14:textId="20FEDD81" w:rsidR="004B4FC1" w:rsidRPr="00392244" w:rsidRDefault="004B4FC1" w:rsidP="004B4FC1">
      <w:pPr>
        <w:pStyle w:val="ListParagraph"/>
        <w:numPr>
          <w:ilvl w:val="0"/>
          <w:numId w:val="1"/>
        </w:numPr>
      </w:pPr>
      <w:r w:rsidRPr="00392244">
        <w:t>Server technology selection document delivery: A document with the evaluation of different technologies to be used as the backend for the project.</w:t>
      </w:r>
    </w:p>
    <w:p w14:paraId="1A048EE1" w14:textId="1FAB6406" w:rsidR="004B4FC1" w:rsidRPr="00392244" w:rsidRDefault="004B4FC1" w:rsidP="004B4FC1">
      <w:pPr>
        <w:pStyle w:val="ListParagraph"/>
        <w:numPr>
          <w:ilvl w:val="0"/>
          <w:numId w:val="1"/>
        </w:numPr>
      </w:pPr>
      <w:r w:rsidRPr="00392244">
        <w:t>Individual presentation: A presentation on a theme in the scope of this UC</w:t>
      </w:r>
    </w:p>
    <w:p w14:paraId="0D290E2D" w14:textId="08431364" w:rsidR="00711277" w:rsidRPr="00392244" w:rsidRDefault="00711277" w:rsidP="004B4FC1">
      <w:pPr>
        <w:pStyle w:val="ListParagraph"/>
        <w:numPr>
          <w:ilvl w:val="0"/>
          <w:numId w:val="1"/>
        </w:numPr>
      </w:pPr>
      <w:r w:rsidRPr="00392244">
        <w:t>Progress report: A document that reports the intermediate project status</w:t>
      </w:r>
    </w:p>
    <w:p w14:paraId="57D1CF57" w14:textId="37F146D4" w:rsidR="004B4FC1" w:rsidRPr="00392244" w:rsidRDefault="004B4FC1" w:rsidP="004B4FC1">
      <w:pPr>
        <w:pStyle w:val="ListParagraph"/>
        <w:numPr>
          <w:ilvl w:val="0"/>
          <w:numId w:val="1"/>
        </w:numPr>
      </w:pPr>
      <w:r w:rsidRPr="00392244">
        <w:t xml:space="preserve">Alpha version: A version of the </w:t>
      </w:r>
      <w:r w:rsidR="00711277" w:rsidRPr="00392244">
        <w:t>project</w:t>
      </w:r>
      <w:r w:rsidRPr="00392244">
        <w:t xml:space="preserve"> aiming at features validation and mentor’s comments</w:t>
      </w:r>
    </w:p>
    <w:p w14:paraId="7F5CA78E" w14:textId="5911A8BD" w:rsidR="004B4FC1" w:rsidRPr="00392244" w:rsidRDefault="004B4FC1" w:rsidP="004B4FC1">
      <w:pPr>
        <w:pStyle w:val="ListParagraph"/>
        <w:numPr>
          <w:ilvl w:val="0"/>
          <w:numId w:val="1"/>
        </w:numPr>
      </w:pPr>
      <w:r w:rsidRPr="00392244">
        <w:t>Beta version: A full working version to start live testing with selected users</w:t>
      </w:r>
    </w:p>
    <w:p w14:paraId="10EFF4F4" w14:textId="5F84441D" w:rsidR="004B4FC1" w:rsidRPr="00392244" w:rsidRDefault="004B4FC1" w:rsidP="004B4FC1">
      <w:pPr>
        <w:pStyle w:val="ListParagraph"/>
        <w:numPr>
          <w:ilvl w:val="0"/>
          <w:numId w:val="1"/>
        </w:numPr>
      </w:pPr>
      <w:r w:rsidRPr="00392244">
        <w:t xml:space="preserve">Final version: </w:t>
      </w:r>
      <w:r w:rsidR="0072179F" w:rsidRPr="00392244">
        <w:t>Final version deployed in the App store</w:t>
      </w:r>
    </w:p>
    <w:p w14:paraId="09EFC952" w14:textId="39B4C442" w:rsidR="003079E8" w:rsidRPr="00392244" w:rsidRDefault="003079E8" w:rsidP="007F4EEB">
      <w:pPr>
        <w:pStyle w:val="Heading1"/>
        <w:rPr>
          <w:lang w:val="en-US"/>
        </w:rPr>
      </w:pPr>
      <w:r w:rsidRPr="00392244">
        <w:rPr>
          <w:lang w:val="en-US"/>
        </w:rPr>
        <w:lastRenderedPageBreak/>
        <w:t>Schedule</w:t>
      </w:r>
    </w:p>
    <w:p w14:paraId="4F0B1752" w14:textId="3ACF69A2" w:rsidR="00CC442F" w:rsidRPr="00392244" w:rsidRDefault="00CC442F" w:rsidP="007F4EEB">
      <w:pPr>
        <w:keepNext/>
      </w:pPr>
      <w:r w:rsidRPr="00392244">
        <w:t>The current project proposal is from the proposal delivery date</w:t>
      </w:r>
      <w:r w:rsidR="009A1F1A">
        <w:t xml:space="preserve"> according to the schedule in </w:t>
      </w:r>
      <w:r w:rsidR="009A1F1A">
        <w:fldChar w:fldCharType="begin"/>
      </w:r>
      <w:r w:rsidR="009A1F1A">
        <w:instrText xml:space="preserve"> REF _Ref446943991 \h \* lower </w:instrText>
      </w:r>
      <w:r w:rsidR="009A1F1A">
        <w:fldChar w:fldCharType="separate"/>
      </w:r>
      <w:r w:rsidR="00BE22D4" w:rsidRPr="00392244">
        <w:t xml:space="preserve">table </w:t>
      </w:r>
      <w:r w:rsidR="00BE22D4">
        <w:rPr>
          <w:noProof/>
        </w:rPr>
        <w:t>2</w:t>
      </w:r>
      <w:r w:rsidR="009A1F1A">
        <w:fldChar w:fldCharType="end"/>
      </w:r>
      <w:r w:rsidRPr="00392244">
        <w:t>.</w:t>
      </w:r>
    </w:p>
    <w:p w14:paraId="5886B363" w14:textId="5666BA29" w:rsidR="00B252E0" w:rsidRPr="00392244" w:rsidRDefault="00B252E0" w:rsidP="00B252E0">
      <w:pPr>
        <w:pStyle w:val="Caption"/>
        <w:keepNext/>
      </w:pPr>
      <w:bookmarkStart w:id="1" w:name="_Ref446943991"/>
      <w:r w:rsidRPr="00392244">
        <w:t xml:space="preserve">Table </w:t>
      </w:r>
      <w:r w:rsidR="00FE1D36">
        <w:fldChar w:fldCharType="begin"/>
      </w:r>
      <w:r w:rsidR="00FE1D36">
        <w:instrText xml:space="preserve"> SEQ Table \* ARABIC </w:instrText>
      </w:r>
      <w:r w:rsidR="00FE1D36">
        <w:fldChar w:fldCharType="separate"/>
      </w:r>
      <w:r w:rsidR="00BE22D4">
        <w:rPr>
          <w:noProof/>
        </w:rPr>
        <w:t>2</w:t>
      </w:r>
      <w:r w:rsidR="00FE1D36">
        <w:rPr>
          <w:noProof/>
        </w:rPr>
        <w:fldChar w:fldCharType="end"/>
      </w:r>
      <w:bookmarkEnd w:id="1"/>
      <w:r w:rsidRPr="00392244">
        <w:t>: Project schedule</w:t>
      </w:r>
    </w:p>
    <w:tbl>
      <w:tblPr>
        <w:tblStyle w:val="TableGrid"/>
        <w:tblW w:w="0" w:type="auto"/>
        <w:tblLook w:val="04A0" w:firstRow="1" w:lastRow="0" w:firstColumn="1" w:lastColumn="0" w:noHBand="0" w:noVBand="1"/>
      </w:tblPr>
      <w:tblGrid>
        <w:gridCol w:w="440"/>
        <w:gridCol w:w="924"/>
        <w:gridCol w:w="6100"/>
        <w:gridCol w:w="1392"/>
      </w:tblGrid>
      <w:tr w:rsidR="00CC442F" w:rsidRPr="00392244" w14:paraId="433B4273" w14:textId="77777777" w:rsidTr="009A1F1A">
        <w:tc>
          <w:tcPr>
            <w:tcW w:w="440" w:type="dxa"/>
            <w:tcBorders>
              <w:top w:val="single" w:sz="8" w:space="0" w:color="auto"/>
              <w:left w:val="single" w:sz="8" w:space="0" w:color="auto"/>
              <w:bottom w:val="single" w:sz="8" w:space="0" w:color="auto"/>
              <w:right w:val="single" w:sz="8" w:space="0" w:color="auto"/>
            </w:tcBorders>
          </w:tcPr>
          <w:p w14:paraId="778A7808" w14:textId="77777777" w:rsidR="00CC442F" w:rsidRPr="00392244" w:rsidRDefault="00CC442F" w:rsidP="00317E36">
            <w:pPr>
              <w:jc w:val="center"/>
              <w:rPr>
                <w:b/>
              </w:rPr>
            </w:pPr>
            <w:r w:rsidRPr="00392244">
              <w:rPr>
                <w:b/>
              </w:rPr>
              <w:t>W</w:t>
            </w:r>
          </w:p>
        </w:tc>
        <w:tc>
          <w:tcPr>
            <w:tcW w:w="924" w:type="dxa"/>
            <w:tcBorders>
              <w:top w:val="single" w:sz="8" w:space="0" w:color="auto"/>
              <w:left w:val="single" w:sz="8" w:space="0" w:color="auto"/>
              <w:bottom w:val="single" w:sz="8" w:space="0" w:color="auto"/>
              <w:right w:val="single" w:sz="8" w:space="0" w:color="auto"/>
            </w:tcBorders>
          </w:tcPr>
          <w:p w14:paraId="162BC38B" w14:textId="77777777" w:rsidR="00CC442F" w:rsidRPr="00392244" w:rsidRDefault="00CC442F" w:rsidP="00317E36">
            <w:pPr>
              <w:jc w:val="center"/>
              <w:rPr>
                <w:b/>
              </w:rPr>
            </w:pPr>
            <w:r w:rsidRPr="00392244">
              <w:rPr>
                <w:b/>
              </w:rPr>
              <w:t>Fri</w:t>
            </w:r>
          </w:p>
        </w:tc>
        <w:tc>
          <w:tcPr>
            <w:tcW w:w="6100" w:type="dxa"/>
            <w:tcBorders>
              <w:top w:val="single" w:sz="8" w:space="0" w:color="auto"/>
              <w:left w:val="single" w:sz="8" w:space="0" w:color="auto"/>
              <w:bottom w:val="single" w:sz="8" w:space="0" w:color="auto"/>
              <w:right w:val="single" w:sz="8" w:space="0" w:color="auto"/>
            </w:tcBorders>
          </w:tcPr>
          <w:p w14:paraId="27F9700F" w14:textId="77777777" w:rsidR="00CC442F" w:rsidRPr="00392244" w:rsidRDefault="00CC442F" w:rsidP="00317E36">
            <w:pPr>
              <w:jc w:val="center"/>
              <w:rPr>
                <w:b/>
              </w:rPr>
            </w:pPr>
            <w:r w:rsidRPr="00392244">
              <w:rPr>
                <w:b/>
              </w:rPr>
              <w:t>Tasks</w:t>
            </w:r>
          </w:p>
        </w:tc>
        <w:tc>
          <w:tcPr>
            <w:tcW w:w="1364" w:type="dxa"/>
            <w:tcBorders>
              <w:top w:val="single" w:sz="8" w:space="0" w:color="auto"/>
              <w:left w:val="single" w:sz="8" w:space="0" w:color="auto"/>
              <w:bottom w:val="single" w:sz="8" w:space="0" w:color="auto"/>
              <w:right w:val="single" w:sz="8" w:space="0" w:color="auto"/>
            </w:tcBorders>
          </w:tcPr>
          <w:p w14:paraId="274CAAA5" w14:textId="77777777" w:rsidR="00CC442F" w:rsidRPr="00392244" w:rsidRDefault="00CC442F" w:rsidP="00317E36">
            <w:pPr>
              <w:jc w:val="center"/>
              <w:rPr>
                <w:b/>
              </w:rPr>
            </w:pPr>
            <w:r w:rsidRPr="00392244">
              <w:rPr>
                <w:b/>
              </w:rPr>
              <w:t>M</w:t>
            </w:r>
          </w:p>
        </w:tc>
      </w:tr>
      <w:tr w:rsidR="009A1F1A" w:rsidRPr="009A1F1A" w14:paraId="4D29D14C" w14:textId="77777777" w:rsidTr="009A1F1A">
        <w:tc>
          <w:tcPr>
            <w:tcW w:w="440" w:type="dxa"/>
            <w:tcBorders>
              <w:top w:val="single" w:sz="8" w:space="0" w:color="auto"/>
            </w:tcBorders>
          </w:tcPr>
          <w:p w14:paraId="53710CB1" w14:textId="77777777" w:rsidR="00317E36" w:rsidRPr="009A1F1A" w:rsidRDefault="00317E36" w:rsidP="00C842B4">
            <w:pPr>
              <w:jc w:val="right"/>
              <w:rPr>
                <w:color w:val="BFBFBF" w:themeColor="background1" w:themeShade="BF"/>
              </w:rPr>
            </w:pPr>
            <w:r w:rsidRPr="009A1F1A">
              <w:rPr>
                <w:color w:val="BFBFBF" w:themeColor="background1" w:themeShade="BF"/>
              </w:rPr>
              <w:t>1</w:t>
            </w:r>
          </w:p>
        </w:tc>
        <w:tc>
          <w:tcPr>
            <w:tcW w:w="924" w:type="dxa"/>
            <w:tcBorders>
              <w:top w:val="single" w:sz="8" w:space="0" w:color="auto"/>
            </w:tcBorders>
          </w:tcPr>
          <w:p w14:paraId="3300D71D" w14:textId="77777777" w:rsidR="00317E36" w:rsidRPr="009A1F1A" w:rsidRDefault="00317E36" w:rsidP="00C842B4">
            <w:pPr>
              <w:jc w:val="right"/>
              <w:rPr>
                <w:color w:val="BFBFBF" w:themeColor="background1" w:themeShade="BF"/>
              </w:rPr>
            </w:pPr>
            <w:r w:rsidRPr="009A1F1A">
              <w:rPr>
                <w:color w:val="BFBFBF" w:themeColor="background1" w:themeShade="BF"/>
              </w:rPr>
              <w:t>4 Mar</w:t>
            </w:r>
          </w:p>
        </w:tc>
        <w:tc>
          <w:tcPr>
            <w:tcW w:w="6100" w:type="dxa"/>
            <w:vMerge w:val="restart"/>
            <w:tcBorders>
              <w:top w:val="single" w:sz="8" w:space="0" w:color="auto"/>
            </w:tcBorders>
          </w:tcPr>
          <w:p w14:paraId="42495431" w14:textId="77777777" w:rsidR="00317E36" w:rsidRPr="009A1F1A" w:rsidRDefault="00317E36" w:rsidP="00317E36">
            <w:pPr>
              <w:pStyle w:val="ListParagraph"/>
              <w:numPr>
                <w:ilvl w:val="0"/>
                <w:numId w:val="1"/>
              </w:numPr>
              <w:tabs>
                <w:tab w:val="clear" w:pos="720"/>
                <w:tab w:val="num" w:pos="125"/>
              </w:tabs>
              <w:ind w:left="125" w:hanging="125"/>
              <w:rPr>
                <w:color w:val="BFBFBF" w:themeColor="background1" w:themeShade="BF"/>
              </w:rPr>
            </w:pPr>
            <w:r w:rsidRPr="009A1F1A">
              <w:rPr>
                <w:color w:val="BFBFBF" w:themeColor="background1" w:themeShade="BF"/>
              </w:rPr>
              <w:t>Proposal draft</w:t>
            </w:r>
          </w:p>
        </w:tc>
        <w:tc>
          <w:tcPr>
            <w:tcW w:w="1364" w:type="dxa"/>
            <w:vMerge w:val="restart"/>
            <w:tcBorders>
              <w:top w:val="single" w:sz="8" w:space="0" w:color="auto"/>
            </w:tcBorders>
          </w:tcPr>
          <w:p w14:paraId="122FC1C8" w14:textId="77777777" w:rsidR="00317E36" w:rsidRPr="009A1F1A" w:rsidRDefault="00317E36" w:rsidP="00CC442F">
            <w:pPr>
              <w:rPr>
                <w:color w:val="BFBFBF" w:themeColor="background1" w:themeShade="BF"/>
              </w:rPr>
            </w:pPr>
            <w:r w:rsidRPr="009A1F1A">
              <w:rPr>
                <w:color w:val="BFBFBF" w:themeColor="background1" w:themeShade="BF"/>
              </w:rPr>
              <w:t>Mar 28</w:t>
            </w:r>
            <w:r w:rsidRPr="009A1F1A">
              <w:rPr>
                <w:color w:val="BFBFBF" w:themeColor="background1" w:themeShade="BF"/>
                <w:vertAlign w:val="superscript"/>
              </w:rPr>
              <w:t>th</w:t>
            </w:r>
            <w:r w:rsidRPr="009A1F1A">
              <w:rPr>
                <w:color w:val="BFBFBF" w:themeColor="background1" w:themeShade="BF"/>
              </w:rPr>
              <w:t xml:space="preserve">: </w:t>
            </w:r>
            <w:r w:rsidRPr="009A1F1A">
              <w:rPr>
                <w:b/>
                <w:color w:val="BFBFBF" w:themeColor="background1" w:themeShade="BF"/>
              </w:rPr>
              <w:t>Proposal</w:t>
            </w:r>
            <w:r w:rsidR="00A8075E" w:rsidRPr="009A1F1A">
              <w:rPr>
                <w:b/>
                <w:color w:val="BFBFBF" w:themeColor="background1" w:themeShade="BF"/>
              </w:rPr>
              <w:t xml:space="preserve"> delivery</w:t>
            </w:r>
          </w:p>
        </w:tc>
      </w:tr>
      <w:tr w:rsidR="009A1F1A" w:rsidRPr="009A1F1A" w14:paraId="27697E28" w14:textId="77777777" w:rsidTr="00C842B4">
        <w:tc>
          <w:tcPr>
            <w:tcW w:w="440" w:type="dxa"/>
          </w:tcPr>
          <w:p w14:paraId="584F40ED" w14:textId="77777777" w:rsidR="00317E36" w:rsidRPr="009A1F1A" w:rsidRDefault="00317E36" w:rsidP="00C842B4">
            <w:pPr>
              <w:jc w:val="right"/>
              <w:rPr>
                <w:color w:val="BFBFBF" w:themeColor="background1" w:themeShade="BF"/>
              </w:rPr>
            </w:pPr>
            <w:r w:rsidRPr="009A1F1A">
              <w:rPr>
                <w:color w:val="BFBFBF" w:themeColor="background1" w:themeShade="BF"/>
              </w:rPr>
              <w:t>2</w:t>
            </w:r>
          </w:p>
        </w:tc>
        <w:tc>
          <w:tcPr>
            <w:tcW w:w="924" w:type="dxa"/>
          </w:tcPr>
          <w:p w14:paraId="737AA8A6" w14:textId="77777777" w:rsidR="00317E36" w:rsidRPr="009A1F1A" w:rsidRDefault="00317E36" w:rsidP="00C842B4">
            <w:pPr>
              <w:jc w:val="right"/>
              <w:rPr>
                <w:color w:val="BFBFBF" w:themeColor="background1" w:themeShade="BF"/>
              </w:rPr>
            </w:pPr>
            <w:r w:rsidRPr="009A1F1A">
              <w:rPr>
                <w:color w:val="BFBFBF" w:themeColor="background1" w:themeShade="BF"/>
              </w:rPr>
              <w:t>11 Mar</w:t>
            </w:r>
          </w:p>
        </w:tc>
        <w:tc>
          <w:tcPr>
            <w:tcW w:w="6100" w:type="dxa"/>
            <w:vMerge/>
          </w:tcPr>
          <w:p w14:paraId="43A4DF5E" w14:textId="77777777" w:rsidR="00317E36" w:rsidRPr="009A1F1A" w:rsidRDefault="00317E36" w:rsidP="00CC442F">
            <w:pPr>
              <w:rPr>
                <w:color w:val="BFBFBF" w:themeColor="background1" w:themeShade="BF"/>
              </w:rPr>
            </w:pPr>
          </w:p>
        </w:tc>
        <w:tc>
          <w:tcPr>
            <w:tcW w:w="1364" w:type="dxa"/>
            <w:vMerge/>
          </w:tcPr>
          <w:p w14:paraId="2719E4C1" w14:textId="77777777" w:rsidR="00317E36" w:rsidRPr="009A1F1A" w:rsidRDefault="00317E36" w:rsidP="00CC442F">
            <w:pPr>
              <w:rPr>
                <w:color w:val="BFBFBF" w:themeColor="background1" w:themeShade="BF"/>
              </w:rPr>
            </w:pPr>
          </w:p>
        </w:tc>
      </w:tr>
      <w:tr w:rsidR="009A1F1A" w:rsidRPr="009A1F1A" w14:paraId="12D3B59C" w14:textId="77777777" w:rsidTr="00C842B4">
        <w:tc>
          <w:tcPr>
            <w:tcW w:w="440" w:type="dxa"/>
          </w:tcPr>
          <w:p w14:paraId="1519874C" w14:textId="77777777" w:rsidR="00317E36" w:rsidRPr="009A1F1A" w:rsidRDefault="00317E36" w:rsidP="00C842B4">
            <w:pPr>
              <w:jc w:val="right"/>
              <w:rPr>
                <w:color w:val="BFBFBF" w:themeColor="background1" w:themeShade="BF"/>
              </w:rPr>
            </w:pPr>
            <w:r w:rsidRPr="009A1F1A">
              <w:rPr>
                <w:color w:val="BFBFBF" w:themeColor="background1" w:themeShade="BF"/>
              </w:rPr>
              <w:t>3</w:t>
            </w:r>
          </w:p>
        </w:tc>
        <w:tc>
          <w:tcPr>
            <w:tcW w:w="924" w:type="dxa"/>
          </w:tcPr>
          <w:p w14:paraId="0F681C05" w14:textId="77777777" w:rsidR="00317E36" w:rsidRPr="009A1F1A" w:rsidRDefault="00317E36" w:rsidP="00C842B4">
            <w:pPr>
              <w:jc w:val="right"/>
              <w:rPr>
                <w:color w:val="BFBFBF" w:themeColor="background1" w:themeShade="BF"/>
              </w:rPr>
            </w:pPr>
            <w:r w:rsidRPr="009A1F1A">
              <w:rPr>
                <w:color w:val="BFBFBF" w:themeColor="background1" w:themeShade="BF"/>
              </w:rPr>
              <w:t>18 Mar</w:t>
            </w:r>
          </w:p>
        </w:tc>
        <w:tc>
          <w:tcPr>
            <w:tcW w:w="6100" w:type="dxa"/>
            <w:vMerge/>
          </w:tcPr>
          <w:p w14:paraId="2807A224" w14:textId="77777777" w:rsidR="00317E36" w:rsidRPr="009A1F1A" w:rsidRDefault="00317E36" w:rsidP="00CC442F">
            <w:pPr>
              <w:rPr>
                <w:color w:val="BFBFBF" w:themeColor="background1" w:themeShade="BF"/>
              </w:rPr>
            </w:pPr>
          </w:p>
        </w:tc>
        <w:tc>
          <w:tcPr>
            <w:tcW w:w="1364" w:type="dxa"/>
            <w:vMerge/>
          </w:tcPr>
          <w:p w14:paraId="47E40D01" w14:textId="77777777" w:rsidR="00317E36" w:rsidRPr="009A1F1A" w:rsidRDefault="00317E36" w:rsidP="00CC442F">
            <w:pPr>
              <w:rPr>
                <w:color w:val="BFBFBF" w:themeColor="background1" w:themeShade="BF"/>
              </w:rPr>
            </w:pPr>
          </w:p>
        </w:tc>
      </w:tr>
      <w:tr w:rsidR="009A1F1A" w:rsidRPr="009A1F1A" w14:paraId="498C0EA3" w14:textId="77777777" w:rsidTr="00C842B4">
        <w:tc>
          <w:tcPr>
            <w:tcW w:w="440" w:type="dxa"/>
          </w:tcPr>
          <w:p w14:paraId="5EEAD7C5" w14:textId="77777777" w:rsidR="00C842B4" w:rsidRPr="009A1F1A" w:rsidRDefault="00C842B4" w:rsidP="00C842B4">
            <w:pPr>
              <w:jc w:val="right"/>
              <w:rPr>
                <w:color w:val="BFBFBF" w:themeColor="background1" w:themeShade="BF"/>
              </w:rPr>
            </w:pPr>
            <w:r w:rsidRPr="009A1F1A">
              <w:rPr>
                <w:color w:val="BFBFBF" w:themeColor="background1" w:themeShade="BF"/>
              </w:rPr>
              <w:t>4</w:t>
            </w:r>
          </w:p>
        </w:tc>
        <w:tc>
          <w:tcPr>
            <w:tcW w:w="924" w:type="dxa"/>
          </w:tcPr>
          <w:p w14:paraId="72647FF3" w14:textId="77777777" w:rsidR="00C842B4" w:rsidRPr="009A1F1A" w:rsidRDefault="00C842B4" w:rsidP="00C842B4">
            <w:pPr>
              <w:jc w:val="right"/>
              <w:rPr>
                <w:color w:val="BFBFBF" w:themeColor="background1" w:themeShade="BF"/>
              </w:rPr>
            </w:pPr>
            <w:r w:rsidRPr="009A1F1A">
              <w:rPr>
                <w:color w:val="BFBFBF" w:themeColor="background1" w:themeShade="BF"/>
              </w:rPr>
              <w:t>25 Mar</w:t>
            </w:r>
          </w:p>
        </w:tc>
        <w:tc>
          <w:tcPr>
            <w:tcW w:w="6100" w:type="dxa"/>
          </w:tcPr>
          <w:p w14:paraId="148D6FE3" w14:textId="350A3C6B" w:rsidR="00C842B4" w:rsidRPr="009A1F1A" w:rsidRDefault="00FF7CEE" w:rsidP="00FF7CEE">
            <w:pPr>
              <w:pStyle w:val="ListParagraph"/>
              <w:numPr>
                <w:ilvl w:val="0"/>
                <w:numId w:val="1"/>
              </w:numPr>
              <w:tabs>
                <w:tab w:val="clear" w:pos="720"/>
                <w:tab w:val="num" w:pos="125"/>
              </w:tabs>
              <w:ind w:left="125" w:hanging="125"/>
              <w:rPr>
                <w:color w:val="BFBFBF" w:themeColor="background1" w:themeShade="BF"/>
              </w:rPr>
            </w:pPr>
            <w:r w:rsidRPr="009A1F1A">
              <w:rPr>
                <w:color w:val="BFBFBF" w:themeColor="background1" w:themeShade="BF"/>
              </w:rPr>
              <w:t>Proposal delivery</w:t>
            </w:r>
          </w:p>
        </w:tc>
        <w:tc>
          <w:tcPr>
            <w:tcW w:w="1364" w:type="dxa"/>
            <w:vMerge/>
          </w:tcPr>
          <w:p w14:paraId="110A0C71" w14:textId="77777777" w:rsidR="00C842B4" w:rsidRPr="009A1F1A" w:rsidRDefault="00C842B4" w:rsidP="00CC442F">
            <w:pPr>
              <w:rPr>
                <w:color w:val="BFBFBF" w:themeColor="background1" w:themeShade="BF"/>
              </w:rPr>
            </w:pPr>
          </w:p>
        </w:tc>
      </w:tr>
      <w:tr w:rsidR="00C842B4" w:rsidRPr="00392244" w14:paraId="47DCF4A3" w14:textId="77777777" w:rsidTr="00C842B4">
        <w:tc>
          <w:tcPr>
            <w:tcW w:w="440" w:type="dxa"/>
          </w:tcPr>
          <w:p w14:paraId="1D1A56EA" w14:textId="77777777" w:rsidR="00C842B4" w:rsidRPr="00392244" w:rsidRDefault="00C842B4" w:rsidP="00C842B4">
            <w:pPr>
              <w:jc w:val="right"/>
            </w:pPr>
            <w:r w:rsidRPr="00392244">
              <w:t>5</w:t>
            </w:r>
          </w:p>
        </w:tc>
        <w:tc>
          <w:tcPr>
            <w:tcW w:w="924" w:type="dxa"/>
          </w:tcPr>
          <w:p w14:paraId="1684FE5E" w14:textId="77777777" w:rsidR="00C842B4" w:rsidRPr="00392244" w:rsidRDefault="00C842B4" w:rsidP="00C842B4">
            <w:pPr>
              <w:jc w:val="right"/>
            </w:pPr>
            <w:r w:rsidRPr="00392244">
              <w:t>1 Apr</w:t>
            </w:r>
          </w:p>
        </w:tc>
        <w:tc>
          <w:tcPr>
            <w:tcW w:w="6100" w:type="dxa"/>
          </w:tcPr>
          <w:p w14:paraId="071F07D6" w14:textId="6AE08E16" w:rsidR="00317E36" w:rsidRPr="00392244" w:rsidRDefault="00317E36" w:rsidP="00317E36">
            <w:pPr>
              <w:pStyle w:val="ListParagraph"/>
              <w:numPr>
                <w:ilvl w:val="0"/>
                <w:numId w:val="1"/>
              </w:numPr>
              <w:tabs>
                <w:tab w:val="clear" w:pos="720"/>
                <w:tab w:val="num" w:pos="125"/>
              </w:tabs>
              <w:ind w:left="125" w:hanging="125"/>
            </w:pPr>
            <w:r w:rsidRPr="00392244">
              <w:t xml:space="preserve">Android </w:t>
            </w:r>
            <w:r w:rsidR="005B3E4A" w:rsidRPr="00392244">
              <w:t xml:space="preserve">dev. </w:t>
            </w:r>
            <w:r w:rsidRPr="00392244">
              <w:t xml:space="preserve">setup / users / </w:t>
            </w:r>
            <w:r w:rsidR="00E423F7" w:rsidRPr="00392244">
              <w:t>tertúlia</w:t>
            </w:r>
            <w:r w:rsidRPr="00392244">
              <w:t xml:space="preserve"> / gathering modeling</w:t>
            </w:r>
          </w:p>
        </w:tc>
        <w:tc>
          <w:tcPr>
            <w:tcW w:w="1364" w:type="dxa"/>
            <w:vMerge w:val="restart"/>
          </w:tcPr>
          <w:p w14:paraId="4C7C4C3F" w14:textId="77777777" w:rsidR="00C842B4" w:rsidRPr="00392244" w:rsidRDefault="00C842B4" w:rsidP="00C842B4">
            <w:r w:rsidRPr="00392244">
              <w:t>May 2</w:t>
            </w:r>
            <w:r w:rsidRPr="00392244">
              <w:rPr>
                <w:vertAlign w:val="superscript"/>
              </w:rPr>
              <w:t>nd</w:t>
            </w:r>
            <w:r w:rsidRPr="00392244">
              <w:t>:</w:t>
            </w:r>
          </w:p>
          <w:p w14:paraId="5785ECDE" w14:textId="77777777" w:rsidR="00C842B4" w:rsidRPr="00392244" w:rsidRDefault="00C842B4" w:rsidP="00A8075E">
            <w:pPr>
              <w:rPr>
                <w:b/>
              </w:rPr>
            </w:pPr>
            <w:r w:rsidRPr="00392244">
              <w:rPr>
                <w:b/>
              </w:rPr>
              <w:t xml:space="preserve">Progress report </w:t>
            </w:r>
            <w:r w:rsidR="00A8075E" w:rsidRPr="00392244">
              <w:rPr>
                <w:b/>
              </w:rPr>
              <w:t xml:space="preserve">and </w:t>
            </w:r>
            <w:r w:rsidRPr="00392244">
              <w:rPr>
                <w:b/>
              </w:rPr>
              <w:t xml:space="preserve"> Individual presentation</w:t>
            </w:r>
            <w:r w:rsidR="00A8075E" w:rsidRPr="00392244">
              <w:rPr>
                <w:b/>
              </w:rPr>
              <w:t xml:space="preserve"> delivery</w:t>
            </w:r>
          </w:p>
        </w:tc>
      </w:tr>
      <w:tr w:rsidR="00C842B4" w:rsidRPr="00392244" w14:paraId="0A17B560" w14:textId="77777777" w:rsidTr="00C842B4">
        <w:tc>
          <w:tcPr>
            <w:tcW w:w="440" w:type="dxa"/>
          </w:tcPr>
          <w:p w14:paraId="02A1F1F4" w14:textId="77777777" w:rsidR="00C842B4" w:rsidRPr="00392244" w:rsidRDefault="00C842B4" w:rsidP="00C842B4">
            <w:pPr>
              <w:jc w:val="right"/>
            </w:pPr>
            <w:r w:rsidRPr="00392244">
              <w:t>6</w:t>
            </w:r>
          </w:p>
        </w:tc>
        <w:tc>
          <w:tcPr>
            <w:tcW w:w="924" w:type="dxa"/>
          </w:tcPr>
          <w:p w14:paraId="19CBBDDD" w14:textId="77777777" w:rsidR="00C842B4" w:rsidRPr="00392244" w:rsidRDefault="00C842B4" w:rsidP="00C842B4">
            <w:pPr>
              <w:jc w:val="right"/>
            </w:pPr>
            <w:r w:rsidRPr="00392244">
              <w:t>8 Apr</w:t>
            </w:r>
          </w:p>
        </w:tc>
        <w:tc>
          <w:tcPr>
            <w:tcW w:w="6100" w:type="dxa"/>
          </w:tcPr>
          <w:p w14:paraId="383F7ECF" w14:textId="3B90254B" w:rsidR="00C842B4" w:rsidRPr="00392244" w:rsidRDefault="00317E36" w:rsidP="00FF7CEE">
            <w:pPr>
              <w:pStyle w:val="ListParagraph"/>
              <w:numPr>
                <w:ilvl w:val="0"/>
                <w:numId w:val="1"/>
              </w:numPr>
              <w:tabs>
                <w:tab w:val="clear" w:pos="720"/>
                <w:tab w:val="num" w:pos="125"/>
              </w:tabs>
              <w:ind w:left="125" w:hanging="125"/>
            </w:pPr>
            <w:r w:rsidRPr="00392244">
              <w:t>Android UI</w:t>
            </w:r>
            <w:r w:rsidR="00FF7CEE" w:rsidRPr="00392244">
              <w:t xml:space="preserve">; </w:t>
            </w:r>
            <w:r w:rsidR="00FF7CEE" w:rsidRPr="00392244">
              <w:rPr>
                <w:b/>
              </w:rPr>
              <w:t>Server technology selection document delivery</w:t>
            </w:r>
          </w:p>
        </w:tc>
        <w:tc>
          <w:tcPr>
            <w:tcW w:w="1364" w:type="dxa"/>
            <w:vMerge/>
          </w:tcPr>
          <w:p w14:paraId="76F0AC87" w14:textId="77777777" w:rsidR="00C842B4" w:rsidRPr="00392244" w:rsidRDefault="00C842B4" w:rsidP="00CC442F"/>
        </w:tc>
      </w:tr>
      <w:tr w:rsidR="00317E36" w:rsidRPr="00392244" w14:paraId="4ECE493D" w14:textId="77777777" w:rsidTr="00C842B4">
        <w:tc>
          <w:tcPr>
            <w:tcW w:w="440" w:type="dxa"/>
          </w:tcPr>
          <w:p w14:paraId="4A95E0F1" w14:textId="77777777" w:rsidR="00317E36" w:rsidRPr="00392244" w:rsidRDefault="00317E36" w:rsidP="00C842B4">
            <w:pPr>
              <w:jc w:val="right"/>
            </w:pPr>
            <w:r w:rsidRPr="00392244">
              <w:t>7</w:t>
            </w:r>
          </w:p>
        </w:tc>
        <w:tc>
          <w:tcPr>
            <w:tcW w:w="924" w:type="dxa"/>
          </w:tcPr>
          <w:p w14:paraId="72E358D0" w14:textId="77777777" w:rsidR="00317E36" w:rsidRPr="00392244" w:rsidRDefault="00317E36" w:rsidP="00C842B4">
            <w:pPr>
              <w:jc w:val="right"/>
            </w:pPr>
            <w:r w:rsidRPr="00392244">
              <w:t>15 Apr</w:t>
            </w:r>
          </w:p>
        </w:tc>
        <w:tc>
          <w:tcPr>
            <w:tcW w:w="6100" w:type="dxa"/>
            <w:vMerge w:val="restart"/>
          </w:tcPr>
          <w:p w14:paraId="16D3068C" w14:textId="77777777" w:rsidR="00317E36" w:rsidRPr="00392244" w:rsidRDefault="00317E36" w:rsidP="00317E36">
            <w:pPr>
              <w:pStyle w:val="ListParagraph"/>
              <w:numPr>
                <w:ilvl w:val="0"/>
                <w:numId w:val="1"/>
              </w:numPr>
              <w:tabs>
                <w:tab w:val="clear" w:pos="720"/>
                <w:tab w:val="num" w:pos="125"/>
              </w:tabs>
              <w:ind w:left="125" w:hanging="125"/>
            </w:pPr>
            <w:r w:rsidRPr="00392244">
              <w:t>Server setup / Android server interface</w:t>
            </w:r>
          </w:p>
          <w:p w14:paraId="38AEDA63" w14:textId="77777777" w:rsidR="00A8075E" w:rsidRPr="00392244" w:rsidRDefault="00A8075E" w:rsidP="00317E36">
            <w:pPr>
              <w:pStyle w:val="ListParagraph"/>
              <w:numPr>
                <w:ilvl w:val="0"/>
                <w:numId w:val="1"/>
              </w:numPr>
              <w:tabs>
                <w:tab w:val="clear" w:pos="720"/>
                <w:tab w:val="num" w:pos="125"/>
              </w:tabs>
              <w:ind w:left="125" w:hanging="125"/>
            </w:pPr>
            <w:r w:rsidRPr="00392244">
              <w:t>Individual presentation preparation</w:t>
            </w:r>
          </w:p>
        </w:tc>
        <w:tc>
          <w:tcPr>
            <w:tcW w:w="1364" w:type="dxa"/>
            <w:vMerge/>
          </w:tcPr>
          <w:p w14:paraId="26FCE447" w14:textId="77777777" w:rsidR="00317E36" w:rsidRPr="00392244" w:rsidRDefault="00317E36" w:rsidP="00CC442F"/>
        </w:tc>
      </w:tr>
      <w:tr w:rsidR="00317E36" w:rsidRPr="00392244" w14:paraId="47AF3A89" w14:textId="77777777" w:rsidTr="00C842B4">
        <w:tc>
          <w:tcPr>
            <w:tcW w:w="440" w:type="dxa"/>
          </w:tcPr>
          <w:p w14:paraId="5ADC9402" w14:textId="77777777" w:rsidR="00317E36" w:rsidRPr="00392244" w:rsidRDefault="00317E36" w:rsidP="00C842B4">
            <w:pPr>
              <w:jc w:val="right"/>
            </w:pPr>
            <w:r w:rsidRPr="00392244">
              <w:t>8</w:t>
            </w:r>
          </w:p>
        </w:tc>
        <w:tc>
          <w:tcPr>
            <w:tcW w:w="924" w:type="dxa"/>
          </w:tcPr>
          <w:p w14:paraId="5B26EB50" w14:textId="77777777" w:rsidR="00317E36" w:rsidRPr="00392244" w:rsidRDefault="00317E36" w:rsidP="00C842B4">
            <w:pPr>
              <w:jc w:val="right"/>
            </w:pPr>
            <w:r w:rsidRPr="00392244">
              <w:t>22 Apr</w:t>
            </w:r>
          </w:p>
        </w:tc>
        <w:tc>
          <w:tcPr>
            <w:tcW w:w="6100" w:type="dxa"/>
            <w:vMerge/>
          </w:tcPr>
          <w:p w14:paraId="7F1E4D0D" w14:textId="77777777" w:rsidR="00317E36" w:rsidRPr="00392244" w:rsidRDefault="00317E36" w:rsidP="00317E36">
            <w:pPr>
              <w:pStyle w:val="ListParagraph"/>
              <w:numPr>
                <w:ilvl w:val="0"/>
                <w:numId w:val="1"/>
              </w:numPr>
              <w:tabs>
                <w:tab w:val="clear" w:pos="720"/>
                <w:tab w:val="num" w:pos="125"/>
              </w:tabs>
              <w:ind w:left="125" w:hanging="125"/>
            </w:pPr>
          </w:p>
        </w:tc>
        <w:tc>
          <w:tcPr>
            <w:tcW w:w="1364" w:type="dxa"/>
            <w:vMerge/>
          </w:tcPr>
          <w:p w14:paraId="487EE8A1" w14:textId="77777777" w:rsidR="00317E36" w:rsidRPr="00392244" w:rsidRDefault="00317E36" w:rsidP="00317E36"/>
        </w:tc>
      </w:tr>
      <w:tr w:rsidR="00C842B4" w:rsidRPr="00392244" w14:paraId="770D9241" w14:textId="77777777" w:rsidTr="00C842B4">
        <w:tc>
          <w:tcPr>
            <w:tcW w:w="440" w:type="dxa"/>
          </w:tcPr>
          <w:p w14:paraId="28656FA4" w14:textId="77777777" w:rsidR="00C842B4" w:rsidRPr="00392244" w:rsidRDefault="00C842B4" w:rsidP="00C842B4">
            <w:pPr>
              <w:jc w:val="right"/>
            </w:pPr>
            <w:r w:rsidRPr="00392244">
              <w:t>9</w:t>
            </w:r>
          </w:p>
        </w:tc>
        <w:tc>
          <w:tcPr>
            <w:tcW w:w="924" w:type="dxa"/>
          </w:tcPr>
          <w:p w14:paraId="5678A032" w14:textId="77777777" w:rsidR="00C842B4" w:rsidRPr="00392244" w:rsidRDefault="00C842B4" w:rsidP="00C842B4">
            <w:pPr>
              <w:jc w:val="right"/>
            </w:pPr>
            <w:r w:rsidRPr="00392244">
              <w:t>29 Apr</w:t>
            </w:r>
          </w:p>
        </w:tc>
        <w:tc>
          <w:tcPr>
            <w:tcW w:w="6100" w:type="dxa"/>
          </w:tcPr>
          <w:p w14:paraId="6CA69227" w14:textId="77777777" w:rsidR="00C842B4" w:rsidRPr="00392244" w:rsidRDefault="00317E36" w:rsidP="00317E36">
            <w:pPr>
              <w:pStyle w:val="ListParagraph"/>
              <w:numPr>
                <w:ilvl w:val="0"/>
                <w:numId w:val="1"/>
              </w:numPr>
              <w:tabs>
                <w:tab w:val="clear" w:pos="720"/>
                <w:tab w:val="num" w:pos="125"/>
              </w:tabs>
              <w:ind w:left="125" w:hanging="125"/>
            </w:pPr>
            <w:r w:rsidRPr="00392244">
              <w:t>Server push notifications / Android notifications</w:t>
            </w:r>
          </w:p>
          <w:p w14:paraId="4D41C2E6" w14:textId="77777777" w:rsidR="00A8075E" w:rsidRPr="00392244" w:rsidRDefault="00A8075E" w:rsidP="00A8075E">
            <w:pPr>
              <w:pStyle w:val="ListParagraph"/>
              <w:numPr>
                <w:ilvl w:val="0"/>
                <w:numId w:val="1"/>
              </w:numPr>
              <w:tabs>
                <w:tab w:val="clear" w:pos="720"/>
                <w:tab w:val="num" w:pos="125"/>
              </w:tabs>
              <w:ind w:left="125" w:hanging="125"/>
              <w:rPr>
                <w:b/>
              </w:rPr>
            </w:pPr>
            <w:r w:rsidRPr="00392244">
              <w:rPr>
                <w:b/>
              </w:rPr>
              <w:t>Progress report finish and delivery</w:t>
            </w:r>
          </w:p>
        </w:tc>
        <w:tc>
          <w:tcPr>
            <w:tcW w:w="1364" w:type="dxa"/>
            <w:vMerge/>
          </w:tcPr>
          <w:p w14:paraId="6EDEDE93" w14:textId="77777777" w:rsidR="00C842B4" w:rsidRPr="00392244" w:rsidRDefault="00C842B4" w:rsidP="00317E36"/>
        </w:tc>
      </w:tr>
      <w:tr w:rsidR="00C842B4" w:rsidRPr="00392244" w14:paraId="39955130" w14:textId="77777777" w:rsidTr="00C842B4">
        <w:tc>
          <w:tcPr>
            <w:tcW w:w="440" w:type="dxa"/>
          </w:tcPr>
          <w:p w14:paraId="5EB0B455" w14:textId="77777777" w:rsidR="00C842B4" w:rsidRPr="00392244" w:rsidRDefault="00C842B4" w:rsidP="00C842B4">
            <w:pPr>
              <w:jc w:val="right"/>
            </w:pPr>
            <w:r w:rsidRPr="00392244">
              <w:t>10</w:t>
            </w:r>
          </w:p>
        </w:tc>
        <w:tc>
          <w:tcPr>
            <w:tcW w:w="924" w:type="dxa"/>
          </w:tcPr>
          <w:p w14:paraId="3C03104C" w14:textId="77777777" w:rsidR="00C842B4" w:rsidRPr="00392244" w:rsidRDefault="00C842B4" w:rsidP="00C842B4">
            <w:pPr>
              <w:jc w:val="right"/>
            </w:pPr>
            <w:r w:rsidRPr="00392244">
              <w:t>6 May</w:t>
            </w:r>
          </w:p>
        </w:tc>
        <w:tc>
          <w:tcPr>
            <w:tcW w:w="6100" w:type="dxa"/>
          </w:tcPr>
          <w:p w14:paraId="5C951145" w14:textId="77777777" w:rsidR="00C842B4" w:rsidRPr="00392244" w:rsidRDefault="00317E36" w:rsidP="00317E36">
            <w:pPr>
              <w:pStyle w:val="ListParagraph"/>
              <w:numPr>
                <w:ilvl w:val="0"/>
                <w:numId w:val="1"/>
              </w:numPr>
              <w:tabs>
                <w:tab w:val="clear" w:pos="720"/>
                <w:tab w:val="num" w:pos="125"/>
              </w:tabs>
              <w:ind w:left="125" w:hanging="125"/>
            </w:pPr>
            <w:r w:rsidRPr="00392244">
              <w:t>Server functionality</w:t>
            </w:r>
            <w:r w:rsidR="00A8075E" w:rsidRPr="00392244">
              <w:t xml:space="preserve"> / console</w:t>
            </w:r>
          </w:p>
        </w:tc>
        <w:tc>
          <w:tcPr>
            <w:tcW w:w="1364" w:type="dxa"/>
            <w:vMerge w:val="restart"/>
          </w:tcPr>
          <w:p w14:paraId="5DC45FDA" w14:textId="77777777" w:rsidR="00C842B4" w:rsidRPr="00392244" w:rsidRDefault="00C842B4" w:rsidP="00317E36">
            <w:r w:rsidRPr="00392244">
              <w:t>Jun 13</w:t>
            </w:r>
            <w:r w:rsidRPr="00392244">
              <w:rPr>
                <w:vertAlign w:val="superscript"/>
              </w:rPr>
              <w:t>th</w:t>
            </w:r>
            <w:r w:rsidRPr="00392244">
              <w:t>:</w:t>
            </w:r>
          </w:p>
          <w:p w14:paraId="519E1B97" w14:textId="77777777" w:rsidR="00C842B4" w:rsidRPr="00392244" w:rsidRDefault="003B3A56" w:rsidP="00A8075E">
            <w:pPr>
              <w:rPr>
                <w:b/>
              </w:rPr>
            </w:pPr>
            <w:r w:rsidRPr="00392244">
              <w:rPr>
                <w:b/>
              </w:rPr>
              <w:t xml:space="preserve">Poster </w:t>
            </w:r>
            <w:r w:rsidR="00A8075E" w:rsidRPr="00392244">
              <w:rPr>
                <w:b/>
              </w:rPr>
              <w:t>and</w:t>
            </w:r>
            <w:r w:rsidR="00C842B4" w:rsidRPr="00392244">
              <w:rPr>
                <w:b/>
              </w:rPr>
              <w:t xml:space="preserve"> Beta version</w:t>
            </w:r>
            <w:r w:rsidR="00A8075E" w:rsidRPr="00392244">
              <w:rPr>
                <w:b/>
              </w:rPr>
              <w:t xml:space="preserve"> delivery</w:t>
            </w:r>
          </w:p>
        </w:tc>
      </w:tr>
      <w:tr w:rsidR="00A8075E" w:rsidRPr="00392244" w14:paraId="5F9E0983" w14:textId="77777777" w:rsidTr="00C842B4">
        <w:tc>
          <w:tcPr>
            <w:tcW w:w="440" w:type="dxa"/>
          </w:tcPr>
          <w:p w14:paraId="30587668" w14:textId="77777777" w:rsidR="00A8075E" w:rsidRPr="00392244" w:rsidRDefault="00A8075E" w:rsidP="00C842B4">
            <w:pPr>
              <w:jc w:val="right"/>
            </w:pPr>
            <w:r w:rsidRPr="00392244">
              <w:t>11</w:t>
            </w:r>
          </w:p>
        </w:tc>
        <w:tc>
          <w:tcPr>
            <w:tcW w:w="924" w:type="dxa"/>
          </w:tcPr>
          <w:p w14:paraId="4CC330B3" w14:textId="77777777" w:rsidR="00A8075E" w:rsidRPr="00392244" w:rsidRDefault="00A8075E" w:rsidP="00C842B4">
            <w:pPr>
              <w:jc w:val="right"/>
            </w:pPr>
            <w:r w:rsidRPr="00392244">
              <w:t>13 May</w:t>
            </w:r>
          </w:p>
        </w:tc>
        <w:tc>
          <w:tcPr>
            <w:tcW w:w="6100" w:type="dxa"/>
            <w:vMerge w:val="restart"/>
          </w:tcPr>
          <w:p w14:paraId="4BB47C49" w14:textId="77777777" w:rsidR="00A8075E" w:rsidRPr="00392244" w:rsidRDefault="00A8075E" w:rsidP="00317E36">
            <w:pPr>
              <w:pStyle w:val="ListParagraph"/>
              <w:numPr>
                <w:ilvl w:val="0"/>
                <w:numId w:val="1"/>
              </w:numPr>
              <w:tabs>
                <w:tab w:val="clear" w:pos="720"/>
                <w:tab w:val="num" w:pos="125"/>
              </w:tabs>
              <w:ind w:left="125" w:hanging="125"/>
            </w:pPr>
            <w:r w:rsidRPr="00392244">
              <w:t>Server component development</w:t>
            </w:r>
          </w:p>
          <w:p w14:paraId="7730105A" w14:textId="5B035CBB" w:rsidR="00FF7CEE" w:rsidRPr="00392244" w:rsidRDefault="00FF7CEE" w:rsidP="00317E36">
            <w:pPr>
              <w:pStyle w:val="ListParagraph"/>
              <w:numPr>
                <w:ilvl w:val="0"/>
                <w:numId w:val="1"/>
              </w:numPr>
              <w:tabs>
                <w:tab w:val="clear" w:pos="720"/>
                <w:tab w:val="num" w:pos="125"/>
              </w:tabs>
              <w:ind w:left="125" w:hanging="125"/>
              <w:rPr>
                <w:b/>
              </w:rPr>
            </w:pPr>
            <w:r w:rsidRPr="00392244">
              <w:rPr>
                <w:b/>
              </w:rPr>
              <w:t>Alpha version delivery</w:t>
            </w:r>
          </w:p>
        </w:tc>
        <w:tc>
          <w:tcPr>
            <w:tcW w:w="1364" w:type="dxa"/>
            <w:vMerge/>
          </w:tcPr>
          <w:p w14:paraId="09F037EC" w14:textId="77777777" w:rsidR="00A8075E" w:rsidRPr="00392244" w:rsidRDefault="00A8075E" w:rsidP="00317E36"/>
        </w:tc>
      </w:tr>
      <w:tr w:rsidR="00A8075E" w:rsidRPr="00392244" w14:paraId="47F7825D" w14:textId="77777777" w:rsidTr="00C842B4">
        <w:tc>
          <w:tcPr>
            <w:tcW w:w="440" w:type="dxa"/>
          </w:tcPr>
          <w:p w14:paraId="4CDFC9F2" w14:textId="77777777" w:rsidR="00A8075E" w:rsidRPr="00392244" w:rsidRDefault="00A8075E" w:rsidP="00C842B4">
            <w:pPr>
              <w:jc w:val="right"/>
            </w:pPr>
            <w:r w:rsidRPr="00392244">
              <w:t>12</w:t>
            </w:r>
          </w:p>
        </w:tc>
        <w:tc>
          <w:tcPr>
            <w:tcW w:w="924" w:type="dxa"/>
          </w:tcPr>
          <w:p w14:paraId="40531D35" w14:textId="77777777" w:rsidR="00A8075E" w:rsidRPr="00392244" w:rsidRDefault="00A8075E" w:rsidP="00C842B4">
            <w:pPr>
              <w:jc w:val="right"/>
            </w:pPr>
            <w:r w:rsidRPr="00392244">
              <w:t>20 May</w:t>
            </w:r>
          </w:p>
        </w:tc>
        <w:tc>
          <w:tcPr>
            <w:tcW w:w="6100" w:type="dxa"/>
            <w:vMerge/>
          </w:tcPr>
          <w:p w14:paraId="4F94615B" w14:textId="77777777" w:rsidR="00A8075E" w:rsidRPr="00392244" w:rsidRDefault="00A8075E" w:rsidP="00317E36">
            <w:pPr>
              <w:pStyle w:val="ListParagraph"/>
              <w:numPr>
                <w:ilvl w:val="0"/>
                <w:numId w:val="1"/>
              </w:numPr>
              <w:tabs>
                <w:tab w:val="clear" w:pos="720"/>
                <w:tab w:val="num" w:pos="125"/>
              </w:tabs>
              <w:ind w:left="125" w:hanging="125"/>
            </w:pPr>
          </w:p>
        </w:tc>
        <w:tc>
          <w:tcPr>
            <w:tcW w:w="1364" w:type="dxa"/>
            <w:vMerge/>
          </w:tcPr>
          <w:p w14:paraId="0A67B781" w14:textId="77777777" w:rsidR="00A8075E" w:rsidRPr="00392244" w:rsidRDefault="00A8075E" w:rsidP="00317E36"/>
        </w:tc>
      </w:tr>
      <w:tr w:rsidR="00C842B4" w:rsidRPr="00392244" w14:paraId="70E50AC3" w14:textId="77777777" w:rsidTr="00C842B4">
        <w:tc>
          <w:tcPr>
            <w:tcW w:w="440" w:type="dxa"/>
          </w:tcPr>
          <w:p w14:paraId="7D5113F5" w14:textId="77777777" w:rsidR="00C842B4" w:rsidRPr="00392244" w:rsidRDefault="00C842B4" w:rsidP="00C842B4">
            <w:pPr>
              <w:jc w:val="right"/>
            </w:pPr>
            <w:r w:rsidRPr="00392244">
              <w:t>13</w:t>
            </w:r>
          </w:p>
        </w:tc>
        <w:tc>
          <w:tcPr>
            <w:tcW w:w="924" w:type="dxa"/>
          </w:tcPr>
          <w:p w14:paraId="2A77869B" w14:textId="77777777" w:rsidR="00C842B4" w:rsidRPr="00392244" w:rsidRDefault="00C842B4" w:rsidP="00C842B4">
            <w:pPr>
              <w:jc w:val="right"/>
            </w:pPr>
            <w:r w:rsidRPr="00392244">
              <w:t>27 May</w:t>
            </w:r>
          </w:p>
        </w:tc>
        <w:tc>
          <w:tcPr>
            <w:tcW w:w="6100" w:type="dxa"/>
          </w:tcPr>
          <w:p w14:paraId="4673B1AA" w14:textId="77777777" w:rsidR="00C842B4" w:rsidRPr="00392244" w:rsidRDefault="00A8075E" w:rsidP="00317E36">
            <w:pPr>
              <w:pStyle w:val="ListParagraph"/>
              <w:numPr>
                <w:ilvl w:val="0"/>
                <w:numId w:val="1"/>
              </w:numPr>
              <w:tabs>
                <w:tab w:val="clear" w:pos="720"/>
                <w:tab w:val="num" w:pos="125"/>
              </w:tabs>
              <w:ind w:left="125" w:hanging="125"/>
            </w:pPr>
            <w:r w:rsidRPr="00392244">
              <w:t>User management</w:t>
            </w:r>
          </w:p>
        </w:tc>
        <w:tc>
          <w:tcPr>
            <w:tcW w:w="1364" w:type="dxa"/>
            <w:vMerge/>
          </w:tcPr>
          <w:p w14:paraId="5F7399ED" w14:textId="77777777" w:rsidR="00C842B4" w:rsidRPr="00392244" w:rsidRDefault="00C842B4" w:rsidP="00317E36"/>
        </w:tc>
      </w:tr>
      <w:tr w:rsidR="00C842B4" w:rsidRPr="00392244" w14:paraId="6E982686" w14:textId="77777777" w:rsidTr="00C842B4">
        <w:tc>
          <w:tcPr>
            <w:tcW w:w="440" w:type="dxa"/>
          </w:tcPr>
          <w:p w14:paraId="1DDAC9BC" w14:textId="77777777" w:rsidR="00C842B4" w:rsidRPr="00392244" w:rsidRDefault="00C842B4" w:rsidP="00C842B4">
            <w:pPr>
              <w:jc w:val="right"/>
            </w:pPr>
            <w:r w:rsidRPr="00392244">
              <w:t>14</w:t>
            </w:r>
          </w:p>
        </w:tc>
        <w:tc>
          <w:tcPr>
            <w:tcW w:w="924" w:type="dxa"/>
          </w:tcPr>
          <w:p w14:paraId="6D7A048A" w14:textId="77777777" w:rsidR="00C842B4" w:rsidRPr="00392244" w:rsidRDefault="00C842B4" w:rsidP="00C842B4">
            <w:pPr>
              <w:jc w:val="right"/>
            </w:pPr>
            <w:r w:rsidRPr="00392244">
              <w:t>3 Jun</w:t>
            </w:r>
          </w:p>
        </w:tc>
        <w:tc>
          <w:tcPr>
            <w:tcW w:w="6100" w:type="dxa"/>
          </w:tcPr>
          <w:p w14:paraId="7D0D1AC4" w14:textId="77777777" w:rsidR="00C842B4" w:rsidRPr="00392244" w:rsidRDefault="00A8075E" w:rsidP="00317E36">
            <w:pPr>
              <w:pStyle w:val="ListParagraph"/>
              <w:numPr>
                <w:ilvl w:val="0"/>
                <w:numId w:val="1"/>
              </w:numPr>
              <w:tabs>
                <w:tab w:val="clear" w:pos="720"/>
                <w:tab w:val="num" w:pos="125"/>
              </w:tabs>
              <w:ind w:left="125" w:hanging="125"/>
            </w:pPr>
            <w:r w:rsidRPr="00392244">
              <w:t>Server component UI</w:t>
            </w:r>
          </w:p>
          <w:p w14:paraId="7AC8BC1F" w14:textId="77777777" w:rsidR="00A8075E" w:rsidRPr="00392244" w:rsidRDefault="003B3A56" w:rsidP="00A8075E">
            <w:pPr>
              <w:pStyle w:val="ListParagraph"/>
              <w:numPr>
                <w:ilvl w:val="0"/>
                <w:numId w:val="1"/>
              </w:numPr>
              <w:tabs>
                <w:tab w:val="clear" w:pos="720"/>
                <w:tab w:val="num" w:pos="125"/>
              </w:tabs>
              <w:ind w:left="125" w:hanging="125"/>
            </w:pPr>
            <w:r w:rsidRPr="00392244">
              <w:t>Poster</w:t>
            </w:r>
            <w:r w:rsidR="00A8075E" w:rsidRPr="00392244">
              <w:t xml:space="preserve"> delivery</w:t>
            </w:r>
          </w:p>
        </w:tc>
        <w:tc>
          <w:tcPr>
            <w:tcW w:w="1364" w:type="dxa"/>
            <w:vMerge/>
          </w:tcPr>
          <w:p w14:paraId="01E5F943" w14:textId="77777777" w:rsidR="00C842B4" w:rsidRPr="00392244" w:rsidRDefault="00C842B4" w:rsidP="00317E36"/>
        </w:tc>
      </w:tr>
      <w:tr w:rsidR="00C842B4" w:rsidRPr="00392244" w14:paraId="34C9B2EC" w14:textId="77777777" w:rsidTr="00C842B4">
        <w:tc>
          <w:tcPr>
            <w:tcW w:w="440" w:type="dxa"/>
          </w:tcPr>
          <w:p w14:paraId="5E0AE2CF" w14:textId="77777777" w:rsidR="00C842B4" w:rsidRPr="00392244" w:rsidRDefault="00C842B4" w:rsidP="00C842B4">
            <w:pPr>
              <w:jc w:val="right"/>
            </w:pPr>
            <w:r w:rsidRPr="00392244">
              <w:t>15</w:t>
            </w:r>
          </w:p>
        </w:tc>
        <w:tc>
          <w:tcPr>
            <w:tcW w:w="924" w:type="dxa"/>
          </w:tcPr>
          <w:p w14:paraId="62AC00FB" w14:textId="77777777" w:rsidR="00C842B4" w:rsidRPr="00392244" w:rsidRDefault="00C842B4" w:rsidP="00C842B4">
            <w:pPr>
              <w:jc w:val="right"/>
            </w:pPr>
            <w:r w:rsidRPr="00392244">
              <w:t>10 Jun</w:t>
            </w:r>
          </w:p>
        </w:tc>
        <w:tc>
          <w:tcPr>
            <w:tcW w:w="6100" w:type="dxa"/>
          </w:tcPr>
          <w:p w14:paraId="7BAE7898" w14:textId="77777777" w:rsidR="00C842B4" w:rsidRPr="00392244" w:rsidRDefault="00A8075E" w:rsidP="00317E36">
            <w:pPr>
              <w:pStyle w:val="ListParagraph"/>
              <w:numPr>
                <w:ilvl w:val="0"/>
                <w:numId w:val="1"/>
              </w:numPr>
              <w:tabs>
                <w:tab w:val="clear" w:pos="720"/>
                <w:tab w:val="num" w:pos="125"/>
              </w:tabs>
              <w:ind w:left="125" w:hanging="125"/>
            </w:pPr>
            <w:r w:rsidRPr="00392244">
              <w:t>Android / server final integration</w:t>
            </w:r>
          </w:p>
          <w:p w14:paraId="6F555022" w14:textId="77777777" w:rsidR="00A8075E" w:rsidRPr="00392244" w:rsidRDefault="00A8075E" w:rsidP="00317E36">
            <w:pPr>
              <w:pStyle w:val="ListParagraph"/>
              <w:numPr>
                <w:ilvl w:val="0"/>
                <w:numId w:val="1"/>
              </w:numPr>
              <w:tabs>
                <w:tab w:val="clear" w:pos="720"/>
                <w:tab w:val="num" w:pos="125"/>
              </w:tabs>
              <w:ind w:left="125" w:hanging="125"/>
              <w:rPr>
                <w:b/>
              </w:rPr>
            </w:pPr>
            <w:r w:rsidRPr="00392244">
              <w:rPr>
                <w:b/>
              </w:rPr>
              <w:t>Beta version delivery</w:t>
            </w:r>
          </w:p>
        </w:tc>
        <w:tc>
          <w:tcPr>
            <w:tcW w:w="1364" w:type="dxa"/>
            <w:vMerge/>
          </w:tcPr>
          <w:p w14:paraId="36F01E5D" w14:textId="77777777" w:rsidR="00C842B4" w:rsidRPr="00392244" w:rsidRDefault="00C842B4" w:rsidP="00317E36"/>
        </w:tc>
      </w:tr>
      <w:tr w:rsidR="00C842B4" w:rsidRPr="00392244" w14:paraId="17E835AB" w14:textId="77777777" w:rsidTr="00C842B4">
        <w:tc>
          <w:tcPr>
            <w:tcW w:w="440" w:type="dxa"/>
          </w:tcPr>
          <w:p w14:paraId="38E1D91B" w14:textId="77777777" w:rsidR="00C842B4" w:rsidRPr="00392244" w:rsidRDefault="00C842B4" w:rsidP="00C842B4">
            <w:pPr>
              <w:jc w:val="right"/>
            </w:pPr>
            <w:r w:rsidRPr="00392244">
              <w:t>16</w:t>
            </w:r>
          </w:p>
        </w:tc>
        <w:tc>
          <w:tcPr>
            <w:tcW w:w="924" w:type="dxa"/>
          </w:tcPr>
          <w:p w14:paraId="4B52C4B0" w14:textId="77777777" w:rsidR="00C842B4" w:rsidRPr="00392244" w:rsidRDefault="00C842B4" w:rsidP="00C842B4">
            <w:pPr>
              <w:jc w:val="right"/>
            </w:pPr>
            <w:r w:rsidRPr="00392244">
              <w:t>17 Jun</w:t>
            </w:r>
          </w:p>
        </w:tc>
        <w:tc>
          <w:tcPr>
            <w:tcW w:w="6100" w:type="dxa"/>
          </w:tcPr>
          <w:p w14:paraId="415072A6" w14:textId="77777777" w:rsidR="00C842B4" w:rsidRPr="00392244" w:rsidRDefault="00A8075E" w:rsidP="00317E36">
            <w:pPr>
              <w:pStyle w:val="ListParagraph"/>
              <w:numPr>
                <w:ilvl w:val="0"/>
                <w:numId w:val="1"/>
              </w:numPr>
              <w:tabs>
                <w:tab w:val="clear" w:pos="720"/>
                <w:tab w:val="num" w:pos="125"/>
              </w:tabs>
              <w:ind w:left="125" w:hanging="125"/>
            </w:pPr>
            <w:r w:rsidRPr="00392244">
              <w:t>Report finish</w:t>
            </w:r>
          </w:p>
        </w:tc>
        <w:tc>
          <w:tcPr>
            <w:tcW w:w="1364" w:type="dxa"/>
            <w:vMerge w:val="restart"/>
          </w:tcPr>
          <w:p w14:paraId="464B148F" w14:textId="77777777" w:rsidR="00C842B4" w:rsidRPr="00392244" w:rsidRDefault="00C842B4" w:rsidP="00317E36">
            <w:r w:rsidRPr="00392244">
              <w:t>Jul 23</w:t>
            </w:r>
            <w:r w:rsidRPr="00392244">
              <w:rPr>
                <w:vertAlign w:val="superscript"/>
              </w:rPr>
              <w:t>rd</w:t>
            </w:r>
            <w:r w:rsidRPr="00392244">
              <w:t>:</w:t>
            </w:r>
          </w:p>
          <w:p w14:paraId="49608C03" w14:textId="77777777" w:rsidR="00C842B4" w:rsidRPr="00392244" w:rsidRDefault="00C842B4" w:rsidP="00317E36">
            <w:pPr>
              <w:rPr>
                <w:b/>
              </w:rPr>
            </w:pPr>
            <w:r w:rsidRPr="00392244">
              <w:rPr>
                <w:b/>
              </w:rPr>
              <w:t>Final version</w:t>
            </w:r>
          </w:p>
        </w:tc>
      </w:tr>
      <w:tr w:rsidR="00A8075E" w:rsidRPr="00392244" w14:paraId="689E7043" w14:textId="77777777" w:rsidTr="00C842B4">
        <w:tc>
          <w:tcPr>
            <w:tcW w:w="440" w:type="dxa"/>
          </w:tcPr>
          <w:p w14:paraId="425FAE26" w14:textId="77777777" w:rsidR="00A8075E" w:rsidRPr="00392244" w:rsidRDefault="00A8075E" w:rsidP="00C842B4">
            <w:pPr>
              <w:jc w:val="right"/>
            </w:pPr>
            <w:r w:rsidRPr="00392244">
              <w:t>17</w:t>
            </w:r>
          </w:p>
        </w:tc>
        <w:tc>
          <w:tcPr>
            <w:tcW w:w="924" w:type="dxa"/>
          </w:tcPr>
          <w:p w14:paraId="6BA8B727" w14:textId="77777777" w:rsidR="00A8075E" w:rsidRPr="00392244" w:rsidRDefault="00A8075E" w:rsidP="00C842B4">
            <w:pPr>
              <w:jc w:val="right"/>
            </w:pPr>
            <w:r w:rsidRPr="00392244">
              <w:t>24 Jun</w:t>
            </w:r>
          </w:p>
        </w:tc>
        <w:tc>
          <w:tcPr>
            <w:tcW w:w="6100" w:type="dxa"/>
            <w:vMerge w:val="restart"/>
          </w:tcPr>
          <w:p w14:paraId="42873AB8" w14:textId="77777777" w:rsidR="00A8075E" w:rsidRPr="00392244" w:rsidRDefault="00A8075E" w:rsidP="00317E36">
            <w:pPr>
              <w:pStyle w:val="ListParagraph"/>
              <w:numPr>
                <w:ilvl w:val="0"/>
                <w:numId w:val="1"/>
              </w:numPr>
              <w:tabs>
                <w:tab w:val="clear" w:pos="720"/>
                <w:tab w:val="num" w:pos="125"/>
              </w:tabs>
              <w:ind w:left="125" w:hanging="125"/>
            </w:pPr>
            <w:r w:rsidRPr="00392244">
              <w:t>Final tweaks and tests</w:t>
            </w:r>
          </w:p>
          <w:p w14:paraId="58E47FE1" w14:textId="77777777" w:rsidR="00A8075E" w:rsidRPr="00392244" w:rsidRDefault="00A8075E" w:rsidP="00317E36">
            <w:pPr>
              <w:pStyle w:val="ListParagraph"/>
              <w:numPr>
                <w:ilvl w:val="0"/>
                <w:numId w:val="1"/>
              </w:numPr>
              <w:tabs>
                <w:tab w:val="clear" w:pos="720"/>
                <w:tab w:val="num" w:pos="125"/>
              </w:tabs>
              <w:ind w:left="125" w:hanging="125"/>
              <w:rPr>
                <w:b/>
              </w:rPr>
            </w:pPr>
            <w:r w:rsidRPr="00392244">
              <w:rPr>
                <w:b/>
              </w:rPr>
              <w:t>Report Delivery</w:t>
            </w:r>
          </w:p>
          <w:p w14:paraId="510ACF2D" w14:textId="77777777" w:rsidR="00A8075E" w:rsidRPr="00392244" w:rsidRDefault="00A8075E" w:rsidP="00317E36">
            <w:pPr>
              <w:pStyle w:val="ListParagraph"/>
              <w:numPr>
                <w:ilvl w:val="0"/>
                <w:numId w:val="1"/>
              </w:numPr>
              <w:tabs>
                <w:tab w:val="clear" w:pos="720"/>
                <w:tab w:val="num" w:pos="125"/>
              </w:tabs>
              <w:ind w:left="125" w:hanging="125"/>
              <w:rPr>
                <w:b/>
              </w:rPr>
            </w:pPr>
            <w:r w:rsidRPr="00392244">
              <w:rPr>
                <w:b/>
              </w:rPr>
              <w:t>Final version delivery</w:t>
            </w:r>
          </w:p>
        </w:tc>
        <w:tc>
          <w:tcPr>
            <w:tcW w:w="1364" w:type="dxa"/>
            <w:vMerge/>
          </w:tcPr>
          <w:p w14:paraId="26BAD587" w14:textId="77777777" w:rsidR="00A8075E" w:rsidRPr="00392244" w:rsidRDefault="00A8075E" w:rsidP="00317E36"/>
        </w:tc>
      </w:tr>
      <w:tr w:rsidR="00A8075E" w:rsidRPr="00392244" w14:paraId="6247753F" w14:textId="77777777" w:rsidTr="00C842B4">
        <w:tc>
          <w:tcPr>
            <w:tcW w:w="440" w:type="dxa"/>
          </w:tcPr>
          <w:p w14:paraId="21459A7A" w14:textId="77777777" w:rsidR="00A8075E" w:rsidRPr="00392244" w:rsidRDefault="00A8075E" w:rsidP="00C842B4">
            <w:pPr>
              <w:jc w:val="right"/>
            </w:pPr>
            <w:r w:rsidRPr="00392244">
              <w:t>18</w:t>
            </w:r>
          </w:p>
        </w:tc>
        <w:tc>
          <w:tcPr>
            <w:tcW w:w="924" w:type="dxa"/>
          </w:tcPr>
          <w:p w14:paraId="0643EF86" w14:textId="77777777" w:rsidR="00A8075E" w:rsidRPr="00392244" w:rsidRDefault="00A8075E" w:rsidP="005C15DE">
            <w:r w:rsidRPr="00392244">
              <w:t>1 Jul</w:t>
            </w:r>
          </w:p>
        </w:tc>
        <w:tc>
          <w:tcPr>
            <w:tcW w:w="6100" w:type="dxa"/>
            <w:vMerge/>
          </w:tcPr>
          <w:p w14:paraId="774899CE" w14:textId="77777777" w:rsidR="00A8075E" w:rsidRPr="00392244" w:rsidRDefault="00A8075E" w:rsidP="00317E36">
            <w:pPr>
              <w:pStyle w:val="ListParagraph"/>
              <w:numPr>
                <w:ilvl w:val="0"/>
                <w:numId w:val="1"/>
              </w:numPr>
              <w:tabs>
                <w:tab w:val="clear" w:pos="720"/>
                <w:tab w:val="num" w:pos="125"/>
              </w:tabs>
              <w:ind w:left="125" w:hanging="125"/>
            </w:pPr>
          </w:p>
        </w:tc>
        <w:tc>
          <w:tcPr>
            <w:tcW w:w="1364" w:type="dxa"/>
            <w:vMerge/>
          </w:tcPr>
          <w:p w14:paraId="37416188" w14:textId="77777777" w:rsidR="00A8075E" w:rsidRPr="00392244" w:rsidRDefault="00A8075E" w:rsidP="00317E36"/>
        </w:tc>
      </w:tr>
      <w:tr w:rsidR="00A8075E" w:rsidRPr="00392244" w14:paraId="3FAC1712" w14:textId="77777777" w:rsidTr="00C842B4">
        <w:tc>
          <w:tcPr>
            <w:tcW w:w="440" w:type="dxa"/>
          </w:tcPr>
          <w:p w14:paraId="6A69DFBB" w14:textId="77777777" w:rsidR="00A8075E" w:rsidRPr="00392244" w:rsidRDefault="00A8075E" w:rsidP="00C842B4">
            <w:pPr>
              <w:jc w:val="right"/>
            </w:pPr>
            <w:r w:rsidRPr="00392244">
              <w:t>19</w:t>
            </w:r>
          </w:p>
        </w:tc>
        <w:tc>
          <w:tcPr>
            <w:tcW w:w="924" w:type="dxa"/>
          </w:tcPr>
          <w:p w14:paraId="7AB8EDB5" w14:textId="77777777" w:rsidR="00A8075E" w:rsidRPr="00392244" w:rsidRDefault="00A8075E" w:rsidP="00C842B4">
            <w:pPr>
              <w:jc w:val="right"/>
            </w:pPr>
            <w:r w:rsidRPr="00392244">
              <w:t>8 Jul</w:t>
            </w:r>
          </w:p>
        </w:tc>
        <w:tc>
          <w:tcPr>
            <w:tcW w:w="6100" w:type="dxa"/>
            <w:vMerge/>
          </w:tcPr>
          <w:p w14:paraId="238444B9" w14:textId="77777777" w:rsidR="00A8075E" w:rsidRPr="00392244" w:rsidRDefault="00A8075E" w:rsidP="00317E36">
            <w:pPr>
              <w:pStyle w:val="ListParagraph"/>
              <w:numPr>
                <w:ilvl w:val="0"/>
                <w:numId w:val="1"/>
              </w:numPr>
              <w:tabs>
                <w:tab w:val="clear" w:pos="720"/>
                <w:tab w:val="num" w:pos="125"/>
              </w:tabs>
              <w:ind w:left="125" w:hanging="125"/>
            </w:pPr>
          </w:p>
        </w:tc>
        <w:tc>
          <w:tcPr>
            <w:tcW w:w="1364" w:type="dxa"/>
            <w:vMerge/>
          </w:tcPr>
          <w:p w14:paraId="244D2C60" w14:textId="77777777" w:rsidR="00A8075E" w:rsidRPr="00392244" w:rsidRDefault="00A8075E" w:rsidP="00317E36"/>
        </w:tc>
      </w:tr>
      <w:tr w:rsidR="00A8075E" w:rsidRPr="00392244" w14:paraId="517C614D" w14:textId="77777777" w:rsidTr="00C842B4">
        <w:tc>
          <w:tcPr>
            <w:tcW w:w="440" w:type="dxa"/>
          </w:tcPr>
          <w:p w14:paraId="47FDF038" w14:textId="77777777" w:rsidR="00A8075E" w:rsidRPr="00392244" w:rsidRDefault="00A8075E" w:rsidP="00C842B4">
            <w:pPr>
              <w:jc w:val="right"/>
            </w:pPr>
            <w:r w:rsidRPr="00392244">
              <w:t>20</w:t>
            </w:r>
          </w:p>
        </w:tc>
        <w:tc>
          <w:tcPr>
            <w:tcW w:w="924" w:type="dxa"/>
          </w:tcPr>
          <w:p w14:paraId="73F576A6" w14:textId="77777777" w:rsidR="00A8075E" w:rsidRPr="00392244" w:rsidRDefault="00A8075E" w:rsidP="00C842B4">
            <w:pPr>
              <w:jc w:val="right"/>
            </w:pPr>
            <w:r w:rsidRPr="00392244">
              <w:t>15 Jul</w:t>
            </w:r>
          </w:p>
        </w:tc>
        <w:tc>
          <w:tcPr>
            <w:tcW w:w="6100" w:type="dxa"/>
            <w:vMerge/>
          </w:tcPr>
          <w:p w14:paraId="2AD5A422" w14:textId="77777777" w:rsidR="00A8075E" w:rsidRPr="00392244" w:rsidRDefault="00A8075E" w:rsidP="00317E36">
            <w:pPr>
              <w:pStyle w:val="ListParagraph"/>
              <w:numPr>
                <w:ilvl w:val="0"/>
                <w:numId w:val="1"/>
              </w:numPr>
              <w:tabs>
                <w:tab w:val="clear" w:pos="720"/>
                <w:tab w:val="num" w:pos="125"/>
              </w:tabs>
              <w:ind w:left="125" w:hanging="125"/>
            </w:pPr>
          </w:p>
        </w:tc>
        <w:tc>
          <w:tcPr>
            <w:tcW w:w="1364" w:type="dxa"/>
            <w:vMerge/>
          </w:tcPr>
          <w:p w14:paraId="6106807F" w14:textId="77777777" w:rsidR="00A8075E" w:rsidRPr="00392244" w:rsidRDefault="00A8075E" w:rsidP="00CC442F"/>
        </w:tc>
      </w:tr>
      <w:tr w:rsidR="00A8075E" w:rsidRPr="00392244" w14:paraId="2BC9E772" w14:textId="77777777" w:rsidTr="00C842B4">
        <w:tc>
          <w:tcPr>
            <w:tcW w:w="440" w:type="dxa"/>
          </w:tcPr>
          <w:p w14:paraId="2BADA6A8" w14:textId="77777777" w:rsidR="00A8075E" w:rsidRPr="00392244" w:rsidRDefault="00A8075E" w:rsidP="00C842B4">
            <w:pPr>
              <w:jc w:val="right"/>
            </w:pPr>
            <w:r w:rsidRPr="00392244">
              <w:t>21</w:t>
            </w:r>
          </w:p>
        </w:tc>
        <w:tc>
          <w:tcPr>
            <w:tcW w:w="924" w:type="dxa"/>
          </w:tcPr>
          <w:p w14:paraId="3FDF5326" w14:textId="77777777" w:rsidR="00A8075E" w:rsidRPr="00392244" w:rsidRDefault="00A8075E" w:rsidP="00C842B4">
            <w:pPr>
              <w:jc w:val="right"/>
            </w:pPr>
            <w:r w:rsidRPr="00392244">
              <w:t>22 Jul</w:t>
            </w:r>
          </w:p>
        </w:tc>
        <w:tc>
          <w:tcPr>
            <w:tcW w:w="6100" w:type="dxa"/>
            <w:vMerge/>
          </w:tcPr>
          <w:p w14:paraId="7585A3A8" w14:textId="77777777" w:rsidR="00A8075E" w:rsidRPr="00392244" w:rsidRDefault="00A8075E" w:rsidP="00317E36">
            <w:pPr>
              <w:pStyle w:val="ListParagraph"/>
              <w:numPr>
                <w:ilvl w:val="0"/>
                <w:numId w:val="1"/>
              </w:numPr>
              <w:tabs>
                <w:tab w:val="clear" w:pos="720"/>
                <w:tab w:val="num" w:pos="125"/>
              </w:tabs>
              <w:ind w:left="125" w:hanging="125"/>
            </w:pPr>
          </w:p>
        </w:tc>
        <w:tc>
          <w:tcPr>
            <w:tcW w:w="1364" w:type="dxa"/>
            <w:vMerge/>
          </w:tcPr>
          <w:p w14:paraId="22E44F7B" w14:textId="77777777" w:rsidR="00A8075E" w:rsidRPr="00392244" w:rsidRDefault="00A8075E" w:rsidP="00CC442F"/>
        </w:tc>
      </w:tr>
    </w:tbl>
    <w:p w14:paraId="75BDDD50" w14:textId="31239C3F" w:rsidR="00A8075E" w:rsidRPr="00392244" w:rsidRDefault="00A8075E" w:rsidP="00265F16"/>
    <w:p w14:paraId="3E2DD934" w14:textId="6858680F" w:rsidR="005C15DE" w:rsidRPr="00392244" w:rsidRDefault="005C15DE" w:rsidP="00265F16">
      <w:r w:rsidRPr="00392244">
        <w:t>This document includes the following annexes:</w:t>
      </w:r>
    </w:p>
    <w:p w14:paraId="229D057B" w14:textId="309B8FDB" w:rsidR="005C15DE" w:rsidRPr="00392244" w:rsidRDefault="005C15DE" w:rsidP="005C15DE">
      <w:pPr>
        <w:pStyle w:val="ListParagraph"/>
        <w:numPr>
          <w:ilvl w:val="0"/>
          <w:numId w:val="8"/>
        </w:numPr>
      </w:pPr>
      <w:r w:rsidRPr="00392244">
        <w:fldChar w:fldCharType="begin"/>
      </w:r>
      <w:r w:rsidRPr="00392244">
        <w:instrText xml:space="preserve"> REF _Ref446938378 \h </w:instrText>
      </w:r>
      <w:r w:rsidRPr="00392244">
        <w:fldChar w:fldCharType="separate"/>
      </w:r>
      <w:r w:rsidR="00BE22D4" w:rsidRPr="00392244">
        <w:t>Annex 1: Competitive landscape SWOT analysis</w:t>
      </w:r>
      <w:r w:rsidRPr="00392244">
        <w:fldChar w:fldCharType="end"/>
      </w:r>
    </w:p>
    <w:p w14:paraId="29124780" w14:textId="5A14E2D6" w:rsidR="005C15DE" w:rsidRPr="00063867" w:rsidRDefault="005C15DE" w:rsidP="00063867">
      <w:pPr>
        <w:pStyle w:val="FimdoDocumento"/>
      </w:pPr>
      <w:r w:rsidRPr="00063867">
        <w:tab/>
        <w:t>End of Document</w:t>
      </w:r>
      <w:r w:rsidRPr="00063867">
        <w:tab/>
      </w:r>
    </w:p>
    <w:p w14:paraId="7D20C8E7" w14:textId="7AC4E27A" w:rsidR="0072179F" w:rsidRPr="00392244" w:rsidRDefault="00392244" w:rsidP="0041166E">
      <w:pPr>
        <w:pStyle w:val="Heading1"/>
        <w:pageBreakBefore/>
        <w:rPr>
          <w:lang w:val="en-US"/>
        </w:rPr>
      </w:pPr>
      <w:r w:rsidRPr="00392244">
        <w:rPr>
          <w:lang w:val="en-US"/>
        </w:rPr>
        <w:lastRenderedPageBreak/>
        <w:t>Annexes</w:t>
      </w:r>
    </w:p>
    <w:p w14:paraId="4175A01D" w14:textId="3B9B2ABD" w:rsidR="0072179F" w:rsidRPr="00392244" w:rsidRDefault="00392244" w:rsidP="0072179F">
      <w:pPr>
        <w:pStyle w:val="Heading2"/>
      </w:pPr>
      <w:bookmarkStart w:id="2" w:name="_Ref446938378"/>
      <w:r w:rsidRPr="00392244">
        <w:t>Annex</w:t>
      </w:r>
      <w:r w:rsidR="0072179F" w:rsidRPr="00392244">
        <w:t xml:space="preserve"> 1</w:t>
      </w:r>
      <w:r w:rsidR="005C15DE" w:rsidRPr="00392244">
        <w:t>: Competitive landscape SWOT analysis</w:t>
      </w:r>
      <w:bookmarkEnd w:id="2"/>
    </w:p>
    <w:p w14:paraId="0B9B3319" w14:textId="6E15530B" w:rsidR="00711277" w:rsidRPr="00392244" w:rsidRDefault="00711277" w:rsidP="00711277">
      <w:pPr>
        <w:pStyle w:val="Caption"/>
        <w:keepNext/>
      </w:pPr>
      <w:bookmarkStart w:id="3" w:name="_Ref446944519"/>
      <w:r w:rsidRPr="00392244">
        <w:t xml:space="preserve">Table </w:t>
      </w:r>
      <w:r w:rsidR="00FE1D36">
        <w:fldChar w:fldCharType="begin"/>
      </w:r>
      <w:r w:rsidR="00FE1D36">
        <w:instrText xml:space="preserve"> SEQ Table \* ARABIC </w:instrText>
      </w:r>
      <w:r w:rsidR="00FE1D36">
        <w:fldChar w:fldCharType="separate"/>
      </w:r>
      <w:r w:rsidR="00BE22D4">
        <w:rPr>
          <w:noProof/>
        </w:rPr>
        <w:t>3</w:t>
      </w:r>
      <w:r w:rsidR="00FE1D36">
        <w:rPr>
          <w:noProof/>
        </w:rPr>
        <w:fldChar w:fldCharType="end"/>
      </w:r>
      <w:bookmarkEnd w:id="3"/>
      <w:r w:rsidRPr="00392244">
        <w:t>: Competitive landscape SWOT analysis</w:t>
      </w:r>
    </w:p>
    <w:tbl>
      <w:tblPr>
        <w:tblStyle w:val="TableGrid"/>
        <w:tblW w:w="5000" w:type="pct"/>
        <w:tblLook w:val="04A0" w:firstRow="1" w:lastRow="0" w:firstColumn="1" w:lastColumn="0" w:noHBand="0" w:noVBand="1"/>
      </w:tblPr>
      <w:tblGrid>
        <w:gridCol w:w="1393"/>
        <w:gridCol w:w="2430"/>
        <w:gridCol w:w="2020"/>
        <w:gridCol w:w="1564"/>
        <w:gridCol w:w="1609"/>
      </w:tblGrid>
      <w:tr w:rsidR="0072179F" w:rsidRPr="00392244" w14:paraId="051F7C54" w14:textId="77777777" w:rsidTr="001526A0">
        <w:trPr>
          <w:cantSplit/>
          <w:tblHeader/>
        </w:trPr>
        <w:tc>
          <w:tcPr>
            <w:tcW w:w="1393" w:type="dxa"/>
          </w:tcPr>
          <w:p w14:paraId="40744B96" w14:textId="77777777" w:rsidR="0072179F" w:rsidRPr="00392244" w:rsidRDefault="0072179F" w:rsidP="009607F7">
            <w:pPr>
              <w:jc w:val="center"/>
              <w:rPr>
                <w:b/>
              </w:rPr>
            </w:pPr>
            <w:r w:rsidRPr="00392244">
              <w:rPr>
                <w:b/>
              </w:rPr>
              <w:t>Application</w:t>
            </w:r>
          </w:p>
        </w:tc>
        <w:tc>
          <w:tcPr>
            <w:tcW w:w="2430" w:type="dxa"/>
          </w:tcPr>
          <w:p w14:paraId="4884889E" w14:textId="77777777" w:rsidR="0072179F" w:rsidRPr="00392244" w:rsidRDefault="0072179F" w:rsidP="009607F7">
            <w:pPr>
              <w:jc w:val="center"/>
              <w:rPr>
                <w:b/>
              </w:rPr>
            </w:pPr>
            <w:r w:rsidRPr="00392244">
              <w:rPr>
                <w:b/>
              </w:rPr>
              <w:t>Strengths</w:t>
            </w:r>
          </w:p>
        </w:tc>
        <w:tc>
          <w:tcPr>
            <w:tcW w:w="2020" w:type="dxa"/>
          </w:tcPr>
          <w:p w14:paraId="1F79E80C" w14:textId="77777777" w:rsidR="0072179F" w:rsidRPr="00392244" w:rsidRDefault="0072179F" w:rsidP="009607F7">
            <w:pPr>
              <w:jc w:val="center"/>
              <w:rPr>
                <w:b/>
              </w:rPr>
            </w:pPr>
            <w:r w:rsidRPr="00392244">
              <w:rPr>
                <w:b/>
              </w:rPr>
              <w:t>Weaknesses</w:t>
            </w:r>
          </w:p>
        </w:tc>
        <w:tc>
          <w:tcPr>
            <w:tcW w:w="1564" w:type="dxa"/>
          </w:tcPr>
          <w:p w14:paraId="22C7D540" w14:textId="77777777" w:rsidR="0072179F" w:rsidRPr="00392244" w:rsidRDefault="0072179F" w:rsidP="009607F7">
            <w:pPr>
              <w:jc w:val="center"/>
              <w:rPr>
                <w:b/>
              </w:rPr>
            </w:pPr>
            <w:r w:rsidRPr="00392244">
              <w:rPr>
                <w:b/>
              </w:rPr>
              <w:t>Opportunities</w:t>
            </w:r>
            <w:r w:rsidRPr="00392244">
              <w:rPr>
                <w:rStyle w:val="FootnoteReference"/>
                <w:b/>
              </w:rPr>
              <w:footnoteReference w:id="1"/>
            </w:r>
          </w:p>
        </w:tc>
        <w:tc>
          <w:tcPr>
            <w:tcW w:w="1609" w:type="dxa"/>
          </w:tcPr>
          <w:p w14:paraId="674CB743" w14:textId="77777777" w:rsidR="0072179F" w:rsidRPr="00392244" w:rsidRDefault="0072179F" w:rsidP="009607F7">
            <w:pPr>
              <w:jc w:val="center"/>
              <w:rPr>
                <w:b/>
              </w:rPr>
            </w:pPr>
            <w:r w:rsidRPr="00392244">
              <w:rPr>
                <w:b/>
              </w:rPr>
              <w:t>Threads</w:t>
            </w:r>
            <w:r w:rsidRPr="00392244">
              <w:rPr>
                <w:rStyle w:val="FootnoteReference"/>
                <w:b/>
              </w:rPr>
              <w:footnoteReference w:id="2"/>
            </w:r>
          </w:p>
        </w:tc>
      </w:tr>
      <w:tr w:rsidR="0072179F" w:rsidRPr="001526A0" w14:paraId="1DFB591B" w14:textId="77777777" w:rsidTr="001526A0">
        <w:trPr>
          <w:cantSplit/>
        </w:trPr>
        <w:tc>
          <w:tcPr>
            <w:tcW w:w="1393" w:type="dxa"/>
          </w:tcPr>
          <w:p w14:paraId="23F16714" w14:textId="77777777" w:rsidR="0072179F" w:rsidRPr="009A1F1A" w:rsidRDefault="0072179F" w:rsidP="009A1F1A">
            <w:r w:rsidRPr="009A1F1A">
              <w:t>Email</w:t>
            </w:r>
          </w:p>
        </w:tc>
        <w:tc>
          <w:tcPr>
            <w:tcW w:w="2430" w:type="dxa"/>
          </w:tcPr>
          <w:p w14:paraId="7F0C2575" w14:textId="77777777" w:rsidR="0072179F" w:rsidRPr="001526A0" w:rsidRDefault="0072179F" w:rsidP="009607F7">
            <w:pPr>
              <w:pStyle w:val="ListParagraph"/>
              <w:numPr>
                <w:ilvl w:val="0"/>
                <w:numId w:val="1"/>
              </w:numPr>
              <w:tabs>
                <w:tab w:val="clear" w:pos="720"/>
                <w:tab w:val="num" w:pos="148"/>
              </w:tabs>
              <w:ind w:left="148" w:hanging="142"/>
              <w:rPr>
                <w:sz w:val="16"/>
              </w:rPr>
            </w:pPr>
            <w:r w:rsidRPr="001526A0">
              <w:rPr>
                <w:sz w:val="16"/>
              </w:rPr>
              <w:t>Available</w:t>
            </w:r>
          </w:p>
          <w:p w14:paraId="1005E661" w14:textId="77777777" w:rsidR="0072179F" w:rsidRPr="001526A0" w:rsidRDefault="0072179F" w:rsidP="009607F7">
            <w:pPr>
              <w:pStyle w:val="ListParagraph"/>
              <w:numPr>
                <w:ilvl w:val="0"/>
                <w:numId w:val="1"/>
              </w:numPr>
              <w:tabs>
                <w:tab w:val="clear" w:pos="720"/>
                <w:tab w:val="num" w:pos="148"/>
              </w:tabs>
              <w:ind w:left="148" w:hanging="142"/>
              <w:rPr>
                <w:sz w:val="16"/>
              </w:rPr>
            </w:pPr>
            <w:r w:rsidRPr="001526A0">
              <w:rPr>
                <w:sz w:val="16"/>
              </w:rPr>
              <w:t>Universal</w:t>
            </w:r>
          </w:p>
          <w:p w14:paraId="4D63C7DE" w14:textId="77777777" w:rsidR="0072179F" w:rsidRPr="001526A0" w:rsidRDefault="0072179F" w:rsidP="009607F7">
            <w:pPr>
              <w:pStyle w:val="ListParagraph"/>
              <w:numPr>
                <w:ilvl w:val="0"/>
                <w:numId w:val="1"/>
              </w:numPr>
              <w:tabs>
                <w:tab w:val="clear" w:pos="720"/>
                <w:tab w:val="num" w:pos="148"/>
              </w:tabs>
              <w:ind w:left="148" w:hanging="142"/>
              <w:rPr>
                <w:sz w:val="16"/>
              </w:rPr>
            </w:pPr>
            <w:r w:rsidRPr="001526A0">
              <w:rPr>
                <w:sz w:val="16"/>
              </w:rPr>
              <w:t>Agnostic to technology</w:t>
            </w:r>
          </w:p>
          <w:p w14:paraId="07F76512" w14:textId="77777777" w:rsidR="0072179F" w:rsidRPr="001526A0" w:rsidRDefault="0072179F" w:rsidP="009607F7">
            <w:pPr>
              <w:pStyle w:val="ListParagraph"/>
              <w:numPr>
                <w:ilvl w:val="0"/>
                <w:numId w:val="1"/>
              </w:numPr>
              <w:tabs>
                <w:tab w:val="clear" w:pos="720"/>
                <w:tab w:val="num" w:pos="148"/>
              </w:tabs>
              <w:ind w:left="148" w:hanging="142"/>
              <w:rPr>
                <w:sz w:val="16"/>
              </w:rPr>
            </w:pPr>
            <w:r w:rsidRPr="001526A0">
              <w:rPr>
                <w:sz w:val="16"/>
              </w:rPr>
              <w:t>Mobility</w:t>
            </w:r>
          </w:p>
          <w:p w14:paraId="38ED19B7" w14:textId="77777777" w:rsidR="0072179F" w:rsidRPr="001526A0" w:rsidRDefault="0072179F" w:rsidP="009607F7">
            <w:pPr>
              <w:pStyle w:val="ListParagraph"/>
              <w:numPr>
                <w:ilvl w:val="0"/>
                <w:numId w:val="1"/>
              </w:numPr>
              <w:tabs>
                <w:tab w:val="clear" w:pos="720"/>
                <w:tab w:val="num" w:pos="148"/>
              </w:tabs>
              <w:ind w:left="148" w:hanging="142"/>
              <w:rPr>
                <w:sz w:val="16"/>
              </w:rPr>
            </w:pPr>
            <w:r w:rsidRPr="001526A0">
              <w:rPr>
                <w:sz w:val="16"/>
              </w:rPr>
              <w:t>Push notification</w:t>
            </w:r>
          </w:p>
        </w:tc>
        <w:tc>
          <w:tcPr>
            <w:tcW w:w="2020" w:type="dxa"/>
          </w:tcPr>
          <w:p w14:paraId="7B004177" w14:textId="77777777" w:rsidR="0072179F" w:rsidRPr="001526A0" w:rsidRDefault="0072179F" w:rsidP="009607F7">
            <w:pPr>
              <w:pStyle w:val="ListParagraph"/>
              <w:numPr>
                <w:ilvl w:val="0"/>
                <w:numId w:val="1"/>
              </w:numPr>
              <w:tabs>
                <w:tab w:val="clear" w:pos="720"/>
                <w:tab w:val="num" w:pos="125"/>
              </w:tabs>
              <w:ind w:left="125" w:hanging="125"/>
              <w:rPr>
                <w:sz w:val="16"/>
              </w:rPr>
            </w:pPr>
            <w:r w:rsidRPr="001526A0">
              <w:rPr>
                <w:sz w:val="16"/>
              </w:rPr>
              <w:t>Messages flood</w:t>
            </w:r>
          </w:p>
          <w:p w14:paraId="53DC7714" w14:textId="77777777" w:rsidR="0072179F" w:rsidRPr="001526A0" w:rsidRDefault="0072179F" w:rsidP="009607F7">
            <w:pPr>
              <w:pStyle w:val="ListParagraph"/>
              <w:numPr>
                <w:ilvl w:val="0"/>
                <w:numId w:val="1"/>
              </w:numPr>
              <w:tabs>
                <w:tab w:val="clear" w:pos="720"/>
                <w:tab w:val="num" w:pos="125"/>
              </w:tabs>
              <w:ind w:left="125" w:hanging="125"/>
              <w:rPr>
                <w:sz w:val="16"/>
              </w:rPr>
            </w:pPr>
            <w:r w:rsidRPr="001526A0">
              <w:rPr>
                <w:sz w:val="16"/>
              </w:rPr>
              <w:t>No push-button reply</w:t>
            </w:r>
          </w:p>
          <w:p w14:paraId="4BD1160D" w14:textId="77777777" w:rsidR="0072179F" w:rsidRPr="001526A0" w:rsidRDefault="0072179F" w:rsidP="009607F7">
            <w:pPr>
              <w:pStyle w:val="ListParagraph"/>
              <w:numPr>
                <w:ilvl w:val="0"/>
                <w:numId w:val="1"/>
              </w:numPr>
              <w:tabs>
                <w:tab w:val="clear" w:pos="720"/>
                <w:tab w:val="num" w:pos="125"/>
              </w:tabs>
              <w:ind w:left="125" w:hanging="125"/>
              <w:rPr>
                <w:sz w:val="16"/>
              </w:rPr>
            </w:pPr>
            <w:r w:rsidRPr="001526A0">
              <w:rPr>
                <w:sz w:val="16"/>
              </w:rPr>
              <w:t>Hard to build enhanced feats</w:t>
            </w:r>
          </w:p>
          <w:p w14:paraId="2F47DE1F" w14:textId="77777777" w:rsidR="0072179F" w:rsidRPr="001526A0" w:rsidRDefault="0072179F" w:rsidP="009607F7">
            <w:pPr>
              <w:pStyle w:val="ListParagraph"/>
              <w:numPr>
                <w:ilvl w:val="0"/>
                <w:numId w:val="1"/>
              </w:numPr>
              <w:tabs>
                <w:tab w:val="clear" w:pos="720"/>
                <w:tab w:val="num" w:pos="125"/>
              </w:tabs>
              <w:ind w:left="125" w:hanging="125"/>
              <w:rPr>
                <w:sz w:val="16"/>
              </w:rPr>
            </w:pPr>
            <w:r w:rsidRPr="001526A0">
              <w:rPr>
                <w:sz w:val="16"/>
              </w:rPr>
              <w:t>Hard to manage large user groups</w:t>
            </w:r>
          </w:p>
          <w:p w14:paraId="7321063A" w14:textId="77777777" w:rsidR="0072179F" w:rsidRPr="001526A0" w:rsidRDefault="0072179F" w:rsidP="009607F7">
            <w:pPr>
              <w:pStyle w:val="ListParagraph"/>
              <w:numPr>
                <w:ilvl w:val="0"/>
                <w:numId w:val="1"/>
              </w:numPr>
              <w:tabs>
                <w:tab w:val="clear" w:pos="720"/>
                <w:tab w:val="num" w:pos="125"/>
              </w:tabs>
              <w:ind w:left="125" w:hanging="125"/>
              <w:rPr>
                <w:sz w:val="16"/>
              </w:rPr>
            </w:pPr>
            <w:r w:rsidRPr="001526A0">
              <w:rPr>
                <w:sz w:val="16"/>
              </w:rPr>
              <w:t>Mail black lists</w:t>
            </w:r>
          </w:p>
          <w:p w14:paraId="54F8DD66" w14:textId="2A9FA483" w:rsidR="0072179F" w:rsidRPr="001526A0" w:rsidRDefault="0072179F" w:rsidP="009607F7">
            <w:pPr>
              <w:pStyle w:val="ListParagraph"/>
              <w:numPr>
                <w:ilvl w:val="0"/>
                <w:numId w:val="1"/>
              </w:numPr>
              <w:tabs>
                <w:tab w:val="clear" w:pos="720"/>
                <w:tab w:val="num" w:pos="125"/>
              </w:tabs>
              <w:ind w:left="125" w:hanging="125"/>
              <w:rPr>
                <w:sz w:val="16"/>
              </w:rPr>
            </w:pPr>
            <w:r w:rsidRPr="001526A0">
              <w:rPr>
                <w:sz w:val="16"/>
              </w:rPr>
              <w:t xml:space="preserve">Hard to manage multiple </w:t>
            </w:r>
            <w:r w:rsidR="00392244" w:rsidRPr="001526A0">
              <w:rPr>
                <w:sz w:val="16"/>
              </w:rPr>
              <w:t>tertúlias</w:t>
            </w:r>
          </w:p>
          <w:p w14:paraId="6A52757B" w14:textId="5184D572" w:rsidR="0072179F" w:rsidRPr="001526A0" w:rsidRDefault="0072179F" w:rsidP="009607F7">
            <w:pPr>
              <w:pStyle w:val="ListParagraph"/>
              <w:numPr>
                <w:ilvl w:val="0"/>
                <w:numId w:val="1"/>
              </w:numPr>
              <w:tabs>
                <w:tab w:val="clear" w:pos="720"/>
                <w:tab w:val="num" w:pos="125"/>
              </w:tabs>
              <w:ind w:left="125" w:hanging="125"/>
              <w:rPr>
                <w:sz w:val="16"/>
              </w:rPr>
            </w:pPr>
            <w:r w:rsidRPr="001526A0">
              <w:rPr>
                <w:sz w:val="16"/>
              </w:rPr>
              <w:t xml:space="preserve">No </w:t>
            </w:r>
            <w:r w:rsidR="00E423F7" w:rsidRPr="001526A0">
              <w:rPr>
                <w:sz w:val="16"/>
              </w:rPr>
              <w:t>tertúlia</w:t>
            </w:r>
            <w:r w:rsidRPr="001526A0">
              <w:rPr>
                <w:sz w:val="16"/>
              </w:rPr>
              <w:t xml:space="preserve"> management</w:t>
            </w:r>
          </w:p>
        </w:tc>
        <w:tc>
          <w:tcPr>
            <w:tcW w:w="1564" w:type="dxa"/>
          </w:tcPr>
          <w:p w14:paraId="7871F14E" w14:textId="77777777" w:rsidR="0072179F" w:rsidRPr="001526A0" w:rsidRDefault="0072179F" w:rsidP="009607F7">
            <w:pPr>
              <w:pStyle w:val="ListParagraph"/>
              <w:numPr>
                <w:ilvl w:val="0"/>
                <w:numId w:val="1"/>
              </w:numPr>
              <w:tabs>
                <w:tab w:val="clear" w:pos="720"/>
                <w:tab w:val="num" w:pos="125"/>
              </w:tabs>
              <w:ind w:left="125" w:hanging="125"/>
              <w:rPr>
                <w:sz w:val="16"/>
              </w:rPr>
            </w:pPr>
            <w:r w:rsidRPr="001526A0">
              <w:rPr>
                <w:sz w:val="16"/>
              </w:rPr>
              <w:t>Can be used for notification</w:t>
            </w:r>
          </w:p>
        </w:tc>
        <w:tc>
          <w:tcPr>
            <w:tcW w:w="1609" w:type="dxa"/>
          </w:tcPr>
          <w:p w14:paraId="464346AE" w14:textId="77777777" w:rsidR="0072179F" w:rsidRPr="001526A0" w:rsidRDefault="0072179F" w:rsidP="009607F7">
            <w:pPr>
              <w:pStyle w:val="ListParagraph"/>
              <w:numPr>
                <w:ilvl w:val="0"/>
                <w:numId w:val="1"/>
              </w:numPr>
              <w:tabs>
                <w:tab w:val="clear" w:pos="720"/>
                <w:tab w:val="num" w:pos="125"/>
              </w:tabs>
              <w:ind w:left="125" w:hanging="125"/>
              <w:rPr>
                <w:sz w:val="16"/>
              </w:rPr>
            </w:pPr>
            <w:r w:rsidRPr="001526A0">
              <w:rPr>
                <w:sz w:val="16"/>
              </w:rPr>
              <w:t>Users fall back to email in any case of dissatisfaction</w:t>
            </w:r>
          </w:p>
        </w:tc>
      </w:tr>
      <w:tr w:rsidR="0072179F" w:rsidRPr="001526A0" w14:paraId="7CE03769" w14:textId="77777777" w:rsidTr="001526A0">
        <w:trPr>
          <w:cantSplit/>
        </w:trPr>
        <w:tc>
          <w:tcPr>
            <w:tcW w:w="1393" w:type="dxa"/>
          </w:tcPr>
          <w:p w14:paraId="4E9616C2" w14:textId="77777777" w:rsidR="0072179F" w:rsidRPr="009A1F1A" w:rsidRDefault="0072179F" w:rsidP="009A1F1A">
            <w:proofErr w:type="spellStart"/>
            <w:r w:rsidRPr="009A1F1A">
              <w:t>WhatsUp</w:t>
            </w:r>
            <w:proofErr w:type="spellEnd"/>
          </w:p>
        </w:tc>
        <w:tc>
          <w:tcPr>
            <w:tcW w:w="2430" w:type="dxa"/>
          </w:tcPr>
          <w:p w14:paraId="6EF3E1EC" w14:textId="77777777" w:rsidR="0072179F" w:rsidRPr="001526A0" w:rsidRDefault="0072179F" w:rsidP="009607F7">
            <w:pPr>
              <w:pStyle w:val="ListParagraph"/>
              <w:numPr>
                <w:ilvl w:val="0"/>
                <w:numId w:val="1"/>
              </w:numPr>
              <w:tabs>
                <w:tab w:val="clear" w:pos="720"/>
                <w:tab w:val="num" w:pos="148"/>
              </w:tabs>
              <w:ind w:left="148" w:hanging="142"/>
              <w:rPr>
                <w:sz w:val="16"/>
              </w:rPr>
            </w:pPr>
            <w:r w:rsidRPr="001526A0">
              <w:rPr>
                <w:sz w:val="16"/>
              </w:rPr>
              <w:t>Large user base</w:t>
            </w:r>
          </w:p>
          <w:p w14:paraId="1D2F0596" w14:textId="77777777" w:rsidR="0072179F" w:rsidRPr="001526A0" w:rsidRDefault="0072179F" w:rsidP="009607F7">
            <w:pPr>
              <w:pStyle w:val="ListParagraph"/>
              <w:numPr>
                <w:ilvl w:val="0"/>
                <w:numId w:val="1"/>
              </w:numPr>
              <w:tabs>
                <w:tab w:val="clear" w:pos="720"/>
                <w:tab w:val="num" w:pos="148"/>
              </w:tabs>
              <w:ind w:left="148" w:hanging="142"/>
              <w:rPr>
                <w:sz w:val="16"/>
              </w:rPr>
            </w:pPr>
            <w:r w:rsidRPr="001526A0">
              <w:rPr>
                <w:sz w:val="16"/>
              </w:rPr>
              <w:t>User awareness</w:t>
            </w:r>
          </w:p>
          <w:p w14:paraId="2FF5FFDE" w14:textId="77777777" w:rsidR="0072179F" w:rsidRPr="001526A0" w:rsidRDefault="0072179F" w:rsidP="009607F7">
            <w:pPr>
              <w:pStyle w:val="ListParagraph"/>
              <w:numPr>
                <w:ilvl w:val="0"/>
                <w:numId w:val="1"/>
              </w:numPr>
              <w:tabs>
                <w:tab w:val="clear" w:pos="720"/>
                <w:tab w:val="num" w:pos="148"/>
              </w:tabs>
              <w:ind w:left="148" w:hanging="142"/>
              <w:rPr>
                <w:sz w:val="16"/>
              </w:rPr>
            </w:pPr>
            <w:r w:rsidRPr="001526A0">
              <w:rPr>
                <w:sz w:val="16"/>
              </w:rPr>
              <w:t>User trust</w:t>
            </w:r>
          </w:p>
          <w:p w14:paraId="0B65C038" w14:textId="77777777" w:rsidR="0072179F" w:rsidRPr="001526A0" w:rsidRDefault="0072179F" w:rsidP="009607F7">
            <w:pPr>
              <w:pStyle w:val="ListParagraph"/>
              <w:numPr>
                <w:ilvl w:val="0"/>
                <w:numId w:val="1"/>
              </w:numPr>
              <w:tabs>
                <w:tab w:val="clear" w:pos="720"/>
                <w:tab w:val="num" w:pos="148"/>
              </w:tabs>
              <w:ind w:left="148" w:hanging="142"/>
              <w:rPr>
                <w:sz w:val="16"/>
              </w:rPr>
            </w:pPr>
            <w:r w:rsidRPr="001526A0">
              <w:rPr>
                <w:sz w:val="16"/>
              </w:rPr>
              <w:t>Every platform</w:t>
            </w:r>
          </w:p>
          <w:p w14:paraId="598BCC48" w14:textId="77777777" w:rsidR="0072179F" w:rsidRPr="001526A0" w:rsidRDefault="0072179F" w:rsidP="009607F7">
            <w:pPr>
              <w:pStyle w:val="ListParagraph"/>
              <w:numPr>
                <w:ilvl w:val="0"/>
                <w:numId w:val="1"/>
              </w:numPr>
              <w:tabs>
                <w:tab w:val="clear" w:pos="720"/>
                <w:tab w:val="num" w:pos="148"/>
              </w:tabs>
              <w:ind w:left="148" w:hanging="142"/>
              <w:rPr>
                <w:sz w:val="16"/>
              </w:rPr>
            </w:pPr>
            <w:r w:rsidRPr="001526A0">
              <w:rPr>
                <w:sz w:val="16"/>
              </w:rPr>
              <w:t>Ecosystem</w:t>
            </w:r>
          </w:p>
          <w:p w14:paraId="6328B8E0" w14:textId="77777777" w:rsidR="0072179F" w:rsidRPr="001526A0" w:rsidRDefault="0072179F" w:rsidP="009607F7">
            <w:pPr>
              <w:pStyle w:val="ListParagraph"/>
              <w:numPr>
                <w:ilvl w:val="0"/>
                <w:numId w:val="1"/>
              </w:numPr>
              <w:tabs>
                <w:tab w:val="clear" w:pos="720"/>
                <w:tab w:val="num" w:pos="148"/>
              </w:tabs>
              <w:ind w:left="148" w:hanging="142"/>
              <w:rPr>
                <w:sz w:val="16"/>
              </w:rPr>
            </w:pPr>
            <w:r w:rsidRPr="001526A0">
              <w:rPr>
                <w:sz w:val="16"/>
              </w:rPr>
              <w:t>Presence</w:t>
            </w:r>
          </w:p>
          <w:p w14:paraId="2C495799" w14:textId="77777777" w:rsidR="0072179F" w:rsidRPr="001526A0" w:rsidRDefault="0072179F" w:rsidP="009607F7">
            <w:pPr>
              <w:pStyle w:val="ListParagraph"/>
              <w:numPr>
                <w:ilvl w:val="0"/>
                <w:numId w:val="1"/>
              </w:numPr>
              <w:tabs>
                <w:tab w:val="clear" w:pos="720"/>
                <w:tab w:val="num" w:pos="148"/>
              </w:tabs>
              <w:ind w:left="148" w:hanging="142"/>
              <w:rPr>
                <w:sz w:val="16"/>
              </w:rPr>
            </w:pPr>
            <w:r w:rsidRPr="001526A0">
              <w:rPr>
                <w:sz w:val="16"/>
              </w:rPr>
              <w:t>Notifications</w:t>
            </w:r>
          </w:p>
          <w:p w14:paraId="14B2437B" w14:textId="77777777" w:rsidR="0072179F" w:rsidRPr="001526A0" w:rsidRDefault="0072179F" w:rsidP="009607F7">
            <w:pPr>
              <w:pStyle w:val="ListParagraph"/>
              <w:numPr>
                <w:ilvl w:val="0"/>
                <w:numId w:val="1"/>
              </w:numPr>
              <w:tabs>
                <w:tab w:val="clear" w:pos="720"/>
                <w:tab w:val="num" w:pos="148"/>
              </w:tabs>
              <w:ind w:left="148" w:hanging="142"/>
              <w:rPr>
                <w:sz w:val="16"/>
              </w:rPr>
            </w:pPr>
            <w:r w:rsidRPr="001526A0">
              <w:rPr>
                <w:sz w:val="16"/>
              </w:rPr>
              <w:t>Groups setup</w:t>
            </w:r>
          </w:p>
          <w:p w14:paraId="15D37052" w14:textId="77777777" w:rsidR="0072179F" w:rsidRPr="001526A0" w:rsidRDefault="0072179F" w:rsidP="009607F7">
            <w:pPr>
              <w:pStyle w:val="ListParagraph"/>
              <w:numPr>
                <w:ilvl w:val="0"/>
                <w:numId w:val="1"/>
              </w:numPr>
              <w:tabs>
                <w:tab w:val="clear" w:pos="720"/>
                <w:tab w:val="num" w:pos="148"/>
              </w:tabs>
              <w:ind w:left="148" w:hanging="142"/>
              <w:rPr>
                <w:sz w:val="16"/>
              </w:rPr>
            </w:pPr>
            <w:r w:rsidRPr="001526A0">
              <w:rPr>
                <w:sz w:val="16"/>
              </w:rPr>
              <w:t>Well defined privacy policies</w:t>
            </w:r>
          </w:p>
          <w:p w14:paraId="6B88BAD3" w14:textId="77777777" w:rsidR="0072179F" w:rsidRPr="001526A0" w:rsidRDefault="0072179F" w:rsidP="009607F7">
            <w:pPr>
              <w:pStyle w:val="ListParagraph"/>
              <w:numPr>
                <w:ilvl w:val="0"/>
                <w:numId w:val="1"/>
              </w:numPr>
              <w:tabs>
                <w:tab w:val="clear" w:pos="720"/>
                <w:tab w:val="num" w:pos="148"/>
              </w:tabs>
              <w:ind w:left="148" w:hanging="142"/>
              <w:rPr>
                <w:sz w:val="16"/>
              </w:rPr>
            </w:pPr>
            <w:r w:rsidRPr="001526A0">
              <w:rPr>
                <w:sz w:val="16"/>
              </w:rPr>
              <w:t>Easy to use</w:t>
            </w:r>
          </w:p>
        </w:tc>
        <w:tc>
          <w:tcPr>
            <w:tcW w:w="2020" w:type="dxa"/>
          </w:tcPr>
          <w:p w14:paraId="777423F7" w14:textId="77777777" w:rsidR="0072179F" w:rsidRPr="001526A0" w:rsidRDefault="0072179F" w:rsidP="009607F7">
            <w:pPr>
              <w:pStyle w:val="ListParagraph"/>
              <w:numPr>
                <w:ilvl w:val="0"/>
                <w:numId w:val="1"/>
              </w:numPr>
              <w:tabs>
                <w:tab w:val="clear" w:pos="720"/>
                <w:tab w:val="num" w:pos="125"/>
              </w:tabs>
              <w:ind w:left="125" w:hanging="125"/>
              <w:rPr>
                <w:sz w:val="16"/>
              </w:rPr>
            </w:pPr>
            <w:r w:rsidRPr="001526A0">
              <w:rPr>
                <w:sz w:val="16"/>
              </w:rPr>
              <w:t>No repetitive scheduling</w:t>
            </w:r>
          </w:p>
          <w:p w14:paraId="3D94A98D" w14:textId="77777777" w:rsidR="0072179F" w:rsidRPr="001526A0" w:rsidRDefault="0072179F" w:rsidP="009607F7">
            <w:pPr>
              <w:pStyle w:val="ListParagraph"/>
              <w:numPr>
                <w:ilvl w:val="0"/>
                <w:numId w:val="1"/>
              </w:numPr>
              <w:tabs>
                <w:tab w:val="clear" w:pos="720"/>
                <w:tab w:val="num" w:pos="125"/>
              </w:tabs>
              <w:ind w:left="125" w:hanging="125"/>
              <w:rPr>
                <w:sz w:val="16"/>
              </w:rPr>
            </w:pPr>
            <w:r w:rsidRPr="001526A0">
              <w:rPr>
                <w:sz w:val="16"/>
              </w:rPr>
              <w:t>No good for public tertúlias</w:t>
            </w:r>
          </w:p>
          <w:p w14:paraId="0B395294" w14:textId="676C37B6" w:rsidR="0072179F" w:rsidRPr="001526A0" w:rsidRDefault="0072179F" w:rsidP="009607F7">
            <w:pPr>
              <w:pStyle w:val="ListParagraph"/>
              <w:numPr>
                <w:ilvl w:val="0"/>
                <w:numId w:val="1"/>
              </w:numPr>
              <w:tabs>
                <w:tab w:val="clear" w:pos="720"/>
                <w:tab w:val="num" w:pos="125"/>
              </w:tabs>
              <w:ind w:left="125" w:hanging="125"/>
              <w:rPr>
                <w:sz w:val="16"/>
              </w:rPr>
            </w:pPr>
            <w:r w:rsidRPr="001526A0">
              <w:rPr>
                <w:sz w:val="16"/>
              </w:rPr>
              <w:t xml:space="preserve">No </w:t>
            </w:r>
            <w:r w:rsidR="00E423F7" w:rsidRPr="001526A0">
              <w:rPr>
                <w:sz w:val="16"/>
              </w:rPr>
              <w:t>tertúlia</w:t>
            </w:r>
            <w:r w:rsidRPr="001526A0">
              <w:rPr>
                <w:sz w:val="16"/>
              </w:rPr>
              <w:t xml:space="preserve"> management</w:t>
            </w:r>
          </w:p>
        </w:tc>
        <w:tc>
          <w:tcPr>
            <w:tcW w:w="1564" w:type="dxa"/>
          </w:tcPr>
          <w:p w14:paraId="3121AEC4" w14:textId="77777777" w:rsidR="0072179F" w:rsidRPr="001526A0" w:rsidRDefault="0072179F" w:rsidP="009607F7">
            <w:pPr>
              <w:pStyle w:val="ListParagraph"/>
              <w:numPr>
                <w:ilvl w:val="0"/>
                <w:numId w:val="1"/>
              </w:numPr>
              <w:tabs>
                <w:tab w:val="clear" w:pos="720"/>
                <w:tab w:val="num" w:pos="125"/>
              </w:tabs>
              <w:ind w:left="125" w:hanging="125"/>
              <w:rPr>
                <w:sz w:val="16"/>
              </w:rPr>
            </w:pPr>
            <w:r w:rsidRPr="001526A0">
              <w:rPr>
                <w:sz w:val="16"/>
              </w:rPr>
              <w:t>Can be used for notification</w:t>
            </w:r>
          </w:p>
        </w:tc>
        <w:tc>
          <w:tcPr>
            <w:tcW w:w="1609" w:type="dxa"/>
          </w:tcPr>
          <w:p w14:paraId="743A551D" w14:textId="77777777" w:rsidR="0072179F" w:rsidRPr="001526A0" w:rsidRDefault="0072179F" w:rsidP="009607F7">
            <w:pPr>
              <w:pStyle w:val="ListParagraph"/>
              <w:numPr>
                <w:ilvl w:val="0"/>
                <w:numId w:val="1"/>
              </w:numPr>
              <w:tabs>
                <w:tab w:val="clear" w:pos="720"/>
                <w:tab w:val="num" w:pos="125"/>
              </w:tabs>
              <w:ind w:left="125" w:hanging="125"/>
              <w:rPr>
                <w:sz w:val="16"/>
              </w:rPr>
            </w:pPr>
            <w:r w:rsidRPr="001526A0">
              <w:rPr>
                <w:sz w:val="16"/>
              </w:rPr>
              <w:t xml:space="preserve">Users fall back to </w:t>
            </w:r>
            <w:proofErr w:type="spellStart"/>
            <w:r w:rsidRPr="001526A0">
              <w:rPr>
                <w:sz w:val="16"/>
              </w:rPr>
              <w:t>whatsup</w:t>
            </w:r>
            <w:proofErr w:type="spellEnd"/>
            <w:r w:rsidRPr="001526A0">
              <w:rPr>
                <w:sz w:val="16"/>
              </w:rPr>
              <w:t xml:space="preserve"> in any case of dissatisfaction</w:t>
            </w:r>
          </w:p>
        </w:tc>
      </w:tr>
      <w:tr w:rsidR="0072179F" w:rsidRPr="001526A0" w14:paraId="51B3C458" w14:textId="77777777" w:rsidTr="001526A0">
        <w:trPr>
          <w:cantSplit/>
        </w:trPr>
        <w:tc>
          <w:tcPr>
            <w:tcW w:w="1393" w:type="dxa"/>
          </w:tcPr>
          <w:p w14:paraId="40BABD57" w14:textId="77777777" w:rsidR="0072179F" w:rsidRPr="009A1F1A" w:rsidRDefault="0072179F" w:rsidP="009A1F1A">
            <w:proofErr w:type="spellStart"/>
            <w:r w:rsidRPr="009A1F1A">
              <w:t>Msft</w:t>
            </w:r>
            <w:proofErr w:type="spellEnd"/>
            <w:r w:rsidRPr="009A1F1A">
              <w:t> Link</w:t>
            </w:r>
          </w:p>
        </w:tc>
        <w:tc>
          <w:tcPr>
            <w:tcW w:w="2430" w:type="dxa"/>
          </w:tcPr>
          <w:p w14:paraId="56FE98BB" w14:textId="77777777" w:rsidR="0072179F" w:rsidRPr="001526A0" w:rsidRDefault="0072179F" w:rsidP="009607F7">
            <w:pPr>
              <w:pStyle w:val="ListParagraph"/>
              <w:numPr>
                <w:ilvl w:val="0"/>
                <w:numId w:val="1"/>
              </w:numPr>
              <w:tabs>
                <w:tab w:val="clear" w:pos="720"/>
                <w:tab w:val="num" w:pos="148"/>
              </w:tabs>
              <w:ind w:left="148" w:hanging="142"/>
              <w:rPr>
                <w:sz w:val="16"/>
              </w:rPr>
            </w:pPr>
            <w:r w:rsidRPr="001526A0">
              <w:rPr>
                <w:sz w:val="16"/>
              </w:rPr>
              <w:t>IT enabled on businesses</w:t>
            </w:r>
          </w:p>
          <w:p w14:paraId="00362DE1" w14:textId="77777777" w:rsidR="0072179F" w:rsidRPr="001526A0" w:rsidRDefault="0072179F" w:rsidP="009607F7">
            <w:pPr>
              <w:pStyle w:val="ListParagraph"/>
              <w:numPr>
                <w:ilvl w:val="0"/>
                <w:numId w:val="1"/>
              </w:numPr>
              <w:tabs>
                <w:tab w:val="clear" w:pos="720"/>
                <w:tab w:val="num" w:pos="148"/>
              </w:tabs>
              <w:ind w:left="148" w:hanging="142"/>
              <w:rPr>
                <w:sz w:val="16"/>
              </w:rPr>
            </w:pPr>
            <w:r w:rsidRPr="001526A0">
              <w:rPr>
                <w:sz w:val="16"/>
              </w:rPr>
              <w:t>Presence</w:t>
            </w:r>
          </w:p>
          <w:p w14:paraId="398AD273" w14:textId="77777777" w:rsidR="0072179F" w:rsidRPr="001526A0" w:rsidRDefault="0072179F" w:rsidP="009607F7">
            <w:pPr>
              <w:pStyle w:val="ListParagraph"/>
              <w:numPr>
                <w:ilvl w:val="0"/>
                <w:numId w:val="1"/>
              </w:numPr>
              <w:tabs>
                <w:tab w:val="clear" w:pos="720"/>
                <w:tab w:val="num" w:pos="148"/>
              </w:tabs>
              <w:ind w:left="148" w:hanging="142"/>
              <w:rPr>
                <w:sz w:val="16"/>
              </w:rPr>
            </w:pPr>
            <w:r w:rsidRPr="001526A0">
              <w:rPr>
                <w:sz w:val="16"/>
              </w:rPr>
              <w:t>Flexibility</w:t>
            </w:r>
          </w:p>
          <w:p w14:paraId="1DB86B16" w14:textId="77777777" w:rsidR="0072179F" w:rsidRPr="001526A0" w:rsidRDefault="0072179F" w:rsidP="009607F7">
            <w:pPr>
              <w:pStyle w:val="ListParagraph"/>
              <w:numPr>
                <w:ilvl w:val="0"/>
                <w:numId w:val="1"/>
              </w:numPr>
              <w:tabs>
                <w:tab w:val="clear" w:pos="720"/>
                <w:tab w:val="num" w:pos="148"/>
              </w:tabs>
              <w:ind w:left="148" w:hanging="142"/>
              <w:rPr>
                <w:sz w:val="16"/>
              </w:rPr>
            </w:pPr>
            <w:r w:rsidRPr="001526A0">
              <w:rPr>
                <w:sz w:val="16"/>
              </w:rPr>
              <w:t>Hype</w:t>
            </w:r>
          </w:p>
          <w:p w14:paraId="46F0DCAB" w14:textId="77777777" w:rsidR="0072179F" w:rsidRPr="001526A0" w:rsidRDefault="0072179F" w:rsidP="009607F7">
            <w:pPr>
              <w:pStyle w:val="ListParagraph"/>
              <w:numPr>
                <w:ilvl w:val="0"/>
                <w:numId w:val="1"/>
              </w:numPr>
              <w:tabs>
                <w:tab w:val="clear" w:pos="720"/>
                <w:tab w:val="num" w:pos="148"/>
              </w:tabs>
              <w:ind w:left="148" w:hanging="142"/>
              <w:rPr>
                <w:sz w:val="16"/>
              </w:rPr>
            </w:pPr>
            <w:r w:rsidRPr="001526A0">
              <w:rPr>
                <w:sz w:val="16"/>
              </w:rPr>
              <w:t>API</w:t>
            </w:r>
          </w:p>
        </w:tc>
        <w:tc>
          <w:tcPr>
            <w:tcW w:w="2020" w:type="dxa"/>
          </w:tcPr>
          <w:p w14:paraId="214E765F" w14:textId="77CF2D7E" w:rsidR="0072179F" w:rsidRPr="001526A0" w:rsidRDefault="0072179F" w:rsidP="009607F7">
            <w:pPr>
              <w:pStyle w:val="ListParagraph"/>
              <w:numPr>
                <w:ilvl w:val="0"/>
                <w:numId w:val="1"/>
              </w:numPr>
              <w:tabs>
                <w:tab w:val="clear" w:pos="720"/>
                <w:tab w:val="num" w:pos="125"/>
              </w:tabs>
              <w:ind w:left="125" w:hanging="125"/>
              <w:rPr>
                <w:sz w:val="16"/>
              </w:rPr>
            </w:pPr>
            <w:r w:rsidRPr="001526A0">
              <w:rPr>
                <w:sz w:val="16"/>
              </w:rPr>
              <w:t xml:space="preserve">Setup of private </w:t>
            </w:r>
            <w:r w:rsidR="00392244" w:rsidRPr="001526A0">
              <w:rPr>
                <w:sz w:val="16"/>
              </w:rPr>
              <w:t>tertúlias</w:t>
            </w:r>
          </w:p>
          <w:p w14:paraId="5A1FE3B7" w14:textId="5229CFAC" w:rsidR="0072179F" w:rsidRPr="001526A0" w:rsidRDefault="0072179F" w:rsidP="009607F7">
            <w:pPr>
              <w:pStyle w:val="ListParagraph"/>
              <w:numPr>
                <w:ilvl w:val="0"/>
                <w:numId w:val="1"/>
              </w:numPr>
              <w:tabs>
                <w:tab w:val="clear" w:pos="720"/>
                <w:tab w:val="num" w:pos="125"/>
              </w:tabs>
              <w:ind w:left="125" w:hanging="125"/>
              <w:rPr>
                <w:sz w:val="16"/>
              </w:rPr>
            </w:pPr>
            <w:r w:rsidRPr="001526A0">
              <w:rPr>
                <w:sz w:val="16"/>
              </w:rPr>
              <w:t xml:space="preserve">Specific context of </w:t>
            </w:r>
            <w:r w:rsidR="00392244" w:rsidRPr="001526A0">
              <w:rPr>
                <w:sz w:val="16"/>
              </w:rPr>
              <w:t>tertúlias</w:t>
            </w:r>
          </w:p>
        </w:tc>
        <w:tc>
          <w:tcPr>
            <w:tcW w:w="1564" w:type="dxa"/>
          </w:tcPr>
          <w:p w14:paraId="146FCF15" w14:textId="4FB8FD14" w:rsidR="0072179F" w:rsidRPr="001526A0" w:rsidRDefault="009A1F1A" w:rsidP="009607F7">
            <w:pPr>
              <w:pStyle w:val="ListParagraph"/>
              <w:ind w:left="125"/>
              <w:rPr>
                <w:sz w:val="16"/>
              </w:rPr>
            </w:pPr>
            <w:r>
              <w:rPr>
                <w:sz w:val="16"/>
              </w:rPr>
              <w:t>N/A</w:t>
            </w:r>
          </w:p>
        </w:tc>
        <w:tc>
          <w:tcPr>
            <w:tcW w:w="1609" w:type="dxa"/>
          </w:tcPr>
          <w:p w14:paraId="206805D0" w14:textId="5087B613" w:rsidR="0072179F" w:rsidRPr="001526A0" w:rsidRDefault="009A1F1A" w:rsidP="009607F7">
            <w:pPr>
              <w:pStyle w:val="ListParagraph"/>
              <w:ind w:left="125"/>
              <w:rPr>
                <w:sz w:val="16"/>
              </w:rPr>
            </w:pPr>
            <w:r>
              <w:rPr>
                <w:sz w:val="16"/>
              </w:rPr>
              <w:t>N/A</w:t>
            </w:r>
            <w:bookmarkStart w:id="4" w:name="_GoBack"/>
            <w:bookmarkEnd w:id="4"/>
          </w:p>
        </w:tc>
      </w:tr>
      <w:tr w:rsidR="0072179F" w:rsidRPr="001526A0" w14:paraId="4BD72CF8" w14:textId="77777777" w:rsidTr="001526A0">
        <w:trPr>
          <w:cantSplit/>
        </w:trPr>
        <w:tc>
          <w:tcPr>
            <w:tcW w:w="1393" w:type="dxa"/>
          </w:tcPr>
          <w:p w14:paraId="78803E41" w14:textId="498E3FE9" w:rsidR="0072179F" w:rsidRPr="00DE735F" w:rsidRDefault="00392244" w:rsidP="001526A0">
            <w:pPr>
              <w:rPr>
                <w:sz w:val="18"/>
              </w:rPr>
            </w:pPr>
            <w:r w:rsidRPr="00DE735F">
              <w:rPr>
                <w:sz w:val="18"/>
              </w:rPr>
              <w:t>Forums</w:t>
            </w:r>
            <w:r w:rsidR="0072179F" w:rsidRPr="00DE735F">
              <w:rPr>
                <w:sz w:val="18"/>
              </w:rPr>
              <w:t xml:space="preserve"> (Google Groups, etc.)</w:t>
            </w:r>
          </w:p>
        </w:tc>
        <w:tc>
          <w:tcPr>
            <w:tcW w:w="2430" w:type="dxa"/>
          </w:tcPr>
          <w:p w14:paraId="6AE13F18" w14:textId="77777777" w:rsidR="0072179F" w:rsidRPr="001526A0" w:rsidRDefault="0072179F" w:rsidP="009607F7">
            <w:pPr>
              <w:pStyle w:val="ListParagraph"/>
              <w:numPr>
                <w:ilvl w:val="0"/>
                <w:numId w:val="1"/>
              </w:numPr>
              <w:tabs>
                <w:tab w:val="clear" w:pos="720"/>
                <w:tab w:val="num" w:pos="148"/>
              </w:tabs>
              <w:ind w:left="148" w:hanging="142"/>
              <w:rPr>
                <w:sz w:val="16"/>
              </w:rPr>
            </w:pPr>
            <w:r w:rsidRPr="001526A0">
              <w:rPr>
                <w:sz w:val="16"/>
              </w:rPr>
              <w:t>Sophisticated user management</w:t>
            </w:r>
          </w:p>
        </w:tc>
        <w:tc>
          <w:tcPr>
            <w:tcW w:w="2020" w:type="dxa"/>
          </w:tcPr>
          <w:p w14:paraId="5E3E62BE" w14:textId="49908460" w:rsidR="0072179F" w:rsidRPr="001526A0" w:rsidRDefault="0072179F" w:rsidP="009607F7">
            <w:pPr>
              <w:pStyle w:val="ListParagraph"/>
              <w:numPr>
                <w:ilvl w:val="0"/>
                <w:numId w:val="1"/>
              </w:numPr>
              <w:tabs>
                <w:tab w:val="clear" w:pos="720"/>
                <w:tab w:val="num" w:pos="125"/>
              </w:tabs>
              <w:ind w:left="125" w:hanging="125"/>
              <w:rPr>
                <w:sz w:val="16"/>
              </w:rPr>
            </w:pPr>
            <w:r w:rsidRPr="001526A0">
              <w:rPr>
                <w:sz w:val="16"/>
              </w:rPr>
              <w:t xml:space="preserve">Specific tuning for </w:t>
            </w:r>
            <w:r w:rsidR="00392244" w:rsidRPr="001526A0">
              <w:rPr>
                <w:sz w:val="16"/>
              </w:rPr>
              <w:t>tertúlias</w:t>
            </w:r>
            <w:r w:rsidRPr="001526A0">
              <w:rPr>
                <w:sz w:val="16"/>
              </w:rPr>
              <w:t xml:space="preserve"> (mainly UI)</w:t>
            </w:r>
          </w:p>
        </w:tc>
        <w:tc>
          <w:tcPr>
            <w:tcW w:w="1564" w:type="dxa"/>
          </w:tcPr>
          <w:p w14:paraId="1A5F09F0" w14:textId="77777777" w:rsidR="0072179F" w:rsidRPr="001526A0" w:rsidRDefault="0072179F" w:rsidP="009607F7">
            <w:pPr>
              <w:pStyle w:val="ListParagraph"/>
              <w:numPr>
                <w:ilvl w:val="0"/>
                <w:numId w:val="1"/>
              </w:numPr>
              <w:tabs>
                <w:tab w:val="clear" w:pos="720"/>
                <w:tab w:val="num" w:pos="125"/>
              </w:tabs>
              <w:ind w:left="125" w:hanging="125"/>
              <w:rPr>
                <w:sz w:val="16"/>
              </w:rPr>
            </w:pPr>
            <w:r w:rsidRPr="001526A0">
              <w:rPr>
                <w:sz w:val="16"/>
              </w:rPr>
              <w:t>Post integration to capture users</w:t>
            </w:r>
          </w:p>
        </w:tc>
        <w:tc>
          <w:tcPr>
            <w:tcW w:w="1609" w:type="dxa"/>
          </w:tcPr>
          <w:p w14:paraId="4B0CF9C7" w14:textId="77777777" w:rsidR="0072179F" w:rsidRPr="001526A0" w:rsidRDefault="0072179F" w:rsidP="009607F7">
            <w:pPr>
              <w:pStyle w:val="ListParagraph"/>
              <w:ind w:left="125"/>
              <w:rPr>
                <w:sz w:val="16"/>
              </w:rPr>
            </w:pPr>
          </w:p>
        </w:tc>
      </w:tr>
      <w:tr w:rsidR="0072179F" w:rsidRPr="001526A0" w14:paraId="241FB58F" w14:textId="77777777" w:rsidTr="001526A0">
        <w:trPr>
          <w:cantSplit/>
        </w:trPr>
        <w:tc>
          <w:tcPr>
            <w:tcW w:w="1393" w:type="dxa"/>
          </w:tcPr>
          <w:p w14:paraId="18E51298" w14:textId="77777777" w:rsidR="0072179F" w:rsidRPr="009A1F1A" w:rsidRDefault="0072179F" w:rsidP="009A1F1A">
            <w:r w:rsidRPr="009A1F1A">
              <w:t>Facebook</w:t>
            </w:r>
          </w:p>
        </w:tc>
        <w:tc>
          <w:tcPr>
            <w:tcW w:w="2430" w:type="dxa"/>
          </w:tcPr>
          <w:p w14:paraId="2707054C" w14:textId="77777777" w:rsidR="0072179F" w:rsidRPr="001526A0" w:rsidRDefault="0072179F" w:rsidP="009607F7">
            <w:pPr>
              <w:pStyle w:val="ListParagraph"/>
              <w:numPr>
                <w:ilvl w:val="0"/>
                <w:numId w:val="1"/>
              </w:numPr>
              <w:tabs>
                <w:tab w:val="clear" w:pos="720"/>
                <w:tab w:val="num" w:pos="148"/>
              </w:tabs>
              <w:ind w:left="148" w:hanging="142"/>
              <w:rPr>
                <w:sz w:val="16"/>
              </w:rPr>
            </w:pPr>
            <w:r w:rsidRPr="001526A0">
              <w:rPr>
                <w:sz w:val="16"/>
              </w:rPr>
              <w:t>Large user base</w:t>
            </w:r>
          </w:p>
          <w:p w14:paraId="5362F14D" w14:textId="77777777" w:rsidR="0072179F" w:rsidRPr="001526A0" w:rsidRDefault="0072179F" w:rsidP="009607F7">
            <w:pPr>
              <w:pStyle w:val="ListParagraph"/>
              <w:numPr>
                <w:ilvl w:val="0"/>
                <w:numId w:val="1"/>
              </w:numPr>
              <w:tabs>
                <w:tab w:val="clear" w:pos="720"/>
                <w:tab w:val="num" w:pos="148"/>
              </w:tabs>
              <w:ind w:left="148" w:hanging="142"/>
              <w:rPr>
                <w:sz w:val="16"/>
              </w:rPr>
            </w:pPr>
            <w:r w:rsidRPr="001526A0">
              <w:rPr>
                <w:sz w:val="16"/>
              </w:rPr>
              <w:t>User awareness</w:t>
            </w:r>
          </w:p>
          <w:p w14:paraId="15CFF5C3" w14:textId="77777777" w:rsidR="0072179F" w:rsidRPr="001526A0" w:rsidRDefault="0072179F" w:rsidP="009607F7">
            <w:pPr>
              <w:pStyle w:val="ListParagraph"/>
              <w:numPr>
                <w:ilvl w:val="0"/>
                <w:numId w:val="1"/>
              </w:numPr>
              <w:tabs>
                <w:tab w:val="clear" w:pos="720"/>
                <w:tab w:val="num" w:pos="148"/>
              </w:tabs>
              <w:ind w:left="148" w:hanging="142"/>
              <w:rPr>
                <w:sz w:val="16"/>
              </w:rPr>
            </w:pPr>
            <w:r w:rsidRPr="001526A0">
              <w:rPr>
                <w:sz w:val="16"/>
              </w:rPr>
              <w:t>User trust</w:t>
            </w:r>
          </w:p>
          <w:p w14:paraId="6613E4B2" w14:textId="77777777" w:rsidR="0072179F" w:rsidRPr="001526A0" w:rsidRDefault="0072179F" w:rsidP="009607F7">
            <w:pPr>
              <w:pStyle w:val="ListParagraph"/>
              <w:numPr>
                <w:ilvl w:val="0"/>
                <w:numId w:val="1"/>
              </w:numPr>
              <w:tabs>
                <w:tab w:val="clear" w:pos="720"/>
                <w:tab w:val="num" w:pos="148"/>
              </w:tabs>
              <w:ind w:left="148" w:hanging="142"/>
              <w:rPr>
                <w:sz w:val="16"/>
              </w:rPr>
            </w:pPr>
            <w:r w:rsidRPr="001526A0">
              <w:rPr>
                <w:sz w:val="16"/>
              </w:rPr>
              <w:t>Every platform</w:t>
            </w:r>
          </w:p>
          <w:p w14:paraId="24397CF9" w14:textId="77777777" w:rsidR="0072179F" w:rsidRPr="001526A0" w:rsidRDefault="0072179F" w:rsidP="009607F7">
            <w:pPr>
              <w:pStyle w:val="ListParagraph"/>
              <w:numPr>
                <w:ilvl w:val="0"/>
                <w:numId w:val="1"/>
              </w:numPr>
              <w:tabs>
                <w:tab w:val="clear" w:pos="720"/>
                <w:tab w:val="num" w:pos="148"/>
              </w:tabs>
              <w:ind w:left="148" w:hanging="142"/>
              <w:rPr>
                <w:sz w:val="16"/>
              </w:rPr>
            </w:pPr>
            <w:r w:rsidRPr="001526A0">
              <w:rPr>
                <w:sz w:val="16"/>
              </w:rPr>
              <w:t>Ecosystem</w:t>
            </w:r>
          </w:p>
          <w:p w14:paraId="4C7C1D0B" w14:textId="77777777" w:rsidR="0072179F" w:rsidRPr="001526A0" w:rsidRDefault="0072179F" w:rsidP="009607F7">
            <w:pPr>
              <w:pStyle w:val="ListParagraph"/>
              <w:numPr>
                <w:ilvl w:val="0"/>
                <w:numId w:val="1"/>
              </w:numPr>
              <w:tabs>
                <w:tab w:val="clear" w:pos="720"/>
                <w:tab w:val="num" w:pos="148"/>
              </w:tabs>
              <w:ind w:left="148" w:hanging="142"/>
              <w:rPr>
                <w:sz w:val="16"/>
              </w:rPr>
            </w:pPr>
            <w:r w:rsidRPr="001526A0">
              <w:rPr>
                <w:sz w:val="16"/>
              </w:rPr>
              <w:t>Presence</w:t>
            </w:r>
          </w:p>
          <w:p w14:paraId="50731EDD" w14:textId="77777777" w:rsidR="0072179F" w:rsidRPr="001526A0" w:rsidRDefault="0072179F" w:rsidP="009607F7">
            <w:pPr>
              <w:pStyle w:val="ListParagraph"/>
              <w:numPr>
                <w:ilvl w:val="0"/>
                <w:numId w:val="1"/>
              </w:numPr>
              <w:tabs>
                <w:tab w:val="clear" w:pos="720"/>
                <w:tab w:val="num" w:pos="148"/>
              </w:tabs>
              <w:ind w:left="148" w:hanging="142"/>
              <w:rPr>
                <w:sz w:val="16"/>
              </w:rPr>
            </w:pPr>
            <w:r w:rsidRPr="001526A0">
              <w:rPr>
                <w:sz w:val="16"/>
              </w:rPr>
              <w:t>Notifications</w:t>
            </w:r>
          </w:p>
          <w:p w14:paraId="6B73E564" w14:textId="77777777" w:rsidR="0072179F" w:rsidRPr="001526A0" w:rsidRDefault="0072179F" w:rsidP="009607F7">
            <w:pPr>
              <w:pStyle w:val="ListParagraph"/>
              <w:numPr>
                <w:ilvl w:val="0"/>
                <w:numId w:val="1"/>
              </w:numPr>
              <w:tabs>
                <w:tab w:val="clear" w:pos="720"/>
                <w:tab w:val="num" w:pos="148"/>
              </w:tabs>
              <w:ind w:left="148" w:hanging="142"/>
              <w:rPr>
                <w:sz w:val="16"/>
              </w:rPr>
            </w:pPr>
            <w:r w:rsidRPr="001526A0">
              <w:rPr>
                <w:sz w:val="16"/>
              </w:rPr>
              <w:t>Well defined public/privacy policies</w:t>
            </w:r>
          </w:p>
          <w:p w14:paraId="583416C0" w14:textId="77777777" w:rsidR="0072179F" w:rsidRPr="001526A0" w:rsidRDefault="0072179F" w:rsidP="009607F7">
            <w:pPr>
              <w:pStyle w:val="ListParagraph"/>
              <w:numPr>
                <w:ilvl w:val="0"/>
                <w:numId w:val="1"/>
              </w:numPr>
              <w:tabs>
                <w:tab w:val="clear" w:pos="720"/>
                <w:tab w:val="num" w:pos="148"/>
              </w:tabs>
              <w:ind w:left="148" w:hanging="142"/>
              <w:rPr>
                <w:sz w:val="16"/>
              </w:rPr>
            </w:pPr>
            <w:r w:rsidRPr="001526A0">
              <w:rPr>
                <w:sz w:val="16"/>
              </w:rPr>
              <w:t>Strong event management</w:t>
            </w:r>
          </w:p>
          <w:p w14:paraId="6159B377" w14:textId="77777777" w:rsidR="0072179F" w:rsidRPr="001526A0" w:rsidRDefault="0072179F" w:rsidP="009607F7">
            <w:pPr>
              <w:pStyle w:val="ListParagraph"/>
              <w:numPr>
                <w:ilvl w:val="0"/>
                <w:numId w:val="1"/>
              </w:numPr>
              <w:tabs>
                <w:tab w:val="clear" w:pos="720"/>
                <w:tab w:val="num" w:pos="148"/>
              </w:tabs>
              <w:ind w:left="148" w:hanging="142"/>
              <w:rPr>
                <w:sz w:val="16"/>
              </w:rPr>
            </w:pPr>
            <w:r w:rsidRPr="001526A0">
              <w:rPr>
                <w:sz w:val="16"/>
              </w:rPr>
              <w:t>API</w:t>
            </w:r>
          </w:p>
        </w:tc>
        <w:tc>
          <w:tcPr>
            <w:tcW w:w="2020" w:type="dxa"/>
          </w:tcPr>
          <w:p w14:paraId="4946D5C4" w14:textId="4680D72C" w:rsidR="0072179F" w:rsidRPr="001526A0" w:rsidRDefault="0072179F" w:rsidP="009607F7">
            <w:pPr>
              <w:pStyle w:val="ListParagraph"/>
              <w:numPr>
                <w:ilvl w:val="0"/>
                <w:numId w:val="1"/>
              </w:numPr>
              <w:tabs>
                <w:tab w:val="clear" w:pos="720"/>
                <w:tab w:val="num" w:pos="125"/>
              </w:tabs>
              <w:ind w:left="125" w:hanging="125"/>
              <w:rPr>
                <w:sz w:val="16"/>
              </w:rPr>
            </w:pPr>
            <w:r w:rsidRPr="001526A0">
              <w:rPr>
                <w:sz w:val="16"/>
              </w:rPr>
              <w:t xml:space="preserve">Complex to tune for </w:t>
            </w:r>
            <w:r w:rsidR="00392244" w:rsidRPr="001526A0">
              <w:rPr>
                <w:sz w:val="16"/>
              </w:rPr>
              <w:t>tertúlias</w:t>
            </w:r>
          </w:p>
          <w:p w14:paraId="3D838B82" w14:textId="24F4336C" w:rsidR="0072179F" w:rsidRPr="001526A0" w:rsidRDefault="0072179F" w:rsidP="009607F7">
            <w:pPr>
              <w:pStyle w:val="ListParagraph"/>
              <w:numPr>
                <w:ilvl w:val="0"/>
                <w:numId w:val="1"/>
              </w:numPr>
              <w:tabs>
                <w:tab w:val="clear" w:pos="720"/>
                <w:tab w:val="num" w:pos="125"/>
              </w:tabs>
              <w:ind w:left="125" w:hanging="125"/>
              <w:rPr>
                <w:sz w:val="16"/>
              </w:rPr>
            </w:pPr>
            <w:r w:rsidRPr="001526A0">
              <w:rPr>
                <w:sz w:val="16"/>
              </w:rPr>
              <w:t xml:space="preserve">Complex management for multiple </w:t>
            </w:r>
            <w:r w:rsidR="00392244" w:rsidRPr="001526A0">
              <w:rPr>
                <w:sz w:val="16"/>
              </w:rPr>
              <w:t>tertúlias</w:t>
            </w:r>
          </w:p>
          <w:p w14:paraId="7A8BC2C1" w14:textId="77777777" w:rsidR="0072179F" w:rsidRPr="001526A0" w:rsidRDefault="0072179F" w:rsidP="009607F7">
            <w:pPr>
              <w:pStyle w:val="ListParagraph"/>
              <w:numPr>
                <w:ilvl w:val="0"/>
                <w:numId w:val="1"/>
              </w:numPr>
              <w:tabs>
                <w:tab w:val="clear" w:pos="720"/>
                <w:tab w:val="num" w:pos="125"/>
              </w:tabs>
              <w:ind w:left="125" w:hanging="125"/>
              <w:rPr>
                <w:sz w:val="16"/>
              </w:rPr>
            </w:pPr>
            <w:r w:rsidRPr="001526A0">
              <w:rPr>
                <w:sz w:val="16"/>
              </w:rPr>
              <w:t>Generic app</w:t>
            </w:r>
          </w:p>
        </w:tc>
        <w:tc>
          <w:tcPr>
            <w:tcW w:w="1564" w:type="dxa"/>
          </w:tcPr>
          <w:p w14:paraId="5EBB5FB8" w14:textId="77777777" w:rsidR="0072179F" w:rsidRPr="001526A0" w:rsidRDefault="0072179F" w:rsidP="009607F7">
            <w:pPr>
              <w:pStyle w:val="ListParagraph"/>
              <w:numPr>
                <w:ilvl w:val="0"/>
                <w:numId w:val="1"/>
              </w:numPr>
              <w:tabs>
                <w:tab w:val="clear" w:pos="720"/>
                <w:tab w:val="num" w:pos="125"/>
              </w:tabs>
              <w:ind w:left="125" w:hanging="125"/>
              <w:rPr>
                <w:sz w:val="16"/>
              </w:rPr>
            </w:pPr>
            <w:r w:rsidRPr="001526A0">
              <w:rPr>
                <w:sz w:val="16"/>
              </w:rPr>
              <w:t>Can be used for notification</w:t>
            </w:r>
          </w:p>
          <w:p w14:paraId="55540E8D" w14:textId="77777777" w:rsidR="0072179F" w:rsidRPr="001526A0" w:rsidRDefault="0072179F" w:rsidP="009607F7">
            <w:pPr>
              <w:pStyle w:val="ListParagraph"/>
              <w:numPr>
                <w:ilvl w:val="0"/>
                <w:numId w:val="1"/>
              </w:numPr>
              <w:tabs>
                <w:tab w:val="clear" w:pos="720"/>
                <w:tab w:val="num" w:pos="125"/>
              </w:tabs>
              <w:ind w:left="125" w:hanging="125"/>
              <w:rPr>
                <w:sz w:val="16"/>
              </w:rPr>
            </w:pPr>
            <w:r w:rsidRPr="001526A0">
              <w:rPr>
                <w:sz w:val="16"/>
              </w:rPr>
              <w:t>Can be used for authentication delegation</w:t>
            </w:r>
          </w:p>
          <w:p w14:paraId="14BF28F7" w14:textId="77777777" w:rsidR="0072179F" w:rsidRPr="001526A0" w:rsidRDefault="0072179F" w:rsidP="009607F7">
            <w:pPr>
              <w:pStyle w:val="ListParagraph"/>
              <w:numPr>
                <w:ilvl w:val="0"/>
                <w:numId w:val="1"/>
              </w:numPr>
              <w:tabs>
                <w:tab w:val="clear" w:pos="720"/>
                <w:tab w:val="num" w:pos="125"/>
              </w:tabs>
              <w:ind w:left="125" w:hanging="125"/>
              <w:rPr>
                <w:sz w:val="16"/>
              </w:rPr>
            </w:pPr>
            <w:r w:rsidRPr="001526A0">
              <w:rPr>
                <w:sz w:val="16"/>
              </w:rPr>
              <w:t>Can be used for new users discovery</w:t>
            </w:r>
          </w:p>
        </w:tc>
        <w:tc>
          <w:tcPr>
            <w:tcW w:w="1609" w:type="dxa"/>
          </w:tcPr>
          <w:p w14:paraId="04935B3C" w14:textId="77777777" w:rsidR="0072179F" w:rsidRPr="001526A0" w:rsidRDefault="0072179F" w:rsidP="009607F7">
            <w:pPr>
              <w:pStyle w:val="ListParagraph"/>
              <w:numPr>
                <w:ilvl w:val="0"/>
                <w:numId w:val="1"/>
              </w:numPr>
              <w:tabs>
                <w:tab w:val="clear" w:pos="720"/>
                <w:tab w:val="num" w:pos="125"/>
              </w:tabs>
              <w:ind w:left="125" w:hanging="125"/>
              <w:rPr>
                <w:sz w:val="16"/>
              </w:rPr>
            </w:pPr>
            <w:r w:rsidRPr="001526A0">
              <w:rPr>
                <w:sz w:val="16"/>
              </w:rPr>
              <w:t>Users fall back to fb in any case of dissatisfaction</w:t>
            </w:r>
          </w:p>
        </w:tc>
      </w:tr>
      <w:tr w:rsidR="0072179F" w:rsidRPr="001526A0" w14:paraId="2084D96F" w14:textId="77777777" w:rsidTr="001526A0">
        <w:trPr>
          <w:cantSplit/>
        </w:trPr>
        <w:tc>
          <w:tcPr>
            <w:tcW w:w="1393" w:type="dxa"/>
          </w:tcPr>
          <w:p w14:paraId="6F850198" w14:textId="77777777" w:rsidR="0072179F" w:rsidRPr="009A1F1A" w:rsidRDefault="0072179F" w:rsidP="009A1F1A">
            <w:r w:rsidRPr="009A1F1A">
              <w:t>Slack</w:t>
            </w:r>
          </w:p>
        </w:tc>
        <w:tc>
          <w:tcPr>
            <w:tcW w:w="2430" w:type="dxa"/>
          </w:tcPr>
          <w:p w14:paraId="5C9B0B78" w14:textId="77777777" w:rsidR="0072179F" w:rsidRPr="001526A0" w:rsidRDefault="0072179F" w:rsidP="009607F7">
            <w:pPr>
              <w:pStyle w:val="ListParagraph"/>
              <w:numPr>
                <w:ilvl w:val="0"/>
                <w:numId w:val="1"/>
              </w:numPr>
              <w:tabs>
                <w:tab w:val="clear" w:pos="720"/>
                <w:tab w:val="num" w:pos="148"/>
              </w:tabs>
              <w:ind w:left="148" w:hanging="142"/>
              <w:rPr>
                <w:sz w:val="16"/>
              </w:rPr>
            </w:pPr>
            <w:r w:rsidRPr="001526A0">
              <w:rPr>
                <w:sz w:val="16"/>
              </w:rPr>
              <w:t>IT enabled on businesses</w:t>
            </w:r>
          </w:p>
          <w:p w14:paraId="4313E01F" w14:textId="77777777" w:rsidR="0072179F" w:rsidRPr="001526A0" w:rsidRDefault="0072179F" w:rsidP="009607F7">
            <w:pPr>
              <w:pStyle w:val="ListParagraph"/>
              <w:numPr>
                <w:ilvl w:val="0"/>
                <w:numId w:val="1"/>
              </w:numPr>
              <w:tabs>
                <w:tab w:val="clear" w:pos="720"/>
                <w:tab w:val="num" w:pos="148"/>
              </w:tabs>
              <w:ind w:left="148" w:hanging="142"/>
              <w:rPr>
                <w:sz w:val="16"/>
              </w:rPr>
            </w:pPr>
            <w:r w:rsidRPr="001526A0">
              <w:rPr>
                <w:sz w:val="16"/>
              </w:rPr>
              <w:t>Every platform</w:t>
            </w:r>
          </w:p>
          <w:p w14:paraId="6C89E3D2" w14:textId="77777777" w:rsidR="0072179F" w:rsidRPr="001526A0" w:rsidRDefault="0072179F" w:rsidP="009607F7">
            <w:pPr>
              <w:pStyle w:val="ListParagraph"/>
              <w:numPr>
                <w:ilvl w:val="0"/>
                <w:numId w:val="1"/>
              </w:numPr>
              <w:tabs>
                <w:tab w:val="clear" w:pos="720"/>
                <w:tab w:val="num" w:pos="148"/>
              </w:tabs>
              <w:ind w:left="148" w:hanging="142"/>
              <w:rPr>
                <w:sz w:val="16"/>
              </w:rPr>
            </w:pPr>
            <w:r w:rsidRPr="001526A0">
              <w:rPr>
                <w:sz w:val="16"/>
              </w:rPr>
              <w:t>Presence</w:t>
            </w:r>
          </w:p>
          <w:p w14:paraId="00F5D1F9" w14:textId="77777777" w:rsidR="0072179F" w:rsidRPr="001526A0" w:rsidRDefault="0072179F" w:rsidP="009607F7">
            <w:pPr>
              <w:pStyle w:val="ListParagraph"/>
              <w:numPr>
                <w:ilvl w:val="0"/>
                <w:numId w:val="1"/>
              </w:numPr>
              <w:tabs>
                <w:tab w:val="clear" w:pos="720"/>
                <w:tab w:val="num" w:pos="148"/>
              </w:tabs>
              <w:ind w:left="148" w:hanging="142"/>
              <w:rPr>
                <w:sz w:val="16"/>
              </w:rPr>
            </w:pPr>
            <w:r w:rsidRPr="001526A0">
              <w:rPr>
                <w:sz w:val="16"/>
              </w:rPr>
              <w:t>Flexibility</w:t>
            </w:r>
          </w:p>
          <w:p w14:paraId="7184F979" w14:textId="77777777" w:rsidR="0072179F" w:rsidRPr="001526A0" w:rsidRDefault="0072179F" w:rsidP="009607F7">
            <w:pPr>
              <w:pStyle w:val="ListParagraph"/>
              <w:numPr>
                <w:ilvl w:val="0"/>
                <w:numId w:val="1"/>
              </w:numPr>
              <w:tabs>
                <w:tab w:val="clear" w:pos="720"/>
                <w:tab w:val="num" w:pos="148"/>
              </w:tabs>
              <w:ind w:left="148" w:hanging="142"/>
              <w:rPr>
                <w:sz w:val="16"/>
              </w:rPr>
            </w:pPr>
            <w:r w:rsidRPr="001526A0">
              <w:rPr>
                <w:sz w:val="16"/>
              </w:rPr>
              <w:t>Hype</w:t>
            </w:r>
          </w:p>
          <w:p w14:paraId="156383C2" w14:textId="77777777" w:rsidR="0072179F" w:rsidRPr="001526A0" w:rsidRDefault="0072179F" w:rsidP="009607F7">
            <w:pPr>
              <w:pStyle w:val="ListParagraph"/>
              <w:numPr>
                <w:ilvl w:val="0"/>
                <w:numId w:val="1"/>
              </w:numPr>
              <w:tabs>
                <w:tab w:val="clear" w:pos="720"/>
                <w:tab w:val="num" w:pos="148"/>
              </w:tabs>
              <w:ind w:left="148" w:hanging="142"/>
              <w:rPr>
                <w:sz w:val="16"/>
              </w:rPr>
            </w:pPr>
            <w:r w:rsidRPr="001526A0">
              <w:rPr>
                <w:sz w:val="16"/>
              </w:rPr>
              <w:t>API</w:t>
            </w:r>
          </w:p>
          <w:p w14:paraId="25C25E9A" w14:textId="77777777" w:rsidR="0072179F" w:rsidRPr="001526A0" w:rsidRDefault="0072179F" w:rsidP="009607F7">
            <w:pPr>
              <w:pStyle w:val="ListParagraph"/>
              <w:numPr>
                <w:ilvl w:val="0"/>
                <w:numId w:val="1"/>
              </w:numPr>
              <w:tabs>
                <w:tab w:val="clear" w:pos="720"/>
                <w:tab w:val="num" w:pos="148"/>
              </w:tabs>
              <w:ind w:left="148" w:hanging="142"/>
              <w:rPr>
                <w:sz w:val="16"/>
              </w:rPr>
            </w:pPr>
            <w:r w:rsidRPr="001526A0">
              <w:rPr>
                <w:sz w:val="16"/>
              </w:rPr>
              <w:t>Well defined public/privacy policies</w:t>
            </w:r>
          </w:p>
          <w:p w14:paraId="2CB40B78" w14:textId="77777777" w:rsidR="0072179F" w:rsidRPr="001526A0" w:rsidRDefault="0072179F" w:rsidP="009607F7">
            <w:pPr>
              <w:pStyle w:val="ListParagraph"/>
              <w:numPr>
                <w:ilvl w:val="0"/>
                <w:numId w:val="1"/>
              </w:numPr>
              <w:tabs>
                <w:tab w:val="clear" w:pos="720"/>
                <w:tab w:val="num" w:pos="148"/>
              </w:tabs>
              <w:ind w:left="148" w:hanging="142"/>
              <w:rPr>
                <w:sz w:val="16"/>
              </w:rPr>
            </w:pPr>
            <w:r w:rsidRPr="001526A0">
              <w:rPr>
                <w:sz w:val="16"/>
              </w:rPr>
              <w:t>Integration public/privacy</w:t>
            </w:r>
          </w:p>
        </w:tc>
        <w:tc>
          <w:tcPr>
            <w:tcW w:w="2020" w:type="dxa"/>
          </w:tcPr>
          <w:p w14:paraId="1228C60D" w14:textId="77777777" w:rsidR="0072179F" w:rsidRPr="001526A0" w:rsidRDefault="0072179F" w:rsidP="009607F7">
            <w:pPr>
              <w:pStyle w:val="ListParagraph"/>
              <w:numPr>
                <w:ilvl w:val="0"/>
                <w:numId w:val="1"/>
              </w:numPr>
              <w:tabs>
                <w:tab w:val="clear" w:pos="720"/>
                <w:tab w:val="num" w:pos="125"/>
              </w:tabs>
              <w:ind w:left="125" w:hanging="125"/>
              <w:rPr>
                <w:sz w:val="16"/>
              </w:rPr>
            </w:pPr>
            <w:r w:rsidRPr="001526A0">
              <w:rPr>
                <w:sz w:val="16"/>
              </w:rPr>
              <w:t>Generic issues</w:t>
            </w:r>
          </w:p>
          <w:p w14:paraId="414290D4" w14:textId="1139A338" w:rsidR="0072179F" w:rsidRPr="001526A0" w:rsidRDefault="0072179F" w:rsidP="009607F7">
            <w:pPr>
              <w:pStyle w:val="ListParagraph"/>
              <w:numPr>
                <w:ilvl w:val="0"/>
                <w:numId w:val="1"/>
              </w:numPr>
              <w:tabs>
                <w:tab w:val="clear" w:pos="720"/>
                <w:tab w:val="num" w:pos="125"/>
              </w:tabs>
              <w:ind w:left="125" w:hanging="125"/>
              <w:rPr>
                <w:sz w:val="16"/>
              </w:rPr>
            </w:pPr>
            <w:r w:rsidRPr="001526A0">
              <w:rPr>
                <w:sz w:val="16"/>
              </w:rPr>
              <w:t xml:space="preserve">Tech skills required to tune to </w:t>
            </w:r>
            <w:r w:rsidR="00392244" w:rsidRPr="001526A0">
              <w:rPr>
                <w:sz w:val="16"/>
              </w:rPr>
              <w:t>tertúlias</w:t>
            </w:r>
          </w:p>
          <w:p w14:paraId="31BAE005" w14:textId="60183B21" w:rsidR="0072179F" w:rsidRPr="001526A0" w:rsidRDefault="0072179F" w:rsidP="009607F7">
            <w:pPr>
              <w:pStyle w:val="ListParagraph"/>
              <w:numPr>
                <w:ilvl w:val="0"/>
                <w:numId w:val="1"/>
              </w:numPr>
              <w:tabs>
                <w:tab w:val="clear" w:pos="720"/>
                <w:tab w:val="num" w:pos="125"/>
              </w:tabs>
              <w:ind w:left="125" w:hanging="125"/>
              <w:rPr>
                <w:sz w:val="16"/>
              </w:rPr>
            </w:pPr>
            <w:r w:rsidRPr="001526A0">
              <w:rPr>
                <w:sz w:val="16"/>
              </w:rPr>
              <w:t xml:space="preserve">Specific tuning for </w:t>
            </w:r>
            <w:r w:rsidR="00392244" w:rsidRPr="001526A0">
              <w:rPr>
                <w:sz w:val="16"/>
              </w:rPr>
              <w:t>tertúlias</w:t>
            </w:r>
            <w:r w:rsidRPr="001526A0">
              <w:rPr>
                <w:sz w:val="16"/>
              </w:rPr>
              <w:t xml:space="preserve"> (mainly UI)</w:t>
            </w:r>
          </w:p>
          <w:p w14:paraId="6930F2D6" w14:textId="77777777" w:rsidR="0072179F" w:rsidRPr="001526A0" w:rsidRDefault="0072179F" w:rsidP="009607F7">
            <w:pPr>
              <w:pStyle w:val="ListParagraph"/>
              <w:numPr>
                <w:ilvl w:val="0"/>
                <w:numId w:val="1"/>
              </w:numPr>
              <w:tabs>
                <w:tab w:val="clear" w:pos="720"/>
                <w:tab w:val="num" w:pos="125"/>
              </w:tabs>
              <w:ind w:left="125" w:hanging="125"/>
              <w:rPr>
                <w:sz w:val="16"/>
              </w:rPr>
            </w:pPr>
            <w:r w:rsidRPr="001526A0">
              <w:rPr>
                <w:sz w:val="16"/>
              </w:rPr>
              <w:t>Geek stuff</w:t>
            </w:r>
          </w:p>
        </w:tc>
        <w:tc>
          <w:tcPr>
            <w:tcW w:w="1564" w:type="dxa"/>
          </w:tcPr>
          <w:p w14:paraId="15E0DF7A" w14:textId="77777777" w:rsidR="0072179F" w:rsidRPr="001526A0" w:rsidRDefault="0072179F" w:rsidP="009607F7">
            <w:pPr>
              <w:pStyle w:val="ListParagraph"/>
              <w:numPr>
                <w:ilvl w:val="0"/>
                <w:numId w:val="1"/>
              </w:numPr>
              <w:tabs>
                <w:tab w:val="clear" w:pos="720"/>
                <w:tab w:val="num" w:pos="125"/>
              </w:tabs>
              <w:ind w:left="125" w:hanging="125"/>
              <w:rPr>
                <w:sz w:val="16"/>
              </w:rPr>
            </w:pPr>
            <w:r w:rsidRPr="001526A0">
              <w:rPr>
                <w:sz w:val="16"/>
              </w:rPr>
              <w:t>Can be used as extension</w:t>
            </w:r>
          </w:p>
        </w:tc>
        <w:tc>
          <w:tcPr>
            <w:tcW w:w="1609" w:type="dxa"/>
          </w:tcPr>
          <w:p w14:paraId="6EE9F5BA" w14:textId="6D081EFD" w:rsidR="0072179F" w:rsidRPr="001526A0" w:rsidRDefault="0072179F" w:rsidP="009607F7">
            <w:pPr>
              <w:pStyle w:val="ListParagraph"/>
              <w:numPr>
                <w:ilvl w:val="0"/>
                <w:numId w:val="1"/>
              </w:numPr>
              <w:tabs>
                <w:tab w:val="clear" w:pos="720"/>
                <w:tab w:val="num" w:pos="125"/>
              </w:tabs>
              <w:ind w:left="125" w:hanging="125"/>
              <w:rPr>
                <w:sz w:val="16"/>
              </w:rPr>
            </w:pPr>
            <w:r w:rsidRPr="001526A0">
              <w:rPr>
                <w:sz w:val="16"/>
              </w:rPr>
              <w:t>Some users might prefer lock</w:t>
            </w:r>
            <w:r w:rsidR="00392244" w:rsidRPr="001526A0">
              <w:rPr>
                <w:sz w:val="16"/>
              </w:rPr>
              <w:t xml:space="preserve"> </w:t>
            </w:r>
            <w:r w:rsidRPr="001526A0">
              <w:rPr>
                <w:sz w:val="16"/>
              </w:rPr>
              <w:t>in</w:t>
            </w:r>
          </w:p>
        </w:tc>
      </w:tr>
    </w:tbl>
    <w:p w14:paraId="27B8C9D9" w14:textId="77777777" w:rsidR="0072179F" w:rsidRPr="00392244" w:rsidRDefault="0072179F" w:rsidP="00DE735F">
      <w:pPr>
        <w:spacing w:after="0"/>
      </w:pPr>
    </w:p>
    <w:sectPr w:rsidR="0072179F" w:rsidRPr="00392244" w:rsidSect="00DE735F">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09FD58" w14:textId="77777777" w:rsidR="00FE1D36" w:rsidRDefault="00FE1D36" w:rsidP="00600136">
      <w:pPr>
        <w:spacing w:after="0" w:line="240" w:lineRule="auto"/>
      </w:pPr>
      <w:r>
        <w:separator/>
      </w:r>
    </w:p>
  </w:endnote>
  <w:endnote w:type="continuationSeparator" w:id="0">
    <w:p w14:paraId="63CC2C95" w14:textId="77777777" w:rsidR="00FE1D36" w:rsidRDefault="00FE1D36" w:rsidP="00600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5FDAD" w14:textId="37C4C633" w:rsidR="009607F7" w:rsidRPr="005C15DE" w:rsidRDefault="009607F7" w:rsidP="00B252E0">
    <w:pPr>
      <w:pStyle w:val="Footer"/>
    </w:pPr>
    <w:r>
      <w:tab/>
    </w:r>
    <w:r>
      <w:fldChar w:fldCharType="begin"/>
    </w:r>
    <w:r>
      <w:instrText xml:space="preserve"> page </w:instrText>
    </w:r>
    <w:r>
      <w:fldChar w:fldCharType="separate"/>
    </w:r>
    <w:r w:rsidR="00BE22D4">
      <w:rPr>
        <w:noProof/>
      </w:rPr>
      <w:t>4</w:t>
    </w:r>
    <w:r>
      <w:fldChar w:fldCharType="end"/>
    </w:r>
    <w:r>
      <w:t xml:space="preserve"> / </w:t>
    </w:r>
    <w:r w:rsidR="0063026D">
      <w:fldChar w:fldCharType="begin"/>
    </w:r>
    <w:r w:rsidR="0063026D">
      <w:instrText xml:space="preserve"> numpages </w:instrText>
    </w:r>
    <w:r w:rsidR="0063026D">
      <w:fldChar w:fldCharType="separate"/>
    </w:r>
    <w:r w:rsidR="00BE22D4">
      <w:rPr>
        <w:noProof/>
      </w:rPr>
      <w:t>4</w:t>
    </w:r>
    <w:r w:rsidR="0063026D">
      <w:rPr>
        <w:noProof/>
      </w:rPr>
      <w:fldChar w:fldCharType="end"/>
    </w:r>
    <w:r w:rsidR="00B252E0">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952C5A" w14:textId="77777777" w:rsidR="00FE1D36" w:rsidRDefault="00FE1D36" w:rsidP="00600136">
      <w:pPr>
        <w:spacing w:after="0" w:line="240" w:lineRule="auto"/>
      </w:pPr>
      <w:r>
        <w:separator/>
      </w:r>
    </w:p>
  </w:footnote>
  <w:footnote w:type="continuationSeparator" w:id="0">
    <w:p w14:paraId="27F6A933" w14:textId="77777777" w:rsidR="00FE1D36" w:rsidRDefault="00FE1D36" w:rsidP="00600136">
      <w:pPr>
        <w:spacing w:after="0" w:line="240" w:lineRule="auto"/>
      </w:pPr>
      <w:r>
        <w:continuationSeparator/>
      </w:r>
    </w:p>
  </w:footnote>
  <w:footnote w:id="1">
    <w:p w14:paraId="23962A5A" w14:textId="77777777" w:rsidR="009607F7" w:rsidRDefault="009607F7" w:rsidP="0072179F">
      <w:pPr>
        <w:pStyle w:val="FootnoteText"/>
      </w:pPr>
      <w:r>
        <w:rPr>
          <w:rStyle w:val="FootnoteReference"/>
        </w:rPr>
        <w:footnoteRef/>
      </w:r>
      <w:r>
        <w:t xml:space="preserve"> Opportunities leveraged by the use of this app in the context of our own app.</w:t>
      </w:r>
    </w:p>
  </w:footnote>
  <w:footnote w:id="2">
    <w:p w14:paraId="52E38CEB" w14:textId="0BBC7AB4" w:rsidR="009607F7" w:rsidRDefault="009607F7" w:rsidP="0072179F">
      <w:pPr>
        <w:pStyle w:val="FootnoteText"/>
      </w:pPr>
      <w:r>
        <w:rPr>
          <w:rStyle w:val="FootnoteReference"/>
        </w:rPr>
        <w:footnoteRef/>
      </w:r>
      <w:r>
        <w:t xml:space="preserve"> Threads originated in case we make use of this app and our users become unsatisfied with our own app.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8760C"/>
    <w:multiLevelType w:val="multilevel"/>
    <w:tmpl w:val="E796E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A320E"/>
    <w:multiLevelType w:val="hybridMultilevel"/>
    <w:tmpl w:val="AEE0435C"/>
    <w:lvl w:ilvl="0" w:tplc="4014B38C">
      <w:numFmt w:val="bullet"/>
      <w:lvlText w:val="-"/>
      <w:lvlJc w:val="left"/>
      <w:pPr>
        <w:ind w:left="720" w:hanging="360"/>
      </w:pPr>
      <w:rPr>
        <w:rFonts w:ascii="Calibri" w:eastAsiaTheme="minorHAnsi" w:hAnsi="Calibri"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8480114"/>
    <w:multiLevelType w:val="multilevel"/>
    <w:tmpl w:val="184EA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41AAB"/>
    <w:multiLevelType w:val="multilevel"/>
    <w:tmpl w:val="85AE0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A5EC2"/>
    <w:multiLevelType w:val="multilevel"/>
    <w:tmpl w:val="1D88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D1633B"/>
    <w:multiLevelType w:val="hybridMultilevel"/>
    <w:tmpl w:val="BA840F04"/>
    <w:lvl w:ilvl="0" w:tplc="E6921C86">
      <w:start w:val="22"/>
      <w:numFmt w:val="bullet"/>
      <w:lvlText w:val="-"/>
      <w:lvlJc w:val="left"/>
      <w:pPr>
        <w:ind w:left="720" w:hanging="360"/>
      </w:pPr>
      <w:rPr>
        <w:rFonts w:ascii="Calibri" w:eastAsiaTheme="minorHAnsi" w:hAnsi="Calibri"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BB5259E"/>
    <w:multiLevelType w:val="multilevel"/>
    <w:tmpl w:val="B170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575F69"/>
    <w:multiLevelType w:val="hybridMultilevel"/>
    <w:tmpl w:val="10108E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6"/>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A5C"/>
    <w:rsid w:val="000115EC"/>
    <w:rsid w:val="00057D32"/>
    <w:rsid w:val="00063867"/>
    <w:rsid w:val="000B26A3"/>
    <w:rsid w:val="0014218C"/>
    <w:rsid w:val="001526A0"/>
    <w:rsid w:val="0015537A"/>
    <w:rsid w:val="001E5CA9"/>
    <w:rsid w:val="001F236B"/>
    <w:rsid w:val="00207D8B"/>
    <w:rsid w:val="002436B1"/>
    <w:rsid w:val="0024765A"/>
    <w:rsid w:val="00265F16"/>
    <w:rsid w:val="002C40E1"/>
    <w:rsid w:val="00302A2C"/>
    <w:rsid w:val="003079E8"/>
    <w:rsid w:val="00317E36"/>
    <w:rsid w:val="00392244"/>
    <w:rsid w:val="003B3A56"/>
    <w:rsid w:val="0041166E"/>
    <w:rsid w:val="004B4FC1"/>
    <w:rsid w:val="004C7D4E"/>
    <w:rsid w:val="00533D62"/>
    <w:rsid w:val="00535596"/>
    <w:rsid w:val="00536EB9"/>
    <w:rsid w:val="00583997"/>
    <w:rsid w:val="005B3E4A"/>
    <w:rsid w:val="005B58E6"/>
    <w:rsid w:val="005C15DE"/>
    <w:rsid w:val="00600136"/>
    <w:rsid w:val="00620FB1"/>
    <w:rsid w:val="0063026D"/>
    <w:rsid w:val="006625A7"/>
    <w:rsid w:val="00677FB2"/>
    <w:rsid w:val="00711277"/>
    <w:rsid w:val="0072179F"/>
    <w:rsid w:val="007D43AA"/>
    <w:rsid w:val="007F4EEB"/>
    <w:rsid w:val="00887BF2"/>
    <w:rsid w:val="008A3FEB"/>
    <w:rsid w:val="008E3AA6"/>
    <w:rsid w:val="009607F7"/>
    <w:rsid w:val="00983242"/>
    <w:rsid w:val="009A1F1A"/>
    <w:rsid w:val="009A6606"/>
    <w:rsid w:val="009A7B0E"/>
    <w:rsid w:val="00A1480C"/>
    <w:rsid w:val="00A21BEA"/>
    <w:rsid w:val="00A60A5C"/>
    <w:rsid w:val="00A8075E"/>
    <w:rsid w:val="00AB283E"/>
    <w:rsid w:val="00AB3BB4"/>
    <w:rsid w:val="00B252E0"/>
    <w:rsid w:val="00B32158"/>
    <w:rsid w:val="00BA4752"/>
    <w:rsid w:val="00BE22D4"/>
    <w:rsid w:val="00BF2ABB"/>
    <w:rsid w:val="00C67A2E"/>
    <w:rsid w:val="00C83F85"/>
    <w:rsid w:val="00C842B4"/>
    <w:rsid w:val="00CC442F"/>
    <w:rsid w:val="00CD5F7E"/>
    <w:rsid w:val="00D57EF2"/>
    <w:rsid w:val="00D8793E"/>
    <w:rsid w:val="00DD0D0C"/>
    <w:rsid w:val="00DE735F"/>
    <w:rsid w:val="00DF2163"/>
    <w:rsid w:val="00E423F7"/>
    <w:rsid w:val="00E64999"/>
    <w:rsid w:val="00EF6E67"/>
    <w:rsid w:val="00FC5404"/>
    <w:rsid w:val="00FE1D36"/>
    <w:rsid w:val="00FF7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9D991"/>
  <w15:chartTrackingRefBased/>
  <w15:docId w15:val="{2BBEDCF2-C0D1-4C8F-8840-3ADC53261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EEB"/>
  </w:style>
  <w:style w:type="paragraph" w:styleId="Heading1">
    <w:name w:val="heading 1"/>
    <w:basedOn w:val="Normal"/>
    <w:link w:val="Heading1Char"/>
    <w:uiPriority w:val="9"/>
    <w:qFormat/>
    <w:rsid w:val="007F4EEB"/>
    <w:pPr>
      <w:keepNext/>
      <w:keepLines/>
      <w:spacing w:before="100" w:beforeAutospacing="1" w:after="120" w:line="240" w:lineRule="auto"/>
      <w:outlineLvl w:val="0"/>
    </w:pPr>
    <w:rPr>
      <w:rFonts w:eastAsia="Times New Roman" w:cs="Times New Roman"/>
      <w:b/>
      <w:bCs/>
      <w:kern w:val="36"/>
      <w:sz w:val="40"/>
      <w:szCs w:val="48"/>
      <w:lang w:val="pt-PT" w:eastAsia="pt-PT"/>
    </w:rPr>
  </w:style>
  <w:style w:type="paragraph" w:styleId="Heading2">
    <w:name w:val="heading 2"/>
    <w:basedOn w:val="Normal"/>
    <w:next w:val="Normal"/>
    <w:link w:val="Heading2Char"/>
    <w:uiPriority w:val="9"/>
    <w:unhideWhenUsed/>
    <w:qFormat/>
    <w:rsid w:val="00620F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53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20FB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20FB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7F4EE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F4EEB"/>
  </w:style>
  <w:style w:type="character" w:customStyle="1" w:styleId="Heading1Char">
    <w:name w:val="Heading 1 Char"/>
    <w:basedOn w:val="DefaultParagraphFont"/>
    <w:link w:val="Heading1"/>
    <w:uiPriority w:val="9"/>
    <w:rsid w:val="007F4EEB"/>
    <w:rPr>
      <w:rFonts w:eastAsia="Times New Roman" w:cs="Times New Roman"/>
      <w:b/>
      <w:bCs/>
      <w:kern w:val="36"/>
      <w:sz w:val="40"/>
      <w:szCs w:val="48"/>
      <w:lang w:val="pt-PT" w:eastAsia="pt-PT"/>
    </w:rPr>
  </w:style>
  <w:style w:type="paragraph" w:styleId="NormalWeb">
    <w:name w:val="Normal (Web)"/>
    <w:basedOn w:val="Normal"/>
    <w:uiPriority w:val="99"/>
    <w:semiHidden/>
    <w:unhideWhenUsed/>
    <w:rsid w:val="007F4EEB"/>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apple-converted-space">
    <w:name w:val="apple-converted-space"/>
    <w:basedOn w:val="DefaultParagraphFont"/>
    <w:rsid w:val="007F4EEB"/>
  </w:style>
  <w:style w:type="character" w:styleId="Hyperlink">
    <w:name w:val="Hyperlink"/>
    <w:basedOn w:val="DefaultParagraphFont"/>
    <w:uiPriority w:val="99"/>
    <w:unhideWhenUsed/>
    <w:rsid w:val="007F4EEB"/>
    <w:rPr>
      <w:color w:val="0000FF"/>
      <w:u w:val="single"/>
    </w:rPr>
  </w:style>
  <w:style w:type="character" w:styleId="HTMLCode">
    <w:name w:val="HTML Code"/>
    <w:basedOn w:val="DefaultParagraphFont"/>
    <w:uiPriority w:val="99"/>
    <w:semiHidden/>
    <w:unhideWhenUsed/>
    <w:rsid w:val="007F4EEB"/>
    <w:rPr>
      <w:rFonts w:ascii="Courier New" w:eastAsia="Times New Roman" w:hAnsi="Courier New" w:cs="Courier New"/>
      <w:sz w:val="20"/>
      <w:szCs w:val="20"/>
    </w:rPr>
  </w:style>
  <w:style w:type="character" w:styleId="Emphasis">
    <w:name w:val="Emphasis"/>
    <w:basedOn w:val="DefaultParagraphFont"/>
    <w:uiPriority w:val="20"/>
    <w:qFormat/>
    <w:rsid w:val="007F4EEB"/>
    <w:rPr>
      <w:i/>
      <w:iCs/>
    </w:rPr>
  </w:style>
  <w:style w:type="paragraph" w:styleId="Title">
    <w:name w:val="Title"/>
    <w:basedOn w:val="Normal"/>
    <w:next w:val="Normal"/>
    <w:link w:val="TitleChar"/>
    <w:uiPriority w:val="10"/>
    <w:qFormat/>
    <w:rsid w:val="007F4E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EE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F4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6E67"/>
    <w:pPr>
      <w:ind w:left="720"/>
      <w:contextualSpacing/>
    </w:pPr>
  </w:style>
  <w:style w:type="character" w:customStyle="1" w:styleId="Heading2Char">
    <w:name w:val="Heading 2 Char"/>
    <w:basedOn w:val="DefaultParagraphFont"/>
    <w:link w:val="Heading2"/>
    <w:uiPriority w:val="9"/>
    <w:rsid w:val="00620FB1"/>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620FB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20FB1"/>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rsid w:val="0015537A"/>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3B3A56"/>
    <w:rPr>
      <w:sz w:val="16"/>
      <w:szCs w:val="16"/>
    </w:rPr>
  </w:style>
  <w:style w:type="paragraph" w:styleId="CommentText">
    <w:name w:val="annotation text"/>
    <w:basedOn w:val="Normal"/>
    <w:link w:val="CommentTextChar"/>
    <w:uiPriority w:val="99"/>
    <w:semiHidden/>
    <w:unhideWhenUsed/>
    <w:rsid w:val="003B3A56"/>
    <w:pPr>
      <w:spacing w:line="240" w:lineRule="auto"/>
    </w:pPr>
    <w:rPr>
      <w:sz w:val="20"/>
      <w:szCs w:val="20"/>
    </w:rPr>
  </w:style>
  <w:style w:type="character" w:customStyle="1" w:styleId="CommentTextChar">
    <w:name w:val="Comment Text Char"/>
    <w:basedOn w:val="DefaultParagraphFont"/>
    <w:link w:val="CommentText"/>
    <w:uiPriority w:val="99"/>
    <w:semiHidden/>
    <w:rsid w:val="003B3A56"/>
    <w:rPr>
      <w:sz w:val="20"/>
      <w:szCs w:val="20"/>
    </w:rPr>
  </w:style>
  <w:style w:type="paragraph" w:styleId="CommentSubject">
    <w:name w:val="annotation subject"/>
    <w:basedOn w:val="CommentText"/>
    <w:next w:val="CommentText"/>
    <w:link w:val="CommentSubjectChar"/>
    <w:uiPriority w:val="99"/>
    <w:semiHidden/>
    <w:unhideWhenUsed/>
    <w:rsid w:val="003B3A56"/>
    <w:rPr>
      <w:b/>
      <w:bCs/>
    </w:rPr>
  </w:style>
  <w:style w:type="character" w:customStyle="1" w:styleId="CommentSubjectChar">
    <w:name w:val="Comment Subject Char"/>
    <w:basedOn w:val="CommentTextChar"/>
    <w:link w:val="CommentSubject"/>
    <w:uiPriority w:val="99"/>
    <w:semiHidden/>
    <w:rsid w:val="003B3A56"/>
    <w:rPr>
      <w:b/>
      <w:bCs/>
      <w:sz w:val="20"/>
      <w:szCs w:val="20"/>
    </w:rPr>
  </w:style>
  <w:style w:type="paragraph" w:styleId="BalloonText">
    <w:name w:val="Balloon Text"/>
    <w:basedOn w:val="Normal"/>
    <w:link w:val="BalloonTextChar"/>
    <w:uiPriority w:val="99"/>
    <w:semiHidden/>
    <w:unhideWhenUsed/>
    <w:rsid w:val="003B3A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A56"/>
    <w:rPr>
      <w:rFonts w:ascii="Segoe UI" w:hAnsi="Segoe UI" w:cs="Segoe UI"/>
      <w:sz w:val="18"/>
      <w:szCs w:val="18"/>
    </w:rPr>
  </w:style>
  <w:style w:type="paragraph" w:styleId="FootnoteText">
    <w:name w:val="footnote text"/>
    <w:basedOn w:val="Normal"/>
    <w:link w:val="FootnoteTextChar"/>
    <w:uiPriority w:val="99"/>
    <w:semiHidden/>
    <w:unhideWhenUsed/>
    <w:rsid w:val="006001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0136"/>
    <w:rPr>
      <w:sz w:val="20"/>
      <w:szCs w:val="20"/>
    </w:rPr>
  </w:style>
  <w:style w:type="character" w:styleId="FootnoteReference">
    <w:name w:val="footnote reference"/>
    <w:basedOn w:val="DefaultParagraphFont"/>
    <w:uiPriority w:val="99"/>
    <w:semiHidden/>
    <w:unhideWhenUsed/>
    <w:rsid w:val="00600136"/>
    <w:rPr>
      <w:vertAlign w:val="superscript"/>
    </w:rPr>
  </w:style>
  <w:style w:type="paragraph" w:styleId="Header">
    <w:name w:val="header"/>
    <w:basedOn w:val="Normal"/>
    <w:link w:val="HeaderChar"/>
    <w:uiPriority w:val="99"/>
    <w:unhideWhenUsed/>
    <w:rsid w:val="005C15DE"/>
    <w:pPr>
      <w:tabs>
        <w:tab w:val="center" w:pos="4252"/>
        <w:tab w:val="right" w:pos="8504"/>
      </w:tabs>
      <w:spacing w:after="0" w:line="240" w:lineRule="auto"/>
    </w:pPr>
  </w:style>
  <w:style w:type="character" w:customStyle="1" w:styleId="HeaderChar">
    <w:name w:val="Header Char"/>
    <w:basedOn w:val="DefaultParagraphFont"/>
    <w:link w:val="Header"/>
    <w:uiPriority w:val="99"/>
    <w:rsid w:val="005C15DE"/>
  </w:style>
  <w:style w:type="paragraph" w:styleId="Footer">
    <w:name w:val="footer"/>
    <w:basedOn w:val="Normal"/>
    <w:link w:val="FooterChar"/>
    <w:uiPriority w:val="99"/>
    <w:unhideWhenUsed/>
    <w:rsid w:val="00B252E0"/>
    <w:pPr>
      <w:tabs>
        <w:tab w:val="center" w:pos="4536"/>
        <w:tab w:val="right" w:pos="8931"/>
      </w:tabs>
      <w:spacing w:after="0" w:line="240" w:lineRule="auto"/>
    </w:pPr>
  </w:style>
  <w:style w:type="character" w:customStyle="1" w:styleId="FooterChar">
    <w:name w:val="Footer Char"/>
    <w:basedOn w:val="DefaultParagraphFont"/>
    <w:link w:val="Footer"/>
    <w:uiPriority w:val="99"/>
    <w:rsid w:val="00B252E0"/>
  </w:style>
  <w:style w:type="character" w:styleId="Strong">
    <w:name w:val="Strong"/>
    <w:basedOn w:val="DefaultParagraphFont"/>
    <w:uiPriority w:val="22"/>
    <w:qFormat/>
    <w:rsid w:val="005C15DE"/>
    <w:rPr>
      <w:b/>
      <w:bCs/>
    </w:rPr>
  </w:style>
  <w:style w:type="paragraph" w:customStyle="1" w:styleId="FimdoDocumento">
    <w:name w:val="Fim do Documento"/>
    <w:basedOn w:val="Normal"/>
    <w:rsid w:val="007F4EEB"/>
    <w:pPr>
      <w:tabs>
        <w:tab w:val="center" w:leader="hyphen" w:pos="4536"/>
        <w:tab w:val="right" w:leader="hyphen" w:pos="9072"/>
      </w:tabs>
    </w:pPr>
    <w:rPr>
      <w:b/>
    </w:rPr>
  </w:style>
  <w:style w:type="paragraph" w:styleId="Caption">
    <w:name w:val="caption"/>
    <w:basedOn w:val="Normal"/>
    <w:next w:val="Normal"/>
    <w:uiPriority w:val="35"/>
    <w:unhideWhenUsed/>
    <w:qFormat/>
    <w:rsid w:val="00B252E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062509">
      <w:bodyDiv w:val="1"/>
      <w:marLeft w:val="0"/>
      <w:marRight w:val="0"/>
      <w:marTop w:val="0"/>
      <w:marBottom w:val="0"/>
      <w:divBdr>
        <w:top w:val="none" w:sz="0" w:space="0" w:color="auto"/>
        <w:left w:val="none" w:sz="0" w:space="0" w:color="auto"/>
        <w:bottom w:val="none" w:sz="0" w:space="0" w:color="auto"/>
        <w:right w:val="none" w:sz="0" w:space="0" w:color="auto"/>
      </w:divBdr>
      <w:divsChild>
        <w:div w:id="1853449089">
          <w:marLeft w:val="0"/>
          <w:marRight w:val="0"/>
          <w:marTop w:val="0"/>
          <w:marBottom w:val="0"/>
          <w:divBdr>
            <w:top w:val="none" w:sz="0" w:space="0" w:color="auto"/>
            <w:left w:val="none" w:sz="0" w:space="0" w:color="auto"/>
            <w:bottom w:val="none" w:sz="0" w:space="0" w:color="auto"/>
            <w:right w:val="none" w:sz="0" w:space="0" w:color="auto"/>
          </w:divBdr>
          <w:divsChild>
            <w:div w:id="549928116">
              <w:marLeft w:val="0"/>
              <w:marRight w:val="0"/>
              <w:marTop w:val="0"/>
              <w:marBottom w:val="0"/>
              <w:divBdr>
                <w:top w:val="none" w:sz="0" w:space="0" w:color="auto"/>
                <w:left w:val="none" w:sz="0" w:space="0" w:color="auto"/>
                <w:bottom w:val="none" w:sz="0" w:space="0" w:color="auto"/>
                <w:right w:val="none" w:sz="0" w:space="0" w:color="auto"/>
              </w:divBdr>
              <w:divsChild>
                <w:div w:id="578253439">
                  <w:marLeft w:val="0"/>
                  <w:marRight w:val="0"/>
                  <w:marTop w:val="0"/>
                  <w:marBottom w:val="0"/>
                  <w:divBdr>
                    <w:top w:val="none" w:sz="0" w:space="0" w:color="auto"/>
                    <w:left w:val="none" w:sz="0" w:space="0" w:color="auto"/>
                    <w:bottom w:val="none" w:sz="0" w:space="0" w:color="auto"/>
                    <w:right w:val="none" w:sz="0" w:space="0" w:color="auto"/>
                  </w:divBdr>
                  <w:divsChild>
                    <w:div w:id="1076245372">
                      <w:marLeft w:val="0"/>
                      <w:marRight w:val="0"/>
                      <w:marTop w:val="0"/>
                      <w:marBottom w:val="0"/>
                      <w:divBdr>
                        <w:top w:val="none" w:sz="0" w:space="0" w:color="auto"/>
                        <w:left w:val="none" w:sz="0" w:space="0" w:color="auto"/>
                        <w:bottom w:val="none" w:sz="0" w:space="0" w:color="auto"/>
                        <w:right w:val="none" w:sz="0" w:space="0" w:color="auto"/>
                      </w:divBdr>
                      <w:divsChild>
                        <w:div w:id="1470784347">
                          <w:marLeft w:val="0"/>
                          <w:marRight w:val="0"/>
                          <w:marTop w:val="0"/>
                          <w:marBottom w:val="0"/>
                          <w:divBdr>
                            <w:top w:val="none" w:sz="0" w:space="0" w:color="auto"/>
                            <w:left w:val="none" w:sz="0" w:space="0" w:color="auto"/>
                            <w:bottom w:val="none" w:sz="0" w:space="0" w:color="auto"/>
                            <w:right w:val="none" w:sz="0" w:space="0" w:color="auto"/>
                          </w:divBdr>
                          <w:divsChild>
                            <w:div w:id="213346253">
                              <w:marLeft w:val="0"/>
                              <w:marRight w:val="0"/>
                              <w:marTop w:val="300"/>
                              <w:marBottom w:val="225"/>
                              <w:divBdr>
                                <w:top w:val="single" w:sz="6" w:space="0" w:color="DDDDDD"/>
                                <w:left w:val="single" w:sz="6" w:space="0" w:color="DDDDDD"/>
                                <w:bottom w:val="single" w:sz="6" w:space="0" w:color="DDDDDD"/>
                                <w:right w:val="single" w:sz="6" w:space="0" w:color="DDDDDD"/>
                              </w:divBdr>
                              <w:divsChild>
                                <w:div w:id="14641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482123">
      <w:bodyDiv w:val="1"/>
      <w:marLeft w:val="0"/>
      <w:marRight w:val="0"/>
      <w:marTop w:val="0"/>
      <w:marBottom w:val="0"/>
      <w:divBdr>
        <w:top w:val="none" w:sz="0" w:space="0" w:color="auto"/>
        <w:left w:val="none" w:sz="0" w:space="0" w:color="auto"/>
        <w:bottom w:val="none" w:sz="0" w:space="0" w:color="auto"/>
        <w:right w:val="none" w:sz="0" w:space="0" w:color="auto"/>
      </w:divBdr>
    </w:div>
    <w:div w:id="1777867664">
      <w:bodyDiv w:val="1"/>
      <w:marLeft w:val="0"/>
      <w:marRight w:val="0"/>
      <w:marTop w:val="0"/>
      <w:marBottom w:val="0"/>
      <w:divBdr>
        <w:top w:val="none" w:sz="0" w:space="0" w:color="auto"/>
        <w:left w:val="none" w:sz="0" w:space="0" w:color="auto"/>
        <w:bottom w:val="none" w:sz="0" w:space="0" w:color="auto"/>
        <w:right w:val="none" w:sz="0" w:space="0" w:color="auto"/>
      </w:divBdr>
    </w:div>
    <w:div w:id="203734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22908@alunos.isel.p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Tertuli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s\Documents\LEIC\1516v\PS\tertulia\docs\project%20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01103-5D6D-42DB-AD30-D5EFA385D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proposal template.dotx</Template>
  <TotalTime>422</TotalTime>
  <Pages>1</Pages>
  <Words>1184</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Project Proposal - Tertúlias</vt:lpstr>
    </vt:vector>
  </TitlesOfParts>
  <Manager>Eng. Pedro Félix</Manager>
  <Company>ISEL/LEIC</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 Tertúlias</dc:title>
  <dc:subject/>
  <dc:creator>António Borba da Silva</dc:creator>
  <cp:keywords>mobile, social, notifications</cp:keywords>
  <dc:description/>
  <cp:lastModifiedBy>António Borba da Silva</cp:lastModifiedBy>
  <cp:revision>27</cp:revision>
  <cp:lastPrinted>2016-03-29T08:08:00Z</cp:lastPrinted>
  <dcterms:created xsi:type="dcterms:W3CDTF">2016-03-21T10:41:00Z</dcterms:created>
  <dcterms:modified xsi:type="dcterms:W3CDTF">2016-03-29T08:08:00Z</dcterms:modified>
  <cp:category>proposal</cp:category>
</cp:coreProperties>
</file>